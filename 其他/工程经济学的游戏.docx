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0"/>
        <w:gridCol w:w="4580"/>
        <w:gridCol w:w="1412"/>
        <w:gridCol w:w="2141"/>
      </w:tblGrid>
      <w:tr w:rsidR="00712890" w:rsidRPr="00BD55EB" w14:paraId="0B008390" w14:textId="77777777" w:rsidTr="00BD55EB">
        <w:tc>
          <w:tcPr>
            <w:tcW w:w="5000" w:type="pct"/>
            <w:gridSpan w:val="4"/>
            <w:shd w:val="clear" w:color="auto" w:fill="BFBFBF"/>
            <w:vAlign w:val="center"/>
          </w:tcPr>
          <w:p w14:paraId="0B7462D7" w14:textId="2B41C432" w:rsidR="00EE020C" w:rsidRPr="00BD55EB" w:rsidRDefault="00EE020C" w:rsidP="00BD55EB">
            <w:pPr>
              <w:pStyle w:val="af0"/>
              <w:spacing w:line="360" w:lineRule="auto"/>
              <w:outlineLvl w:val="9"/>
              <w:rPr>
                <w:rFonts w:eastAsia="幼圆"/>
              </w:rPr>
            </w:pPr>
            <w:bookmarkStart w:id="0" w:name="_Toc169412441"/>
            <w:bookmarkStart w:id="1" w:name="_Toc169426851"/>
            <w:bookmarkStart w:id="2" w:name="_Toc169427023"/>
            <w:bookmarkStart w:id="3" w:name="_Toc169427194"/>
            <w:bookmarkStart w:id="4" w:name="_Toc169428286"/>
            <w:bookmarkStart w:id="5" w:name="_Toc172306640"/>
            <w:bookmarkStart w:id="6" w:name="_Toc172307097"/>
            <w:bookmarkStart w:id="7" w:name="_Toc187996609"/>
            <w:bookmarkStart w:id="8" w:name="_Toc187996686"/>
            <w:bookmarkStart w:id="9" w:name="_Toc187998086"/>
            <w:r w:rsidRPr="00BD55EB">
              <w:rPr>
                <w:rFonts w:eastAsia="幼圆" w:hint="eastAsia"/>
              </w:rPr>
              <w:t>工程经济学游戏</w:t>
            </w:r>
            <w:r w:rsidR="00BB0C22" w:rsidRPr="00BD55EB">
              <w:rPr>
                <w:rFonts w:eastAsia="幼圆" w:hint="eastAsia"/>
              </w:rPr>
              <w:t>——</w:t>
            </w:r>
            <w:r w:rsidR="000A6BB9">
              <w:rPr>
                <w:rFonts w:eastAsia="幼圆" w:hint="eastAsia"/>
              </w:rPr>
              <w:t>工程人马里奥</w:t>
            </w:r>
          </w:p>
        </w:tc>
      </w:tr>
      <w:tr w:rsidR="00712890" w:rsidRPr="00BD55EB" w14:paraId="6C6DFD78" w14:textId="77777777" w:rsidTr="000A6BB9">
        <w:tc>
          <w:tcPr>
            <w:tcW w:w="483" w:type="pct"/>
            <w:shd w:val="clear" w:color="auto" w:fill="FFFF00"/>
            <w:vAlign w:val="bottom"/>
          </w:tcPr>
          <w:p w14:paraId="2DC3DA4B" w14:textId="17037E16" w:rsidR="00EE020C" w:rsidRPr="00BD55EB" w:rsidRDefault="00EE020C" w:rsidP="00BD55EB">
            <w:pPr>
              <w:pStyle w:val="a4"/>
              <w:spacing w:beforeLines="50" w:before="120" w:line="360" w:lineRule="auto"/>
              <w:textAlignment w:val="center"/>
              <w:rPr>
                <w:rFonts w:eastAsia="幼圆"/>
                <w:bCs/>
                <w:sz w:val="24"/>
              </w:rPr>
            </w:pPr>
            <w:r w:rsidRPr="00BD55EB">
              <w:rPr>
                <w:rFonts w:eastAsia="幼圆" w:hint="eastAsia"/>
                <w:bCs/>
                <w:sz w:val="24"/>
              </w:rPr>
              <w:t>名称</w:t>
            </w:r>
          </w:p>
        </w:tc>
        <w:tc>
          <w:tcPr>
            <w:tcW w:w="2544" w:type="pct"/>
            <w:shd w:val="clear" w:color="auto" w:fill="A8D08D"/>
            <w:vAlign w:val="center"/>
          </w:tcPr>
          <w:p w14:paraId="4D9A44D0" w14:textId="188E983A" w:rsidR="00EE020C" w:rsidRPr="00BD55EB" w:rsidRDefault="000A6BB9" w:rsidP="00BD55EB">
            <w:pPr>
              <w:pStyle w:val="a4"/>
              <w:spacing w:beforeLines="50" w:before="120" w:line="360" w:lineRule="auto"/>
              <w:textAlignment w:val="center"/>
              <w:rPr>
                <w:rFonts w:eastAsia="幼圆"/>
                <w:bCs/>
                <w:sz w:val="24"/>
              </w:rPr>
            </w:pPr>
            <w:r w:rsidRPr="000A6BB9">
              <w:rPr>
                <w:rFonts w:eastAsia="幼圆" w:hint="eastAsia"/>
                <w:bCs/>
                <w:sz w:val="24"/>
              </w:rPr>
              <w:t>工程经济学游戏——工程人马里奥</w:t>
            </w:r>
          </w:p>
        </w:tc>
        <w:tc>
          <w:tcPr>
            <w:tcW w:w="784" w:type="pct"/>
            <w:shd w:val="clear" w:color="auto" w:fill="FFFF00"/>
            <w:vAlign w:val="center"/>
          </w:tcPr>
          <w:p w14:paraId="324ECA09" w14:textId="33EB8BF2" w:rsidR="00EE020C" w:rsidRPr="00BD55EB" w:rsidRDefault="00713199" w:rsidP="00BD55EB">
            <w:pPr>
              <w:pStyle w:val="a4"/>
              <w:spacing w:beforeLines="50" w:before="120" w:line="360" w:lineRule="auto"/>
              <w:textAlignment w:val="center"/>
              <w:rPr>
                <w:rFonts w:eastAsia="幼圆"/>
                <w:bCs/>
                <w:sz w:val="24"/>
              </w:rPr>
            </w:pPr>
            <w:r w:rsidRPr="00BD55EB">
              <w:rPr>
                <w:rFonts w:eastAsia="幼圆" w:hint="eastAsia"/>
                <w:bCs/>
                <w:sz w:val="24"/>
              </w:rPr>
              <w:t>游戏类型</w:t>
            </w:r>
          </w:p>
        </w:tc>
        <w:tc>
          <w:tcPr>
            <w:tcW w:w="1189" w:type="pct"/>
            <w:shd w:val="clear" w:color="auto" w:fill="A8D08D"/>
            <w:vAlign w:val="center"/>
          </w:tcPr>
          <w:p w14:paraId="13A99962" w14:textId="33A83247" w:rsidR="00EE020C" w:rsidRPr="00BD55EB" w:rsidRDefault="00713199" w:rsidP="00BD55EB">
            <w:pPr>
              <w:pStyle w:val="a4"/>
              <w:spacing w:beforeLines="50" w:before="120" w:line="360" w:lineRule="auto"/>
              <w:textAlignment w:val="center"/>
              <w:rPr>
                <w:rFonts w:eastAsia="幼圆"/>
                <w:bCs/>
                <w:sz w:val="24"/>
              </w:rPr>
            </w:pPr>
            <w:r w:rsidRPr="00BD55EB">
              <w:rPr>
                <w:rFonts w:eastAsia="幼圆" w:hint="eastAsia"/>
                <w:bCs/>
                <w:sz w:val="24"/>
              </w:rPr>
              <w:t>冒险，益智，闯关</w:t>
            </w:r>
          </w:p>
        </w:tc>
      </w:tr>
      <w:tr w:rsidR="00712890" w:rsidRPr="00BD55EB" w14:paraId="164CC131" w14:textId="77777777" w:rsidTr="000A6BB9">
        <w:tc>
          <w:tcPr>
            <w:tcW w:w="483" w:type="pct"/>
            <w:shd w:val="clear" w:color="auto" w:fill="FFFF00"/>
            <w:vAlign w:val="center"/>
          </w:tcPr>
          <w:p w14:paraId="52A1DFA0" w14:textId="569DED73" w:rsidR="00EE020C" w:rsidRPr="00BD55EB" w:rsidRDefault="00EE020C" w:rsidP="00BD55EB">
            <w:pPr>
              <w:pStyle w:val="a4"/>
              <w:spacing w:beforeLines="50" w:before="120" w:line="360" w:lineRule="auto"/>
              <w:textAlignment w:val="center"/>
              <w:rPr>
                <w:rFonts w:eastAsia="幼圆"/>
                <w:bCs/>
                <w:sz w:val="24"/>
              </w:rPr>
            </w:pPr>
            <w:r w:rsidRPr="00BD55EB">
              <w:rPr>
                <w:rFonts w:eastAsia="幼圆" w:hint="eastAsia"/>
                <w:bCs/>
                <w:sz w:val="24"/>
              </w:rPr>
              <w:t>日期</w:t>
            </w:r>
          </w:p>
        </w:tc>
        <w:tc>
          <w:tcPr>
            <w:tcW w:w="2544" w:type="pct"/>
            <w:shd w:val="clear" w:color="auto" w:fill="A8D08D"/>
            <w:vAlign w:val="center"/>
          </w:tcPr>
          <w:p w14:paraId="270CE0DB" w14:textId="1094CB3A" w:rsidR="00EE020C" w:rsidRPr="00BD55EB" w:rsidRDefault="00EE020C" w:rsidP="00BD55EB">
            <w:pPr>
              <w:pStyle w:val="a4"/>
              <w:spacing w:beforeLines="50" w:before="120" w:line="360" w:lineRule="auto"/>
              <w:textAlignment w:val="center"/>
              <w:rPr>
                <w:rFonts w:eastAsia="幼圆"/>
                <w:bCs/>
                <w:sz w:val="24"/>
              </w:rPr>
            </w:pPr>
            <w:r w:rsidRPr="00BD55EB">
              <w:rPr>
                <w:rFonts w:eastAsia="幼圆" w:hint="eastAsia"/>
                <w:bCs/>
                <w:sz w:val="24"/>
              </w:rPr>
              <w:t>2022</w:t>
            </w:r>
            <w:r w:rsidRPr="00BD55EB">
              <w:rPr>
                <w:rFonts w:eastAsia="幼圆" w:hint="eastAsia"/>
                <w:bCs/>
                <w:sz w:val="24"/>
              </w:rPr>
              <w:t>年</w:t>
            </w:r>
            <w:r w:rsidR="000A6BB9">
              <w:rPr>
                <w:rFonts w:eastAsia="幼圆"/>
                <w:bCs/>
                <w:sz w:val="24"/>
              </w:rPr>
              <w:t>10</w:t>
            </w:r>
            <w:r w:rsidRPr="00BD55EB">
              <w:rPr>
                <w:rFonts w:eastAsia="幼圆" w:hint="eastAsia"/>
                <w:bCs/>
                <w:sz w:val="24"/>
              </w:rPr>
              <w:t>月</w:t>
            </w:r>
            <w:r w:rsidRPr="00BD55EB">
              <w:rPr>
                <w:rFonts w:eastAsia="幼圆" w:hint="eastAsia"/>
                <w:bCs/>
                <w:sz w:val="24"/>
              </w:rPr>
              <w:t>1</w:t>
            </w:r>
            <w:r w:rsidR="000A6BB9">
              <w:rPr>
                <w:rFonts w:eastAsia="幼圆"/>
                <w:bCs/>
                <w:sz w:val="24"/>
              </w:rPr>
              <w:t>8</w:t>
            </w:r>
            <w:r w:rsidRPr="00BD55EB">
              <w:rPr>
                <w:rFonts w:eastAsia="幼圆" w:hint="eastAsia"/>
                <w:bCs/>
                <w:sz w:val="24"/>
              </w:rPr>
              <w:t>日</w:t>
            </w:r>
          </w:p>
        </w:tc>
        <w:tc>
          <w:tcPr>
            <w:tcW w:w="784" w:type="pct"/>
            <w:shd w:val="clear" w:color="auto" w:fill="FFFF00"/>
            <w:vAlign w:val="center"/>
          </w:tcPr>
          <w:p w14:paraId="341B0255" w14:textId="08F741E6" w:rsidR="00EE020C" w:rsidRPr="00BD55EB" w:rsidRDefault="00EE020C" w:rsidP="00BD55EB">
            <w:pPr>
              <w:pStyle w:val="a4"/>
              <w:spacing w:beforeLines="50" w:before="120" w:line="360" w:lineRule="auto"/>
              <w:textAlignment w:val="center"/>
              <w:rPr>
                <w:rFonts w:eastAsia="幼圆"/>
                <w:bCs/>
                <w:sz w:val="24"/>
              </w:rPr>
            </w:pPr>
            <w:r w:rsidRPr="00BD55EB">
              <w:rPr>
                <w:rFonts w:eastAsia="幼圆" w:hint="eastAsia"/>
                <w:bCs/>
                <w:sz w:val="24"/>
              </w:rPr>
              <w:t>版本号</w:t>
            </w:r>
          </w:p>
        </w:tc>
        <w:tc>
          <w:tcPr>
            <w:tcW w:w="1189" w:type="pct"/>
            <w:shd w:val="clear" w:color="auto" w:fill="A8D08D"/>
            <w:vAlign w:val="center"/>
          </w:tcPr>
          <w:p w14:paraId="0B354961" w14:textId="46478E08" w:rsidR="00EE020C" w:rsidRPr="00BD55EB" w:rsidRDefault="00EE020C" w:rsidP="00BD55EB">
            <w:pPr>
              <w:pStyle w:val="a4"/>
              <w:spacing w:beforeLines="50" w:before="120" w:line="360" w:lineRule="auto"/>
              <w:textAlignment w:val="center"/>
              <w:rPr>
                <w:rFonts w:eastAsia="幼圆"/>
                <w:bCs/>
                <w:sz w:val="24"/>
              </w:rPr>
            </w:pPr>
            <w:r w:rsidRPr="00BD55EB">
              <w:rPr>
                <w:rFonts w:eastAsia="幼圆" w:hint="eastAsia"/>
                <w:bCs/>
                <w:sz w:val="24"/>
              </w:rPr>
              <w:t>V2.0.0</w:t>
            </w:r>
          </w:p>
        </w:tc>
      </w:tr>
      <w:tr w:rsidR="00EE020C" w:rsidRPr="00BD55EB" w14:paraId="0743DB15" w14:textId="77777777" w:rsidTr="00BD55EB">
        <w:tc>
          <w:tcPr>
            <w:tcW w:w="5000" w:type="pct"/>
            <w:gridSpan w:val="4"/>
            <w:shd w:val="clear" w:color="auto" w:fill="00B0F0"/>
            <w:vAlign w:val="center"/>
          </w:tcPr>
          <w:p w14:paraId="42E93284" w14:textId="24C1DF2F" w:rsidR="00EE020C" w:rsidRPr="00BD55EB" w:rsidRDefault="00EE020C" w:rsidP="00BD55EB">
            <w:pPr>
              <w:pStyle w:val="af0"/>
              <w:spacing w:line="360" w:lineRule="auto"/>
              <w:outlineLvl w:val="9"/>
              <w:rPr>
                <w:rFonts w:eastAsia="幼圆"/>
              </w:rPr>
            </w:pPr>
            <w:r w:rsidRPr="00BD55EB">
              <w:rPr>
                <w:rFonts w:eastAsia="幼圆" w:hint="eastAsia"/>
              </w:rPr>
              <w:t>文档大纲</w:t>
            </w:r>
          </w:p>
        </w:tc>
      </w:tr>
      <w:tr w:rsidR="00712890" w:rsidRPr="00BD55EB" w14:paraId="214004DB" w14:textId="77777777" w:rsidTr="00BD55EB">
        <w:tc>
          <w:tcPr>
            <w:tcW w:w="5000" w:type="pct"/>
            <w:gridSpan w:val="4"/>
            <w:shd w:val="clear" w:color="auto" w:fill="A8D08D"/>
            <w:vAlign w:val="center"/>
          </w:tcPr>
          <w:p w14:paraId="04B7FBB5" w14:textId="35C27D71" w:rsidR="00EE020C" w:rsidRPr="00716DF7" w:rsidRDefault="00716DF7" w:rsidP="00716DF7">
            <w:pPr>
              <w:spacing w:beforeLines="50" w:before="120" w:line="360" w:lineRule="auto"/>
              <w:ind w:firstLineChars="0" w:firstLine="0"/>
              <w:jc w:val="center"/>
              <w:rPr>
                <w:rFonts w:eastAsia="幼圆" w:hint="eastAsia"/>
                <w:b/>
                <w:bCs/>
                <w:sz w:val="32"/>
              </w:rPr>
            </w:pPr>
            <w:r>
              <w:rPr>
                <w:rFonts w:eastAsia="幼圆" w:hint="eastAsia"/>
                <w:b/>
                <w:bCs/>
                <w:sz w:val="32"/>
              </w:rPr>
              <w:t>代码目录与结构</w:t>
            </w:r>
          </w:p>
        </w:tc>
      </w:tr>
      <w:tr w:rsidR="00EE020C" w:rsidRPr="00BD55EB" w14:paraId="0C567F5B" w14:textId="77777777" w:rsidTr="00BD55EB">
        <w:tc>
          <w:tcPr>
            <w:tcW w:w="5000" w:type="pct"/>
            <w:gridSpan w:val="4"/>
            <w:shd w:val="clear" w:color="auto" w:fill="00B0F0"/>
            <w:vAlign w:val="center"/>
          </w:tcPr>
          <w:p w14:paraId="5B594FC7" w14:textId="17B888F8" w:rsidR="00EE020C" w:rsidRPr="00BD55EB" w:rsidRDefault="00FD3DB1" w:rsidP="00BD55EB">
            <w:pPr>
              <w:pStyle w:val="af0"/>
              <w:spacing w:line="360" w:lineRule="auto"/>
              <w:outlineLvl w:val="9"/>
              <w:rPr>
                <w:rFonts w:eastAsia="幼圆"/>
              </w:rPr>
            </w:pPr>
            <w:r w:rsidRPr="00BD55EB">
              <w:rPr>
                <w:rFonts w:eastAsia="幼圆" w:hint="eastAsia"/>
              </w:rPr>
              <w:t>策划</w:t>
            </w:r>
            <w:r w:rsidR="00EE020C" w:rsidRPr="00BD55EB">
              <w:rPr>
                <w:rFonts w:eastAsia="幼圆" w:hint="eastAsia"/>
              </w:rPr>
              <w:t>历史记录</w:t>
            </w:r>
          </w:p>
        </w:tc>
      </w:tr>
      <w:tr w:rsidR="00712890" w:rsidRPr="00BD55EB" w14:paraId="0C55CB25" w14:textId="77777777" w:rsidTr="000A6BB9">
        <w:tc>
          <w:tcPr>
            <w:tcW w:w="483" w:type="pct"/>
            <w:shd w:val="clear" w:color="auto" w:fill="A8D08D"/>
            <w:vAlign w:val="center"/>
          </w:tcPr>
          <w:p w14:paraId="6D607569" w14:textId="46EF2346" w:rsidR="00FD3DB1" w:rsidRPr="00BD55EB" w:rsidRDefault="002A5E28" w:rsidP="00BD55EB">
            <w:pPr>
              <w:pStyle w:val="a4"/>
              <w:spacing w:beforeLines="50" w:before="120" w:line="360" w:lineRule="auto"/>
              <w:rPr>
                <w:rFonts w:eastAsia="幼圆"/>
                <w:bCs/>
                <w:sz w:val="24"/>
              </w:rPr>
            </w:pPr>
            <w:r w:rsidRPr="00BD55EB">
              <w:rPr>
                <w:rFonts w:eastAsia="幼圆" w:hint="eastAsia"/>
                <w:bCs/>
                <w:sz w:val="24"/>
              </w:rPr>
              <w:t>V</w:t>
            </w:r>
            <w:r w:rsidRPr="00BD55EB">
              <w:rPr>
                <w:rFonts w:eastAsia="幼圆"/>
                <w:bCs/>
                <w:sz w:val="24"/>
              </w:rPr>
              <w:t>1.0.0</w:t>
            </w:r>
          </w:p>
        </w:tc>
        <w:tc>
          <w:tcPr>
            <w:tcW w:w="3328" w:type="pct"/>
            <w:gridSpan w:val="2"/>
            <w:shd w:val="clear" w:color="auto" w:fill="A8D08D"/>
            <w:vAlign w:val="center"/>
          </w:tcPr>
          <w:p w14:paraId="19645E88" w14:textId="3330C848" w:rsidR="00FD3DB1" w:rsidRPr="00BD55EB" w:rsidRDefault="002A5E28" w:rsidP="00BD55EB">
            <w:pPr>
              <w:pStyle w:val="a4"/>
              <w:spacing w:beforeLines="50" w:before="120" w:line="360" w:lineRule="auto"/>
              <w:rPr>
                <w:rFonts w:eastAsia="幼圆"/>
                <w:bCs/>
                <w:sz w:val="24"/>
              </w:rPr>
            </w:pPr>
            <w:r w:rsidRPr="00BD55EB">
              <w:rPr>
                <w:rFonts w:eastAsia="幼圆" w:hint="eastAsia"/>
                <w:bCs/>
                <w:sz w:val="24"/>
              </w:rPr>
              <w:t>最简单的“刷题”系统，</w:t>
            </w:r>
            <w:r w:rsidR="00F95742" w:rsidRPr="00BD55EB">
              <w:rPr>
                <w:rFonts w:eastAsia="幼圆" w:hint="eastAsia"/>
                <w:bCs/>
                <w:sz w:val="24"/>
              </w:rPr>
              <w:t>只能是选择题，</w:t>
            </w:r>
            <w:r w:rsidRPr="00BD55EB">
              <w:rPr>
                <w:rFonts w:eastAsia="幼圆" w:hint="eastAsia"/>
                <w:bCs/>
                <w:sz w:val="24"/>
              </w:rPr>
              <w:t>没有融入游戏</w:t>
            </w:r>
          </w:p>
        </w:tc>
        <w:tc>
          <w:tcPr>
            <w:tcW w:w="1189" w:type="pct"/>
            <w:shd w:val="clear" w:color="auto" w:fill="A8D08D"/>
            <w:vAlign w:val="center"/>
          </w:tcPr>
          <w:p w14:paraId="3A8B47FF" w14:textId="7BBB2C3D" w:rsidR="00FD3DB1" w:rsidRPr="00BD55EB" w:rsidRDefault="002A5E28" w:rsidP="00BD55EB">
            <w:pPr>
              <w:pStyle w:val="a4"/>
              <w:spacing w:beforeLines="50" w:before="120" w:line="360" w:lineRule="auto"/>
              <w:rPr>
                <w:rFonts w:eastAsia="幼圆"/>
                <w:bCs/>
                <w:sz w:val="24"/>
              </w:rPr>
            </w:pPr>
            <w:r w:rsidRPr="00BD55EB">
              <w:rPr>
                <w:rFonts w:eastAsia="幼圆" w:hint="eastAsia"/>
                <w:bCs/>
                <w:sz w:val="24"/>
              </w:rPr>
              <w:t>2</w:t>
            </w:r>
            <w:r w:rsidRPr="00BD55EB">
              <w:rPr>
                <w:rFonts w:eastAsia="幼圆"/>
                <w:bCs/>
                <w:sz w:val="24"/>
              </w:rPr>
              <w:t>02</w:t>
            </w:r>
            <w:r w:rsidR="00F95742" w:rsidRPr="00BD55EB">
              <w:rPr>
                <w:rFonts w:eastAsia="幼圆"/>
                <w:bCs/>
                <w:sz w:val="24"/>
              </w:rPr>
              <w:t>1</w:t>
            </w:r>
            <w:r w:rsidR="00C940F8" w:rsidRPr="00BD55EB">
              <w:rPr>
                <w:rFonts w:eastAsia="幼圆" w:hint="eastAsia"/>
                <w:bCs/>
                <w:sz w:val="24"/>
              </w:rPr>
              <w:t>年</w:t>
            </w:r>
          </w:p>
        </w:tc>
      </w:tr>
      <w:tr w:rsidR="00712890" w:rsidRPr="00BD55EB" w14:paraId="55DCC36B" w14:textId="77777777" w:rsidTr="000A6BB9">
        <w:tc>
          <w:tcPr>
            <w:tcW w:w="483" w:type="pct"/>
            <w:shd w:val="clear" w:color="auto" w:fill="A8D08D"/>
            <w:vAlign w:val="center"/>
          </w:tcPr>
          <w:p w14:paraId="525F052F" w14:textId="3F006487" w:rsidR="00FD3DB1" w:rsidRPr="00BD55EB" w:rsidRDefault="00F95742" w:rsidP="00BD55EB">
            <w:pPr>
              <w:pStyle w:val="a4"/>
              <w:spacing w:beforeLines="50" w:before="120" w:line="360" w:lineRule="auto"/>
              <w:rPr>
                <w:rFonts w:eastAsia="幼圆"/>
                <w:bCs/>
                <w:sz w:val="24"/>
              </w:rPr>
            </w:pPr>
            <w:r w:rsidRPr="00BD55EB">
              <w:rPr>
                <w:rFonts w:eastAsia="幼圆" w:hint="eastAsia"/>
                <w:bCs/>
                <w:sz w:val="24"/>
              </w:rPr>
              <w:t>V</w:t>
            </w:r>
            <w:r w:rsidRPr="00BD55EB">
              <w:rPr>
                <w:rFonts w:eastAsia="幼圆"/>
                <w:bCs/>
                <w:sz w:val="24"/>
              </w:rPr>
              <w:t>1.5.0</w:t>
            </w:r>
          </w:p>
        </w:tc>
        <w:tc>
          <w:tcPr>
            <w:tcW w:w="3328" w:type="pct"/>
            <w:gridSpan w:val="2"/>
            <w:shd w:val="clear" w:color="auto" w:fill="A8D08D"/>
            <w:vAlign w:val="center"/>
          </w:tcPr>
          <w:p w14:paraId="75E388C7" w14:textId="4588FBCD" w:rsidR="00FD3DB1" w:rsidRPr="00BD55EB" w:rsidRDefault="00F95742" w:rsidP="00BD55EB">
            <w:pPr>
              <w:pStyle w:val="a4"/>
              <w:spacing w:beforeLines="50" w:before="120" w:line="360" w:lineRule="auto"/>
              <w:rPr>
                <w:rFonts w:eastAsia="幼圆"/>
                <w:bCs/>
                <w:sz w:val="24"/>
              </w:rPr>
            </w:pPr>
            <w:r w:rsidRPr="00BD55EB">
              <w:rPr>
                <w:rFonts w:eastAsia="幼圆" w:hint="eastAsia"/>
                <w:bCs/>
                <w:sz w:val="24"/>
              </w:rPr>
              <w:t>融入了“俄罗斯方块”游戏元素，但玩法仍然单一</w:t>
            </w:r>
          </w:p>
        </w:tc>
        <w:tc>
          <w:tcPr>
            <w:tcW w:w="1189" w:type="pct"/>
            <w:shd w:val="clear" w:color="auto" w:fill="A8D08D"/>
            <w:vAlign w:val="center"/>
          </w:tcPr>
          <w:p w14:paraId="35032CDC" w14:textId="5F60A61F" w:rsidR="00FD3DB1" w:rsidRPr="00BD55EB" w:rsidRDefault="00F95742" w:rsidP="00BD55EB">
            <w:pPr>
              <w:pStyle w:val="a4"/>
              <w:spacing w:beforeLines="50" w:before="120" w:line="360" w:lineRule="auto"/>
              <w:rPr>
                <w:rFonts w:eastAsia="幼圆"/>
                <w:bCs/>
                <w:sz w:val="24"/>
              </w:rPr>
            </w:pPr>
            <w:r w:rsidRPr="00BD55EB">
              <w:rPr>
                <w:rFonts w:eastAsia="幼圆" w:hint="eastAsia"/>
                <w:bCs/>
                <w:sz w:val="24"/>
              </w:rPr>
              <w:t>2</w:t>
            </w:r>
            <w:r w:rsidRPr="00BD55EB">
              <w:rPr>
                <w:rFonts w:eastAsia="幼圆"/>
                <w:bCs/>
                <w:sz w:val="24"/>
              </w:rPr>
              <w:t>022.6</w:t>
            </w:r>
            <w:r w:rsidR="00C940F8" w:rsidRPr="00BD55EB">
              <w:rPr>
                <w:rFonts w:eastAsia="幼圆" w:hint="eastAsia"/>
                <w:bCs/>
                <w:sz w:val="24"/>
              </w:rPr>
              <w:t>月</w:t>
            </w:r>
          </w:p>
        </w:tc>
      </w:tr>
      <w:tr w:rsidR="00712890" w:rsidRPr="00BD55EB" w14:paraId="0F03B747" w14:textId="77777777" w:rsidTr="000A6BB9">
        <w:tc>
          <w:tcPr>
            <w:tcW w:w="483" w:type="pct"/>
            <w:shd w:val="clear" w:color="auto" w:fill="A8D08D"/>
            <w:vAlign w:val="center"/>
          </w:tcPr>
          <w:p w14:paraId="60330ED9" w14:textId="122BD8C0" w:rsidR="00FD3DB1" w:rsidRPr="00BD55EB" w:rsidRDefault="00F95742" w:rsidP="00BD55EB">
            <w:pPr>
              <w:pStyle w:val="a4"/>
              <w:spacing w:beforeLines="50" w:before="120" w:line="360" w:lineRule="auto"/>
              <w:rPr>
                <w:rFonts w:eastAsia="幼圆"/>
                <w:bCs/>
                <w:sz w:val="24"/>
              </w:rPr>
            </w:pPr>
            <w:r w:rsidRPr="00BD55EB">
              <w:rPr>
                <w:rFonts w:eastAsia="幼圆" w:hint="eastAsia"/>
                <w:bCs/>
                <w:sz w:val="24"/>
              </w:rPr>
              <w:t>V</w:t>
            </w:r>
            <w:r w:rsidRPr="00BD55EB">
              <w:rPr>
                <w:rFonts w:eastAsia="幼圆"/>
                <w:bCs/>
                <w:sz w:val="24"/>
              </w:rPr>
              <w:t>2.0.0</w:t>
            </w:r>
          </w:p>
        </w:tc>
        <w:tc>
          <w:tcPr>
            <w:tcW w:w="3328" w:type="pct"/>
            <w:gridSpan w:val="2"/>
            <w:shd w:val="clear" w:color="auto" w:fill="A8D08D"/>
            <w:vAlign w:val="center"/>
          </w:tcPr>
          <w:p w14:paraId="64E75ACA" w14:textId="3ADE2687" w:rsidR="00FD3DB1" w:rsidRPr="00BD55EB" w:rsidRDefault="00F95742" w:rsidP="00BD55EB">
            <w:pPr>
              <w:pStyle w:val="a4"/>
              <w:spacing w:beforeLines="50" w:before="120" w:line="360" w:lineRule="auto"/>
              <w:rPr>
                <w:rFonts w:eastAsia="幼圆"/>
                <w:bCs/>
                <w:sz w:val="24"/>
              </w:rPr>
            </w:pPr>
            <w:r w:rsidRPr="00BD55EB">
              <w:rPr>
                <w:rFonts w:eastAsia="幼圆" w:hint="eastAsia"/>
                <w:bCs/>
                <w:sz w:val="24"/>
              </w:rPr>
              <w:t>拓展为</w:t>
            </w:r>
            <w:r w:rsidR="00713199" w:rsidRPr="00BD55EB">
              <w:rPr>
                <w:rFonts w:eastAsia="幼圆" w:hint="eastAsia"/>
                <w:bCs/>
                <w:sz w:val="24"/>
              </w:rPr>
              <w:t xml:space="preserve"> </w:t>
            </w:r>
            <w:r w:rsidRPr="00BD55EB">
              <w:rPr>
                <w:rFonts w:eastAsia="幼圆" w:hint="eastAsia"/>
                <w:bCs/>
                <w:sz w:val="24"/>
              </w:rPr>
              <w:t>“</w:t>
            </w:r>
            <w:r w:rsidR="000A6BB9">
              <w:rPr>
                <w:rFonts w:eastAsia="幼圆" w:hint="eastAsia"/>
                <w:bCs/>
                <w:sz w:val="24"/>
              </w:rPr>
              <w:t>工程人马里奥</w:t>
            </w:r>
            <w:r w:rsidRPr="00BD55EB">
              <w:rPr>
                <w:rFonts w:eastAsia="幼圆" w:hint="eastAsia"/>
                <w:bCs/>
                <w:sz w:val="24"/>
              </w:rPr>
              <w:t>”，</w:t>
            </w:r>
            <w:r w:rsidR="00C940F8" w:rsidRPr="00BD55EB">
              <w:rPr>
                <w:rFonts w:eastAsia="幼圆" w:hint="eastAsia"/>
                <w:bCs/>
                <w:sz w:val="24"/>
              </w:rPr>
              <w:t>玩家和开发者有更多的选择</w:t>
            </w:r>
          </w:p>
        </w:tc>
        <w:tc>
          <w:tcPr>
            <w:tcW w:w="1189" w:type="pct"/>
            <w:shd w:val="clear" w:color="auto" w:fill="A8D08D"/>
            <w:vAlign w:val="center"/>
          </w:tcPr>
          <w:p w14:paraId="1A92DBB7" w14:textId="3924976D" w:rsidR="00FD3DB1" w:rsidRPr="00BD55EB" w:rsidRDefault="00C940F8" w:rsidP="00BD55EB">
            <w:pPr>
              <w:pStyle w:val="a4"/>
              <w:spacing w:beforeLines="50" w:before="120" w:line="360" w:lineRule="auto"/>
              <w:rPr>
                <w:rFonts w:eastAsia="幼圆"/>
                <w:bCs/>
                <w:sz w:val="24"/>
              </w:rPr>
            </w:pPr>
            <w:r w:rsidRPr="00BD55EB">
              <w:rPr>
                <w:rFonts w:eastAsia="幼圆" w:hint="eastAsia"/>
                <w:bCs/>
                <w:sz w:val="24"/>
              </w:rPr>
              <w:t>2</w:t>
            </w:r>
            <w:r w:rsidRPr="00BD55EB">
              <w:rPr>
                <w:rFonts w:eastAsia="幼圆"/>
                <w:bCs/>
                <w:sz w:val="24"/>
              </w:rPr>
              <w:t>022.</w:t>
            </w:r>
            <w:r w:rsidR="000A6BB9">
              <w:rPr>
                <w:rFonts w:eastAsia="幼圆"/>
                <w:bCs/>
                <w:sz w:val="24"/>
              </w:rPr>
              <w:t>10</w:t>
            </w:r>
            <w:r w:rsidRPr="00BD55EB">
              <w:rPr>
                <w:rFonts w:eastAsia="幼圆"/>
                <w:bCs/>
                <w:sz w:val="24"/>
              </w:rPr>
              <w:t>.1</w:t>
            </w:r>
            <w:r w:rsidR="000A6BB9">
              <w:rPr>
                <w:rFonts w:eastAsia="幼圆"/>
                <w:bCs/>
                <w:sz w:val="24"/>
              </w:rPr>
              <w:t>8</w:t>
            </w:r>
          </w:p>
        </w:tc>
      </w:tr>
      <w:tr w:rsidR="00FD3DB1" w:rsidRPr="00BD55EB" w14:paraId="37A55881" w14:textId="77777777" w:rsidTr="00BD55EB">
        <w:tc>
          <w:tcPr>
            <w:tcW w:w="5000" w:type="pct"/>
            <w:gridSpan w:val="4"/>
            <w:shd w:val="clear" w:color="auto" w:fill="00B0F0"/>
            <w:vAlign w:val="center"/>
          </w:tcPr>
          <w:p w14:paraId="2E3162BA" w14:textId="1B54259B" w:rsidR="00FD3DB1" w:rsidRPr="00BD55EB" w:rsidRDefault="00FD3DB1" w:rsidP="00BD55EB">
            <w:pPr>
              <w:pStyle w:val="af0"/>
              <w:spacing w:line="360" w:lineRule="auto"/>
              <w:outlineLvl w:val="9"/>
              <w:rPr>
                <w:rFonts w:eastAsia="幼圆"/>
              </w:rPr>
            </w:pPr>
            <w:r w:rsidRPr="00BD55EB">
              <w:rPr>
                <w:rFonts w:eastAsia="幼圆" w:hint="eastAsia"/>
              </w:rPr>
              <w:t>文档约定</w:t>
            </w:r>
          </w:p>
        </w:tc>
      </w:tr>
      <w:tr w:rsidR="00712890" w:rsidRPr="00BD55EB" w14:paraId="5BADC728" w14:textId="77777777" w:rsidTr="00BD55EB">
        <w:tc>
          <w:tcPr>
            <w:tcW w:w="483" w:type="pct"/>
            <w:shd w:val="clear" w:color="auto" w:fill="A8D08D"/>
            <w:vAlign w:val="center"/>
          </w:tcPr>
          <w:p w14:paraId="027F771C" w14:textId="075FE003" w:rsidR="00FD3DB1" w:rsidRPr="00BD55EB" w:rsidRDefault="00FD3DB1" w:rsidP="00BD55EB">
            <w:pPr>
              <w:pStyle w:val="a4"/>
              <w:spacing w:beforeLines="50" w:before="120" w:line="360" w:lineRule="auto"/>
              <w:rPr>
                <w:rFonts w:eastAsia="幼圆"/>
                <w:bCs/>
                <w:sz w:val="24"/>
              </w:rPr>
            </w:pPr>
            <w:r w:rsidRPr="00BD55EB">
              <w:rPr>
                <w:rFonts w:eastAsia="幼圆" w:hint="eastAsia"/>
                <w:bCs/>
                <w:sz w:val="24"/>
              </w:rPr>
              <w:t>黑色</w:t>
            </w:r>
          </w:p>
        </w:tc>
        <w:tc>
          <w:tcPr>
            <w:tcW w:w="4517" w:type="pct"/>
            <w:gridSpan w:val="3"/>
            <w:shd w:val="clear" w:color="auto" w:fill="A8D08D"/>
            <w:vAlign w:val="center"/>
          </w:tcPr>
          <w:p w14:paraId="62AE8193" w14:textId="4F2747E2" w:rsidR="00FD3DB1" w:rsidRPr="00BD55EB" w:rsidRDefault="00FD3DB1" w:rsidP="00BD55EB">
            <w:pPr>
              <w:pStyle w:val="a4"/>
              <w:spacing w:beforeLines="50" w:before="120" w:line="360" w:lineRule="auto"/>
              <w:rPr>
                <w:rFonts w:eastAsia="幼圆"/>
                <w:bCs/>
                <w:sz w:val="24"/>
              </w:rPr>
            </w:pPr>
            <w:r w:rsidRPr="00BD55EB">
              <w:rPr>
                <w:rFonts w:eastAsia="幼圆" w:hint="eastAsia"/>
                <w:bCs/>
                <w:sz w:val="24"/>
              </w:rPr>
              <w:t>已确定内容</w:t>
            </w:r>
          </w:p>
        </w:tc>
      </w:tr>
      <w:tr w:rsidR="00712890" w:rsidRPr="00BD55EB" w14:paraId="3426F0EA" w14:textId="77777777" w:rsidTr="00BD55EB">
        <w:tc>
          <w:tcPr>
            <w:tcW w:w="483" w:type="pct"/>
            <w:shd w:val="clear" w:color="auto" w:fill="A8D08D"/>
            <w:vAlign w:val="center"/>
          </w:tcPr>
          <w:p w14:paraId="47123067" w14:textId="21356612" w:rsidR="00881D7D" w:rsidRPr="00BD55EB" w:rsidRDefault="00881D7D" w:rsidP="00BD55EB">
            <w:pPr>
              <w:pStyle w:val="a4"/>
              <w:spacing w:beforeLines="50" w:before="120" w:line="360" w:lineRule="auto"/>
              <w:rPr>
                <w:rFonts w:eastAsia="幼圆"/>
                <w:bCs/>
                <w:color w:val="FFC000"/>
                <w:sz w:val="24"/>
              </w:rPr>
            </w:pPr>
            <w:r w:rsidRPr="00BD55EB">
              <w:rPr>
                <w:rFonts w:eastAsia="幼圆" w:hint="eastAsia"/>
                <w:bCs/>
                <w:color w:val="FFC000"/>
                <w:sz w:val="24"/>
              </w:rPr>
              <w:t>橙色</w:t>
            </w:r>
          </w:p>
        </w:tc>
        <w:tc>
          <w:tcPr>
            <w:tcW w:w="4517" w:type="pct"/>
            <w:gridSpan w:val="3"/>
            <w:shd w:val="clear" w:color="auto" w:fill="A8D08D"/>
            <w:vAlign w:val="center"/>
          </w:tcPr>
          <w:p w14:paraId="1FD7C82C" w14:textId="6EEE4F1D" w:rsidR="00881D7D" w:rsidRPr="00BD55EB" w:rsidRDefault="00881D7D" w:rsidP="00BD55EB">
            <w:pPr>
              <w:pStyle w:val="a4"/>
              <w:spacing w:beforeLines="50" w:before="120" w:line="360" w:lineRule="auto"/>
              <w:rPr>
                <w:rFonts w:eastAsia="幼圆"/>
                <w:bCs/>
                <w:color w:val="FFC000"/>
                <w:sz w:val="24"/>
              </w:rPr>
            </w:pPr>
            <w:r w:rsidRPr="00BD55EB">
              <w:rPr>
                <w:rFonts w:eastAsia="幼圆" w:hint="eastAsia"/>
                <w:bCs/>
                <w:color w:val="FFC000"/>
                <w:sz w:val="24"/>
              </w:rPr>
              <w:t>融入的工程经济学的内容</w:t>
            </w:r>
          </w:p>
        </w:tc>
      </w:tr>
      <w:tr w:rsidR="00712890" w:rsidRPr="00BD55EB" w14:paraId="55320B4E" w14:textId="77777777" w:rsidTr="00BD55EB">
        <w:tc>
          <w:tcPr>
            <w:tcW w:w="483" w:type="pct"/>
            <w:shd w:val="clear" w:color="auto" w:fill="A8D08D"/>
            <w:vAlign w:val="center"/>
          </w:tcPr>
          <w:p w14:paraId="2685DCEC" w14:textId="69D00390" w:rsidR="00FD3DB1" w:rsidRPr="00BD55EB" w:rsidRDefault="00FD3DB1" w:rsidP="00BD55EB">
            <w:pPr>
              <w:pStyle w:val="a4"/>
              <w:spacing w:beforeLines="50" w:before="120" w:line="360" w:lineRule="auto"/>
              <w:rPr>
                <w:rFonts w:eastAsia="幼圆"/>
                <w:bCs/>
                <w:color w:val="FF0000"/>
                <w:sz w:val="24"/>
              </w:rPr>
            </w:pPr>
            <w:r w:rsidRPr="00BD55EB">
              <w:rPr>
                <w:rFonts w:eastAsia="幼圆" w:hint="eastAsia"/>
                <w:bCs/>
                <w:color w:val="FF0000"/>
                <w:sz w:val="24"/>
              </w:rPr>
              <w:t>红色</w:t>
            </w:r>
          </w:p>
        </w:tc>
        <w:tc>
          <w:tcPr>
            <w:tcW w:w="4517" w:type="pct"/>
            <w:gridSpan w:val="3"/>
            <w:shd w:val="clear" w:color="auto" w:fill="A8D08D"/>
            <w:vAlign w:val="center"/>
          </w:tcPr>
          <w:p w14:paraId="78790141" w14:textId="3D3A6422" w:rsidR="00FD3DB1" w:rsidRPr="00BD55EB" w:rsidRDefault="00FD3DB1" w:rsidP="00BD55EB">
            <w:pPr>
              <w:pStyle w:val="a4"/>
              <w:spacing w:beforeLines="50" w:before="120" w:line="360" w:lineRule="auto"/>
              <w:rPr>
                <w:rFonts w:eastAsia="幼圆"/>
                <w:bCs/>
                <w:color w:val="FF0000"/>
                <w:sz w:val="24"/>
              </w:rPr>
            </w:pPr>
            <w:r w:rsidRPr="00BD55EB">
              <w:rPr>
                <w:rFonts w:eastAsia="幼圆" w:hint="eastAsia"/>
                <w:bCs/>
                <w:color w:val="FF0000"/>
                <w:sz w:val="24"/>
              </w:rPr>
              <w:t>重点</w:t>
            </w:r>
          </w:p>
        </w:tc>
      </w:tr>
      <w:tr w:rsidR="00712890" w:rsidRPr="00BD55EB" w14:paraId="115D266B" w14:textId="77777777" w:rsidTr="00BD55EB">
        <w:tc>
          <w:tcPr>
            <w:tcW w:w="483" w:type="pct"/>
            <w:shd w:val="clear" w:color="auto" w:fill="A8D08D"/>
            <w:vAlign w:val="center"/>
          </w:tcPr>
          <w:p w14:paraId="6E10EED2" w14:textId="21C19CF2" w:rsidR="00FD3DB1" w:rsidRPr="00BD55EB" w:rsidRDefault="00FD3DB1" w:rsidP="00BD55EB">
            <w:pPr>
              <w:pStyle w:val="a4"/>
              <w:spacing w:beforeLines="50" w:before="120" w:line="360" w:lineRule="auto"/>
              <w:rPr>
                <w:rFonts w:eastAsia="幼圆"/>
                <w:bCs/>
                <w:color w:val="4472C4"/>
                <w:sz w:val="24"/>
              </w:rPr>
            </w:pPr>
            <w:r w:rsidRPr="00BD55EB">
              <w:rPr>
                <w:rFonts w:eastAsia="幼圆" w:hint="eastAsia"/>
                <w:bCs/>
                <w:color w:val="4472C4"/>
                <w:sz w:val="24"/>
              </w:rPr>
              <w:t>蓝色</w:t>
            </w:r>
          </w:p>
        </w:tc>
        <w:tc>
          <w:tcPr>
            <w:tcW w:w="4517" w:type="pct"/>
            <w:gridSpan w:val="3"/>
            <w:shd w:val="clear" w:color="auto" w:fill="A8D08D"/>
            <w:vAlign w:val="center"/>
          </w:tcPr>
          <w:p w14:paraId="1AA6F04B" w14:textId="0B527619" w:rsidR="00FD3DB1" w:rsidRPr="00BD55EB" w:rsidRDefault="00FD3DB1" w:rsidP="00BD55EB">
            <w:pPr>
              <w:pStyle w:val="a4"/>
              <w:spacing w:beforeLines="50" w:before="120" w:line="360" w:lineRule="auto"/>
              <w:rPr>
                <w:rFonts w:eastAsia="幼圆"/>
                <w:bCs/>
                <w:color w:val="4472C4"/>
                <w:sz w:val="24"/>
              </w:rPr>
            </w:pPr>
            <w:r w:rsidRPr="00BD55EB">
              <w:rPr>
                <w:rFonts w:eastAsia="幼圆" w:hint="eastAsia"/>
                <w:bCs/>
                <w:color w:val="4472C4"/>
                <w:sz w:val="24"/>
              </w:rPr>
              <w:t>最新版本更新内容</w:t>
            </w:r>
          </w:p>
        </w:tc>
      </w:tr>
      <w:tr w:rsidR="00712890" w:rsidRPr="00BD55EB" w14:paraId="584D1BC2" w14:textId="77777777" w:rsidTr="00BD55EB">
        <w:tc>
          <w:tcPr>
            <w:tcW w:w="483" w:type="pct"/>
            <w:shd w:val="clear" w:color="auto" w:fill="A8D08D"/>
            <w:vAlign w:val="center"/>
          </w:tcPr>
          <w:p w14:paraId="4CA66F49" w14:textId="33E49CE8" w:rsidR="00FD3DB1" w:rsidRPr="00BD55EB" w:rsidRDefault="00FD3DB1" w:rsidP="00BD55EB">
            <w:pPr>
              <w:pStyle w:val="a4"/>
              <w:spacing w:beforeLines="50" w:before="120" w:line="360" w:lineRule="auto"/>
              <w:rPr>
                <w:rFonts w:eastAsia="幼圆"/>
                <w:bCs/>
                <w:color w:val="A5A5A5"/>
                <w:sz w:val="24"/>
              </w:rPr>
            </w:pPr>
            <w:r w:rsidRPr="00BD55EB">
              <w:rPr>
                <w:rFonts w:eastAsia="幼圆" w:hint="eastAsia"/>
                <w:bCs/>
                <w:color w:val="A5A5A5"/>
                <w:sz w:val="24"/>
              </w:rPr>
              <w:t>灰色</w:t>
            </w:r>
          </w:p>
        </w:tc>
        <w:tc>
          <w:tcPr>
            <w:tcW w:w="4517" w:type="pct"/>
            <w:gridSpan w:val="3"/>
            <w:shd w:val="clear" w:color="auto" w:fill="A8D08D"/>
            <w:vAlign w:val="center"/>
          </w:tcPr>
          <w:p w14:paraId="28080FA6" w14:textId="1FEA55AF" w:rsidR="00FD3DB1" w:rsidRPr="00BD55EB" w:rsidRDefault="00FD3DB1" w:rsidP="00BD55EB">
            <w:pPr>
              <w:pStyle w:val="a4"/>
              <w:spacing w:beforeLines="50" w:before="120" w:line="360" w:lineRule="auto"/>
              <w:rPr>
                <w:rFonts w:eastAsia="幼圆"/>
                <w:bCs/>
                <w:color w:val="A5A5A5"/>
                <w:sz w:val="24"/>
              </w:rPr>
            </w:pPr>
            <w:r w:rsidRPr="00BD55EB">
              <w:rPr>
                <w:rFonts w:eastAsia="幼圆" w:hint="eastAsia"/>
                <w:bCs/>
                <w:color w:val="A5A5A5"/>
                <w:sz w:val="24"/>
              </w:rPr>
              <w:t>删除</w:t>
            </w:r>
            <w:r w:rsidRPr="00BD55EB">
              <w:rPr>
                <w:rFonts w:eastAsia="幼圆" w:hint="eastAsia"/>
                <w:bCs/>
                <w:color w:val="A5A5A5"/>
                <w:sz w:val="24"/>
              </w:rPr>
              <w:t>/</w:t>
            </w:r>
            <w:r w:rsidRPr="00BD55EB">
              <w:rPr>
                <w:rFonts w:eastAsia="幼圆" w:hint="eastAsia"/>
                <w:bCs/>
                <w:color w:val="A5A5A5"/>
                <w:sz w:val="24"/>
              </w:rPr>
              <w:t>暂时不做的内容</w:t>
            </w:r>
          </w:p>
        </w:tc>
      </w:tr>
      <w:tr w:rsidR="00712890" w:rsidRPr="00BD55EB" w14:paraId="36ADB7FB" w14:textId="77777777" w:rsidTr="00BD55EB">
        <w:tc>
          <w:tcPr>
            <w:tcW w:w="483" w:type="pct"/>
            <w:shd w:val="clear" w:color="auto" w:fill="A8D08D"/>
            <w:vAlign w:val="center"/>
          </w:tcPr>
          <w:p w14:paraId="63E787BE" w14:textId="5C9C491A" w:rsidR="00FD3DB1" w:rsidRPr="00BD55EB" w:rsidRDefault="00FD3DB1" w:rsidP="00BD55EB">
            <w:pPr>
              <w:pStyle w:val="a4"/>
              <w:spacing w:beforeLines="50" w:before="120" w:line="360" w:lineRule="auto"/>
              <w:rPr>
                <w:rFonts w:eastAsia="幼圆"/>
                <w:bCs/>
                <w:i/>
                <w:iCs/>
                <w:sz w:val="24"/>
              </w:rPr>
            </w:pPr>
            <w:r w:rsidRPr="00BD55EB">
              <w:rPr>
                <w:rFonts w:eastAsia="幼圆" w:hint="eastAsia"/>
                <w:bCs/>
                <w:i/>
                <w:iCs/>
                <w:sz w:val="24"/>
              </w:rPr>
              <w:t>斜体</w:t>
            </w:r>
          </w:p>
        </w:tc>
        <w:tc>
          <w:tcPr>
            <w:tcW w:w="4517" w:type="pct"/>
            <w:gridSpan w:val="3"/>
            <w:shd w:val="clear" w:color="auto" w:fill="A8D08D"/>
            <w:vAlign w:val="center"/>
          </w:tcPr>
          <w:p w14:paraId="444F70F8" w14:textId="7D888296" w:rsidR="00FD3DB1" w:rsidRPr="00BD55EB" w:rsidRDefault="00FD3DB1" w:rsidP="00BD55EB">
            <w:pPr>
              <w:pStyle w:val="a4"/>
              <w:spacing w:beforeLines="50" w:before="120" w:line="360" w:lineRule="auto"/>
              <w:rPr>
                <w:rFonts w:eastAsia="幼圆"/>
                <w:bCs/>
                <w:i/>
                <w:iCs/>
                <w:sz w:val="24"/>
              </w:rPr>
            </w:pPr>
            <w:r w:rsidRPr="00BD55EB">
              <w:rPr>
                <w:rFonts w:eastAsia="幼圆" w:hint="eastAsia"/>
                <w:bCs/>
                <w:i/>
                <w:iCs/>
                <w:sz w:val="24"/>
              </w:rPr>
              <w:t>解释说明的内容</w:t>
            </w:r>
          </w:p>
        </w:tc>
      </w:tr>
    </w:tbl>
    <w:p w14:paraId="65F43743" w14:textId="77777777" w:rsidR="00651239" w:rsidRDefault="00651239" w:rsidP="00EE020C">
      <w:pPr>
        <w:ind w:firstLineChars="0" w:firstLine="0"/>
      </w:pPr>
    </w:p>
    <w:p w14:paraId="3C658490" w14:textId="77777777" w:rsidR="00A0686A" w:rsidRPr="00A0686A" w:rsidRDefault="00A0686A" w:rsidP="00EE020C">
      <w:pPr>
        <w:ind w:firstLineChars="62" w:firstLine="198"/>
        <w:rPr>
          <w:rFonts w:ascii="宋体" w:hAnsi="宋体"/>
          <w:sz w:val="32"/>
          <w:szCs w:val="32"/>
        </w:rPr>
        <w:sectPr w:rsidR="00A0686A" w:rsidRPr="00A0686A" w:rsidSect="001B283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701" w:header="851" w:footer="992" w:gutter="0"/>
          <w:pgNumType w:fmt="upperRoman" w:start="1"/>
          <w:cols w:space="425"/>
          <w:docGrid w:linePitch="400" w:charSpace="2264"/>
        </w:sectPr>
      </w:pPr>
    </w:p>
    <w:p w14:paraId="1D9B5664" w14:textId="77777777" w:rsidR="00D63727" w:rsidRPr="00C65C92" w:rsidRDefault="00DD7001" w:rsidP="00A0686A">
      <w:pPr>
        <w:spacing w:before="340" w:after="330"/>
        <w:ind w:firstLineChars="0" w:firstLine="0"/>
        <w:jc w:val="center"/>
        <w:rPr>
          <w:rFonts w:ascii="宋体" w:hAnsi="宋体"/>
          <w:b/>
          <w:sz w:val="32"/>
          <w:szCs w:val="32"/>
        </w:rPr>
      </w:pPr>
      <w:r w:rsidRPr="00C65C92">
        <w:rPr>
          <w:rFonts w:ascii="宋体" w:hAnsi="宋体" w:hint="eastAsia"/>
          <w:b/>
          <w:sz w:val="32"/>
          <w:szCs w:val="32"/>
        </w:rPr>
        <w:lastRenderedPageBreak/>
        <w:t>目</w:t>
      </w:r>
      <w:r w:rsidR="00F97C0F" w:rsidRPr="00C65C92">
        <w:rPr>
          <w:rFonts w:ascii="宋体" w:hAnsi="宋体" w:hint="eastAsia"/>
          <w:b/>
          <w:sz w:val="32"/>
          <w:szCs w:val="32"/>
        </w:rPr>
        <w:t xml:space="preserve"> </w:t>
      </w:r>
      <w:r w:rsidRPr="00C65C92">
        <w:rPr>
          <w:rFonts w:ascii="宋体" w:hAnsi="宋体" w:hint="eastAsia"/>
          <w:b/>
          <w:sz w:val="32"/>
          <w:szCs w:val="32"/>
        </w:rPr>
        <w:t>录</w:t>
      </w:r>
      <w:bookmarkStart w:id="10" w:name="_Toc16875726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F9CA69F" w14:textId="03C4F41B" w:rsidR="00D05C37" w:rsidRDefault="00F32B56">
      <w:pPr>
        <w:pStyle w:val="TOC1"/>
        <w:tabs>
          <w:tab w:val="right" w:leader="dot" w:pos="8777"/>
        </w:tabs>
        <w:ind w:firstLine="422"/>
        <w:rPr>
          <w:rFonts w:ascii="等线" w:eastAsia="等线" w:hAnsi="等线"/>
          <w:noProof/>
          <w:sz w:val="21"/>
          <w:szCs w:val="22"/>
        </w:rPr>
      </w:pPr>
      <w:r>
        <w:rPr>
          <w:rStyle w:val="af1"/>
          <w:b/>
          <w:bCs/>
        </w:rPr>
        <w:fldChar w:fldCharType="begin"/>
      </w:r>
      <w:r>
        <w:rPr>
          <w:rStyle w:val="af1"/>
          <w:b/>
          <w:bCs/>
        </w:rPr>
        <w:instrText xml:space="preserve"> TOC \o "1-3" \h \z \u </w:instrText>
      </w:r>
      <w:r>
        <w:rPr>
          <w:rStyle w:val="af1"/>
          <w:b/>
          <w:bCs/>
        </w:rPr>
        <w:fldChar w:fldCharType="separate"/>
      </w:r>
      <w:hyperlink w:anchor="_Toc117010464" w:history="1">
        <w:r w:rsidR="00D05C37" w:rsidRPr="00A84356">
          <w:rPr>
            <w:rStyle w:val="a7"/>
            <w:noProof/>
          </w:rPr>
          <w:t>1 main.py</w:t>
        </w:r>
        <w:r w:rsidR="00D05C37">
          <w:rPr>
            <w:noProof/>
            <w:webHidden/>
          </w:rPr>
          <w:tab/>
        </w:r>
        <w:r w:rsidR="00D05C37">
          <w:rPr>
            <w:noProof/>
            <w:webHidden/>
          </w:rPr>
          <w:fldChar w:fldCharType="begin"/>
        </w:r>
        <w:r w:rsidR="00D05C37">
          <w:rPr>
            <w:noProof/>
            <w:webHidden/>
          </w:rPr>
          <w:instrText xml:space="preserve"> PAGEREF _Toc117010464 \h </w:instrText>
        </w:r>
        <w:r w:rsidR="00D05C37">
          <w:rPr>
            <w:noProof/>
            <w:webHidden/>
          </w:rPr>
        </w:r>
        <w:r w:rsidR="00D05C37">
          <w:rPr>
            <w:noProof/>
            <w:webHidden/>
          </w:rPr>
          <w:fldChar w:fldCharType="separate"/>
        </w:r>
        <w:r w:rsidR="00D05C37">
          <w:rPr>
            <w:noProof/>
            <w:webHidden/>
          </w:rPr>
          <w:t>1</w:t>
        </w:r>
        <w:r w:rsidR="00D05C37">
          <w:rPr>
            <w:noProof/>
            <w:webHidden/>
          </w:rPr>
          <w:fldChar w:fldCharType="end"/>
        </w:r>
      </w:hyperlink>
    </w:p>
    <w:p w14:paraId="77B109FC" w14:textId="3B5C8C6D" w:rsidR="00D05C37" w:rsidRDefault="00D05C37">
      <w:pPr>
        <w:pStyle w:val="TOC1"/>
        <w:tabs>
          <w:tab w:val="right" w:leader="dot" w:pos="8777"/>
        </w:tabs>
        <w:ind w:firstLine="480"/>
        <w:rPr>
          <w:rFonts w:ascii="等线" w:eastAsia="等线" w:hAnsi="等线"/>
          <w:noProof/>
          <w:sz w:val="21"/>
          <w:szCs w:val="22"/>
        </w:rPr>
      </w:pPr>
      <w:hyperlink w:anchor="_Toc117010465" w:history="1">
        <w:r w:rsidRPr="00A84356">
          <w:rPr>
            <w:rStyle w:val="a7"/>
            <w:noProof/>
          </w:rPr>
          <w:t>2 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_Toc117010465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DD8FBC9" w14:textId="15E843B8" w:rsidR="00D05C37" w:rsidRDefault="00D05C37">
      <w:pPr>
        <w:pStyle w:val="TOC2"/>
        <w:tabs>
          <w:tab w:val="right" w:leader="dot" w:pos="8777"/>
        </w:tabs>
        <w:ind w:left="480" w:firstLine="480"/>
        <w:rPr>
          <w:rFonts w:ascii="等线" w:eastAsia="等线" w:hAnsi="等线"/>
          <w:noProof/>
          <w:sz w:val="21"/>
          <w:szCs w:val="22"/>
        </w:rPr>
      </w:pPr>
      <w:hyperlink w:anchor="_Toc117010466" w:history="1">
        <w:r w:rsidRPr="00A84356">
          <w:rPr>
            <w:rStyle w:val="a7"/>
            <w:noProof/>
          </w:rPr>
          <w:t>2.1 source/components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_Toc117010466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84035F1" w14:textId="5E5419A0" w:rsidR="00D05C37" w:rsidRDefault="00D05C37">
      <w:pPr>
        <w:pStyle w:val="TOC3"/>
        <w:tabs>
          <w:tab w:val="right" w:leader="dot" w:pos="8777"/>
        </w:tabs>
        <w:ind w:left="960" w:firstLine="480"/>
        <w:rPr>
          <w:rFonts w:ascii="等线" w:eastAsia="等线" w:hAnsi="等线"/>
          <w:noProof/>
          <w:sz w:val="21"/>
          <w:szCs w:val="22"/>
        </w:rPr>
      </w:pPr>
      <w:hyperlink w:anchor="_Toc117010467" w:history="1">
        <w:r w:rsidRPr="00A84356">
          <w:rPr>
            <w:rStyle w:val="a7"/>
            <w:noProof/>
          </w:rPr>
          <w:t>2.1.1 box.py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_Toc117010467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2625C49" w14:textId="778EA9FE" w:rsidR="00D05C37" w:rsidRDefault="00D05C37">
      <w:pPr>
        <w:pStyle w:val="TOC3"/>
        <w:tabs>
          <w:tab w:val="right" w:leader="dot" w:pos="8777"/>
        </w:tabs>
        <w:ind w:left="960" w:firstLine="480"/>
        <w:rPr>
          <w:rFonts w:ascii="等线" w:eastAsia="等线" w:hAnsi="等线"/>
          <w:noProof/>
          <w:sz w:val="21"/>
          <w:szCs w:val="22"/>
        </w:rPr>
      </w:pPr>
      <w:hyperlink w:anchor="_Toc117010468" w:history="1">
        <w:r w:rsidRPr="00A84356">
          <w:rPr>
            <w:rStyle w:val="a7"/>
            <w:noProof/>
          </w:rPr>
          <w:t>2.1.2 brick.py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_Toc117010468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7B080E" w14:textId="2F88FF37" w:rsidR="00D05C37" w:rsidRDefault="00D05C37">
      <w:pPr>
        <w:pStyle w:val="TOC3"/>
        <w:tabs>
          <w:tab w:val="right" w:leader="dot" w:pos="8777"/>
        </w:tabs>
        <w:ind w:left="960" w:firstLine="480"/>
        <w:rPr>
          <w:rFonts w:ascii="等线" w:eastAsia="等线" w:hAnsi="等线"/>
          <w:noProof/>
          <w:sz w:val="21"/>
          <w:szCs w:val="22"/>
        </w:rPr>
      </w:pPr>
      <w:hyperlink w:anchor="_Toc117010469" w:history="1">
        <w:r w:rsidRPr="00A84356">
          <w:rPr>
            <w:rStyle w:val="a7"/>
            <w:noProof/>
          </w:rPr>
          <w:t>2.1.3 coin.py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_Toc117010469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F0C906" w14:textId="20155DDE" w:rsidR="00D05C37" w:rsidRDefault="00D05C37">
      <w:pPr>
        <w:pStyle w:val="TOC3"/>
        <w:tabs>
          <w:tab w:val="right" w:leader="dot" w:pos="8777"/>
        </w:tabs>
        <w:ind w:left="960" w:firstLine="480"/>
        <w:rPr>
          <w:rFonts w:ascii="等线" w:eastAsia="等线" w:hAnsi="等线"/>
          <w:noProof/>
          <w:sz w:val="21"/>
          <w:szCs w:val="22"/>
        </w:rPr>
      </w:pPr>
      <w:hyperlink w:anchor="_Toc117010470" w:history="1">
        <w:r w:rsidRPr="00A84356">
          <w:rPr>
            <w:rStyle w:val="a7"/>
            <w:noProof/>
          </w:rPr>
          <w:t>2.1.4 enemy.py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_Toc117010470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5C9DAE" w14:textId="2391CE0F" w:rsidR="00D05C37" w:rsidRDefault="00D05C37">
      <w:pPr>
        <w:pStyle w:val="TOC3"/>
        <w:tabs>
          <w:tab w:val="right" w:leader="dot" w:pos="8777"/>
        </w:tabs>
        <w:ind w:left="960" w:firstLine="480"/>
        <w:rPr>
          <w:rFonts w:ascii="等线" w:eastAsia="等线" w:hAnsi="等线"/>
          <w:noProof/>
          <w:sz w:val="21"/>
          <w:szCs w:val="22"/>
        </w:rPr>
      </w:pPr>
      <w:hyperlink w:anchor="_Toc117010471" w:history="1">
        <w:r w:rsidRPr="00A84356">
          <w:rPr>
            <w:rStyle w:val="a7"/>
            <w:noProof/>
          </w:rPr>
          <w:t>2.1.5 info.py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_Toc117010471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01A0663" w14:textId="28B7D892" w:rsidR="00D05C37" w:rsidRDefault="00D05C37">
      <w:pPr>
        <w:pStyle w:val="TOC3"/>
        <w:tabs>
          <w:tab w:val="right" w:leader="dot" w:pos="8777"/>
        </w:tabs>
        <w:ind w:left="960" w:firstLine="480"/>
        <w:rPr>
          <w:rFonts w:ascii="等线" w:eastAsia="等线" w:hAnsi="等线"/>
          <w:noProof/>
          <w:sz w:val="21"/>
          <w:szCs w:val="22"/>
        </w:rPr>
      </w:pPr>
      <w:hyperlink w:anchor="_Toc117010472" w:history="1">
        <w:r w:rsidRPr="00A84356">
          <w:rPr>
            <w:rStyle w:val="a7"/>
            <w:noProof/>
          </w:rPr>
          <w:t>2.1.6 player.py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_Toc117010472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173C647" w14:textId="04ED0D6C" w:rsidR="00D05C37" w:rsidRDefault="00D05C37">
      <w:pPr>
        <w:pStyle w:val="TOC3"/>
        <w:tabs>
          <w:tab w:val="right" w:leader="dot" w:pos="8777"/>
        </w:tabs>
        <w:ind w:left="960" w:firstLine="480"/>
        <w:rPr>
          <w:rFonts w:ascii="等线" w:eastAsia="等线" w:hAnsi="等线"/>
          <w:noProof/>
          <w:sz w:val="21"/>
          <w:szCs w:val="22"/>
        </w:rPr>
      </w:pPr>
      <w:hyperlink w:anchor="_Toc117010473" w:history="1">
        <w:r w:rsidRPr="00A84356">
          <w:rPr>
            <w:rStyle w:val="a7"/>
            <w:noProof/>
          </w:rPr>
          <w:t>2.1.7 powerup.py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_Toc117010473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18A621D" w14:textId="1E00117C" w:rsidR="00D05C37" w:rsidRDefault="00D05C37">
      <w:pPr>
        <w:pStyle w:val="TOC3"/>
        <w:tabs>
          <w:tab w:val="right" w:leader="dot" w:pos="8777"/>
        </w:tabs>
        <w:ind w:left="960" w:firstLine="480"/>
        <w:rPr>
          <w:rFonts w:ascii="等线" w:eastAsia="等线" w:hAnsi="等线"/>
          <w:noProof/>
          <w:sz w:val="21"/>
          <w:szCs w:val="22"/>
        </w:rPr>
      </w:pPr>
      <w:hyperlink w:anchor="_Toc117010474" w:history="1">
        <w:r w:rsidRPr="00A84356">
          <w:rPr>
            <w:rStyle w:val="a7"/>
            <w:noProof/>
          </w:rPr>
          <w:t>2.1.8 stuff.py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_Toc117010474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4E2E7F2" w14:textId="5F1FC565" w:rsidR="00D05C37" w:rsidRDefault="00D05C37">
      <w:pPr>
        <w:pStyle w:val="TOC2"/>
        <w:tabs>
          <w:tab w:val="right" w:leader="dot" w:pos="8777"/>
        </w:tabs>
        <w:ind w:left="480" w:firstLine="480"/>
        <w:rPr>
          <w:rFonts w:ascii="等线" w:eastAsia="等线" w:hAnsi="等线"/>
          <w:noProof/>
          <w:sz w:val="21"/>
          <w:szCs w:val="22"/>
        </w:rPr>
      </w:pPr>
      <w:hyperlink w:anchor="_Toc117010475" w:history="1">
        <w:r w:rsidRPr="00A84356">
          <w:rPr>
            <w:rStyle w:val="a7"/>
            <w:noProof/>
          </w:rPr>
          <w:t>2.2 source/data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_Toc117010475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6FE92107" w14:textId="3DFA1D52" w:rsidR="00D05C37" w:rsidRDefault="00D05C37">
      <w:pPr>
        <w:pStyle w:val="TOC3"/>
        <w:tabs>
          <w:tab w:val="right" w:leader="dot" w:pos="8777"/>
        </w:tabs>
        <w:ind w:left="960" w:firstLine="480"/>
        <w:rPr>
          <w:rFonts w:ascii="等线" w:eastAsia="等线" w:hAnsi="等线"/>
          <w:noProof/>
          <w:sz w:val="21"/>
          <w:szCs w:val="22"/>
        </w:rPr>
      </w:pPr>
      <w:hyperlink w:anchor="_Toc117010476" w:history="1">
        <w:r w:rsidRPr="00A84356">
          <w:rPr>
            <w:rStyle w:val="a7"/>
            <w:noProof/>
          </w:rPr>
          <w:t>2.2.1 source/data/maps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_Toc117010476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5DA4FBE2" w14:textId="1D0A0C61" w:rsidR="00D05C37" w:rsidRDefault="00D05C37">
      <w:pPr>
        <w:pStyle w:val="TOC3"/>
        <w:tabs>
          <w:tab w:val="right" w:leader="dot" w:pos="8777"/>
        </w:tabs>
        <w:ind w:left="960" w:firstLine="480"/>
        <w:rPr>
          <w:rFonts w:ascii="等线" w:eastAsia="等线" w:hAnsi="等线"/>
          <w:noProof/>
          <w:sz w:val="21"/>
          <w:szCs w:val="22"/>
        </w:rPr>
      </w:pPr>
      <w:hyperlink w:anchor="_Toc117010477" w:history="1">
        <w:r w:rsidRPr="00A84356">
          <w:rPr>
            <w:rStyle w:val="a7"/>
            <w:noProof/>
          </w:rPr>
          <w:t>2.2.2 source/data/player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_Toc117010477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14:paraId="1D5FEE23" w14:textId="316DE75F" w:rsidR="00D05C37" w:rsidRDefault="00D05C37">
      <w:pPr>
        <w:pStyle w:val="TOC2"/>
        <w:tabs>
          <w:tab w:val="right" w:leader="dot" w:pos="8777"/>
        </w:tabs>
        <w:ind w:left="480" w:firstLine="480"/>
        <w:rPr>
          <w:rFonts w:ascii="等线" w:eastAsia="等线" w:hAnsi="等线"/>
          <w:noProof/>
          <w:sz w:val="21"/>
          <w:szCs w:val="22"/>
        </w:rPr>
      </w:pPr>
      <w:hyperlink w:anchor="_Toc117010478" w:history="1">
        <w:r w:rsidRPr="00A84356">
          <w:rPr>
            <w:rStyle w:val="a7"/>
            <w:noProof/>
          </w:rPr>
          <w:t>2.3 source/states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_Toc117010478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14:paraId="043F70D0" w14:textId="645D96F3" w:rsidR="00D05C37" w:rsidRDefault="00D05C37">
      <w:pPr>
        <w:pStyle w:val="TOC3"/>
        <w:tabs>
          <w:tab w:val="right" w:leader="dot" w:pos="8777"/>
        </w:tabs>
        <w:ind w:left="960" w:firstLine="480"/>
        <w:rPr>
          <w:rFonts w:ascii="等线" w:eastAsia="等线" w:hAnsi="等线"/>
          <w:noProof/>
          <w:sz w:val="21"/>
          <w:szCs w:val="22"/>
        </w:rPr>
      </w:pPr>
      <w:hyperlink w:anchor="_Toc117010479" w:history="1">
        <w:r w:rsidRPr="00A84356">
          <w:rPr>
            <w:rStyle w:val="a7"/>
            <w:noProof/>
          </w:rPr>
          <w:t>2.3.1 level.py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_Toc117010479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14:paraId="10D7829A" w14:textId="67449715" w:rsidR="00D05C37" w:rsidRDefault="00D05C37">
      <w:pPr>
        <w:pStyle w:val="TOC3"/>
        <w:tabs>
          <w:tab w:val="right" w:leader="dot" w:pos="8777"/>
        </w:tabs>
        <w:ind w:left="960" w:firstLine="480"/>
        <w:rPr>
          <w:rFonts w:ascii="等线" w:eastAsia="等线" w:hAnsi="等线"/>
          <w:noProof/>
          <w:sz w:val="21"/>
          <w:szCs w:val="22"/>
        </w:rPr>
      </w:pPr>
      <w:hyperlink w:anchor="_Toc117010480" w:history="1">
        <w:r w:rsidRPr="00A84356">
          <w:rPr>
            <w:rStyle w:val="a7"/>
            <w:noProof/>
          </w:rPr>
          <w:t>2.3.2 load_screen.py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_Toc117010480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14:paraId="36BA19C6" w14:textId="73CAF739" w:rsidR="00D05C37" w:rsidRDefault="00D05C37">
      <w:pPr>
        <w:pStyle w:val="TOC3"/>
        <w:tabs>
          <w:tab w:val="right" w:leader="dot" w:pos="8777"/>
        </w:tabs>
        <w:ind w:left="960" w:firstLine="480"/>
        <w:rPr>
          <w:rFonts w:ascii="等线" w:eastAsia="等线" w:hAnsi="等线"/>
          <w:noProof/>
          <w:sz w:val="21"/>
          <w:szCs w:val="22"/>
        </w:rPr>
      </w:pPr>
      <w:hyperlink w:anchor="_Toc117010481" w:history="1">
        <w:r w:rsidRPr="00A84356">
          <w:rPr>
            <w:rStyle w:val="a7"/>
            <w:noProof/>
          </w:rPr>
          <w:t>2.3.3 main_menu.py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_Toc117010481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14:paraId="1C7B93E1" w14:textId="1B199B74" w:rsidR="00D05C37" w:rsidRDefault="00D05C37">
      <w:pPr>
        <w:pStyle w:val="TOC2"/>
        <w:tabs>
          <w:tab w:val="right" w:leader="dot" w:pos="8777"/>
        </w:tabs>
        <w:ind w:left="480" w:firstLine="480"/>
        <w:rPr>
          <w:rFonts w:ascii="等线" w:eastAsia="等线" w:hAnsi="等线"/>
          <w:noProof/>
          <w:sz w:val="21"/>
          <w:szCs w:val="22"/>
        </w:rPr>
      </w:pPr>
      <w:hyperlink w:anchor="_Toc117010482" w:history="1">
        <w:r w:rsidRPr="00A84356">
          <w:rPr>
            <w:rStyle w:val="a7"/>
            <w:noProof/>
          </w:rPr>
          <w:t>2.4 constants.py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_Toc117010482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14:paraId="4BE4D523" w14:textId="1465A0BB" w:rsidR="00D05C37" w:rsidRDefault="00D05C37">
      <w:pPr>
        <w:pStyle w:val="TOC2"/>
        <w:tabs>
          <w:tab w:val="right" w:leader="dot" w:pos="8777"/>
        </w:tabs>
        <w:ind w:left="480" w:firstLine="480"/>
        <w:rPr>
          <w:rFonts w:ascii="等线" w:eastAsia="等线" w:hAnsi="等线"/>
          <w:noProof/>
          <w:sz w:val="21"/>
          <w:szCs w:val="22"/>
        </w:rPr>
      </w:pPr>
      <w:hyperlink w:anchor="_Toc117010483" w:history="1">
        <w:r w:rsidRPr="00A84356">
          <w:rPr>
            <w:rStyle w:val="a7"/>
            <w:noProof/>
          </w:rPr>
          <w:t>2.5 main.py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_Toc117010483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14:paraId="24D1749C" w14:textId="7E93C920" w:rsidR="00D05C37" w:rsidRDefault="00D05C37">
      <w:pPr>
        <w:pStyle w:val="TOC2"/>
        <w:tabs>
          <w:tab w:val="right" w:leader="dot" w:pos="8777"/>
        </w:tabs>
        <w:ind w:left="480" w:firstLine="480"/>
        <w:rPr>
          <w:rFonts w:ascii="等线" w:eastAsia="等线" w:hAnsi="等线"/>
          <w:noProof/>
          <w:sz w:val="21"/>
          <w:szCs w:val="22"/>
        </w:rPr>
      </w:pPr>
      <w:hyperlink w:anchor="_Toc117010484" w:history="1">
        <w:r w:rsidRPr="00A84356">
          <w:rPr>
            <w:rStyle w:val="a7"/>
            <w:noProof/>
          </w:rPr>
          <w:t>2.6 setup.py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_Toc117010484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14:paraId="127356CC" w14:textId="46617086" w:rsidR="00D05C37" w:rsidRDefault="00D05C37">
      <w:pPr>
        <w:pStyle w:val="TOC2"/>
        <w:tabs>
          <w:tab w:val="right" w:leader="dot" w:pos="8777"/>
        </w:tabs>
        <w:ind w:left="480" w:firstLine="480"/>
        <w:rPr>
          <w:rFonts w:ascii="等线" w:eastAsia="等线" w:hAnsi="等线"/>
          <w:noProof/>
          <w:sz w:val="21"/>
          <w:szCs w:val="22"/>
        </w:rPr>
      </w:pPr>
      <w:hyperlink w:anchor="_Toc117010485" w:history="1">
        <w:r w:rsidRPr="00A84356">
          <w:rPr>
            <w:rStyle w:val="a7"/>
            <w:noProof/>
          </w:rPr>
          <w:t>2.7 tools.py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_Toc117010485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14:paraId="6DD58694" w14:textId="0AAA9EBC" w:rsidR="00D05C37" w:rsidRDefault="00D05C37">
      <w:pPr>
        <w:pStyle w:val="TOC1"/>
        <w:tabs>
          <w:tab w:val="right" w:leader="dot" w:pos="8777"/>
        </w:tabs>
        <w:ind w:firstLine="480"/>
        <w:rPr>
          <w:rFonts w:ascii="等线" w:eastAsia="等线" w:hAnsi="等线"/>
          <w:noProof/>
          <w:sz w:val="21"/>
          <w:szCs w:val="22"/>
        </w:rPr>
      </w:pPr>
      <w:hyperlink w:anchor="_Toc117010486" w:history="1">
        <w:r w:rsidRPr="00A84356">
          <w:rPr>
            <w:rStyle w:val="a7"/>
            <w:noProof/>
          </w:rPr>
          <w:t>3 resource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_Toc117010486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14:paraId="3398DDFE" w14:textId="490C004A" w:rsidR="00D05C37" w:rsidRDefault="00D05C37">
      <w:pPr>
        <w:pStyle w:val="TOC2"/>
        <w:tabs>
          <w:tab w:val="right" w:leader="dot" w:pos="8777"/>
        </w:tabs>
        <w:ind w:left="480" w:firstLine="480"/>
        <w:rPr>
          <w:rFonts w:ascii="等线" w:eastAsia="等线" w:hAnsi="等线"/>
          <w:noProof/>
          <w:sz w:val="21"/>
          <w:szCs w:val="22"/>
        </w:rPr>
      </w:pPr>
      <w:hyperlink w:anchor="_Toc117010487" w:history="1">
        <w:r w:rsidRPr="00A84356">
          <w:rPr>
            <w:rStyle w:val="a7"/>
            <w:noProof/>
          </w:rPr>
          <w:t>3.1 resource/Graphics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_Toc117010487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14:paraId="0A89276D" w14:textId="774AF3EA" w:rsidR="00D05C37" w:rsidRDefault="00D05C37">
      <w:pPr>
        <w:pStyle w:val="TOC2"/>
        <w:tabs>
          <w:tab w:val="right" w:leader="dot" w:pos="8777"/>
        </w:tabs>
        <w:ind w:left="480" w:firstLine="480"/>
        <w:rPr>
          <w:rFonts w:ascii="等线" w:eastAsia="等线" w:hAnsi="等线"/>
          <w:noProof/>
          <w:sz w:val="21"/>
          <w:szCs w:val="22"/>
        </w:rPr>
      </w:pPr>
      <w:hyperlink w:anchor="_Toc117010488" w:history="1">
        <w:r w:rsidRPr="00A84356">
          <w:rPr>
            <w:rStyle w:val="a7"/>
            <w:noProof/>
          </w:rPr>
          <w:t>3.2 resource/QuestionProj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_Toc117010488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14:paraId="4ABA4562" w14:textId="1342B24E" w:rsidR="00D05C37" w:rsidRDefault="00D05C37">
      <w:pPr>
        <w:pStyle w:val="TOC2"/>
        <w:tabs>
          <w:tab w:val="right" w:leader="dot" w:pos="8777"/>
        </w:tabs>
        <w:ind w:left="480" w:firstLine="480"/>
        <w:rPr>
          <w:rFonts w:ascii="等线" w:eastAsia="等线" w:hAnsi="等线"/>
          <w:noProof/>
          <w:sz w:val="21"/>
          <w:szCs w:val="22"/>
        </w:rPr>
      </w:pPr>
      <w:hyperlink w:anchor="_Toc117010489" w:history="1">
        <w:r w:rsidRPr="00A84356">
          <w:rPr>
            <w:rStyle w:val="a7"/>
            <w:noProof/>
          </w:rPr>
          <w:t>3.3 resource/Sound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_Toc117010489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14:paraId="033C6E88" w14:textId="670490B3" w:rsidR="0054745A" w:rsidRDefault="00F32B56" w:rsidP="00784CE3">
      <w:pPr>
        <w:ind w:firstLine="422"/>
        <w:rPr>
          <w:rStyle w:val="af1"/>
          <w:b/>
          <w:bCs/>
        </w:rPr>
      </w:pPr>
      <w:r>
        <w:rPr>
          <w:rStyle w:val="af1"/>
          <w:b/>
          <w:bCs/>
        </w:rPr>
        <w:fldChar w:fldCharType="end"/>
      </w:r>
    </w:p>
    <w:p w14:paraId="40690C9B" w14:textId="77777777" w:rsidR="0054745A" w:rsidRDefault="0054745A" w:rsidP="002F63BF">
      <w:pPr>
        <w:ind w:firstLineChars="94" w:firstLine="198"/>
        <w:rPr>
          <w:rStyle w:val="af1"/>
          <w:b/>
          <w:bCs/>
        </w:rPr>
        <w:sectPr w:rsidR="0054745A" w:rsidSect="001B2835">
          <w:footerReference w:type="default" r:id="rId14"/>
          <w:pgSz w:w="11906" w:h="16838" w:code="9"/>
          <w:pgMar w:top="1418" w:right="1418" w:bottom="1418" w:left="1701" w:header="851" w:footer="992" w:gutter="0"/>
          <w:pgNumType w:fmt="upperRoman" w:start="1"/>
          <w:cols w:space="425"/>
          <w:docGrid w:linePitch="400" w:charSpace="2264"/>
        </w:sectPr>
      </w:pPr>
    </w:p>
    <w:p w14:paraId="716C26DB" w14:textId="2358C75D" w:rsidR="000A2C45" w:rsidRDefault="00EE30D0" w:rsidP="00EE30D0">
      <w:pPr>
        <w:pStyle w:val="1"/>
      </w:pPr>
      <w:bookmarkStart w:id="11" w:name="_Toc117010464"/>
      <w:bookmarkEnd w:id="10"/>
      <w:r>
        <w:lastRenderedPageBreak/>
        <w:t>main</w:t>
      </w:r>
      <w:r w:rsidR="008F513F">
        <w:rPr>
          <w:rFonts w:hint="eastAsia"/>
        </w:rPr>
        <w:t>.</w:t>
      </w:r>
      <w:r w:rsidR="008F513F">
        <w:t>py</w:t>
      </w:r>
      <w:bookmarkEnd w:id="11"/>
    </w:p>
    <w:p w14:paraId="66B96157" w14:textId="77777777" w:rsidR="00EE30D0" w:rsidRDefault="00EE30D0">
      <w:pPr>
        <w:shd w:val="clear" w:color="auto" w:fill="BFBFBF"/>
        <w:ind w:firstLineChars="0" w:firstLine="0"/>
      </w:pPr>
      <w:r>
        <w:t>import pygame as pg</w:t>
      </w:r>
    </w:p>
    <w:p w14:paraId="70D83FC3" w14:textId="77777777" w:rsidR="00EE30D0" w:rsidRDefault="00EE30D0">
      <w:pPr>
        <w:shd w:val="clear" w:color="auto" w:fill="BFBFBF"/>
        <w:ind w:firstLineChars="0" w:firstLine="0"/>
      </w:pPr>
      <w:r>
        <w:t>from source.main import main</w:t>
      </w:r>
    </w:p>
    <w:p w14:paraId="33131107" w14:textId="77777777" w:rsidR="00EE30D0" w:rsidRDefault="00EE30D0">
      <w:pPr>
        <w:shd w:val="clear" w:color="auto" w:fill="BFBFBF"/>
        <w:ind w:firstLineChars="0" w:firstLine="0"/>
      </w:pPr>
    </w:p>
    <w:p w14:paraId="7D8116AD" w14:textId="77777777" w:rsidR="00EE30D0" w:rsidRDefault="00EE30D0">
      <w:pPr>
        <w:shd w:val="clear" w:color="auto" w:fill="BFBFBF"/>
        <w:ind w:firstLineChars="0" w:firstLine="0"/>
      </w:pPr>
      <w:r>
        <w:t>if __name__ == '__main__':</w:t>
      </w:r>
    </w:p>
    <w:p w14:paraId="5C4FE295" w14:textId="77777777" w:rsidR="00EE30D0" w:rsidRDefault="00EE30D0">
      <w:pPr>
        <w:shd w:val="clear" w:color="auto" w:fill="BFBFBF"/>
        <w:ind w:firstLineChars="0" w:firstLine="0"/>
      </w:pPr>
      <w:r>
        <w:t xml:space="preserve">    main()</w:t>
      </w:r>
    </w:p>
    <w:p w14:paraId="16087A12" w14:textId="09D052BE" w:rsidR="00EE30D0" w:rsidRDefault="00EE30D0">
      <w:pPr>
        <w:shd w:val="clear" w:color="auto" w:fill="BFBFBF"/>
        <w:ind w:firstLineChars="0" w:firstLine="480"/>
      </w:pPr>
      <w:r>
        <w:t>pg.quit()</w:t>
      </w:r>
    </w:p>
    <w:p w14:paraId="7566F4F5" w14:textId="10EC59F4" w:rsidR="00EE30D0" w:rsidRDefault="00EE30D0" w:rsidP="00EE30D0">
      <w:pPr>
        <w:pStyle w:val="1"/>
      </w:pPr>
      <w:bookmarkStart w:id="12" w:name="_Toc117010465"/>
      <w:r>
        <w:t>source</w:t>
      </w:r>
      <w:bookmarkEnd w:id="12"/>
    </w:p>
    <w:p w14:paraId="5643AAB9" w14:textId="2265A631" w:rsidR="00EE30D0" w:rsidRDefault="00EE30D0" w:rsidP="00EE30D0">
      <w:pPr>
        <w:pStyle w:val="2"/>
      </w:pPr>
      <w:bookmarkStart w:id="13" w:name="_Toc117010466"/>
      <w:r>
        <w:rPr>
          <w:rFonts w:hint="eastAsia"/>
        </w:rPr>
        <w:t>s</w:t>
      </w:r>
      <w:r>
        <w:t>ource/components</w:t>
      </w:r>
      <w:bookmarkEnd w:id="13"/>
    </w:p>
    <w:p w14:paraId="30A56B69" w14:textId="0E3ADD6B" w:rsidR="00EE30D0" w:rsidRDefault="00EE30D0" w:rsidP="00EE30D0">
      <w:pPr>
        <w:pStyle w:val="3"/>
      </w:pPr>
      <w:bookmarkStart w:id="14" w:name="_Toc117010467"/>
      <w:r>
        <w:rPr>
          <w:rFonts w:hint="eastAsia"/>
        </w:rPr>
        <w:t>b</w:t>
      </w:r>
      <w:r>
        <w:t>ox.py</w:t>
      </w:r>
      <w:bookmarkEnd w:id="14"/>
    </w:p>
    <w:p w14:paraId="2D6BAB58" w14:textId="77777777" w:rsidR="00EE30D0" w:rsidRDefault="00EE30D0">
      <w:pPr>
        <w:shd w:val="clear" w:color="auto" w:fill="BFBFBF"/>
        <w:ind w:firstLine="480"/>
      </w:pPr>
      <w:r>
        <w:t>import pygame as pg</w:t>
      </w:r>
    </w:p>
    <w:p w14:paraId="169913AE" w14:textId="77777777" w:rsidR="00EE30D0" w:rsidRDefault="00EE30D0">
      <w:pPr>
        <w:shd w:val="clear" w:color="auto" w:fill="BFBFBF"/>
        <w:ind w:firstLine="480"/>
      </w:pPr>
      <w:r>
        <w:t>from . import coin, powerup</w:t>
      </w:r>
    </w:p>
    <w:p w14:paraId="0994C358" w14:textId="77777777" w:rsidR="00EE30D0" w:rsidRDefault="00EE30D0">
      <w:pPr>
        <w:shd w:val="clear" w:color="auto" w:fill="BFBFBF"/>
        <w:ind w:firstLine="480"/>
      </w:pPr>
      <w:r>
        <w:t>from .. import constants as c</w:t>
      </w:r>
    </w:p>
    <w:p w14:paraId="2B16C53C" w14:textId="77777777" w:rsidR="00EE30D0" w:rsidRDefault="00EE30D0">
      <w:pPr>
        <w:shd w:val="clear" w:color="auto" w:fill="BFBFBF"/>
        <w:ind w:firstLine="480"/>
      </w:pPr>
      <w:r>
        <w:t>from .. import setup, tools</w:t>
      </w:r>
    </w:p>
    <w:p w14:paraId="23996677" w14:textId="77777777" w:rsidR="00EE30D0" w:rsidRDefault="00EE30D0">
      <w:pPr>
        <w:shd w:val="clear" w:color="auto" w:fill="BFBFBF"/>
        <w:ind w:firstLine="480"/>
      </w:pPr>
    </w:p>
    <w:p w14:paraId="4EFCAAA3" w14:textId="77777777" w:rsidR="00EE30D0" w:rsidRDefault="00EE30D0">
      <w:pPr>
        <w:shd w:val="clear" w:color="auto" w:fill="BFBFBF"/>
        <w:ind w:firstLine="480"/>
      </w:pPr>
      <w:r>
        <w:t>class Box(pg.sprite.Sprite):</w:t>
      </w:r>
    </w:p>
    <w:p w14:paraId="4E2B0D06" w14:textId="77777777" w:rsidR="00EE30D0" w:rsidRDefault="00EE30D0">
      <w:pPr>
        <w:shd w:val="clear" w:color="auto" w:fill="BFBFBF"/>
        <w:ind w:firstLine="480"/>
      </w:pPr>
      <w:r>
        <w:t xml:space="preserve">    def __init__(self, x, y, type, group=None, name=c.MAP_BOX):</w:t>
      </w:r>
    </w:p>
    <w:p w14:paraId="649F88E7" w14:textId="77777777" w:rsidR="00EE30D0" w:rsidRDefault="00EE30D0">
      <w:pPr>
        <w:shd w:val="clear" w:color="auto" w:fill="BFBFBF"/>
        <w:ind w:firstLine="480"/>
      </w:pPr>
      <w:r>
        <w:t xml:space="preserve">        pg.sprite.Sprite.__init__(self)</w:t>
      </w:r>
    </w:p>
    <w:p w14:paraId="5753EB12" w14:textId="77777777" w:rsidR="00EE30D0" w:rsidRDefault="00EE30D0">
      <w:pPr>
        <w:shd w:val="clear" w:color="auto" w:fill="BFBFBF"/>
        <w:ind w:firstLine="480"/>
      </w:pPr>
    </w:p>
    <w:p w14:paraId="496DF39F" w14:textId="77777777" w:rsidR="00EE30D0" w:rsidRDefault="00EE30D0">
      <w:pPr>
        <w:shd w:val="clear" w:color="auto" w:fill="BFBFBF"/>
        <w:ind w:firstLine="480"/>
      </w:pPr>
      <w:r>
        <w:t xml:space="preserve">        self.frames = []</w:t>
      </w:r>
    </w:p>
    <w:p w14:paraId="1A27EBB0" w14:textId="77777777" w:rsidR="00EE30D0" w:rsidRDefault="00EE30D0">
      <w:pPr>
        <w:shd w:val="clear" w:color="auto" w:fill="BFBFBF"/>
        <w:ind w:firstLine="480"/>
      </w:pPr>
      <w:r>
        <w:t xml:space="preserve">        self.frame_index = 0</w:t>
      </w:r>
    </w:p>
    <w:p w14:paraId="08897903" w14:textId="77777777" w:rsidR="00EE30D0" w:rsidRDefault="00EE30D0">
      <w:pPr>
        <w:shd w:val="clear" w:color="auto" w:fill="BFBFBF"/>
        <w:ind w:firstLine="480"/>
      </w:pPr>
      <w:r>
        <w:t xml:space="preserve">        self.load_frames()</w:t>
      </w:r>
    </w:p>
    <w:p w14:paraId="1CF412CD" w14:textId="77777777" w:rsidR="00EE30D0" w:rsidRDefault="00EE30D0">
      <w:pPr>
        <w:shd w:val="clear" w:color="auto" w:fill="BFBFBF"/>
        <w:ind w:firstLine="480"/>
      </w:pPr>
      <w:r>
        <w:t xml:space="preserve">        self.image = self.frames[self.frame_index]</w:t>
      </w:r>
    </w:p>
    <w:p w14:paraId="5A820A7A" w14:textId="77777777" w:rsidR="00EE30D0" w:rsidRDefault="00EE30D0">
      <w:pPr>
        <w:shd w:val="clear" w:color="auto" w:fill="BFBFBF"/>
        <w:ind w:firstLine="480"/>
      </w:pPr>
      <w:r>
        <w:t xml:space="preserve">        self.rect = self.image.get_rect()</w:t>
      </w:r>
    </w:p>
    <w:p w14:paraId="49D8D983" w14:textId="77777777" w:rsidR="00EE30D0" w:rsidRDefault="00EE30D0">
      <w:pPr>
        <w:shd w:val="clear" w:color="auto" w:fill="BFBFBF"/>
        <w:ind w:firstLine="480"/>
      </w:pPr>
      <w:r>
        <w:t xml:space="preserve">        self.rect.x = x</w:t>
      </w:r>
    </w:p>
    <w:p w14:paraId="1F1D65B6" w14:textId="77777777" w:rsidR="00EE30D0" w:rsidRDefault="00EE30D0">
      <w:pPr>
        <w:shd w:val="clear" w:color="auto" w:fill="BFBFBF"/>
        <w:ind w:firstLine="480"/>
      </w:pPr>
      <w:r>
        <w:t xml:space="preserve">        self.rect.y = y</w:t>
      </w:r>
    </w:p>
    <w:p w14:paraId="45D3B8E7" w14:textId="77777777" w:rsidR="00EE30D0" w:rsidRDefault="00EE30D0">
      <w:pPr>
        <w:shd w:val="clear" w:color="auto" w:fill="BFBFBF"/>
        <w:ind w:firstLine="480"/>
      </w:pPr>
    </w:p>
    <w:p w14:paraId="66696230" w14:textId="77777777" w:rsidR="00EE30D0" w:rsidRDefault="00EE30D0">
      <w:pPr>
        <w:shd w:val="clear" w:color="auto" w:fill="BFBFBF"/>
        <w:ind w:firstLine="480"/>
      </w:pPr>
      <w:r>
        <w:t xml:space="preserve">        self.rest_height = y</w:t>
      </w:r>
    </w:p>
    <w:p w14:paraId="73E8B755" w14:textId="77777777" w:rsidR="00EE30D0" w:rsidRDefault="00EE30D0">
      <w:pPr>
        <w:shd w:val="clear" w:color="auto" w:fill="BFBFBF"/>
        <w:ind w:firstLine="480"/>
      </w:pPr>
      <w:r>
        <w:t xml:space="preserve">        self.animation_timer = 0</w:t>
      </w:r>
    </w:p>
    <w:p w14:paraId="41CE274C" w14:textId="77777777" w:rsidR="00EE30D0" w:rsidRDefault="00EE30D0">
      <w:pPr>
        <w:shd w:val="clear" w:color="auto" w:fill="BFBFBF"/>
        <w:ind w:firstLine="480"/>
      </w:pPr>
      <w:r>
        <w:t xml:space="preserve">        self.first_half = True  # First half of animation cycle</w:t>
      </w:r>
    </w:p>
    <w:p w14:paraId="1CC66C59" w14:textId="77777777" w:rsidR="00EE30D0" w:rsidRDefault="00EE30D0">
      <w:pPr>
        <w:shd w:val="clear" w:color="auto" w:fill="BFBFBF"/>
        <w:ind w:firstLine="480"/>
      </w:pPr>
      <w:r>
        <w:t xml:space="preserve">        self.state = c.RESTING</w:t>
      </w:r>
    </w:p>
    <w:p w14:paraId="03374EBA" w14:textId="77777777" w:rsidR="00EE30D0" w:rsidRDefault="00EE30D0">
      <w:pPr>
        <w:shd w:val="clear" w:color="auto" w:fill="BFBFBF"/>
        <w:ind w:firstLine="480"/>
      </w:pPr>
      <w:r>
        <w:t xml:space="preserve">        self.y_vel = 0</w:t>
      </w:r>
    </w:p>
    <w:p w14:paraId="7BD3F87A" w14:textId="77777777" w:rsidR="00EE30D0" w:rsidRDefault="00EE30D0">
      <w:pPr>
        <w:shd w:val="clear" w:color="auto" w:fill="BFBFBF"/>
        <w:ind w:firstLine="480"/>
      </w:pPr>
      <w:r>
        <w:t xml:space="preserve">        self.gravity = 1.2</w:t>
      </w:r>
    </w:p>
    <w:p w14:paraId="0DF06865" w14:textId="77777777" w:rsidR="00EE30D0" w:rsidRDefault="00EE30D0">
      <w:pPr>
        <w:shd w:val="clear" w:color="auto" w:fill="BFBFBF"/>
        <w:ind w:firstLine="480"/>
      </w:pPr>
      <w:r>
        <w:t xml:space="preserve">        self.type = type</w:t>
      </w:r>
    </w:p>
    <w:p w14:paraId="5AE1AFD9" w14:textId="77777777" w:rsidR="00EE30D0" w:rsidRDefault="00EE30D0">
      <w:pPr>
        <w:shd w:val="clear" w:color="auto" w:fill="BFBFBF"/>
        <w:ind w:firstLine="480"/>
      </w:pPr>
      <w:r>
        <w:t xml:space="preserve">        self.group = group</w:t>
      </w:r>
    </w:p>
    <w:p w14:paraId="1F240AC6" w14:textId="77777777" w:rsidR="00EE30D0" w:rsidRDefault="00EE30D0">
      <w:pPr>
        <w:shd w:val="clear" w:color="auto" w:fill="BFBFBF"/>
        <w:ind w:firstLine="480"/>
      </w:pPr>
      <w:r>
        <w:t xml:space="preserve">        self.name = name</w:t>
      </w:r>
    </w:p>
    <w:p w14:paraId="44BE19D5" w14:textId="77777777" w:rsidR="00EE30D0" w:rsidRDefault="00EE30D0">
      <w:pPr>
        <w:shd w:val="clear" w:color="auto" w:fill="BFBFBF"/>
        <w:ind w:firstLine="480"/>
      </w:pPr>
    </w:p>
    <w:p w14:paraId="4BF1DA4B" w14:textId="77777777" w:rsidR="00EE30D0" w:rsidRDefault="00EE30D0">
      <w:pPr>
        <w:shd w:val="clear" w:color="auto" w:fill="BFBFBF"/>
        <w:ind w:firstLine="480"/>
      </w:pPr>
      <w:r>
        <w:t xml:space="preserve">    def load_frames(self):</w:t>
      </w:r>
    </w:p>
    <w:p w14:paraId="185047E4" w14:textId="77777777" w:rsidR="00EE30D0" w:rsidRDefault="00EE30D0">
      <w:pPr>
        <w:shd w:val="clear" w:color="auto" w:fill="BFBFBF"/>
        <w:ind w:firstLine="480"/>
      </w:pPr>
      <w:r>
        <w:t xml:space="preserve">        sheet = setup.GFX['tile_set']</w:t>
      </w:r>
    </w:p>
    <w:p w14:paraId="5AE2A4BB" w14:textId="77777777" w:rsidR="00EE30D0" w:rsidRDefault="00EE30D0">
      <w:pPr>
        <w:shd w:val="clear" w:color="auto" w:fill="BFBFBF"/>
        <w:ind w:firstLine="480"/>
      </w:pPr>
      <w:r>
        <w:t xml:space="preserve">        frame_rect_list = [(384, 0, 16, 16), (400, 0, 16, 16),</w:t>
      </w:r>
    </w:p>
    <w:p w14:paraId="43D68EE6" w14:textId="77777777" w:rsidR="00EE30D0" w:rsidRDefault="00EE30D0">
      <w:pPr>
        <w:shd w:val="clear" w:color="auto" w:fill="BFBFBF"/>
        <w:ind w:firstLine="480"/>
      </w:pPr>
      <w:r>
        <w:t xml:space="preserve">                           (416, 0, 16, 16), (400, 0, 16, 16), (432, 0, 16, 16)]</w:t>
      </w:r>
    </w:p>
    <w:p w14:paraId="1934D5CA" w14:textId="77777777" w:rsidR="00EE30D0" w:rsidRDefault="00EE30D0">
      <w:pPr>
        <w:shd w:val="clear" w:color="auto" w:fill="BFBFBF"/>
        <w:ind w:firstLine="480"/>
      </w:pPr>
      <w:r>
        <w:t xml:space="preserve">        for frame_rect in frame_rect_list:</w:t>
      </w:r>
    </w:p>
    <w:p w14:paraId="1AFA5DC2" w14:textId="77777777" w:rsidR="00EE30D0" w:rsidRDefault="00EE30D0">
      <w:pPr>
        <w:shd w:val="clear" w:color="auto" w:fill="BFBFBF"/>
        <w:ind w:firstLine="480"/>
      </w:pPr>
      <w:r>
        <w:t xml:space="preserve">            self.frames.append(tools.get_image(sheet, *frame_rect,</w:t>
      </w:r>
    </w:p>
    <w:p w14:paraId="11EB97DF" w14:textId="77777777" w:rsidR="00EE30D0" w:rsidRDefault="00EE30D0">
      <w:pPr>
        <w:shd w:val="clear" w:color="auto" w:fill="BFBFBF"/>
        <w:ind w:firstLine="480"/>
      </w:pPr>
      <w:r>
        <w:lastRenderedPageBreak/>
        <w:t xml:space="preserve">                                               c.BLACK, c.BRICK_SIZE_MULTIPLIER))</w:t>
      </w:r>
    </w:p>
    <w:p w14:paraId="162E08ED" w14:textId="77777777" w:rsidR="00EE30D0" w:rsidRDefault="00EE30D0">
      <w:pPr>
        <w:shd w:val="clear" w:color="auto" w:fill="BFBFBF"/>
        <w:ind w:firstLine="480"/>
      </w:pPr>
    </w:p>
    <w:p w14:paraId="7F192770" w14:textId="77777777" w:rsidR="00EE30D0" w:rsidRDefault="00EE30D0">
      <w:pPr>
        <w:shd w:val="clear" w:color="auto" w:fill="BFBFBF"/>
        <w:ind w:firstLine="480"/>
      </w:pPr>
      <w:r>
        <w:t xml:space="preserve">    def update(self, game_info):</w:t>
      </w:r>
    </w:p>
    <w:p w14:paraId="030AEE80" w14:textId="77777777" w:rsidR="00EE30D0" w:rsidRDefault="00EE30D0">
      <w:pPr>
        <w:shd w:val="clear" w:color="auto" w:fill="BFBFBF"/>
        <w:ind w:firstLine="480"/>
      </w:pPr>
      <w:r>
        <w:t xml:space="preserve">        self.current_time = game_info[c.CURRENT_TIME]</w:t>
      </w:r>
    </w:p>
    <w:p w14:paraId="556C4CE3" w14:textId="77777777" w:rsidR="00EE30D0" w:rsidRDefault="00EE30D0">
      <w:pPr>
        <w:shd w:val="clear" w:color="auto" w:fill="BFBFBF"/>
        <w:ind w:firstLine="480"/>
      </w:pPr>
      <w:r>
        <w:t xml:space="preserve">        if self.state == c.RESTING:</w:t>
      </w:r>
    </w:p>
    <w:p w14:paraId="36CE76A3" w14:textId="77777777" w:rsidR="00EE30D0" w:rsidRDefault="00EE30D0">
      <w:pPr>
        <w:shd w:val="clear" w:color="auto" w:fill="BFBFBF"/>
        <w:ind w:firstLine="480"/>
      </w:pPr>
      <w:r>
        <w:t xml:space="preserve">            self.resting()</w:t>
      </w:r>
    </w:p>
    <w:p w14:paraId="29AA1159" w14:textId="77777777" w:rsidR="00EE30D0" w:rsidRDefault="00EE30D0">
      <w:pPr>
        <w:shd w:val="clear" w:color="auto" w:fill="BFBFBF"/>
        <w:ind w:firstLine="480"/>
      </w:pPr>
      <w:r>
        <w:t xml:space="preserve">        elif self.state == c.BUMPED:</w:t>
      </w:r>
    </w:p>
    <w:p w14:paraId="7C685DC4" w14:textId="77777777" w:rsidR="00EE30D0" w:rsidRDefault="00EE30D0">
      <w:pPr>
        <w:shd w:val="clear" w:color="auto" w:fill="BFBFBF"/>
        <w:ind w:firstLine="480"/>
      </w:pPr>
      <w:r>
        <w:t xml:space="preserve">            self.bumped()</w:t>
      </w:r>
    </w:p>
    <w:p w14:paraId="4AE2319F" w14:textId="77777777" w:rsidR="00EE30D0" w:rsidRDefault="00EE30D0">
      <w:pPr>
        <w:shd w:val="clear" w:color="auto" w:fill="BFBFBF"/>
        <w:ind w:firstLine="480"/>
      </w:pPr>
    </w:p>
    <w:p w14:paraId="62967FB2" w14:textId="77777777" w:rsidR="00EE30D0" w:rsidRDefault="00EE30D0">
      <w:pPr>
        <w:shd w:val="clear" w:color="auto" w:fill="BFBFBF"/>
        <w:ind w:firstLine="480"/>
      </w:pPr>
      <w:r>
        <w:t xml:space="preserve">    def resting(self):</w:t>
      </w:r>
    </w:p>
    <w:p w14:paraId="42ADAED3" w14:textId="77777777" w:rsidR="00EE30D0" w:rsidRDefault="00EE30D0">
      <w:pPr>
        <w:shd w:val="clear" w:color="auto" w:fill="BFBFBF"/>
        <w:ind w:firstLine="480"/>
      </w:pPr>
      <w:r>
        <w:t xml:space="preserve">        time_list = [375, 125, 125, 125]</w:t>
      </w:r>
    </w:p>
    <w:p w14:paraId="1C18A25B" w14:textId="77777777" w:rsidR="00EE30D0" w:rsidRDefault="00EE30D0">
      <w:pPr>
        <w:shd w:val="clear" w:color="auto" w:fill="BFBFBF"/>
        <w:ind w:firstLine="480"/>
      </w:pPr>
      <w:r>
        <w:t xml:space="preserve">        if (self.current_time - self.animation_timer) &gt; time_list[self.frame_index]:</w:t>
      </w:r>
    </w:p>
    <w:p w14:paraId="78193E65" w14:textId="77777777" w:rsidR="00EE30D0" w:rsidRDefault="00EE30D0">
      <w:pPr>
        <w:shd w:val="clear" w:color="auto" w:fill="BFBFBF"/>
        <w:ind w:firstLine="480"/>
      </w:pPr>
      <w:r>
        <w:t xml:space="preserve">            self.frame_index += 1</w:t>
      </w:r>
    </w:p>
    <w:p w14:paraId="7B7B9183" w14:textId="77777777" w:rsidR="00EE30D0" w:rsidRDefault="00EE30D0">
      <w:pPr>
        <w:shd w:val="clear" w:color="auto" w:fill="BFBFBF"/>
        <w:ind w:firstLine="480"/>
      </w:pPr>
      <w:r>
        <w:t xml:space="preserve">            if self.frame_index == 4:</w:t>
      </w:r>
    </w:p>
    <w:p w14:paraId="4E8A534A" w14:textId="77777777" w:rsidR="00EE30D0" w:rsidRDefault="00EE30D0">
      <w:pPr>
        <w:shd w:val="clear" w:color="auto" w:fill="BFBFBF"/>
        <w:ind w:firstLine="480"/>
      </w:pPr>
      <w:r>
        <w:t xml:space="preserve">                self.frame_index = 0</w:t>
      </w:r>
    </w:p>
    <w:p w14:paraId="2BAA0BBC" w14:textId="77777777" w:rsidR="00EE30D0" w:rsidRDefault="00EE30D0">
      <w:pPr>
        <w:shd w:val="clear" w:color="auto" w:fill="BFBFBF"/>
        <w:ind w:firstLine="480"/>
      </w:pPr>
      <w:r>
        <w:t xml:space="preserve">            self.animation_timer = self.current_time</w:t>
      </w:r>
    </w:p>
    <w:p w14:paraId="3590FA92" w14:textId="77777777" w:rsidR="00EE30D0" w:rsidRDefault="00EE30D0">
      <w:pPr>
        <w:shd w:val="clear" w:color="auto" w:fill="BFBFBF"/>
        <w:ind w:firstLine="480"/>
      </w:pPr>
    </w:p>
    <w:p w14:paraId="15E993A0" w14:textId="77777777" w:rsidR="00EE30D0" w:rsidRDefault="00EE30D0">
      <w:pPr>
        <w:shd w:val="clear" w:color="auto" w:fill="BFBFBF"/>
        <w:ind w:firstLine="480"/>
      </w:pPr>
      <w:r>
        <w:t xml:space="preserve">        self.image = self.frames[self.frame_index]</w:t>
      </w:r>
    </w:p>
    <w:p w14:paraId="3CD119C5" w14:textId="77777777" w:rsidR="00EE30D0" w:rsidRDefault="00EE30D0">
      <w:pPr>
        <w:shd w:val="clear" w:color="auto" w:fill="BFBFBF"/>
        <w:ind w:firstLine="480"/>
      </w:pPr>
    </w:p>
    <w:p w14:paraId="3CD680B2" w14:textId="77777777" w:rsidR="00EE30D0" w:rsidRDefault="00EE30D0">
      <w:pPr>
        <w:shd w:val="clear" w:color="auto" w:fill="BFBFBF"/>
        <w:ind w:firstLine="480"/>
      </w:pPr>
      <w:r>
        <w:t xml:space="preserve">    def bumped(self):</w:t>
      </w:r>
    </w:p>
    <w:p w14:paraId="0C13F63F" w14:textId="77777777" w:rsidR="00EE30D0" w:rsidRDefault="00EE30D0">
      <w:pPr>
        <w:shd w:val="clear" w:color="auto" w:fill="BFBFBF"/>
        <w:ind w:firstLine="480"/>
      </w:pPr>
      <w:r>
        <w:t xml:space="preserve">        self.rect.y += self.y_vel</w:t>
      </w:r>
    </w:p>
    <w:p w14:paraId="74DA9099" w14:textId="77777777" w:rsidR="00EE30D0" w:rsidRDefault="00EE30D0">
      <w:pPr>
        <w:shd w:val="clear" w:color="auto" w:fill="BFBFBF"/>
        <w:ind w:firstLine="480"/>
      </w:pPr>
      <w:r>
        <w:t xml:space="preserve">        self.y_vel += self.gravity</w:t>
      </w:r>
    </w:p>
    <w:p w14:paraId="7FEA22E2" w14:textId="77777777" w:rsidR="00EE30D0" w:rsidRDefault="00EE30D0">
      <w:pPr>
        <w:shd w:val="clear" w:color="auto" w:fill="BFBFBF"/>
        <w:ind w:firstLine="480"/>
      </w:pPr>
    </w:p>
    <w:p w14:paraId="5449281E" w14:textId="77777777" w:rsidR="00EE30D0" w:rsidRDefault="00EE30D0">
      <w:pPr>
        <w:shd w:val="clear" w:color="auto" w:fill="BFBFBF"/>
        <w:ind w:firstLine="480"/>
      </w:pPr>
      <w:r>
        <w:t xml:space="preserve">        if self.rect.y &gt; self.rest_height + 5:</w:t>
      </w:r>
    </w:p>
    <w:p w14:paraId="1594F605" w14:textId="77777777" w:rsidR="00EE30D0" w:rsidRDefault="00EE30D0">
      <w:pPr>
        <w:shd w:val="clear" w:color="auto" w:fill="BFBFBF"/>
        <w:ind w:firstLine="480"/>
      </w:pPr>
      <w:r>
        <w:t xml:space="preserve">            self.rect.y = self.rest_height</w:t>
      </w:r>
    </w:p>
    <w:p w14:paraId="0EAEDF9B" w14:textId="77777777" w:rsidR="00EE30D0" w:rsidRDefault="00EE30D0">
      <w:pPr>
        <w:shd w:val="clear" w:color="auto" w:fill="BFBFBF"/>
        <w:ind w:firstLine="480"/>
      </w:pPr>
      <w:r>
        <w:t xml:space="preserve">            self.state = c.OPENED</w:t>
      </w:r>
    </w:p>
    <w:p w14:paraId="65C50337" w14:textId="77777777" w:rsidR="00EE30D0" w:rsidRDefault="00EE30D0">
      <w:pPr>
        <w:shd w:val="clear" w:color="auto" w:fill="BFBFBF"/>
        <w:ind w:firstLine="480"/>
      </w:pPr>
      <w:r>
        <w:t xml:space="preserve">            if self.type == c.TYPE_MUSHROOM:</w:t>
      </w:r>
    </w:p>
    <w:p w14:paraId="521940E0" w14:textId="77777777" w:rsidR="00EE30D0" w:rsidRDefault="00EE30D0">
      <w:pPr>
        <w:shd w:val="clear" w:color="auto" w:fill="BFBFBF"/>
        <w:ind w:firstLine="480"/>
      </w:pPr>
      <w:r>
        <w:t xml:space="preserve">                self.group.add(powerup.Mushroom(self.rect.centerx, self.rect.y))</w:t>
      </w:r>
    </w:p>
    <w:p w14:paraId="2DDAC0CB" w14:textId="77777777" w:rsidR="00EE30D0" w:rsidRDefault="00EE30D0">
      <w:pPr>
        <w:shd w:val="clear" w:color="auto" w:fill="BFBFBF"/>
        <w:ind w:firstLine="480"/>
      </w:pPr>
      <w:r>
        <w:t xml:space="preserve">            elif self.type == c.TYPE_FIREFLOWER:</w:t>
      </w:r>
    </w:p>
    <w:p w14:paraId="3C230968" w14:textId="77777777" w:rsidR="00EE30D0" w:rsidRDefault="00EE30D0">
      <w:pPr>
        <w:shd w:val="clear" w:color="auto" w:fill="BFBFBF"/>
        <w:ind w:firstLine="480"/>
      </w:pPr>
      <w:r>
        <w:t xml:space="preserve">                self.group.add(powerup.FireFlower(self.rect.centerx, self.rect.y))</w:t>
      </w:r>
    </w:p>
    <w:p w14:paraId="272CB692" w14:textId="77777777" w:rsidR="00EE30D0" w:rsidRDefault="00EE30D0">
      <w:pPr>
        <w:shd w:val="clear" w:color="auto" w:fill="BFBFBF"/>
        <w:ind w:firstLine="480"/>
      </w:pPr>
      <w:r>
        <w:t xml:space="preserve">            elif self.type == c.TYPE_LIFEMUSHROOM:</w:t>
      </w:r>
    </w:p>
    <w:p w14:paraId="7964C611" w14:textId="77777777" w:rsidR="00EE30D0" w:rsidRDefault="00EE30D0">
      <w:pPr>
        <w:shd w:val="clear" w:color="auto" w:fill="BFBFBF"/>
        <w:ind w:firstLine="480"/>
      </w:pPr>
      <w:r>
        <w:t xml:space="preserve">                self.group.add(powerup.LifeMushroom(self.rect.centerx, self.rect.y))</w:t>
      </w:r>
    </w:p>
    <w:p w14:paraId="2A0F81DF" w14:textId="77777777" w:rsidR="00EE30D0" w:rsidRDefault="00EE30D0">
      <w:pPr>
        <w:shd w:val="clear" w:color="auto" w:fill="BFBFBF"/>
        <w:ind w:firstLine="480"/>
      </w:pPr>
    </w:p>
    <w:p w14:paraId="2FF6200E" w14:textId="77777777" w:rsidR="00EE30D0" w:rsidRDefault="00EE30D0">
      <w:pPr>
        <w:shd w:val="clear" w:color="auto" w:fill="BFBFBF"/>
        <w:ind w:firstLine="480"/>
      </w:pPr>
      <w:r>
        <w:t xml:space="preserve">            elif self.type == c.EGGSHELL_PROJ_NUM[0]:</w:t>
      </w:r>
    </w:p>
    <w:p w14:paraId="10387CF9" w14:textId="77777777" w:rsidR="00EE30D0" w:rsidRDefault="00EE30D0">
      <w:pPr>
        <w:shd w:val="clear" w:color="auto" w:fill="BFBFBF"/>
        <w:ind w:firstLine="480"/>
      </w:pPr>
      <w:r>
        <w:t xml:space="preserve">                self.group.add(powerup.gong(self.rect.centerx, self.rect.y))</w:t>
      </w:r>
    </w:p>
    <w:p w14:paraId="621F25A9" w14:textId="77777777" w:rsidR="00EE30D0" w:rsidRDefault="00EE30D0">
      <w:pPr>
        <w:shd w:val="clear" w:color="auto" w:fill="BFBFBF"/>
        <w:ind w:firstLine="480"/>
      </w:pPr>
      <w:r>
        <w:t xml:space="preserve">            elif self.type == c.EGGSHELL_PROJ_NUM[1]:</w:t>
      </w:r>
    </w:p>
    <w:p w14:paraId="5FF4AFFD" w14:textId="77777777" w:rsidR="00EE30D0" w:rsidRDefault="00EE30D0">
      <w:pPr>
        <w:shd w:val="clear" w:color="auto" w:fill="BFBFBF"/>
        <w:ind w:firstLine="480"/>
      </w:pPr>
      <w:r>
        <w:t xml:space="preserve">                self.group.add(powerup.cheng(self.rect.centerx, self.rect.y))</w:t>
      </w:r>
    </w:p>
    <w:p w14:paraId="491076D1" w14:textId="77777777" w:rsidR="00EE30D0" w:rsidRDefault="00EE30D0">
      <w:pPr>
        <w:shd w:val="clear" w:color="auto" w:fill="BFBFBF"/>
        <w:ind w:firstLine="480"/>
      </w:pPr>
      <w:r>
        <w:t xml:space="preserve">            elif self.type == c.EGGSHELL_PROJ_NUM[2]:</w:t>
      </w:r>
    </w:p>
    <w:p w14:paraId="17AB1E13" w14:textId="77777777" w:rsidR="00EE30D0" w:rsidRDefault="00EE30D0">
      <w:pPr>
        <w:shd w:val="clear" w:color="auto" w:fill="BFBFBF"/>
        <w:ind w:firstLine="480"/>
      </w:pPr>
      <w:r>
        <w:t xml:space="preserve">                self.group.add(powerup.jing(self.rect.centerx, self.rect.y))</w:t>
      </w:r>
    </w:p>
    <w:p w14:paraId="1AAD72D5" w14:textId="77777777" w:rsidR="00EE30D0" w:rsidRDefault="00EE30D0">
      <w:pPr>
        <w:shd w:val="clear" w:color="auto" w:fill="BFBFBF"/>
        <w:ind w:firstLine="480"/>
      </w:pPr>
      <w:r>
        <w:t xml:space="preserve">            elif self.type == c.EGGSHELL_PROJ_NUM[3]:</w:t>
      </w:r>
    </w:p>
    <w:p w14:paraId="0B1B0423" w14:textId="77777777" w:rsidR="00EE30D0" w:rsidRDefault="00EE30D0">
      <w:pPr>
        <w:shd w:val="clear" w:color="auto" w:fill="BFBFBF"/>
        <w:ind w:firstLine="480"/>
      </w:pPr>
      <w:r>
        <w:t xml:space="preserve">                self.group.add(powerup.ji(self.rect.centerx, self.rect.y))</w:t>
      </w:r>
    </w:p>
    <w:p w14:paraId="267A7361" w14:textId="77777777" w:rsidR="00EE30D0" w:rsidRDefault="00EE30D0">
      <w:pPr>
        <w:shd w:val="clear" w:color="auto" w:fill="BFBFBF"/>
        <w:ind w:firstLine="480"/>
      </w:pPr>
      <w:r>
        <w:t xml:space="preserve">            elif self.type == c.EGGSHELL_PROJ_NUM[4]:</w:t>
      </w:r>
    </w:p>
    <w:p w14:paraId="42A920B6" w14:textId="77777777" w:rsidR="00EE30D0" w:rsidRDefault="00EE30D0">
      <w:pPr>
        <w:shd w:val="clear" w:color="auto" w:fill="BFBFBF"/>
        <w:ind w:firstLine="480"/>
      </w:pPr>
      <w:r>
        <w:t xml:space="preserve">                self.group.add(powerup.xue(self.rect.centerx, self.rect.y))</w:t>
      </w:r>
    </w:p>
    <w:p w14:paraId="6D58C31A" w14:textId="77777777" w:rsidR="00EE30D0" w:rsidRDefault="00EE30D0">
      <w:pPr>
        <w:shd w:val="clear" w:color="auto" w:fill="BFBFBF"/>
        <w:ind w:firstLine="480"/>
      </w:pPr>
    </w:p>
    <w:p w14:paraId="0141A640" w14:textId="77777777" w:rsidR="00EE30D0" w:rsidRDefault="00EE30D0">
      <w:pPr>
        <w:shd w:val="clear" w:color="auto" w:fill="BFBFBF"/>
        <w:ind w:firstLine="480"/>
      </w:pPr>
      <w:r>
        <w:t xml:space="preserve">            elif self.type == c.JUDGMENT_PROJ_NUM[0]:</w:t>
      </w:r>
    </w:p>
    <w:p w14:paraId="4E9384A5" w14:textId="77777777" w:rsidR="00EE30D0" w:rsidRDefault="00EE30D0">
      <w:pPr>
        <w:shd w:val="clear" w:color="auto" w:fill="BFBFBF"/>
        <w:ind w:firstLine="480"/>
      </w:pPr>
      <w:r>
        <w:t xml:space="preserve">                self.group.add(powerup.dui(self.rect.centerx, self.rect.y))</w:t>
      </w:r>
    </w:p>
    <w:p w14:paraId="0C548BE8" w14:textId="77777777" w:rsidR="00EE30D0" w:rsidRDefault="00EE30D0">
      <w:pPr>
        <w:shd w:val="clear" w:color="auto" w:fill="BFBFBF"/>
        <w:ind w:firstLine="480"/>
      </w:pPr>
      <w:r>
        <w:t xml:space="preserve">            elif self.type == c.JUDGMENT_PROJ_NUM[1]:</w:t>
      </w:r>
    </w:p>
    <w:p w14:paraId="2287F9AE" w14:textId="77777777" w:rsidR="00EE30D0" w:rsidRDefault="00EE30D0">
      <w:pPr>
        <w:shd w:val="clear" w:color="auto" w:fill="BFBFBF"/>
        <w:ind w:firstLine="480"/>
      </w:pPr>
      <w:r>
        <w:t xml:space="preserve">                self.group.add(powerup.cuo(self.rect.centerx, self.rect.y))</w:t>
      </w:r>
    </w:p>
    <w:p w14:paraId="55825D1B" w14:textId="77777777" w:rsidR="00EE30D0" w:rsidRDefault="00EE30D0">
      <w:pPr>
        <w:shd w:val="clear" w:color="auto" w:fill="BFBFBF"/>
        <w:ind w:firstLine="480"/>
      </w:pPr>
      <w:r>
        <w:lastRenderedPageBreak/>
        <w:t xml:space="preserve">            # todo: add more powerups</w:t>
      </w:r>
    </w:p>
    <w:p w14:paraId="053AA6EF" w14:textId="77777777" w:rsidR="00EE30D0" w:rsidRDefault="00EE30D0">
      <w:pPr>
        <w:shd w:val="clear" w:color="auto" w:fill="BFBFBF"/>
        <w:ind w:firstLine="480"/>
      </w:pPr>
      <w:r>
        <w:t xml:space="preserve">        self.frame_index = 4</w:t>
      </w:r>
    </w:p>
    <w:p w14:paraId="3622D54C" w14:textId="77777777" w:rsidR="00EE30D0" w:rsidRDefault="00EE30D0">
      <w:pPr>
        <w:shd w:val="clear" w:color="auto" w:fill="BFBFBF"/>
        <w:ind w:firstLine="480"/>
      </w:pPr>
      <w:r>
        <w:t xml:space="preserve">        self.image = self.frames[self.frame_index]</w:t>
      </w:r>
    </w:p>
    <w:p w14:paraId="715DA078" w14:textId="77777777" w:rsidR="00EE30D0" w:rsidRDefault="00EE30D0">
      <w:pPr>
        <w:shd w:val="clear" w:color="auto" w:fill="BFBFBF"/>
        <w:ind w:firstLine="480"/>
      </w:pPr>
    </w:p>
    <w:p w14:paraId="2FE20FF5" w14:textId="77777777" w:rsidR="00EE30D0" w:rsidRDefault="00EE30D0">
      <w:pPr>
        <w:shd w:val="clear" w:color="auto" w:fill="BFBFBF"/>
        <w:ind w:firstLine="480"/>
      </w:pPr>
      <w:r>
        <w:t xml:space="preserve">    def start_bump(self, score_group):</w:t>
      </w:r>
    </w:p>
    <w:p w14:paraId="0E8B074B" w14:textId="77777777" w:rsidR="00EE30D0" w:rsidRDefault="00EE30D0">
      <w:pPr>
        <w:shd w:val="clear" w:color="auto" w:fill="BFBFBF"/>
        <w:ind w:firstLine="480"/>
      </w:pPr>
      <w:r>
        <w:t xml:space="preserve">        self.y_vel = -6</w:t>
      </w:r>
    </w:p>
    <w:p w14:paraId="06A38132" w14:textId="77777777" w:rsidR="00EE30D0" w:rsidRDefault="00EE30D0">
      <w:pPr>
        <w:shd w:val="clear" w:color="auto" w:fill="BFBFBF"/>
        <w:ind w:firstLine="480"/>
      </w:pPr>
      <w:r>
        <w:t xml:space="preserve">        self.state = c.BUMPED</w:t>
      </w:r>
    </w:p>
    <w:p w14:paraId="49A01070" w14:textId="77777777" w:rsidR="00EE30D0" w:rsidRDefault="00EE30D0">
      <w:pPr>
        <w:shd w:val="clear" w:color="auto" w:fill="BFBFBF"/>
        <w:ind w:firstLine="480"/>
      </w:pPr>
    </w:p>
    <w:p w14:paraId="1CA37826" w14:textId="77777777" w:rsidR="00EE30D0" w:rsidRDefault="00EE30D0">
      <w:pPr>
        <w:shd w:val="clear" w:color="auto" w:fill="BFBFBF"/>
        <w:ind w:firstLine="480"/>
      </w:pPr>
      <w:r>
        <w:t xml:space="preserve">        if self.type == c.TYPE_COIN:</w:t>
      </w:r>
    </w:p>
    <w:p w14:paraId="034D1190" w14:textId="46450D04" w:rsidR="00EE30D0" w:rsidRPr="00EE30D0" w:rsidRDefault="00EE30D0">
      <w:pPr>
        <w:shd w:val="clear" w:color="auto" w:fill="BFBFBF"/>
        <w:ind w:firstLine="480"/>
        <w:rPr>
          <w:rFonts w:hint="eastAsia"/>
        </w:rPr>
      </w:pPr>
      <w:r>
        <w:t xml:space="preserve">            self.group.add(coin.Coin(self.rect.centerx, self.rect.y, score_group))</w:t>
      </w:r>
    </w:p>
    <w:p w14:paraId="0908C58E" w14:textId="7A74E2AD" w:rsidR="00EE30D0" w:rsidRDefault="00F53315" w:rsidP="00F53315">
      <w:pPr>
        <w:pStyle w:val="3"/>
      </w:pPr>
      <w:bookmarkStart w:id="15" w:name="_Toc117010468"/>
      <w:r>
        <w:rPr>
          <w:rFonts w:hint="eastAsia"/>
        </w:rPr>
        <w:t>b</w:t>
      </w:r>
      <w:r>
        <w:t>rick.py</w:t>
      </w:r>
      <w:bookmarkEnd w:id="15"/>
    </w:p>
    <w:p w14:paraId="19A27794" w14:textId="77777777" w:rsidR="00F53315" w:rsidRDefault="00F53315">
      <w:pPr>
        <w:shd w:val="clear" w:color="auto" w:fill="BFBFBF"/>
        <w:ind w:firstLine="480"/>
      </w:pPr>
      <w:r>
        <w:t>from . import coin, stuff, powerup</w:t>
      </w:r>
    </w:p>
    <w:p w14:paraId="08D21B0C" w14:textId="77777777" w:rsidR="00F53315" w:rsidRDefault="00F53315">
      <w:pPr>
        <w:shd w:val="clear" w:color="auto" w:fill="BFBFBF"/>
        <w:ind w:firstLine="480"/>
      </w:pPr>
      <w:r>
        <w:t>from .. import constants as c</w:t>
      </w:r>
    </w:p>
    <w:p w14:paraId="7F644A43" w14:textId="77777777" w:rsidR="00F53315" w:rsidRDefault="00F53315">
      <w:pPr>
        <w:shd w:val="clear" w:color="auto" w:fill="BFBFBF"/>
        <w:ind w:firstLine="480"/>
      </w:pPr>
      <w:r>
        <w:t>from .. import setup</w:t>
      </w:r>
    </w:p>
    <w:p w14:paraId="4581E14E" w14:textId="77777777" w:rsidR="00F53315" w:rsidRDefault="00F53315">
      <w:pPr>
        <w:shd w:val="clear" w:color="auto" w:fill="BFBFBF"/>
        <w:ind w:firstLine="480"/>
      </w:pPr>
    </w:p>
    <w:p w14:paraId="22AD35A5" w14:textId="77777777" w:rsidR="00F53315" w:rsidRDefault="00F53315">
      <w:pPr>
        <w:shd w:val="clear" w:color="auto" w:fill="BFBFBF"/>
        <w:ind w:firstLine="480"/>
      </w:pPr>
      <w:r>
        <w:t>def create_brick(brick_group, item, level):</w:t>
      </w:r>
    </w:p>
    <w:p w14:paraId="69EFB948" w14:textId="77777777" w:rsidR="00F53315" w:rsidRDefault="00F53315">
      <w:pPr>
        <w:shd w:val="clear" w:color="auto" w:fill="BFBFBF"/>
        <w:ind w:firstLine="480"/>
      </w:pPr>
      <w:r>
        <w:t xml:space="preserve">    if c.COLOR in item:</w:t>
      </w:r>
    </w:p>
    <w:p w14:paraId="2CA3DDCB" w14:textId="77777777" w:rsidR="00F53315" w:rsidRDefault="00F53315">
      <w:pPr>
        <w:shd w:val="clear" w:color="auto" w:fill="BFBFBF"/>
        <w:ind w:firstLine="480"/>
      </w:pPr>
      <w:r>
        <w:t xml:space="preserve">        color = item[c.COLOR]</w:t>
      </w:r>
    </w:p>
    <w:p w14:paraId="25807809" w14:textId="77777777" w:rsidR="00F53315" w:rsidRDefault="00F53315">
      <w:pPr>
        <w:shd w:val="clear" w:color="auto" w:fill="BFBFBF"/>
        <w:ind w:firstLine="480"/>
      </w:pPr>
      <w:r>
        <w:t xml:space="preserve">    else:</w:t>
      </w:r>
    </w:p>
    <w:p w14:paraId="4C89A917" w14:textId="77777777" w:rsidR="00F53315" w:rsidRDefault="00F53315">
      <w:pPr>
        <w:shd w:val="clear" w:color="auto" w:fill="BFBFBF"/>
        <w:ind w:firstLine="480"/>
      </w:pPr>
      <w:r>
        <w:t xml:space="preserve">        color = c.COLOR_TYPE_ORANGE</w:t>
      </w:r>
    </w:p>
    <w:p w14:paraId="5828BD8E" w14:textId="77777777" w:rsidR="00F53315" w:rsidRDefault="00F53315">
      <w:pPr>
        <w:shd w:val="clear" w:color="auto" w:fill="BFBFBF"/>
        <w:ind w:firstLine="480"/>
      </w:pPr>
    </w:p>
    <w:p w14:paraId="2DFCE780" w14:textId="77777777" w:rsidR="00F53315" w:rsidRDefault="00F53315">
      <w:pPr>
        <w:shd w:val="clear" w:color="auto" w:fill="BFBFBF"/>
        <w:ind w:firstLine="480"/>
      </w:pPr>
      <w:r>
        <w:t xml:space="preserve">    x, y, type = item['x'], item['y'], item['type']</w:t>
      </w:r>
    </w:p>
    <w:p w14:paraId="5A49D717" w14:textId="77777777" w:rsidR="00F53315" w:rsidRDefault="00F53315">
      <w:pPr>
        <w:shd w:val="clear" w:color="auto" w:fill="BFBFBF"/>
        <w:ind w:firstLine="480"/>
      </w:pPr>
      <w:r>
        <w:t xml:space="preserve">    if type == c.TYPE_COIN:</w:t>
      </w:r>
    </w:p>
    <w:p w14:paraId="5DCD7308" w14:textId="77777777" w:rsidR="00F53315" w:rsidRDefault="00F53315">
      <w:pPr>
        <w:shd w:val="clear" w:color="auto" w:fill="BFBFBF"/>
        <w:ind w:firstLine="480"/>
      </w:pPr>
      <w:r>
        <w:t xml:space="preserve">        brick_group.add(Brick(x, y, type,</w:t>
      </w:r>
    </w:p>
    <w:p w14:paraId="2DC2E667" w14:textId="77777777" w:rsidR="00F53315" w:rsidRDefault="00F53315">
      <w:pPr>
        <w:shd w:val="clear" w:color="auto" w:fill="BFBFBF"/>
        <w:ind w:firstLine="480"/>
      </w:pPr>
      <w:r>
        <w:t xml:space="preserve">                              color, level.coin_group))</w:t>
      </w:r>
    </w:p>
    <w:p w14:paraId="290DD7DC" w14:textId="77777777" w:rsidR="00F53315" w:rsidRDefault="00F53315">
      <w:pPr>
        <w:shd w:val="clear" w:color="auto" w:fill="BFBFBF"/>
        <w:ind w:firstLine="480"/>
      </w:pPr>
      <w:r>
        <w:t xml:space="preserve">    elif (type == c.TYPE_STAR or</w:t>
      </w:r>
    </w:p>
    <w:p w14:paraId="131ECF9E" w14:textId="77777777" w:rsidR="00F53315" w:rsidRDefault="00F53315">
      <w:pPr>
        <w:shd w:val="clear" w:color="auto" w:fill="BFBFBF"/>
        <w:ind w:firstLine="480"/>
      </w:pPr>
      <w:r>
        <w:t xml:space="preserve">          type == c.TYPE_FIREFLOWER or</w:t>
      </w:r>
    </w:p>
    <w:p w14:paraId="200F98D2" w14:textId="77777777" w:rsidR="00F53315" w:rsidRDefault="00F53315">
      <w:pPr>
        <w:shd w:val="clear" w:color="auto" w:fill="BFBFBF"/>
        <w:ind w:firstLine="480"/>
      </w:pPr>
      <w:r>
        <w:t xml:space="preserve">          type == c.TYPE_LIFEMUSHROOM):</w:t>
      </w:r>
    </w:p>
    <w:p w14:paraId="11668184" w14:textId="77777777" w:rsidR="00F53315" w:rsidRDefault="00F53315">
      <w:pPr>
        <w:shd w:val="clear" w:color="auto" w:fill="BFBFBF"/>
        <w:ind w:firstLine="480"/>
      </w:pPr>
      <w:r>
        <w:t xml:space="preserve">        brick_group.add(Brick(x, y, type,</w:t>
      </w:r>
    </w:p>
    <w:p w14:paraId="24835489" w14:textId="77777777" w:rsidR="00F53315" w:rsidRDefault="00F53315">
      <w:pPr>
        <w:shd w:val="clear" w:color="auto" w:fill="BFBFBF"/>
        <w:ind w:firstLine="480"/>
      </w:pPr>
      <w:r>
        <w:t xml:space="preserve">                              color, level.powerup_group))</w:t>
      </w:r>
    </w:p>
    <w:p w14:paraId="5D4ECC5B" w14:textId="77777777" w:rsidR="00F53315" w:rsidRDefault="00F53315">
      <w:pPr>
        <w:shd w:val="clear" w:color="auto" w:fill="BFBFBF"/>
        <w:ind w:firstLine="480"/>
      </w:pPr>
      <w:r>
        <w:t xml:space="preserve">    else:</w:t>
      </w:r>
    </w:p>
    <w:p w14:paraId="3302AEED" w14:textId="77777777" w:rsidR="00F53315" w:rsidRDefault="00F53315">
      <w:pPr>
        <w:shd w:val="clear" w:color="auto" w:fill="BFBFBF"/>
        <w:ind w:firstLine="480"/>
      </w:pPr>
      <w:r>
        <w:t xml:space="preserve">        if c.BRICK_NUM in item:</w:t>
      </w:r>
    </w:p>
    <w:p w14:paraId="08FD9B35" w14:textId="77777777" w:rsidR="00F53315" w:rsidRDefault="00F53315">
      <w:pPr>
        <w:shd w:val="clear" w:color="auto" w:fill="BFBFBF"/>
        <w:ind w:firstLine="480"/>
      </w:pPr>
      <w:r>
        <w:t xml:space="preserve">            create_brick_list(brick_group, item[c.BRICK_NUM], x, y, type,</w:t>
      </w:r>
    </w:p>
    <w:p w14:paraId="04380352" w14:textId="77777777" w:rsidR="00F53315" w:rsidRDefault="00F53315">
      <w:pPr>
        <w:shd w:val="clear" w:color="auto" w:fill="BFBFBF"/>
        <w:ind w:firstLine="480"/>
      </w:pPr>
      <w:r>
        <w:t xml:space="preserve">                              color, item['direction'])</w:t>
      </w:r>
    </w:p>
    <w:p w14:paraId="73E403B4" w14:textId="77777777" w:rsidR="00F53315" w:rsidRDefault="00F53315">
      <w:pPr>
        <w:shd w:val="clear" w:color="auto" w:fill="BFBFBF"/>
        <w:ind w:firstLine="480"/>
      </w:pPr>
      <w:r>
        <w:t xml:space="preserve">        else:</w:t>
      </w:r>
    </w:p>
    <w:p w14:paraId="0D6F02F6" w14:textId="77777777" w:rsidR="00F53315" w:rsidRDefault="00F53315">
      <w:pPr>
        <w:shd w:val="clear" w:color="auto" w:fill="BFBFBF"/>
        <w:ind w:firstLine="480"/>
      </w:pPr>
      <w:r>
        <w:t xml:space="preserve">            brick_group.add(Brick(x, y, type, color))</w:t>
      </w:r>
    </w:p>
    <w:p w14:paraId="76D14080" w14:textId="77777777" w:rsidR="00F53315" w:rsidRDefault="00F53315">
      <w:pPr>
        <w:shd w:val="clear" w:color="auto" w:fill="BFBFBF"/>
        <w:ind w:firstLine="480"/>
      </w:pPr>
    </w:p>
    <w:p w14:paraId="54A463FD" w14:textId="77777777" w:rsidR="00F53315" w:rsidRDefault="00F53315">
      <w:pPr>
        <w:shd w:val="clear" w:color="auto" w:fill="BFBFBF"/>
        <w:ind w:firstLine="480"/>
      </w:pPr>
    </w:p>
    <w:p w14:paraId="419CB38E" w14:textId="77777777" w:rsidR="00F53315" w:rsidRDefault="00F53315">
      <w:pPr>
        <w:shd w:val="clear" w:color="auto" w:fill="BFBFBF"/>
        <w:ind w:firstLine="480"/>
      </w:pPr>
      <w:r>
        <w:t>def create_brick_list(brick_group, num, x, y, type, color, direction):</w:t>
      </w:r>
    </w:p>
    <w:p w14:paraId="33A135D7" w14:textId="77777777" w:rsidR="00F53315" w:rsidRDefault="00F53315">
      <w:pPr>
        <w:shd w:val="clear" w:color="auto" w:fill="BFBFBF"/>
        <w:ind w:firstLine="480"/>
      </w:pPr>
      <w:r>
        <w:t xml:space="preserve">    ''' direction:horizontal, create brick from left to right, direction:vertical, create brick from up to bottom '''</w:t>
      </w:r>
    </w:p>
    <w:p w14:paraId="4A9B381F" w14:textId="77777777" w:rsidR="00F53315" w:rsidRDefault="00F53315">
      <w:pPr>
        <w:shd w:val="clear" w:color="auto" w:fill="BFBFBF"/>
        <w:ind w:firstLine="480"/>
      </w:pPr>
      <w:r>
        <w:t xml:space="preserve">    size = 43  # 16 * c.BRICK_SIZE_MULTIPLIER is 43</w:t>
      </w:r>
    </w:p>
    <w:p w14:paraId="3FC4CDE3" w14:textId="77777777" w:rsidR="00F53315" w:rsidRDefault="00F53315">
      <w:pPr>
        <w:shd w:val="clear" w:color="auto" w:fill="BFBFBF"/>
        <w:ind w:firstLine="480"/>
      </w:pPr>
      <w:r>
        <w:t xml:space="preserve">    tmp_x, tmp_y = x, y</w:t>
      </w:r>
    </w:p>
    <w:p w14:paraId="7C1B4205" w14:textId="77777777" w:rsidR="00F53315" w:rsidRDefault="00F53315">
      <w:pPr>
        <w:shd w:val="clear" w:color="auto" w:fill="BFBFBF"/>
        <w:ind w:firstLine="480"/>
      </w:pPr>
      <w:r>
        <w:t xml:space="preserve">    for i in range(num):</w:t>
      </w:r>
    </w:p>
    <w:p w14:paraId="3CC0C1BD" w14:textId="77777777" w:rsidR="00F53315" w:rsidRDefault="00F53315">
      <w:pPr>
        <w:shd w:val="clear" w:color="auto" w:fill="BFBFBF"/>
        <w:ind w:firstLine="480"/>
      </w:pPr>
      <w:r>
        <w:t xml:space="preserve">        if direction == c.VERTICAL:</w:t>
      </w:r>
    </w:p>
    <w:p w14:paraId="49D53651" w14:textId="77777777" w:rsidR="00F53315" w:rsidRDefault="00F53315">
      <w:pPr>
        <w:shd w:val="clear" w:color="auto" w:fill="BFBFBF"/>
        <w:ind w:firstLine="480"/>
      </w:pPr>
      <w:r>
        <w:t xml:space="preserve">            tmp_y = y + i * size</w:t>
      </w:r>
    </w:p>
    <w:p w14:paraId="1391A648" w14:textId="77777777" w:rsidR="00F53315" w:rsidRDefault="00F53315">
      <w:pPr>
        <w:shd w:val="clear" w:color="auto" w:fill="BFBFBF"/>
        <w:ind w:firstLine="480"/>
      </w:pPr>
      <w:r>
        <w:t xml:space="preserve">        else:</w:t>
      </w:r>
    </w:p>
    <w:p w14:paraId="55A4DE5D" w14:textId="77777777" w:rsidR="00F53315" w:rsidRDefault="00F53315">
      <w:pPr>
        <w:shd w:val="clear" w:color="auto" w:fill="BFBFBF"/>
        <w:ind w:firstLine="480"/>
      </w:pPr>
      <w:r>
        <w:t xml:space="preserve">            tmp_x = x + i * size</w:t>
      </w:r>
    </w:p>
    <w:p w14:paraId="30F37731" w14:textId="77777777" w:rsidR="00F53315" w:rsidRDefault="00F53315">
      <w:pPr>
        <w:shd w:val="clear" w:color="auto" w:fill="BFBFBF"/>
        <w:ind w:firstLine="480"/>
      </w:pPr>
      <w:r>
        <w:t xml:space="preserve">        brick_group.add(Brick(tmp_x, tmp_y, type, color))</w:t>
      </w:r>
    </w:p>
    <w:p w14:paraId="073071BD" w14:textId="77777777" w:rsidR="00F53315" w:rsidRDefault="00F53315">
      <w:pPr>
        <w:shd w:val="clear" w:color="auto" w:fill="BFBFBF"/>
        <w:ind w:firstLine="480"/>
      </w:pPr>
    </w:p>
    <w:p w14:paraId="68881874" w14:textId="77777777" w:rsidR="00F53315" w:rsidRDefault="00F53315">
      <w:pPr>
        <w:shd w:val="clear" w:color="auto" w:fill="BFBFBF"/>
        <w:ind w:firstLine="480"/>
      </w:pPr>
    </w:p>
    <w:p w14:paraId="481F0E34" w14:textId="77777777" w:rsidR="00F53315" w:rsidRDefault="00F53315">
      <w:pPr>
        <w:shd w:val="clear" w:color="auto" w:fill="BFBFBF"/>
        <w:ind w:firstLine="480"/>
      </w:pPr>
      <w:r>
        <w:t>class Brick(stuff.Stuff):</w:t>
      </w:r>
    </w:p>
    <w:p w14:paraId="6A70C897" w14:textId="77777777" w:rsidR="00F53315" w:rsidRDefault="00F53315">
      <w:pPr>
        <w:shd w:val="clear" w:color="auto" w:fill="BFBFBF"/>
        <w:ind w:firstLine="480"/>
      </w:pPr>
      <w:r>
        <w:t xml:space="preserve">    def __init__(self, x, y, type, color=c.ORANGE, group=None, name=c.MAP_BRICK):</w:t>
      </w:r>
    </w:p>
    <w:p w14:paraId="03CC31AF" w14:textId="77777777" w:rsidR="00F53315" w:rsidRDefault="00F53315">
      <w:pPr>
        <w:shd w:val="clear" w:color="auto" w:fill="BFBFBF"/>
        <w:ind w:firstLine="480"/>
      </w:pPr>
      <w:r>
        <w:t xml:space="preserve">        orange_rect = [(16, 0, 16, 16), (432, 0, 16, 16)]</w:t>
      </w:r>
    </w:p>
    <w:p w14:paraId="4B9ABE78" w14:textId="77777777" w:rsidR="00F53315" w:rsidRDefault="00F53315">
      <w:pPr>
        <w:shd w:val="clear" w:color="auto" w:fill="BFBFBF"/>
        <w:ind w:firstLine="480"/>
      </w:pPr>
      <w:r>
        <w:t xml:space="preserve">        green_rect = [(208, 32, 16, 16), (48, 32, 16, 16)]</w:t>
      </w:r>
    </w:p>
    <w:p w14:paraId="0A89EEC5" w14:textId="77777777" w:rsidR="00F53315" w:rsidRDefault="00F53315">
      <w:pPr>
        <w:shd w:val="clear" w:color="auto" w:fill="BFBFBF"/>
        <w:ind w:firstLine="480"/>
      </w:pPr>
      <w:r>
        <w:t xml:space="preserve">        if color == c.COLOR_TYPE_ORANGE:</w:t>
      </w:r>
    </w:p>
    <w:p w14:paraId="6899A1A1" w14:textId="77777777" w:rsidR="00F53315" w:rsidRDefault="00F53315">
      <w:pPr>
        <w:shd w:val="clear" w:color="auto" w:fill="BFBFBF"/>
        <w:ind w:firstLine="480"/>
      </w:pPr>
      <w:r>
        <w:t xml:space="preserve">            frame_rect = orange_rect</w:t>
      </w:r>
    </w:p>
    <w:p w14:paraId="68DA81D1" w14:textId="77777777" w:rsidR="00F53315" w:rsidRDefault="00F53315">
      <w:pPr>
        <w:shd w:val="clear" w:color="auto" w:fill="BFBFBF"/>
        <w:ind w:firstLine="480"/>
      </w:pPr>
      <w:r>
        <w:t xml:space="preserve">        else:</w:t>
      </w:r>
    </w:p>
    <w:p w14:paraId="21B31116" w14:textId="77777777" w:rsidR="00F53315" w:rsidRDefault="00F53315">
      <w:pPr>
        <w:shd w:val="clear" w:color="auto" w:fill="BFBFBF"/>
        <w:ind w:firstLine="480"/>
      </w:pPr>
      <w:r>
        <w:t xml:space="preserve">            frame_rect = green_rect</w:t>
      </w:r>
    </w:p>
    <w:p w14:paraId="6DA32A84" w14:textId="77777777" w:rsidR="00F53315" w:rsidRDefault="00F53315">
      <w:pPr>
        <w:shd w:val="clear" w:color="auto" w:fill="BFBFBF"/>
        <w:ind w:firstLine="480"/>
      </w:pPr>
      <w:r>
        <w:t xml:space="preserve">        stuff.Stuff.__init__(self, x, y, setup.GFX['tile_set'],</w:t>
      </w:r>
    </w:p>
    <w:p w14:paraId="27A30CA1" w14:textId="77777777" w:rsidR="00F53315" w:rsidRDefault="00F53315">
      <w:pPr>
        <w:shd w:val="clear" w:color="auto" w:fill="BFBFBF"/>
        <w:ind w:firstLine="480"/>
      </w:pPr>
      <w:r>
        <w:t xml:space="preserve">                             frame_rect, c.BRICK_SIZE_MULTIPLIER)</w:t>
      </w:r>
    </w:p>
    <w:p w14:paraId="35284DF0" w14:textId="77777777" w:rsidR="00F53315" w:rsidRDefault="00F53315">
      <w:pPr>
        <w:shd w:val="clear" w:color="auto" w:fill="BFBFBF"/>
        <w:ind w:firstLine="480"/>
      </w:pPr>
    </w:p>
    <w:p w14:paraId="6642B4AC" w14:textId="77777777" w:rsidR="00F53315" w:rsidRDefault="00F53315">
      <w:pPr>
        <w:shd w:val="clear" w:color="auto" w:fill="BFBFBF"/>
        <w:ind w:firstLine="480"/>
      </w:pPr>
      <w:r>
        <w:t xml:space="preserve">        self.rest_height = y</w:t>
      </w:r>
    </w:p>
    <w:p w14:paraId="281A0513" w14:textId="77777777" w:rsidR="00F53315" w:rsidRDefault="00F53315">
      <w:pPr>
        <w:shd w:val="clear" w:color="auto" w:fill="BFBFBF"/>
        <w:ind w:firstLine="480"/>
      </w:pPr>
      <w:r>
        <w:t xml:space="preserve">        self.state = c.RESTING</w:t>
      </w:r>
    </w:p>
    <w:p w14:paraId="09417489" w14:textId="77777777" w:rsidR="00F53315" w:rsidRDefault="00F53315">
      <w:pPr>
        <w:shd w:val="clear" w:color="auto" w:fill="BFBFBF"/>
        <w:ind w:firstLine="480"/>
      </w:pPr>
      <w:r>
        <w:t xml:space="preserve">        self.y_vel = 0</w:t>
      </w:r>
    </w:p>
    <w:p w14:paraId="2F205BF3" w14:textId="77777777" w:rsidR="00F53315" w:rsidRDefault="00F53315">
      <w:pPr>
        <w:shd w:val="clear" w:color="auto" w:fill="BFBFBF"/>
        <w:ind w:firstLine="480"/>
      </w:pPr>
      <w:r>
        <w:t xml:space="preserve">        self.gravity = 1.2</w:t>
      </w:r>
    </w:p>
    <w:p w14:paraId="07744B41" w14:textId="77777777" w:rsidR="00F53315" w:rsidRDefault="00F53315">
      <w:pPr>
        <w:shd w:val="clear" w:color="auto" w:fill="BFBFBF"/>
        <w:ind w:firstLine="480"/>
      </w:pPr>
      <w:r>
        <w:t xml:space="preserve">        self.type = type</w:t>
      </w:r>
    </w:p>
    <w:p w14:paraId="1377A527" w14:textId="77777777" w:rsidR="00F53315" w:rsidRDefault="00F53315">
      <w:pPr>
        <w:shd w:val="clear" w:color="auto" w:fill="BFBFBF"/>
        <w:ind w:firstLine="480"/>
      </w:pPr>
      <w:r>
        <w:t xml:space="preserve">        if self.type == c.TYPE_COIN:</w:t>
      </w:r>
    </w:p>
    <w:p w14:paraId="700786E8" w14:textId="77777777" w:rsidR="00F53315" w:rsidRDefault="00F53315">
      <w:pPr>
        <w:shd w:val="clear" w:color="auto" w:fill="BFBFBF"/>
        <w:ind w:firstLine="480"/>
      </w:pPr>
      <w:r>
        <w:t xml:space="preserve">            self.coin_num = 10</w:t>
      </w:r>
    </w:p>
    <w:p w14:paraId="6BCF65E5" w14:textId="77777777" w:rsidR="00F53315" w:rsidRDefault="00F53315">
      <w:pPr>
        <w:shd w:val="clear" w:color="auto" w:fill="BFBFBF"/>
        <w:ind w:firstLine="480"/>
      </w:pPr>
      <w:r>
        <w:t xml:space="preserve">        else:</w:t>
      </w:r>
    </w:p>
    <w:p w14:paraId="0E84E686" w14:textId="77777777" w:rsidR="00F53315" w:rsidRDefault="00F53315">
      <w:pPr>
        <w:shd w:val="clear" w:color="auto" w:fill="BFBFBF"/>
        <w:ind w:firstLine="480"/>
      </w:pPr>
      <w:r>
        <w:t xml:space="preserve">            self.coin_num = 0</w:t>
      </w:r>
    </w:p>
    <w:p w14:paraId="1B8C5E8D" w14:textId="77777777" w:rsidR="00F53315" w:rsidRDefault="00F53315">
      <w:pPr>
        <w:shd w:val="clear" w:color="auto" w:fill="BFBFBF"/>
        <w:ind w:firstLine="480"/>
      </w:pPr>
      <w:r>
        <w:t xml:space="preserve">        self.group = group</w:t>
      </w:r>
    </w:p>
    <w:p w14:paraId="7313FFB7" w14:textId="77777777" w:rsidR="00F53315" w:rsidRDefault="00F53315">
      <w:pPr>
        <w:shd w:val="clear" w:color="auto" w:fill="BFBFBF"/>
        <w:ind w:firstLine="480"/>
      </w:pPr>
      <w:r>
        <w:t xml:space="preserve">        self.name = name</w:t>
      </w:r>
    </w:p>
    <w:p w14:paraId="61460E08" w14:textId="77777777" w:rsidR="00F53315" w:rsidRDefault="00F53315">
      <w:pPr>
        <w:shd w:val="clear" w:color="auto" w:fill="BFBFBF"/>
        <w:ind w:firstLine="480"/>
      </w:pPr>
    </w:p>
    <w:p w14:paraId="5795412A" w14:textId="77777777" w:rsidR="00F53315" w:rsidRDefault="00F53315">
      <w:pPr>
        <w:shd w:val="clear" w:color="auto" w:fill="BFBFBF"/>
        <w:ind w:firstLine="480"/>
      </w:pPr>
      <w:r>
        <w:t xml:space="preserve">    def update(self):</w:t>
      </w:r>
    </w:p>
    <w:p w14:paraId="13F1D68E" w14:textId="77777777" w:rsidR="00F53315" w:rsidRDefault="00F53315">
      <w:pPr>
        <w:shd w:val="clear" w:color="auto" w:fill="BFBFBF"/>
        <w:ind w:firstLine="480"/>
      </w:pPr>
      <w:r>
        <w:t xml:space="preserve">        if self.state == c.BUMPED:</w:t>
      </w:r>
    </w:p>
    <w:p w14:paraId="3FC0C773" w14:textId="77777777" w:rsidR="00F53315" w:rsidRDefault="00F53315">
      <w:pPr>
        <w:shd w:val="clear" w:color="auto" w:fill="BFBFBF"/>
        <w:ind w:firstLine="480"/>
      </w:pPr>
      <w:r>
        <w:t xml:space="preserve">            self.bumped()</w:t>
      </w:r>
    </w:p>
    <w:p w14:paraId="61B053A7" w14:textId="77777777" w:rsidR="00F53315" w:rsidRDefault="00F53315">
      <w:pPr>
        <w:shd w:val="clear" w:color="auto" w:fill="BFBFBF"/>
        <w:ind w:firstLine="480"/>
      </w:pPr>
    </w:p>
    <w:p w14:paraId="44861572" w14:textId="77777777" w:rsidR="00F53315" w:rsidRDefault="00F53315">
      <w:pPr>
        <w:shd w:val="clear" w:color="auto" w:fill="BFBFBF"/>
        <w:ind w:firstLine="480"/>
      </w:pPr>
      <w:r>
        <w:t xml:space="preserve">    def bumped(self):</w:t>
      </w:r>
    </w:p>
    <w:p w14:paraId="66F17FD7" w14:textId="77777777" w:rsidR="00F53315" w:rsidRDefault="00F53315">
      <w:pPr>
        <w:shd w:val="clear" w:color="auto" w:fill="BFBFBF"/>
        <w:ind w:firstLine="480"/>
      </w:pPr>
      <w:r>
        <w:t xml:space="preserve">        self.rect.y += self.y_vel</w:t>
      </w:r>
    </w:p>
    <w:p w14:paraId="59C25B9B" w14:textId="77777777" w:rsidR="00F53315" w:rsidRDefault="00F53315">
      <w:pPr>
        <w:shd w:val="clear" w:color="auto" w:fill="BFBFBF"/>
        <w:ind w:firstLine="480"/>
      </w:pPr>
      <w:r>
        <w:t xml:space="preserve">        self.y_vel += self.gravity</w:t>
      </w:r>
    </w:p>
    <w:p w14:paraId="104136DB" w14:textId="77777777" w:rsidR="00F53315" w:rsidRDefault="00F53315">
      <w:pPr>
        <w:shd w:val="clear" w:color="auto" w:fill="BFBFBF"/>
        <w:ind w:firstLine="480"/>
      </w:pPr>
    </w:p>
    <w:p w14:paraId="30E23877" w14:textId="77777777" w:rsidR="00F53315" w:rsidRDefault="00F53315">
      <w:pPr>
        <w:shd w:val="clear" w:color="auto" w:fill="BFBFBF"/>
        <w:ind w:firstLine="480"/>
      </w:pPr>
      <w:r>
        <w:t xml:space="preserve">        if self.rect.y &gt;= self.rest_height:</w:t>
      </w:r>
    </w:p>
    <w:p w14:paraId="719CFCF4" w14:textId="77777777" w:rsidR="00F53315" w:rsidRDefault="00F53315">
      <w:pPr>
        <w:shd w:val="clear" w:color="auto" w:fill="BFBFBF"/>
        <w:ind w:firstLine="480"/>
      </w:pPr>
      <w:r>
        <w:t xml:space="preserve">            self.rect.y = self.rest_height</w:t>
      </w:r>
    </w:p>
    <w:p w14:paraId="2EA100AC" w14:textId="77777777" w:rsidR="00F53315" w:rsidRDefault="00F53315">
      <w:pPr>
        <w:shd w:val="clear" w:color="auto" w:fill="BFBFBF"/>
        <w:ind w:firstLine="480"/>
      </w:pPr>
      <w:r>
        <w:t xml:space="preserve">            if self.type == c.TYPE_COIN:</w:t>
      </w:r>
    </w:p>
    <w:p w14:paraId="71A38CD7" w14:textId="77777777" w:rsidR="00F53315" w:rsidRDefault="00F53315">
      <w:pPr>
        <w:shd w:val="clear" w:color="auto" w:fill="BFBFBF"/>
        <w:ind w:firstLine="480"/>
      </w:pPr>
      <w:r>
        <w:t xml:space="preserve">                if self.coin_num &gt; 0:</w:t>
      </w:r>
    </w:p>
    <w:p w14:paraId="2A5F0373" w14:textId="77777777" w:rsidR="00F53315" w:rsidRDefault="00F53315">
      <w:pPr>
        <w:shd w:val="clear" w:color="auto" w:fill="BFBFBF"/>
        <w:ind w:firstLine="480"/>
      </w:pPr>
      <w:r>
        <w:t xml:space="preserve">                    self.state = c.RESTING</w:t>
      </w:r>
    </w:p>
    <w:p w14:paraId="1A14299F" w14:textId="77777777" w:rsidR="00F53315" w:rsidRDefault="00F53315">
      <w:pPr>
        <w:shd w:val="clear" w:color="auto" w:fill="BFBFBF"/>
        <w:ind w:firstLine="480"/>
      </w:pPr>
      <w:r>
        <w:t xml:space="preserve">                else:</w:t>
      </w:r>
    </w:p>
    <w:p w14:paraId="128D803F" w14:textId="77777777" w:rsidR="00F53315" w:rsidRDefault="00F53315">
      <w:pPr>
        <w:shd w:val="clear" w:color="auto" w:fill="BFBFBF"/>
        <w:ind w:firstLine="480"/>
      </w:pPr>
      <w:r>
        <w:t xml:space="preserve">                    self.state = c.OPENED</w:t>
      </w:r>
    </w:p>
    <w:p w14:paraId="597DAF4D" w14:textId="77777777" w:rsidR="00F53315" w:rsidRDefault="00F53315">
      <w:pPr>
        <w:shd w:val="clear" w:color="auto" w:fill="BFBFBF"/>
        <w:ind w:firstLine="480"/>
      </w:pPr>
      <w:r>
        <w:t xml:space="preserve">            elif self.type == c.TYPE_STAR:</w:t>
      </w:r>
    </w:p>
    <w:p w14:paraId="45BB0293" w14:textId="77777777" w:rsidR="00F53315" w:rsidRDefault="00F53315">
      <w:pPr>
        <w:shd w:val="clear" w:color="auto" w:fill="BFBFBF"/>
        <w:ind w:firstLine="480"/>
      </w:pPr>
      <w:r>
        <w:t xml:space="preserve">                self.state = c.OPENED</w:t>
      </w:r>
    </w:p>
    <w:p w14:paraId="325EA6EE" w14:textId="77777777" w:rsidR="00F53315" w:rsidRDefault="00F53315">
      <w:pPr>
        <w:shd w:val="clear" w:color="auto" w:fill="BFBFBF"/>
        <w:ind w:firstLine="480"/>
      </w:pPr>
      <w:r>
        <w:t xml:space="preserve">                self.group.add(powerup.Star(self.rect.centerx, self.rest_height))</w:t>
      </w:r>
    </w:p>
    <w:p w14:paraId="7436D705" w14:textId="77777777" w:rsidR="00F53315" w:rsidRDefault="00F53315">
      <w:pPr>
        <w:shd w:val="clear" w:color="auto" w:fill="BFBFBF"/>
        <w:ind w:firstLine="480"/>
      </w:pPr>
      <w:r>
        <w:t xml:space="preserve">            elif self.type == c.TYPE_FIREFLOWER:</w:t>
      </w:r>
    </w:p>
    <w:p w14:paraId="76E3BD7E" w14:textId="77777777" w:rsidR="00F53315" w:rsidRDefault="00F53315">
      <w:pPr>
        <w:shd w:val="clear" w:color="auto" w:fill="BFBFBF"/>
        <w:ind w:firstLine="480"/>
      </w:pPr>
      <w:r>
        <w:t xml:space="preserve">                self.state = c.OPENED</w:t>
      </w:r>
    </w:p>
    <w:p w14:paraId="19E99385" w14:textId="77777777" w:rsidR="00F53315" w:rsidRDefault="00F53315">
      <w:pPr>
        <w:shd w:val="clear" w:color="auto" w:fill="BFBFBF"/>
        <w:ind w:firstLine="480"/>
      </w:pPr>
      <w:r>
        <w:t xml:space="preserve">                self.group.add(powerup.FireFlower(self.rect.centerx, self.rest_height))</w:t>
      </w:r>
    </w:p>
    <w:p w14:paraId="30CD1BD3" w14:textId="77777777" w:rsidR="00F53315" w:rsidRDefault="00F53315">
      <w:pPr>
        <w:shd w:val="clear" w:color="auto" w:fill="BFBFBF"/>
        <w:ind w:firstLine="480"/>
      </w:pPr>
      <w:r>
        <w:t xml:space="preserve">            elif self.type == c.TYPE_LIFEMUSHROOM:</w:t>
      </w:r>
    </w:p>
    <w:p w14:paraId="47B14492" w14:textId="77777777" w:rsidR="00F53315" w:rsidRDefault="00F53315">
      <w:pPr>
        <w:shd w:val="clear" w:color="auto" w:fill="BFBFBF"/>
        <w:ind w:firstLine="480"/>
      </w:pPr>
      <w:r>
        <w:t xml:space="preserve">                self.state = c.OPENED</w:t>
      </w:r>
    </w:p>
    <w:p w14:paraId="76A0637C" w14:textId="77777777" w:rsidR="00F53315" w:rsidRDefault="00F53315">
      <w:pPr>
        <w:shd w:val="clear" w:color="auto" w:fill="BFBFBF"/>
        <w:ind w:firstLine="480"/>
      </w:pPr>
      <w:r>
        <w:lastRenderedPageBreak/>
        <w:t xml:space="preserve">                self.group.add(powerup.LifeMushroom(self.rect.centerx, self.rest_height))</w:t>
      </w:r>
    </w:p>
    <w:p w14:paraId="02159312" w14:textId="77777777" w:rsidR="00F53315" w:rsidRDefault="00F53315">
      <w:pPr>
        <w:shd w:val="clear" w:color="auto" w:fill="BFBFBF"/>
        <w:ind w:firstLine="480"/>
      </w:pPr>
      <w:r>
        <w:t xml:space="preserve">            else:</w:t>
      </w:r>
    </w:p>
    <w:p w14:paraId="10B7D94E" w14:textId="77777777" w:rsidR="00F53315" w:rsidRDefault="00F53315">
      <w:pPr>
        <w:shd w:val="clear" w:color="auto" w:fill="BFBFBF"/>
        <w:ind w:firstLine="480"/>
      </w:pPr>
      <w:r>
        <w:t xml:space="preserve">                self.state = c.RESTING</w:t>
      </w:r>
    </w:p>
    <w:p w14:paraId="78184EEA" w14:textId="77777777" w:rsidR="00F53315" w:rsidRDefault="00F53315">
      <w:pPr>
        <w:shd w:val="clear" w:color="auto" w:fill="BFBFBF"/>
        <w:ind w:firstLine="480"/>
      </w:pPr>
    </w:p>
    <w:p w14:paraId="57986616" w14:textId="77777777" w:rsidR="00F53315" w:rsidRDefault="00F53315">
      <w:pPr>
        <w:shd w:val="clear" w:color="auto" w:fill="BFBFBF"/>
        <w:ind w:firstLine="480"/>
      </w:pPr>
      <w:r>
        <w:t xml:space="preserve">    def start_bump(self, score_group):</w:t>
      </w:r>
    </w:p>
    <w:p w14:paraId="0C91363B" w14:textId="77777777" w:rsidR="00F53315" w:rsidRDefault="00F53315">
      <w:pPr>
        <w:shd w:val="clear" w:color="auto" w:fill="BFBFBF"/>
        <w:ind w:firstLine="480"/>
      </w:pPr>
      <w:r>
        <w:t xml:space="preserve">        self.y_vel -= 7</w:t>
      </w:r>
    </w:p>
    <w:p w14:paraId="39DA3FEA" w14:textId="77777777" w:rsidR="00F53315" w:rsidRDefault="00F53315">
      <w:pPr>
        <w:shd w:val="clear" w:color="auto" w:fill="BFBFBF"/>
        <w:ind w:firstLine="480"/>
      </w:pPr>
    </w:p>
    <w:p w14:paraId="04D2BC9E" w14:textId="77777777" w:rsidR="00F53315" w:rsidRDefault="00F53315">
      <w:pPr>
        <w:shd w:val="clear" w:color="auto" w:fill="BFBFBF"/>
        <w:ind w:firstLine="480"/>
      </w:pPr>
      <w:r>
        <w:t xml:space="preserve">        if self.type == c.TYPE_COIN:</w:t>
      </w:r>
    </w:p>
    <w:p w14:paraId="239AAD40" w14:textId="77777777" w:rsidR="00F53315" w:rsidRDefault="00F53315">
      <w:pPr>
        <w:shd w:val="clear" w:color="auto" w:fill="BFBFBF"/>
        <w:ind w:firstLine="480"/>
      </w:pPr>
      <w:r>
        <w:t xml:space="preserve">            if self.coin_num &gt; 0:</w:t>
      </w:r>
    </w:p>
    <w:p w14:paraId="7FF53E66" w14:textId="77777777" w:rsidR="00F53315" w:rsidRDefault="00F53315">
      <w:pPr>
        <w:shd w:val="clear" w:color="auto" w:fill="BFBFBF"/>
        <w:ind w:firstLine="480"/>
      </w:pPr>
      <w:r>
        <w:t xml:space="preserve">                self.group.add(coin.Coin(self.rect.centerx, self.rect.y, score_group))</w:t>
      </w:r>
    </w:p>
    <w:p w14:paraId="7E67BA33" w14:textId="77777777" w:rsidR="00F53315" w:rsidRDefault="00F53315">
      <w:pPr>
        <w:shd w:val="clear" w:color="auto" w:fill="BFBFBF"/>
        <w:ind w:firstLine="480"/>
      </w:pPr>
      <w:r>
        <w:t xml:space="preserve">                self.coin_num -= 1</w:t>
      </w:r>
    </w:p>
    <w:p w14:paraId="6C5F2D23" w14:textId="77777777" w:rsidR="00F53315" w:rsidRDefault="00F53315">
      <w:pPr>
        <w:shd w:val="clear" w:color="auto" w:fill="BFBFBF"/>
        <w:ind w:firstLine="480"/>
      </w:pPr>
      <w:r>
        <w:t xml:space="preserve">                if self.coin_num == 0:</w:t>
      </w:r>
    </w:p>
    <w:p w14:paraId="1A53863D" w14:textId="77777777" w:rsidR="00F53315" w:rsidRDefault="00F53315">
      <w:pPr>
        <w:shd w:val="clear" w:color="auto" w:fill="BFBFBF"/>
        <w:ind w:firstLine="480"/>
      </w:pPr>
      <w:r>
        <w:t xml:space="preserve">                    self.frame_index = 1</w:t>
      </w:r>
    </w:p>
    <w:p w14:paraId="115182A4" w14:textId="77777777" w:rsidR="00F53315" w:rsidRDefault="00F53315">
      <w:pPr>
        <w:shd w:val="clear" w:color="auto" w:fill="BFBFBF"/>
        <w:ind w:firstLine="480"/>
      </w:pPr>
      <w:r>
        <w:t xml:space="preserve">                    self.image = self.frames[self.frame_index]</w:t>
      </w:r>
    </w:p>
    <w:p w14:paraId="7F0D950E" w14:textId="77777777" w:rsidR="00F53315" w:rsidRDefault="00F53315">
      <w:pPr>
        <w:shd w:val="clear" w:color="auto" w:fill="BFBFBF"/>
        <w:ind w:firstLine="480"/>
      </w:pPr>
      <w:r>
        <w:t xml:space="preserve">        elif (self.type == c.TYPE_STAR or</w:t>
      </w:r>
    </w:p>
    <w:p w14:paraId="471C453A" w14:textId="77777777" w:rsidR="00F53315" w:rsidRDefault="00F53315">
      <w:pPr>
        <w:shd w:val="clear" w:color="auto" w:fill="BFBFBF"/>
        <w:ind w:firstLine="480"/>
      </w:pPr>
      <w:r>
        <w:t xml:space="preserve">              self.type == c.TYPE_FIREFLOWER or</w:t>
      </w:r>
    </w:p>
    <w:p w14:paraId="2298A7C0" w14:textId="77777777" w:rsidR="00F53315" w:rsidRDefault="00F53315">
      <w:pPr>
        <w:shd w:val="clear" w:color="auto" w:fill="BFBFBF"/>
        <w:ind w:firstLine="480"/>
      </w:pPr>
      <w:r>
        <w:t xml:space="preserve">              self.type == c.TYPE_LIFEMUSHROOM):</w:t>
      </w:r>
    </w:p>
    <w:p w14:paraId="556836E2" w14:textId="77777777" w:rsidR="00F53315" w:rsidRDefault="00F53315">
      <w:pPr>
        <w:shd w:val="clear" w:color="auto" w:fill="BFBFBF"/>
        <w:ind w:firstLine="480"/>
      </w:pPr>
      <w:r>
        <w:t xml:space="preserve">            self.frame_index = 1</w:t>
      </w:r>
    </w:p>
    <w:p w14:paraId="1A0E568B" w14:textId="77777777" w:rsidR="00F53315" w:rsidRDefault="00F53315">
      <w:pPr>
        <w:shd w:val="clear" w:color="auto" w:fill="BFBFBF"/>
        <w:ind w:firstLine="480"/>
      </w:pPr>
      <w:r>
        <w:t xml:space="preserve">            self.image = self.frames[self.frame_index]</w:t>
      </w:r>
    </w:p>
    <w:p w14:paraId="331ACF30" w14:textId="77777777" w:rsidR="00F53315" w:rsidRDefault="00F53315">
      <w:pPr>
        <w:shd w:val="clear" w:color="auto" w:fill="BFBFBF"/>
        <w:ind w:firstLine="480"/>
      </w:pPr>
    </w:p>
    <w:p w14:paraId="268B4339" w14:textId="77777777" w:rsidR="00F53315" w:rsidRDefault="00F53315">
      <w:pPr>
        <w:shd w:val="clear" w:color="auto" w:fill="BFBFBF"/>
        <w:ind w:firstLine="480"/>
      </w:pPr>
      <w:r>
        <w:t xml:space="preserve">        self.state = c.BUMPED</w:t>
      </w:r>
    </w:p>
    <w:p w14:paraId="479EB2EE" w14:textId="77777777" w:rsidR="00F53315" w:rsidRDefault="00F53315">
      <w:pPr>
        <w:shd w:val="clear" w:color="auto" w:fill="BFBFBF"/>
        <w:ind w:firstLine="480"/>
      </w:pPr>
    </w:p>
    <w:p w14:paraId="2E432A68" w14:textId="77777777" w:rsidR="00F53315" w:rsidRDefault="00F53315">
      <w:pPr>
        <w:shd w:val="clear" w:color="auto" w:fill="BFBFBF"/>
        <w:ind w:firstLine="480"/>
      </w:pPr>
      <w:r>
        <w:t xml:space="preserve">    def change_to_piece(self, group):</w:t>
      </w:r>
    </w:p>
    <w:p w14:paraId="61BE985E" w14:textId="77777777" w:rsidR="00F53315" w:rsidRDefault="00F53315">
      <w:pPr>
        <w:shd w:val="clear" w:color="auto" w:fill="BFBFBF"/>
        <w:ind w:firstLine="480"/>
      </w:pPr>
      <w:r>
        <w:t xml:space="preserve">        arg_list = [(self.rect.x, self.rect.y - (self.rect.height / 2), -2, -12),</w:t>
      </w:r>
    </w:p>
    <w:p w14:paraId="67E83E04" w14:textId="77777777" w:rsidR="00F53315" w:rsidRDefault="00F53315">
      <w:pPr>
        <w:shd w:val="clear" w:color="auto" w:fill="BFBFBF"/>
        <w:ind w:firstLine="480"/>
      </w:pPr>
      <w:r>
        <w:t xml:space="preserve">                    (self.rect.right, self.rect.y - (self.rect.height / 2), 2, -12),</w:t>
      </w:r>
    </w:p>
    <w:p w14:paraId="53A0008F" w14:textId="77777777" w:rsidR="00F53315" w:rsidRDefault="00F53315">
      <w:pPr>
        <w:shd w:val="clear" w:color="auto" w:fill="BFBFBF"/>
        <w:ind w:firstLine="480"/>
      </w:pPr>
      <w:r>
        <w:t xml:space="preserve">                    (self.rect.x, self.rect.y, -2, -6),</w:t>
      </w:r>
    </w:p>
    <w:p w14:paraId="3C425760" w14:textId="77777777" w:rsidR="00F53315" w:rsidRDefault="00F53315">
      <w:pPr>
        <w:shd w:val="clear" w:color="auto" w:fill="BFBFBF"/>
        <w:ind w:firstLine="480"/>
      </w:pPr>
      <w:r>
        <w:t xml:space="preserve">                    (self.rect.right, self.rect.y, 2, -6)]</w:t>
      </w:r>
    </w:p>
    <w:p w14:paraId="581EC727" w14:textId="77777777" w:rsidR="00F53315" w:rsidRDefault="00F53315">
      <w:pPr>
        <w:shd w:val="clear" w:color="auto" w:fill="BFBFBF"/>
        <w:ind w:firstLine="480"/>
      </w:pPr>
    </w:p>
    <w:p w14:paraId="2FCB15BC" w14:textId="77777777" w:rsidR="00F53315" w:rsidRDefault="00F53315">
      <w:pPr>
        <w:shd w:val="clear" w:color="auto" w:fill="BFBFBF"/>
        <w:ind w:firstLine="480"/>
      </w:pPr>
      <w:r>
        <w:t xml:space="preserve">        for arg in arg_list:</w:t>
      </w:r>
    </w:p>
    <w:p w14:paraId="1D0D9CB9" w14:textId="77777777" w:rsidR="00F53315" w:rsidRDefault="00F53315">
      <w:pPr>
        <w:shd w:val="clear" w:color="auto" w:fill="BFBFBF"/>
        <w:ind w:firstLine="480"/>
      </w:pPr>
      <w:r>
        <w:t xml:space="preserve">            group.add(BrickPiece(*arg))</w:t>
      </w:r>
    </w:p>
    <w:p w14:paraId="2E422D5D" w14:textId="77777777" w:rsidR="00F53315" w:rsidRDefault="00F53315">
      <w:pPr>
        <w:shd w:val="clear" w:color="auto" w:fill="BFBFBF"/>
        <w:ind w:firstLine="480"/>
      </w:pPr>
      <w:r>
        <w:t xml:space="preserve">        self.kill()</w:t>
      </w:r>
    </w:p>
    <w:p w14:paraId="3BD31F8D" w14:textId="77777777" w:rsidR="00F53315" w:rsidRDefault="00F53315">
      <w:pPr>
        <w:shd w:val="clear" w:color="auto" w:fill="BFBFBF"/>
        <w:ind w:firstLine="480"/>
      </w:pPr>
    </w:p>
    <w:p w14:paraId="2D6E4B1A" w14:textId="77777777" w:rsidR="00F53315" w:rsidRDefault="00F53315">
      <w:pPr>
        <w:shd w:val="clear" w:color="auto" w:fill="BFBFBF"/>
        <w:ind w:firstLine="480"/>
      </w:pPr>
    </w:p>
    <w:p w14:paraId="7B43E6FA" w14:textId="77777777" w:rsidR="00F53315" w:rsidRDefault="00F53315">
      <w:pPr>
        <w:shd w:val="clear" w:color="auto" w:fill="BFBFBF"/>
        <w:ind w:firstLine="480"/>
      </w:pPr>
      <w:r>
        <w:t>class BrickPiece(stuff.Stuff):</w:t>
      </w:r>
    </w:p>
    <w:p w14:paraId="77011069" w14:textId="77777777" w:rsidR="00F53315" w:rsidRDefault="00F53315">
      <w:pPr>
        <w:shd w:val="clear" w:color="auto" w:fill="BFBFBF"/>
        <w:ind w:firstLine="480"/>
      </w:pPr>
      <w:r>
        <w:t xml:space="preserve">    def __init__(self, x, y, x_vel, y_vel):</w:t>
      </w:r>
    </w:p>
    <w:p w14:paraId="7EDF7544" w14:textId="77777777" w:rsidR="00F53315" w:rsidRDefault="00F53315">
      <w:pPr>
        <w:shd w:val="clear" w:color="auto" w:fill="BFBFBF"/>
        <w:ind w:firstLine="480"/>
      </w:pPr>
      <w:r>
        <w:t xml:space="preserve">        stuff.Stuff.__init__(self, x, y, setup.GFX['tile_set'],</w:t>
      </w:r>
    </w:p>
    <w:p w14:paraId="5DA2ABE9" w14:textId="77777777" w:rsidR="00F53315" w:rsidRDefault="00F53315">
      <w:pPr>
        <w:shd w:val="clear" w:color="auto" w:fill="BFBFBF"/>
        <w:ind w:firstLine="480"/>
      </w:pPr>
      <w:r>
        <w:t xml:space="preserve">                             [(68, 20, 8, 8)], c.BRICK_SIZE_MULTIPLIER)</w:t>
      </w:r>
    </w:p>
    <w:p w14:paraId="44A9ED60" w14:textId="77777777" w:rsidR="00F53315" w:rsidRDefault="00F53315">
      <w:pPr>
        <w:shd w:val="clear" w:color="auto" w:fill="BFBFBF"/>
        <w:ind w:firstLine="480"/>
      </w:pPr>
      <w:r>
        <w:t xml:space="preserve">        self.x_vel = x_vel</w:t>
      </w:r>
    </w:p>
    <w:p w14:paraId="46044CA6" w14:textId="77777777" w:rsidR="00F53315" w:rsidRDefault="00F53315">
      <w:pPr>
        <w:shd w:val="clear" w:color="auto" w:fill="BFBFBF"/>
        <w:ind w:firstLine="480"/>
      </w:pPr>
      <w:r>
        <w:t xml:space="preserve">        self.y_vel = y_vel</w:t>
      </w:r>
    </w:p>
    <w:p w14:paraId="2DFD4ECD" w14:textId="77777777" w:rsidR="00F53315" w:rsidRDefault="00F53315">
      <w:pPr>
        <w:shd w:val="clear" w:color="auto" w:fill="BFBFBF"/>
        <w:ind w:firstLine="480"/>
      </w:pPr>
      <w:r>
        <w:t xml:space="preserve">        self.gravity = .8</w:t>
      </w:r>
    </w:p>
    <w:p w14:paraId="69C4E7C9" w14:textId="77777777" w:rsidR="00F53315" w:rsidRDefault="00F53315">
      <w:pPr>
        <w:shd w:val="clear" w:color="auto" w:fill="BFBFBF"/>
        <w:ind w:firstLine="480"/>
      </w:pPr>
    </w:p>
    <w:p w14:paraId="41FCF7A4" w14:textId="77777777" w:rsidR="00F53315" w:rsidRDefault="00F53315">
      <w:pPr>
        <w:shd w:val="clear" w:color="auto" w:fill="BFBFBF"/>
        <w:ind w:firstLine="480"/>
      </w:pPr>
      <w:r>
        <w:t xml:space="preserve">    def update(self, *args):</w:t>
      </w:r>
    </w:p>
    <w:p w14:paraId="20B51E74" w14:textId="77777777" w:rsidR="00F53315" w:rsidRDefault="00F53315">
      <w:pPr>
        <w:shd w:val="clear" w:color="auto" w:fill="BFBFBF"/>
        <w:ind w:firstLine="480"/>
      </w:pPr>
      <w:r>
        <w:t xml:space="preserve">        self.rect.x += self.x_vel</w:t>
      </w:r>
    </w:p>
    <w:p w14:paraId="5F5E13BE" w14:textId="77777777" w:rsidR="00F53315" w:rsidRDefault="00F53315">
      <w:pPr>
        <w:shd w:val="clear" w:color="auto" w:fill="BFBFBF"/>
        <w:ind w:firstLine="480"/>
      </w:pPr>
      <w:r>
        <w:t xml:space="preserve">        self.rect.y += self.y_vel</w:t>
      </w:r>
    </w:p>
    <w:p w14:paraId="3728446E" w14:textId="77777777" w:rsidR="00F53315" w:rsidRDefault="00F53315">
      <w:pPr>
        <w:shd w:val="clear" w:color="auto" w:fill="BFBFBF"/>
        <w:ind w:firstLine="480"/>
      </w:pPr>
      <w:r>
        <w:t xml:space="preserve">        self.y_vel += self.gravity</w:t>
      </w:r>
    </w:p>
    <w:p w14:paraId="1ED5F2B9" w14:textId="77777777" w:rsidR="00F53315" w:rsidRDefault="00F53315">
      <w:pPr>
        <w:shd w:val="clear" w:color="auto" w:fill="BFBFBF"/>
        <w:ind w:firstLine="480"/>
      </w:pPr>
      <w:r>
        <w:t xml:space="preserve">        if self.rect.y &gt; c.SCREEN_HEIGHT:</w:t>
      </w:r>
    </w:p>
    <w:p w14:paraId="71290686" w14:textId="4F7A106F" w:rsidR="00F53315" w:rsidRDefault="00F53315">
      <w:pPr>
        <w:shd w:val="clear" w:color="auto" w:fill="BFBFBF"/>
        <w:ind w:firstLine="480"/>
      </w:pPr>
      <w:r>
        <w:t xml:space="preserve">            self.kill()</w:t>
      </w:r>
    </w:p>
    <w:p w14:paraId="18D564BE" w14:textId="7FEED8A2" w:rsidR="00F53315" w:rsidRDefault="00F53315" w:rsidP="00F53315">
      <w:pPr>
        <w:pStyle w:val="3"/>
      </w:pPr>
      <w:bookmarkStart w:id="16" w:name="_Toc117010469"/>
      <w:r>
        <w:rPr>
          <w:rFonts w:hint="eastAsia"/>
        </w:rPr>
        <w:lastRenderedPageBreak/>
        <w:t>c</w:t>
      </w:r>
      <w:r>
        <w:t>oin.py</w:t>
      </w:r>
      <w:bookmarkEnd w:id="16"/>
    </w:p>
    <w:p w14:paraId="4672D9C5" w14:textId="77777777" w:rsidR="00F53315" w:rsidRDefault="00F53315">
      <w:pPr>
        <w:shd w:val="clear" w:color="auto" w:fill="BFBFBF"/>
        <w:ind w:firstLine="480"/>
      </w:pPr>
      <w:r>
        <w:t>import pygame as pg</w:t>
      </w:r>
    </w:p>
    <w:p w14:paraId="3F192BDD" w14:textId="77777777" w:rsidR="00F53315" w:rsidRDefault="00F53315">
      <w:pPr>
        <w:shd w:val="clear" w:color="auto" w:fill="BFBFBF"/>
        <w:ind w:firstLine="480"/>
      </w:pPr>
      <w:r>
        <w:t>from .. import constants as c</w:t>
      </w:r>
    </w:p>
    <w:p w14:paraId="43B4A5A9" w14:textId="77777777" w:rsidR="00F53315" w:rsidRDefault="00F53315">
      <w:pPr>
        <w:shd w:val="clear" w:color="auto" w:fill="BFBFBF"/>
        <w:ind w:firstLine="480"/>
      </w:pPr>
      <w:r>
        <w:t>from .. import setup, tools</w:t>
      </w:r>
    </w:p>
    <w:p w14:paraId="04441F36" w14:textId="77777777" w:rsidR="00F53315" w:rsidRDefault="00F53315">
      <w:pPr>
        <w:shd w:val="clear" w:color="auto" w:fill="BFBFBF"/>
        <w:ind w:firstLine="480"/>
      </w:pPr>
    </w:p>
    <w:p w14:paraId="446E13CA" w14:textId="77777777" w:rsidR="00F53315" w:rsidRDefault="00F53315">
      <w:pPr>
        <w:shd w:val="clear" w:color="auto" w:fill="BFBFBF"/>
        <w:ind w:firstLine="480"/>
      </w:pPr>
      <w:r>
        <w:t>class Coin(pg.sprite.Sprite):</w:t>
      </w:r>
    </w:p>
    <w:p w14:paraId="4DF9F690" w14:textId="77777777" w:rsidR="00F53315" w:rsidRDefault="00F53315">
      <w:pPr>
        <w:shd w:val="clear" w:color="auto" w:fill="BFBFBF"/>
        <w:ind w:firstLine="480"/>
      </w:pPr>
      <w:r>
        <w:t xml:space="preserve">    def __init__(self, x, y, score_group):</w:t>
      </w:r>
    </w:p>
    <w:p w14:paraId="0974C569" w14:textId="77777777" w:rsidR="00F53315" w:rsidRDefault="00F53315">
      <w:pPr>
        <w:shd w:val="clear" w:color="auto" w:fill="BFBFBF"/>
        <w:ind w:firstLine="480"/>
      </w:pPr>
      <w:r>
        <w:t xml:space="preserve">        pg.sprite.Sprite.__init__(self)</w:t>
      </w:r>
    </w:p>
    <w:p w14:paraId="5FC6117A" w14:textId="77777777" w:rsidR="00F53315" w:rsidRDefault="00F53315">
      <w:pPr>
        <w:shd w:val="clear" w:color="auto" w:fill="BFBFBF"/>
        <w:ind w:firstLine="480"/>
      </w:pPr>
    </w:p>
    <w:p w14:paraId="4C996856" w14:textId="77777777" w:rsidR="00F53315" w:rsidRDefault="00F53315">
      <w:pPr>
        <w:shd w:val="clear" w:color="auto" w:fill="BFBFBF"/>
        <w:ind w:firstLine="480"/>
      </w:pPr>
      <w:r>
        <w:t xml:space="preserve">        self.frames = []</w:t>
      </w:r>
    </w:p>
    <w:p w14:paraId="34447E1D" w14:textId="77777777" w:rsidR="00F53315" w:rsidRDefault="00F53315">
      <w:pPr>
        <w:shd w:val="clear" w:color="auto" w:fill="BFBFBF"/>
        <w:ind w:firstLine="480"/>
      </w:pPr>
      <w:r>
        <w:t xml:space="preserve">        self.frame_index = 0</w:t>
      </w:r>
    </w:p>
    <w:p w14:paraId="42A6F454" w14:textId="77777777" w:rsidR="00F53315" w:rsidRDefault="00F53315">
      <w:pPr>
        <w:shd w:val="clear" w:color="auto" w:fill="BFBFBF"/>
        <w:ind w:firstLine="480"/>
      </w:pPr>
      <w:r>
        <w:t xml:space="preserve">        self.load_frames()</w:t>
      </w:r>
    </w:p>
    <w:p w14:paraId="19F81388" w14:textId="77777777" w:rsidR="00F53315" w:rsidRDefault="00F53315">
      <w:pPr>
        <w:shd w:val="clear" w:color="auto" w:fill="BFBFBF"/>
        <w:ind w:firstLine="480"/>
      </w:pPr>
      <w:r>
        <w:t xml:space="preserve">        self.image = self.frames[self.frame_index]</w:t>
      </w:r>
    </w:p>
    <w:p w14:paraId="5D121A27" w14:textId="77777777" w:rsidR="00F53315" w:rsidRDefault="00F53315">
      <w:pPr>
        <w:shd w:val="clear" w:color="auto" w:fill="BFBFBF"/>
        <w:ind w:firstLine="480"/>
      </w:pPr>
      <w:r>
        <w:t xml:space="preserve">        self.rect = self.image.get_rect()</w:t>
      </w:r>
    </w:p>
    <w:p w14:paraId="1A822A87" w14:textId="77777777" w:rsidR="00F53315" w:rsidRDefault="00F53315">
      <w:pPr>
        <w:shd w:val="clear" w:color="auto" w:fill="BFBFBF"/>
        <w:ind w:firstLine="480"/>
      </w:pPr>
      <w:r>
        <w:t xml:space="preserve">        self.rect.centerx = x</w:t>
      </w:r>
    </w:p>
    <w:p w14:paraId="0EA64726" w14:textId="77777777" w:rsidR="00F53315" w:rsidRDefault="00F53315">
      <w:pPr>
        <w:shd w:val="clear" w:color="auto" w:fill="BFBFBF"/>
        <w:ind w:firstLine="480"/>
      </w:pPr>
      <w:r>
        <w:t xml:space="preserve">        self.rect.bottom = y - 5</w:t>
      </w:r>
    </w:p>
    <w:p w14:paraId="1C0448EF" w14:textId="77777777" w:rsidR="00F53315" w:rsidRDefault="00F53315">
      <w:pPr>
        <w:shd w:val="clear" w:color="auto" w:fill="BFBFBF"/>
        <w:ind w:firstLine="480"/>
      </w:pPr>
      <w:r>
        <w:t xml:space="preserve">        self.gravity = 1</w:t>
      </w:r>
    </w:p>
    <w:p w14:paraId="6B6EC147" w14:textId="77777777" w:rsidR="00F53315" w:rsidRDefault="00F53315">
      <w:pPr>
        <w:shd w:val="clear" w:color="auto" w:fill="BFBFBF"/>
        <w:ind w:firstLine="480"/>
      </w:pPr>
      <w:r>
        <w:t xml:space="preserve">        self.y_vel = -15</w:t>
      </w:r>
    </w:p>
    <w:p w14:paraId="12F9B370" w14:textId="77777777" w:rsidR="00F53315" w:rsidRDefault="00F53315">
      <w:pPr>
        <w:shd w:val="clear" w:color="auto" w:fill="BFBFBF"/>
        <w:ind w:firstLine="480"/>
      </w:pPr>
      <w:r>
        <w:t xml:space="preserve">        self.animation_timer = 0</w:t>
      </w:r>
    </w:p>
    <w:p w14:paraId="10657FDF" w14:textId="77777777" w:rsidR="00F53315" w:rsidRDefault="00F53315">
      <w:pPr>
        <w:shd w:val="clear" w:color="auto" w:fill="BFBFBF"/>
        <w:ind w:firstLine="480"/>
      </w:pPr>
      <w:r>
        <w:t xml:space="preserve">        self.initial_height = self.rect.bottom - 5</w:t>
      </w:r>
    </w:p>
    <w:p w14:paraId="20E7399F" w14:textId="77777777" w:rsidR="00F53315" w:rsidRDefault="00F53315">
      <w:pPr>
        <w:shd w:val="clear" w:color="auto" w:fill="BFBFBF"/>
        <w:ind w:firstLine="480"/>
      </w:pPr>
      <w:r>
        <w:t xml:space="preserve">        self.score_group = score_group</w:t>
      </w:r>
    </w:p>
    <w:p w14:paraId="619A57A9" w14:textId="77777777" w:rsidR="00F53315" w:rsidRDefault="00F53315">
      <w:pPr>
        <w:shd w:val="clear" w:color="auto" w:fill="BFBFBF"/>
        <w:ind w:firstLine="480"/>
      </w:pPr>
    </w:p>
    <w:p w14:paraId="7921D27F" w14:textId="77777777" w:rsidR="00F53315" w:rsidRDefault="00F53315">
      <w:pPr>
        <w:shd w:val="clear" w:color="auto" w:fill="BFBFBF"/>
        <w:ind w:firstLine="480"/>
      </w:pPr>
      <w:r>
        <w:t xml:space="preserve">    def load_frames(self):</w:t>
      </w:r>
    </w:p>
    <w:p w14:paraId="219545C1" w14:textId="77777777" w:rsidR="00F53315" w:rsidRDefault="00F53315">
      <w:pPr>
        <w:shd w:val="clear" w:color="auto" w:fill="BFBFBF"/>
        <w:ind w:firstLine="480"/>
      </w:pPr>
      <w:r>
        <w:t xml:space="preserve">        sheet = setup.GFX[c.ITEM_SHEET]</w:t>
      </w:r>
    </w:p>
    <w:p w14:paraId="76A1BB13" w14:textId="77777777" w:rsidR="00F53315" w:rsidRDefault="00F53315">
      <w:pPr>
        <w:shd w:val="clear" w:color="auto" w:fill="BFBFBF"/>
        <w:ind w:firstLine="480"/>
      </w:pPr>
      <w:r>
        <w:t xml:space="preserve">        frame_rect_list = [(52, 113, 8, 14), (4, 113, 8, 14),</w:t>
      </w:r>
    </w:p>
    <w:p w14:paraId="3592D06C" w14:textId="77777777" w:rsidR="00F53315" w:rsidRDefault="00F53315">
      <w:pPr>
        <w:shd w:val="clear" w:color="auto" w:fill="BFBFBF"/>
        <w:ind w:firstLine="480"/>
      </w:pPr>
      <w:r>
        <w:t xml:space="preserve">                           (20, 113, 8, 14), (36, 113, 8, 14)]</w:t>
      </w:r>
    </w:p>
    <w:p w14:paraId="5C529746" w14:textId="77777777" w:rsidR="00F53315" w:rsidRDefault="00F53315">
      <w:pPr>
        <w:shd w:val="clear" w:color="auto" w:fill="BFBFBF"/>
        <w:ind w:firstLine="480"/>
      </w:pPr>
      <w:r>
        <w:t xml:space="preserve">        for frame_rect in frame_rect_list:</w:t>
      </w:r>
    </w:p>
    <w:p w14:paraId="678242AD" w14:textId="77777777" w:rsidR="00F53315" w:rsidRDefault="00F53315">
      <w:pPr>
        <w:shd w:val="clear" w:color="auto" w:fill="BFBFBF"/>
        <w:ind w:firstLine="480"/>
      </w:pPr>
      <w:r>
        <w:t xml:space="preserve">            self.frames.append(tools.get_image(sheet, *frame_rect,</w:t>
      </w:r>
    </w:p>
    <w:p w14:paraId="0B44D66B" w14:textId="77777777" w:rsidR="00F53315" w:rsidRDefault="00F53315">
      <w:pPr>
        <w:shd w:val="clear" w:color="auto" w:fill="BFBFBF"/>
        <w:ind w:firstLine="480"/>
      </w:pPr>
      <w:r>
        <w:t xml:space="preserve">                                               c.BLACK, c.BRICK_SIZE_MULTIPLIER))</w:t>
      </w:r>
    </w:p>
    <w:p w14:paraId="6AE28C1A" w14:textId="77777777" w:rsidR="00F53315" w:rsidRDefault="00F53315">
      <w:pPr>
        <w:shd w:val="clear" w:color="auto" w:fill="BFBFBF"/>
        <w:ind w:firstLine="480"/>
      </w:pPr>
    </w:p>
    <w:p w14:paraId="1025BB5B" w14:textId="77777777" w:rsidR="00F53315" w:rsidRDefault="00F53315">
      <w:pPr>
        <w:shd w:val="clear" w:color="auto" w:fill="BFBFBF"/>
        <w:ind w:firstLine="480"/>
      </w:pPr>
      <w:r>
        <w:t xml:space="preserve">    def update(self, game_info):</w:t>
      </w:r>
    </w:p>
    <w:p w14:paraId="129159EB" w14:textId="77777777" w:rsidR="00F53315" w:rsidRDefault="00F53315">
      <w:pPr>
        <w:shd w:val="clear" w:color="auto" w:fill="BFBFBF"/>
        <w:ind w:firstLine="480"/>
      </w:pPr>
      <w:r>
        <w:t xml:space="preserve">        self.current_time = game_info[c.CURRENT_TIME]</w:t>
      </w:r>
    </w:p>
    <w:p w14:paraId="6D334743" w14:textId="77777777" w:rsidR="00F53315" w:rsidRDefault="00F53315">
      <w:pPr>
        <w:shd w:val="clear" w:color="auto" w:fill="BFBFBF"/>
        <w:ind w:firstLine="480"/>
      </w:pPr>
      <w:r>
        <w:t xml:space="preserve">        self.spinning()</w:t>
      </w:r>
    </w:p>
    <w:p w14:paraId="6341CCB3" w14:textId="77777777" w:rsidR="00F53315" w:rsidRDefault="00F53315">
      <w:pPr>
        <w:shd w:val="clear" w:color="auto" w:fill="BFBFBF"/>
        <w:ind w:firstLine="480"/>
      </w:pPr>
    </w:p>
    <w:p w14:paraId="6E56D680" w14:textId="77777777" w:rsidR="00F53315" w:rsidRDefault="00F53315">
      <w:pPr>
        <w:shd w:val="clear" w:color="auto" w:fill="BFBFBF"/>
        <w:ind w:firstLine="480"/>
      </w:pPr>
      <w:r>
        <w:t xml:space="preserve">    def spinning(self):</w:t>
      </w:r>
    </w:p>
    <w:p w14:paraId="146FE6C9" w14:textId="77777777" w:rsidR="00F53315" w:rsidRDefault="00F53315">
      <w:pPr>
        <w:shd w:val="clear" w:color="auto" w:fill="BFBFBF"/>
        <w:ind w:firstLine="480"/>
      </w:pPr>
      <w:r>
        <w:t xml:space="preserve">        self.image = self.frames[self.frame_index]</w:t>
      </w:r>
    </w:p>
    <w:p w14:paraId="23F57148" w14:textId="77777777" w:rsidR="00F53315" w:rsidRDefault="00F53315">
      <w:pPr>
        <w:shd w:val="clear" w:color="auto" w:fill="BFBFBF"/>
        <w:ind w:firstLine="480"/>
      </w:pPr>
      <w:r>
        <w:t xml:space="preserve">        self.rect.y += self.y_vel</w:t>
      </w:r>
    </w:p>
    <w:p w14:paraId="1A079CD8" w14:textId="77777777" w:rsidR="00F53315" w:rsidRDefault="00F53315">
      <w:pPr>
        <w:shd w:val="clear" w:color="auto" w:fill="BFBFBF"/>
        <w:ind w:firstLine="480"/>
      </w:pPr>
      <w:r>
        <w:t xml:space="preserve">        self.y_vel += self.gravity</w:t>
      </w:r>
    </w:p>
    <w:p w14:paraId="3118BB19" w14:textId="77777777" w:rsidR="00F53315" w:rsidRDefault="00F53315">
      <w:pPr>
        <w:shd w:val="clear" w:color="auto" w:fill="BFBFBF"/>
        <w:ind w:firstLine="480"/>
      </w:pPr>
    </w:p>
    <w:p w14:paraId="1CCE8381" w14:textId="77777777" w:rsidR="00F53315" w:rsidRDefault="00F53315">
      <w:pPr>
        <w:shd w:val="clear" w:color="auto" w:fill="BFBFBF"/>
        <w:ind w:firstLine="480"/>
      </w:pPr>
      <w:r>
        <w:t xml:space="preserve">        if (self.current_time - self.animation_timer) &gt; 80:</w:t>
      </w:r>
    </w:p>
    <w:p w14:paraId="3997A20A" w14:textId="77777777" w:rsidR="00F53315" w:rsidRDefault="00F53315">
      <w:pPr>
        <w:shd w:val="clear" w:color="auto" w:fill="BFBFBF"/>
        <w:ind w:firstLine="480"/>
      </w:pPr>
      <w:r>
        <w:t xml:space="preserve">            if self.frame_index &lt; 3:</w:t>
      </w:r>
    </w:p>
    <w:p w14:paraId="093019A0" w14:textId="77777777" w:rsidR="00F53315" w:rsidRDefault="00F53315">
      <w:pPr>
        <w:shd w:val="clear" w:color="auto" w:fill="BFBFBF"/>
        <w:ind w:firstLine="480"/>
      </w:pPr>
      <w:r>
        <w:t xml:space="preserve">                self.frame_index += 1</w:t>
      </w:r>
    </w:p>
    <w:p w14:paraId="1553C740" w14:textId="77777777" w:rsidR="00F53315" w:rsidRDefault="00F53315">
      <w:pPr>
        <w:shd w:val="clear" w:color="auto" w:fill="BFBFBF"/>
        <w:ind w:firstLine="480"/>
      </w:pPr>
      <w:r>
        <w:t xml:space="preserve">            else:</w:t>
      </w:r>
    </w:p>
    <w:p w14:paraId="4A0F9799" w14:textId="77777777" w:rsidR="00F53315" w:rsidRDefault="00F53315">
      <w:pPr>
        <w:shd w:val="clear" w:color="auto" w:fill="BFBFBF"/>
        <w:ind w:firstLine="480"/>
      </w:pPr>
      <w:r>
        <w:t xml:space="preserve">                self.frame_index = 0</w:t>
      </w:r>
    </w:p>
    <w:p w14:paraId="5337AF02" w14:textId="77777777" w:rsidR="00F53315" w:rsidRDefault="00F53315">
      <w:pPr>
        <w:shd w:val="clear" w:color="auto" w:fill="BFBFBF"/>
        <w:ind w:firstLine="480"/>
      </w:pPr>
      <w:r>
        <w:t xml:space="preserve">            self.animation_timer = self.current_time</w:t>
      </w:r>
    </w:p>
    <w:p w14:paraId="1A41C52F" w14:textId="77777777" w:rsidR="00F53315" w:rsidRDefault="00F53315">
      <w:pPr>
        <w:shd w:val="clear" w:color="auto" w:fill="BFBFBF"/>
        <w:ind w:firstLine="480"/>
      </w:pPr>
    </w:p>
    <w:p w14:paraId="68364D4D" w14:textId="77777777" w:rsidR="00F53315" w:rsidRDefault="00F53315">
      <w:pPr>
        <w:shd w:val="clear" w:color="auto" w:fill="BFBFBF"/>
        <w:ind w:firstLine="480"/>
      </w:pPr>
      <w:r>
        <w:t xml:space="preserve">        if self.rect.bottom &gt; self.initial_height:</w:t>
      </w:r>
    </w:p>
    <w:p w14:paraId="064069C7" w14:textId="77777777" w:rsidR="00F53315" w:rsidRDefault="00F53315">
      <w:pPr>
        <w:shd w:val="clear" w:color="auto" w:fill="BFBFBF"/>
        <w:ind w:firstLine="480"/>
      </w:pPr>
      <w:r>
        <w:t xml:space="preserve">            self.kill()</w:t>
      </w:r>
    </w:p>
    <w:p w14:paraId="7026B2DC" w14:textId="77777777" w:rsidR="00F53315" w:rsidRDefault="00F53315">
      <w:pPr>
        <w:shd w:val="clear" w:color="auto" w:fill="BFBFBF"/>
        <w:ind w:firstLine="480"/>
      </w:pPr>
    </w:p>
    <w:p w14:paraId="17A88B46" w14:textId="77777777" w:rsidR="00F53315" w:rsidRDefault="00F53315">
      <w:pPr>
        <w:shd w:val="clear" w:color="auto" w:fill="BFBFBF"/>
        <w:ind w:firstLine="480"/>
      </w:pPr>
    </w:p>
    <w:p w14:paraId="37F3BEE4" w14:textId="77777777" w:rsidR="00F53315" w:rsidRDefault="00F53315">
      <w:pPr>
        <w:shd w:val="clear" w:color="auto" w:fill="BFBFBF"/>
        <w:ind w:firstLine="480"/>
      </w:pPr>
      <w:r>
        <w:t>class FlashCoin(pg.sprite.Sprite):</w:t>
      </w:r>
    </w:p>
    <w:p w14:paraId="1CEF0F17" w14:textId="77777777" w:rsidR="00F53315" w:rsidRDefault="00F53315">
      <w:pPr>
        <w:shd w:val="clear" w:color="auto" w:fill="BFBFBF"/>
        <w:ind w:firstLine="480"/>
      </w:pPr>
      <w:r>
        <w:t xml:space="preserve">    def __init__(self, x, y):</w:t>
      </w:r>
    </w:p>
    <w:p w14:paraId="1A22AC2A" w14:textId="77777777" w:rsidR="00F53315" w:rsidRDefault="00F53315">
      <w:pPr>
        <w:shd w:val="clear" w:color="auto" w:fill="BFBFBF"/>
        <w:ind w:firstLine="480"/>
      </w:pPr>
      <w:r>
        <w:t xml:space="preserve">        pg.sprite.Sprite.__init__(self)</w:t>
      </w:r>
    </w:p>
    <w:p w14:paraId="3F3393AF" w14:textId="77777777" w:rsidR="00F53315" w:rsidRDefault="00F53315">
      <w:pPr>
        <w:shd w:val="clear" w:color="auto" w:fill="BFBFBF"/>
        <w:ind w:firstLine="480"/>
      </w:pPr>
      <w:r>
        <w:t xml:space="preserve">        self.frame_index = 0</w:t>
      </w:r>
    </w:p>
    <w:p w14:paraId="38B584E7" w14:textId="77777777" w:rsidR="00F53315" w:rsidRDefault="00F53315">
      <w:pPr>
        <w:shd w:val="clear" w:color="auto" w:fill="BFBFBF"/>
        <w:ind w:firstLine="480"/>
      </w:pPr>
      <w:r>
        <w:t xml:space="preserve">        self.frames = []</w:t>
      </w:r>
    </w:p>
    <w:p w14:paraId="26B87413" w14:textId="77777777" w:rsidR="00F53315" w:rsidRDefault="00F53315">
      <w:pPr>
        <w:shd w:val="clear" w:color="auto" w:fill="BFBFBF"/>
        <w:ind w:firstLine="480"/>
      </w:pPr>
      <w:r>
        <w:t xml:space="preserve">        self.load_frames()</w:t>
      </w:r>
    </w:p>
    <w:p w14:paraId="0D49D4CC" w14:textId="77777777" w:rsidR="00F53315" w:rsidRDefault="00F53315">
      <w:pPr>
        <w:shd w:val="clear" w:color="auto" w:fill="BFBFBF"/>
        <w:ind w:firstLine="480"/>
      </w:pPr>
      <w:r>
        <w:t xml:space="preserve">        self.image = self.frames[self.frame_index]</w:t>
      </w:r>
    </w:p>
    <w:p w14:paraId="64754C0E" w14:textId="77777777" w:rsidR="00F53315" w:rsidRDefault="00F53315">
      <w:pPr>
        <w:shd w:val="clear" w:color="auto" w:fill="BFBFBF"/>
        <w:ind w:firstLine="480"/>
      </w:pPr>
      <w:r>
        <w:t xml:space="preserve">        self.rect = self.image.get_rect()</w:t>
      </w:r>
    </w:p>
    <w:p w14:paraId="02F3ACE6" w14:textId="77777777" w:rsidR="00F53315" w:rsidRDefault="00F53315">
      <w:pPr>
        <w:shd w:val="clear" w:color="auto" w:fill="BFBFBF"/>
        <w:ind w:firstLine="480"/>
      </w:pPr>
      <w:r>
        <w:t xml:space="preserve">        self.rect.x = x</w:t>
      </w:r>
    </w:p>
    <w:p w14:paraId="593CB80A" w14:textId="77777777" w:rsidR="00F53315" w:rsidRDefault="00F53315">
      <w:pPr>
        <w:shd w:val="clear" w:color="auto" w:fill="BFBFBF"/>
        <w:ind w:firstLine="480"/>
      </w:pPr>
      <w:r>
        <w:t xml:space="preserve">        self.rect.y = y</w:t>
      </w:r>
    </w:p>
    <w:p w14:paraId="096D323A" w14:textId="77777777" w:rsidR="00F53315" w:rsidRDefault="00F53315">
      <w:pPr>
        <w:shd w:val="clear" w:color="auto" w:fill="BFBFBF"/>
        <w:ind w:firstLine="480"/>
      </w:pPr>
      <w:r>
        <w:t xml:space="preserve">        self.animation_timer = 0</w:t>
      </w:r>
    </w:p>
    <w:p w14:paraId="3D2C9657" w14:textId="77777777" w:rsidR="00F53315" w:rsidRDefault="00F53315">
      <w:pPr>
        <w:shd w:val="clear" w:color="auto" w:fill="BFBFBF"/>
        <w:ind w:firstLine="480"/>
      </w:pPr>
    </w:p>
    <w:p w14:paraId="72905514" w14:textId="77777777" w:rsidR="00F53315" w:rsidRDefault="00F53315">
      <w:pPr>
        <w:shd w:val="clear" w:color="auto" w:fill="BFBFBF"/>
        <w:ind w:firstLine="480"/>
      </w:pPr>
      <w:r>
        <w:t xml:space="preserve">    def load_frames(self):</w:t>
      </w:r>
    </w:p>
    <w:p w14:paraId="261CD96D" w14:textId="77777777" w:rsidR="00F53315" w:rsidRDefault="00F53315">
      <w:pPr>
        <w:shd w:val="clear" w:color="auto" w:fill="BFBFBF"/>
        <w:ind w:firstLine="480"/>
      </w:pPr>
      <w:r>
        <w:t xml:space="preserve">        sheet = setup.GFX[c.ITEM_SHEET]</w:t>
      </w:r>
    </w:p>
    <w:p w14:paraId="3BCDF97F" w14:textId="77777777" w:rsidR="00F53315" w:rsidRDefault="00F53315">
      <w:pPr>
        <w:shd w:val="clear" w:color="auto" w:fill="BFBFBF"/>
        <w:ind w:firstLine="480"/>
      </w:pPr>
      <w:r>
        <w:t xml:space="preserve">        frame_rect_list = [(1, 160, 5, 8), (9, 160, 5, 8),</w:t>
      </w:r>
    </w:p>
    <w:p w14:paraId="67E9613D" w14:textId="77777777" w:rsidR="00F53315" w:rsidRDefault="00F53315">
      <w:pPr>
        <w:shd w:val="clear" w:color="auto" w:fill="BFBFBF"/>
        <w:ind w:firstLine="480"/>
      </w:pPr>
      <w:r>
        <w:t xml:space="preserve">                           (17, 160, 5, 8), (9, 160, 5, 8)]</w:t>
      </w:r>
    </w:p>
    <w:p w14:paraId="7F4454C5" w14:textId="77777777" w:rsidR="00F53315" w:rsidRDefault="00F53315">
      <w:pPr>
        <w:shd w:val="clear" w:color="auto" w:fill="BFBFBF"/>
        <w:ind w:firstLine="480"/>
      </w:pPr>
      <w:r>
        <w:t xml:space="preserve">        for frame_rect in frame_rect_list:</w:t>
      </w:r>
    </w:p>
    <w:p w14:paraId="7B75142E" w14:textId="77777777" w:rsidR="00F53315" w:rsidRDefault="00F53315">
      <w:pPr>
        <w:shd w:val="clear" w:color="auto" w:fill="BFBFBF"/>
        <w:ind w:firstLine="480"/>
      </w:pPr>
      <w:r>
        <w:t xml:space="preserve">            self.frames.append(tools.get_image(sheet, *frame_rect,</w:t>
      </w:r>
    </w:p>
    <w:p w14:paraId="55942A69" w14:textId="77777777" w:rsidR="00F53315" w:rsidRDefault="00F53315">
      <w:pPr>
        <w:shd w:val="clear" w:color="auto" w:fill="BFBFBF"/>
        <w:ind w:firstLine="480"/>
      </w:pPr>
      <w:r>
        <w:t xml:space="preserve">                                               c.BLACK, c.BRICK_SIZE_MULTIPLIER))</w:t>
      </w:r>
    </w:p>
    <w:p w14:paraId="302BE82B" w14:textId="77777777" w:rsidR="00F53315" w:rsidRDefault="00F53315">
      <w:pPr>
        <w:shd w:val="clear" w:color="auto" w:fill="BFBFBF"/>
        <w:ind w:firstLine="480"/>
      </w:pPr>
    </w:p>
    <w:p w14:paraId="1F769449" w14:textId="77777777" w:rsidR="00F53315" w:rsidRDefault="00F53315">
      <w:pPr>
        <w:shd w:val="clear" w:color="auto" w:fill="BFBFBF"/>
        <w:ind w:firstLine="480"/>
      </w:pPr>
      <w:r>
        <w:t xml:space="preserve">    def update(self, current_time):</w:t>
      </w:r>
    </w:p>
    <w:p w14:paraId="2323861E" w14:textId="77777777" w:rsidR="00F53315" w:rsidRDefault="00F53315">
      <w:pPr>
        <w:shd w:val="clear" w:color="auto" w:fill="BFBFBF"/>
        <w:ind w:firstLine="480"/>
      </w:pPr>
      <w:r>
        <w:t xml:space="preserve">        time_list = [375, 125, 125, 125]</w:t>
      </w:r>
    </w:p>
    <w:p w14:paraId="24DCFF52" w14:textId="77777777" w:rsidR="00F53315" w:rsidRDefault="00F53315">
      <w:pPr>
        <w:shd w:val="clear" w:color="auto" w:fill="BFBFBF"/>
        <w:ind w:firstLine="480"/>
      </w:pPr>
      <w:r>
        <w:t xml:space="preserve">        if self.animation_timer == 0:</w:t>
      </w:r>
    </w:p>
    <w:p w14:paraId="4D3BBF23" w14:textId="77777777" w:rsidR="00F53315" w:rsidRDefault="00F53315">
      <w:pPr>
        <w:shd w:val="clear" w:color="auto" w:fill="BFBFBF"/>
        <w:ind w:firstLine="480"/>
      </w:pPr>
      <w:r>
        <w:t xml:space="preserve">            self.animation_timer = current_time</w:t>
      </w:r>
    </w:p>
    <w:p w14:paraId="08206D19" w14:textId="77777777" w:rsidR="00F53315" w:rsidRDefault="00F53315">
      <w:pPr>
        <w:shd w:val="clear" w:color="auto" w:fill="BFBFBF"/>
        <w:ind w:firstLine="480"/>
      </w:pPr>
      <w:r>
        <w:t xml:space="preserve">        elif (current_time - self.animation_timer) &gt; time_list[self.frame_index]:</w:t>
      </w:r>
    </w:p>
    <w:p w14:paraId="5F060137" w14:textId="77777777" w:rsidR="00F53315" w:rsidRDefault="00F53315">
      <w:pPr>
        <w:shd w:val="clear" w:color="auto" w:fill="BFBFBF"/>
        <w:ind w:firstLine="480"/>
      </w:pPr>
      <w:r>
        <w:t xml:space="preserve">            self.frame_index += 1</w:t>
      </w:r>
    </w:p>
    <w:p w14:paraId="04699079" w14:textId="77777777" w:rsidR="00F53315" w:rsidRDefault="00F53315">
      <w:pPr>
        <w:shd w:val="clear" w:color="auto" w:fill="BFBFBF"/>
        <w:ind w:firstLine="480"/>
      </w:pPr>
      <w:r>
        <w:t xml:space="preserve">            if self.frame_index == 4:</w:t>
      </w:r>
    </w:p>
    <w:p w14:paraId="60D81E3D" w14:textId="77777777" w:rsidR="00F53315" w:rsidRDefault="00F53315">
      <w:pPr>
        <w:shd w:val="clear" w:color="auto" w:fill="BFBFBF"/>
        <w:ind w:firstLine="480"/>
      </w:pPr>
      <w:r>
        <w:t xml:space="preserve">                self.frame_index = 0</w:t>
      </w:r>
    </w:p>
    <w:p w14:paraId="5E0CF169" w14:textId="77777777" w:rsidR="00F53315" w:rsidRDefault="00F53315">
      <w:pPr>
        <w:shd w:val="clear" w:color="auto" w:fill="BFBFBF"/>
        <w:ind w:firstLine="480"/>
      </w:pPr>
      <w:r>
        <w:t xml:space="preserve">            self.animation_timer = current_time</w:t>
      </w:r>
    </w:p>
    <w:p w14:paraId="31962E86" w14:textId="77777777" w:rsidR="00F53315" w:rsidRDefault="00F53315">
      <w:pPr>
        <w:shd w:val="clear" w:color="auto" w:fill="BFBFBF"/>
        <w:ind w:firstLine="480"/>
      </w:pPr>
    </w:p>
    <w:p w14:paraId="69839B4D" w14:textId="77777777" w:rsidR="00F53315" w:rsidRDefault="00F53315">
      <w:pPr>
        <w:shd w:val="clear" w:color="auto" w:fill="BFBFBF"/>
        <w:ind w:firstLine="480"/>
      </w:pPr>
      <w:r>
        <w:t xml:space="preserve">        self.image = self.frames[self.frame_index]</w:t>
      </w:r>
    </w:p>
    <w:p w14:paraId="78E9C3E4" w14:textId="77777777" w:rsidR="00F53315" w:rsidRDefault="00F53315">
      <w:pPr>
        <w:shd w:val="clear" w:color="auto" w:fill="BFBFBF"/>
        <w:ind w:firstLine="480"/>
      </w:pPr>
    </w:p>
    <w:p w14:paraId="3B0D09C0" w14:textId="77777777" w:rsidR="00F53315" w:rsidRDefault="00F53315">
      <w:pPr>
        <w:shd w:val="clear" w:color="auto" w:fill="BFBFBF"/>
        <w:ind w:firstLine="480"/>
      </w:pPr>
    </w:p>
    <w:p w14:paraId="7E3BD167" w14:textId="77777777" w:rsidR="00F53315" w:rsidRDefault="00F53315">
      <w:pPr>
        <w:shd w:val="clear" w:color="auto" w:fill="BFBFBF"/>
        <w:ind w:firstLine="480"/>
      </w:pPr>
      <w:r>
        <w:t>class StaticCoin(pg.sprite.Sprite):</w:t>
      </w:r>
    </w:p>
    <w:p w14:paraId="57DD67A2" w14:textId="77777777" w:rsidR="00F53315" w:rsidRDefault="00F53315">
      <w:pPr>
        <w:shd w:val="clear" w:color="auto" w:fill="BFBFBF"/>
        <w:ind w:firstLine="480"/>
      </w:pPr>
      <w:r>
        <w:t xml:space="preserve">    def __init__(self, x, y):</w:t>
      </w:r>
    </w:p>
    <w:p w14:paraId="63DD9E92" w14:textId="77777777" w:rsidR="00F53315" w:rsidRDefault="00F53315">
      <w:pPr>
        <w:shd w:val="clear" w:color="auto" w:fill="BFBFBF"/>
        <w:ind w:firstLine="480"/>
      </w:pPr>
      <w:r>
        <w:t xml:space="preserve">        pg.sprite.Sprite.__init__(self)</w:t>
      </w:r>
    </w:p>
    <w:p w14:paraId="48193662" w14:textId="77777777" w:rsidR="00F53315" w:rsidRDefault="00F53315">
      <w:pPr>
        <w:shd w:val="clear" w:color="auto" w:fill="BFBFBF"/>
        <w:ind w:firstLine="480"/>
      </w:pPr>
      <w:r>
        <w:t xml:space="preserve">        self.frame_index = 0</w:t>
      </w:r>
    </w:p>
    <w:p w14:paraId="0A48244C" w14:textId="77777777" w:rsidR="00F53315" w:rsidRDefault="00F53315">
      <w:pPr>
        <w:shd w:val="clear" w:color="auto" w:fill="BFBFBF"/>
        <w:ind w:firstLine="480"/>
      </w:pPr>
      <w:r>
        <w:t xml:space="preserve">        self.frames = []</w:t>
      </w:r>
    </w:p>
    <w:p w14:paraId="0CA53128" w14:textId="77777777" w:rsidR="00F53315" w:rsidRDefault="00F53315">
      <w:pPr>
        <w:shd w:val="clear" w:color="auto" w:fill="BFBFBF"/>
        <w:ind w:firstLine="480"/>
      </w:pPr>
      <w:r>
        <w:t xml:space="preserve">        self.load_frames()</w:t>
      </w:r>
    </w:p>
    <w:p w14:paraId="385B9230" w14:textId="77777777" w:rsidR="00F53315" w:rsidRDefault="00F53315">
      <w:pPr>
        <w:shd w:val="clear" w:color="auto" w:fill="BFBFBF"/>
        <w:ind w:firstLine="480"/>
      </w:pPr>
      <w:r>
        <w:t xml:space="preserve">        self.image = self.frames[self.frame_index]</w:t>
      </w:r>
    </w:p>
    <w:p w14:paraId="2C04204B" w14:textId="77777777" w:rsidR="00F53315" w:rsidRDefault="00F53315">
      <w:pPr>
        <w:shd w:val="clear" w:color="auto" w:fill="BFBFBF"/>
        <w:ind w:firstLine="480"/>
      </w:pPr>
      <w:r>
        <w:t xml:space="preserve">        self.rect = self.image.get_rect()</w:t>
      </w:r>
    </w:p>
    <w:p w14:paraId="3557A374" w14:textId="77777777" w:rsidR="00F53315" w:rsidRDefault="00F53315">
      <w:pPr>
        <w:shd w:val="clear" w:color="auto" w:fill="BFBFBF"/>
        <w:ind w:firstLine="480"/>
      </w:pPr>
      <w:r>
        <w:t xml:space="preserve">        self.rect.x = x</w:t>
      </w:r>
    </w:p>
    <w:p w14:paraId="7E267A8B" w14:textId="77777777" w:rsidR="00F53315" w:rsidRDefault="00F53315">
      <w:pPr>
        <w:shd w:val="clear" w:color="auto" w:fill="BFBFBF"/>
        <w:ind w:firstLine="480"/>
      </w:pPr>
      <w:r>
        <w:t xml:space="preserve">        self.rect.y = y</w:t>
      </w:r>
    </w:p>
    <w:p w14:paraId="25382BCC" w14:textId="77777777" w:rsidR="00F53315" w:rsidRDefault="00F53315">
      <w:pPr>
        <w:shd w:val="clear" w:color="auto" w:fill="BFBFBF"/>
        <w:ind w:firstLine="480"/>
      </w:pPr>
      <w:r>
        <w:t xml:space="preserve">        self.animation_timer = 0</w:t>
      </w:r>
    </w:p>
    <w:p w14:paraId="76F4E9FA" w14:textId="77777777" w:rsidR="00F53315" w:rsidRDefault="00F53315">
      <w:pPr>
        <w:shd w:val="clear" w:color="auto" w:fill="BFBFBF"/>
        <w:ind w:firstLine="480"/>
      </w:pPr>
    </w:p>
    <w:p w14:paraId="2CC116DB" w14:textId="77777777" w:rsidR="00F53315" w:rsidRDefault="00F53315">
      <w:pPr>
        <w:shd w:val="clear" w:color="auto" w:fill="BFBFBF"/>
        <w:ind w:firstLine="480"/>
      </w:pPr>
      <w:r>
        <w:t xml:space="preserve">    def load_frames(self):</w:t>
      </w:r>
    </w:p>
    <w:p w14:paraId="06968CEE" w14:textId="77777777" w:rsidR="00F53315" w:rsidRDefault="00F53315">
      <w:pPr>
        <w:shd w:val="clear" w:color="auto" w:fill="BFBFBF"/>
        <w:ind w:firstLine="480"/>
      </w:pPr>
      <w:r>
        <w:t xml:space="preserve">        sheet = setup.GFX[c.ITEM_SHEET]</w:t>
      </w:r>
    </w:p>
    <w:p w14:paraId="58A930DF" w14:textId="77777777" w:rsidR="00F53315" w:rsidRDefault="00F53315">
      <w:pPr>
        <w:shd w:val="clear" w:color="auto" w:fill="BFBFBF"/>
        <w:ind w:firstLine="480"/>
      </w:pPr>
      <w:r>
        <w:t xml:space="preserve">        frame_rect_list = [(3, 98, 9, 13), (19, 98, 9, 13),</w:t>
      </w:r>
    </w:p>
    <w:p w14:paraId="6DC4AD81" w14:textId="77777777" w:rsidR="00F53315" w:rsidRDefault="00F53315">
      <w:pPr>
        <w:shd w:val="clear" w:color="auto" w:fill="BFBFBF"/>
        <w:ind w:firstLine="480"/>
      </w:pPr>
      <w:r>
        <w:lastRenderedPageBreak/>
        <w:t xml:space="preserve">                           (35, 98, 9, 13), (51, 98, 9, 13)]</w:t>
      </w:r>
    </w:p>
    <w:p w14:paraId="2D412D8B" w14:textId="77777777" w:rsidR="00F53315" w:rsidRDefault="00F53315">
      <w:pPr>
        <w:shd w:val="clear" w:color="auto" w:fill="BFBFBF"/>
        <w:ind w:firstLine="480"/>
      </w:pPr>
      <w:r>
        <w:t xml:space="preserve">        for frame_rect in frame_rect_list:</w:t>
      </w:r>
    </w:p>
    <w:p w14:paraId="387CF4C1" w14:textId="77777777" w:rsidR="00F53315" w:rsidRDefault="00F53315">
      <w:pPr>
        <w:shd w:val="clear" w:color="auto" w:fill="BFBFBF"/>
        <w:ind w:firstLine="480"/>
      </w:pPr>
      <w:r>
        <w:t xml:space="preserve">            self.frames.append(tools.get_image(sheet, *frame_rect,</w:t>
      </w:r>
    </w:p>
    <w:p w14:paraId="2CC65FFD" w14:textId="77777777" w:rsidR="00F53315" w:rsidRDefault="00F53315">
      <w:pPr>
        <w:shd w:val="clear" w:color="auto" w:fill="BFBFBF"/>
        <w:ind w:firstLine="480"/>
      </w:pPr>
      <w:r>
        <w:t xml:space="preserve">                                               c.BLACK, c.BRICK_SIZE_MULTIPLIER))</w:t>
      </w:r>
    </w:p>
    <w:p w14:paraId="515D3883" w14:textId="77777777" w:rsidR="00F53315" w:rsidRDefault="00F53315">
      <w:pPr>
        <w:shd w:val="clear" w:color="auto" w:fill="BFBFBF"/>
        <w:ind w:firstLine="480"/>
      </w:pPr>
    </w:p>
    <w:p w14:paraId="004DDDFF" w14:textId="77777777" w:rsidR="00F53315" w:rsidRDefault="00F53315">
      <w:pPr>
        <w:shd w:val="clear" w:color="auto" w:fill="BFBFBF"/>
        <w:ind w:firstLine="480"/>
      </w:pPr>
      <w:r>
        <w:t xml:space="preserve">    def update(self, game_info):</w:t>
      </w:r>
    </w:p>
    <w:p w14:paraId="464A4266" w14:textId="77777777" w:rsidR="00F53315" w:rsidRDefault="00F53315">
      <w:pPr>
        <w:shd w:val="clear" w:color="auto" w:fill="BFBFBF"/>
        <w:ind w:firstLine="480"/>
      </w:pPr>
      <w:r>
        <w:t xml:space="preserve">        self.current_time = game_info[c.CURRENT_TIME]</w:t>
      </w:r>
    </w:p>
    <w:p w14:paraId="29E216D4" w14:textId="77777777" w:rsidR="00F53315" w:rsidRDefault="00F53315">
      <w:pPr>
        <w:shd w:val="clear" w:color="auto" w:fill="BFBFBF"/>
        <w:ind w:firstLine="480"/>
      </w:pPr>
    </w:p>
    <w:p w14:paraId="619287B9" w14:textId="77777777" w:rsidR="00F53315" w:rsidRDefault="00F53315">
      <w:pPr>
        <w:shd w:val="clear" w:color="auto" w:fill="BFBFBF"/>
        <w:ind w:firstLine="480"/>
      </w:pPr>
      <w:r>
        <w:t xml:space="preserve">        time_list = [375, 125, 125, 125]</w:t>
      </w:r>
    </w:p>
    <w:p w14:paraId="4D6DB3B3" w14:textId="77777777" w:rsidR="00F53315" w:rsidRDefault="00F53315">
      <w:pPr>
        <w:shd w:val="clear" w:color="auto" w:fill="BFBFBF"/>
        <w:ind w:firstLine="480"/>
      </w:pPr>
      <w:r>
        <w:t xml:space="preserve">        if self.animation_timer == 0:</w:t>
      </w:r>
    </w:p>
    <w:p w14:paraId="0493BEA9" w14:textId="77777777" w:rsidR="00F53315" w:rsidRDefault="00F53315">
      <w:pPr>
        <w:shd w:val="clear" w:color="auto" w:fill="BFBFBF"/>
        <w:ind w:firstLine="480"/>
      </w:pPr>
      <w:r>
        <w:t xml:space="preserve">            self.animation_timer = self.current_time</w:t>
      </w:r>
    </w:p>
    <w:p w14:paraId="33060AB3" w14:textId="77777777" w:rsidR="00F53315" w:rsidRDefault="00F53315">
      <w:pPr>
        <w:shd w:val="clear" w:color="auto" w:fill="BFBFBF"/>
        <w:ind w:firstLine="480"/>
      </w:pPr>
      <w:r>
        <w:t xml:space="preserve">        elif (self.current_time - self.animation_timer) &gt; time_list[self.frame_index]:</w:t>
      </w:r>
    </w:p>
    <w:p w14:paraId="09D53C70" w14:textId="77777777" w:rsidR="00F53315" w:rsidRDefault="00F53315">
      <w:pPr>
        <w:shd w:val="clear" w:color="auto" w:fill="BFBFBF"/>
        <w:ind w:firstLine="480"/>
      </w:pPr>
      <w:r>
        <w:t xml:space="preserve">            self.frame_index += 1</w:t>
      </w:r>
    </w:p>
    <w:p w14:paraId="547C4C22" w14:textId="77777777" w:rsidR="00F53315" w:rsidRDefault="00F53315">
      <w:pPr>
        <w:shd w:val="clear" w:color="auto" w:fill="BFBFBF"/>
        <w:ind w:firstLine="480"/>
      </w:pPr>
      <w:r>
        <w:t xml:space="preserve">            if self.frame_index == 4:</w:t>
      </w:r>
    </w:p>
    <w:p w14:paraId="3F819E13" w14:textId="77777777" w:rsidR="00F53315" w:rsidRDefault="00F53315">
      <w:pPr>
        <w:shd w:val="clear" w:color="auto" w:fill="BFBFBF"/>
        <w:ind w:firstLine="480"/>
      </w:pPr>
      <w:r>
        <w:t xml:space="preserve">                self.frame_index = 0</w:t>
      </w:r>
    </w:p>
    <w:p w14:paraId="6A9A240E" w14:textId="77777777" w:rsidR="00F53315" w:rsidRDefault="00F53315">
      <w:pPr>
        <w:shd w:val="clear" w:color="auto" w:fill="BFBFBF"/>
        <w:ind w:firstLine="480"/>
      </w:pPr>
      <w:r>
        <w:t xml:space="preserve">            self.animation_timer = self.current_time</w:t>
      </w:r>
    </w:p>
    <w:p w14:paraId="36660F2B" w14:textId="77777777" w:rsidR="00F53315" w:rsidRDefault="00F53315">
      <w:pPr>
        <w:shd w:val="clear" w:color="auto" w:fill="BFBFBF"/>
        <w:ind w:firstLine="480"/>
      </w:pPr>
    </w:p>
    <w:p w14:paraId="08F9ADAD" w14:textId="0D50636B" w:rsidR="00F53315" w:rsidRDefault="00F53315">
      <w:pPr>
        <w:shd w:val="clear" w:color="auto" w:fill="BFBFBF"/>
        <w:ind w:firstLine="480"/>
      </w:pPr>
      <w:r>
        <w:t xml:space="preserve">        self.image = self.frames[self.frame_index]</w:t>
      </w:r>
    </w:p>
    <w:p w14:paraId="6002A7A8" w14:textId="286E044D" w:rsidR="00796755" w:rsidRDefault="00796755" w:rsidP="00796755">
      <w:pPr>
        <w:pStyle w:val="3"/>
      </w:pPr>
      <w:bookmarkStart w:id="17" w:name="_Toc117010470"/>
      <w:r>
        <w:rPr>
          <w:rFonts w:hint="eastAsia"/>
        </w:rPr>
        <w:t>e</w:t>
      </w:r>
      <w:r>
        <w:t>nemy.py</w:t>
      </w:r>
      <w:bookmarkEnd w:id="17"/>
    </w:p>
    <w:p w14:paraId="77E26C4D" w14:textId="77777777" w:rsidR="00796755" w:rsidRDefault="00796755">
      <w:pPr>
        <w:shd w:val="clear" w:color="auto" w:fill="BFBFBF"/>
        <w:ind w:firstLine="480"/>
      </w:pPr>
      <w:r>
        <w:t>import math</w:t>
      </w:r>
    </w:p>
    <w:p w14:paraId="4461CAAC" w14:textId="77777777" w:rsidR="00796755" w:rsidRDefault="00796755">
      <w:pPr>
        <w:shd w:val="clear" w:color="auto" w:fill="BFBFBF"/>
        <w:ind w:firstLine="480"/>
      </w:pPr>
      <w:r>
        <w:t>import pygame as pg</w:t>
      </w:r>
    </w:p>
    <w:p w14:paraId="76A8F655" w14:textId="77777777" w:rsidR="00796755" w:rsidRDefault="00796755">
      <w:pPr>
        <w:shd w:val="clear" w:color="auto" w:fill="BFBFBF"/>
        <w:ind w:firstLine="480"/>
      </w:pPr>
      <w:r>
        <w:t>from .. import constants as c</w:t>
      </w:r>
    </w:p>
    <w:p w14:paraId="4AFF1084" w14:textId="77777777" w:rsidR="00796755" w:rsidRDefault="00796755">
      <w:pPr>
        <w:shd w:val="clear" w:color="auto" w:fill="BFBFBF"/>
        <w:ind w:firstLine="480"/>
      </w:pPr>
      <w:r>
        <w:t>from .. import setup, tools</w:t>
      </w:r>
    </w:p>
    <w:p w14:paraId="362978B0" w14:textId="77777777" w:rsidR="00796755" w:rsidRDefault="00796755">
      <w:pPr>
        <w:shd w:val="clear" w:color="auto" w:fill="BFBFBF"/>
        <w:ind w:firstLine="480"/>
      </w:pPr>
      <w:r>
        <w:t>ENEMY_SPEED = 1</w:t>
      </w:r>
    </w:p>
    <w:p w14:paraId="7007BE84" w14:textId="77777777" w:rsidR="00796755" w:rsidRDefault="00796755">
      <w:pPr>
        <w:shd w:val="clear" w:color="auto" w:fill="BFBFBF"/>
        <w:ind w:firstLine="480"/>
      </w:pPr>
    </w:p>
    <w:p w14:paraId="7424D233" w14:textId="77777777" w:rsidR="00796755" w:rsidRDefault="00796755">
      <w:pPr>
        <w:shd w:val="clear" w:color="auto" w:fill="BFBFBF"/>
        <w:ind w:firstLine="480"/>
      </w:pPr>
      <w:r>
        <w:t>def create_enemy(item, level):</w:t>
      </w:r>
    </w:p>
    <w:p w14:paraId="43A0DF4B" w14:textId="77777777" w:rsidR="00796755" w:rsidRDefault="00796755">
      <w:pPr>
        <w:shd w:val="clear" w:color="auto" w:fill="BFBFBF"/>
        <w:ind w:firstLine="480"/>
      </w:pPr>
      <w:r>
        <w:t xml:space="preserve">    dir = c.LEFT if item['direction'] == 0 else c.RIGHT</w:t>
      </w:r>
    </w:p>
    <w:p w14:paraId="0DA32853" w14:textId="77777777" w:rsidR="00796755" w:rsidRDefault="00796755">
      <w:pPr>
        <w:shd w:val="clear" w:color="auto" w:fill="BFBFBF"/>
        <w:ind w:firstLine="480"/>
      </w:pPr>
      <w:r>
        <w:t xml:space="preserve">    color = item[c.COLOR]</w:t>
      </w:r>
    </w:p>
    <w:p w14:paraId="474EB718" w14:textId="77777777" w:rsidR="00796755" w:rsidRDefault="00796755">
      <w:pPr>
        <w:shd w:val="clear" w:color="auto" w:fill="BFBFBF"/>
        <w:ind w:firstLine="480"/>
      </w:pPr>
      <w:r>
        <w:t xml:space="preserve">    if c.ENEMY_RANGE in item:</w:t>
      </w:r>
    </w:p>
    <w:p w14:paraId="31D2DD60" w14:textId="77777777" w:rsidR="00796755" w:rsidRDefault="00796755">
      <w:pPr>
        <w:shd w:val="clear" w:color="auto" w:fill="BFBFBF"/>
        <w:ind w:firstLine="480"/>
      </w:pPr>
      <w:r>
        <w:t xml:space="preserve">        in_range = item[c.ENEMY_RANGE]</w:t>
      </w:r>
    </w:p>
    <w:p w14:paraId="0183748F" w14:textId="77777777" w:rsidR="00796755" w:rsidRDefault="00796755">
      <w:pPr>
        <w:shd w:val="clear" w:color="auto" w:fill="BFBFBF"/>
        <w:ind w:firstLine="480"/>
      </w:pPr>
      <w:r>
        <w:t xml:space="preserve">        range_start = item['range_start']</w:t>
      </w:r>
    </w:p>
    <w:p w14:paraId="2B1B4CC5" w14:textId="77777777" w:rsidR="00796755" w:rsidRDefault="00796755">
      <w:pPr>
        <w:shd w:val="clear" w:color="auto" w:fill="BFBFBF"/>
        <w:ind w:firstLine="480"/>
      </w:pPr>
      <w:r>
        <w:t xml:space="preserve">        range_end = item['range_end']</w:t>
      </w:r>
    </w:p>
    <w:p w14:paraId="515CEB99" w14:textId="77777777" w:rsidR="00796755" w:rsidRDefault="00796755">
      <w:pPr>
        <w:shd w:val="clear" w:color="auto" w:fill="BFBFBF"/>
        <w:ind w:firstLine="480"/>
      </w:pPr>
      <w:r>
        <w:t xml:space="preserve">    else:</w:t>
      </w:r>
    </w:p>
    <w:p w14:paraId="74C71D3D" w14:textId="77777777" w:rsidR="00796755" w:rsidRDefault="00796755">
      <w:pPr>
        <w:shd w:val="clear" w:color="auto" w:fill="BFBFBF"/>
        <w:ind w:firstLine="480"/>
      </w:pPr>
      <w:r>
        <w:t xml:space="preserve">        in_range = False</w:t>
      </w:r>
    </w:p>
    <w:p w14:paraId="15B9AECA" w14:textId="77777777" w:rsidR="00796755" w:rsidRDefault="00796755">
      <w:pPr>
        <w:shd w:val="clear" w:color="auto" w:fill="BFBFBF"/>
        <w:ind w:firstLine="480"/>
      </w:pPr>
      <w:r>
        <w:t xml:space="preserve">        range_start = range_end = 0</w:t>
      </w:r>
    </w:p>
    <w:p w14:paraId="0F733827" w14:textId="77777777" w:rsidR="00796755" w:rsidRDefault="00796755">
      <w:pPr>
        <w:shd w:val="clear" w:color="auto" w:fill="BFBFBF"/>
        <w:ind w:firstLine="480"/>
      </w:pPr>
    </w:p>
    <w:p w14:paraId="523DEF8E" w14:textId="77777777" w:rsidR="00796755" w:rsidRDefault="00796755">
      <w:pPr>
        <w:shd w:val="clear" w:color="auto" w:fill="BFBFBF"/>
        <w:ind w:firstLine="480"/>
      </w:pPr>
      <w:r>
        <w:t xml:space="preserve">    if item['type'] == c.ENEMY_TYPE_GOOMBA:</w:t>
      </w:r>
    </w:p>
    <w:p w14:paraId="2D1C0E0D" w14:textId="77777777" w:rsidR="00796755" w:rsidRDefault="00796755">
      <w:pPr>
        <w:shd w:val="clear" w:color="auto" w:fill="BFBFBF"/>
        <w:ind w:firstLine="480"/>
      </w:pPr>
      <w:r>
        <w:t xml:space="preserve">        sprite = Goomba(item['x'], item['y'], dir, color,</w:t>
      </w:r>
    </w:p>
    <w:p w14:paraId="2853DF0B" w14:textId="77777777" w:rsidR="00796755" w:rsidRDefault="00796755">
      <w:pPr>
        <w:shd w:val="clear" w:color="auto" w:fill="BFBFBF"/>
        <w:ind w:firstLine="480"/>
      </w:pPr>
      <w:r>
        <w:t xml:space="preserve">                        in_range, range_start, range_end)</w:t>
      </w:r>
    </w:p>
    <w:p w14:paraId="34A06610" w14:textId="77777777" w:rsidR="00796755" w:rsidRDefault="00796755">
      <w:pPr>
        <w:shd w:val="clear" w:color="auto" w:fill="BFBFBF"/>
        <w:ind w:firstLine="480"/>
      </w:pPr>
      <w:r>
        <w:t xml:space="preserve">    elif item['type'] == c.ENEMY_TYPE_KOOPA:</w:t>
      </w:r>
    </w:p>
    <w:p w14:paraId="08784F14" w14:textId="77777777" w:rsidR="00796755" w:rsidRDefault="00796755">
      <w:pPr>
        <w:shd w:val="clear" w:color="auto" w:fill="BFBFBF"/>
        <w:ind w:firstLine="480"/>
      </w:pPr>
      <w:r>
        <w:t xml:space="preserve">        sprite = Koopa(item['x'], item['y'], dir, color,</w:t>
      </w:r>
    </w:p>
    <w:p w14:paraId="0A7E6EE3" w14:textId="77777777" w:rsidR="00796755" w:rsidRDefault="00796755">
      <w:pPr>
        <w:shd w:val="clear" w:color="auto" w:fill="BFBFBF"/>
        <w:ind w:firstLine="480"/>
      </w:pPr>
      <w:r>
        <w:t xml:space="preserve">                       in_range, range_start, range_end)</w:t>
      </w:r>
    </w:p>
    <w:p w14:paraId="2F70ABEB" w14:textId="77777777" w:rsidR="00796755" w:rsidRDefault="00796755">
      <w:pPr>
        <w:shd w:val="clear" w:color="auto" w:fill="BFBFBF"/>
        <w:ind w:firstLine="480"/>
      </w:pPr>
      <w:r>
        <w:t xml:space="preserve">    elif item['type'] == c.ENEMY_TYPE_FLY_KOOPA:</w:t>
      </w:r>
    </w:p>
    <w:p w14:paraId="10802BB8" w14:textId="77777777" w:rsidR="00796755" w:rsidRDefault="00796755">
      <w:pPr>
        <w:shd w:val="clear" w:color="auto" w:fill="BFBFBF"/>
        <w:ind w:firstLine="480"/>
      </w:pPr>
      <w:r>
        <w:t xml:space="preserve">        isVertical = False if item['is_vertical'] == 0 else True</w:t>
      </w:r>
    </w:p>
    <w:p w14:paraId="2019E10D" w14:textId="77777777" w:rsidR="00796755" w:rsidRDefault="00796755">
      <w:pPr>
        <w:shd w:val="clear" w:color="auto" w:fill="BFBFBF"/>
        <w:ind w:firstLine="480"/>
      </w:pPr>
      <w:r>
        <w:t xml:space="preserve">        sprite = FlyKoopa(item['x'], item['y'], dir, color,</w:t>
      </w:r>
    </w:p>
    <w:p w14:paraId="1BDB73D6" w14:textId="77777777" w:rsidR="00796755" w:rsidRDefault="00796755">
      <w:pPr>
        <w:shd w:val="clear" w:color="auto" w:fill="BFBFBF"/>
        <w:ind w:firstLine="480"/>
      </w:pPr>
      <w:r>
        <w:t xml:space="preserve">                          in_range, range_start, range_end, isVertical)</w:t>
      </w:r>
    </w:p>
    <w:p w14:paraId="4CF7907D" w14:textId="77777777" w:rsidR="00796755" w:rsidRDefault="00796755">
      <w:pPr>
        <w:shd w:val="clear" w:color="auto" w:fill="BFBFBF"/>
        <w:ind w:firstLine="480"/>
      </w:pPr>
      <w:r>
        <w:t xml:space="preserve">    elif item['type'] == c.ENEMY_TYPE_PIRANHA:</w:t>
      </w:r>
    </w:p>
    <w:p w14:paraId="506EEAA5" w14:textId="77777777" w:rsidR="00796755" w:rsidRDefault="00796755">
      <w:pPr>
        <w:shd w:val="clear" w:color="auto" w:fill="BFBFBF"/>
        <w:ind w:firstLine="480"/>
      </w:pPr>
      <w:r>
        <w:t xml:space="preserve">        sprite = Piranha(item['x'], item['y'], dir, color,</w:t>
      </w:r>
    </w:p>
    <w:p w14:paraId="4A2C909C" w14:textId="77777777" w:rsidR="00796755" w:rsidRDefault="00796755">
      <w:pPr>
        <w:shd w:val="clear" w:color="auto" w:fill="BFBFBF"/>
        <w:ind w:firstLine="480"/>
      </w:pPr>
      <w:r>
        <w:lastRenderedPageBreak/>
        <w:t xml:space="preserve">                         in_range, range_start, range_end)</w:t>
      </w:r>
    </w:p>
    <w:p w14:paraId="2AB49441" w14:textId="77777777" w:rsidR="00796755" w:rsidRDefault="00796755">
      <w:pPr>
        <w:shd w:val="clear" w:color="auto" w:fill="BFBFBF"/>
        <w:ind w:firstLine="480"/>
      </w:pPr>
      <w:r>
        <w:t xml:space="preserve">    elif item['type'] == c.ENEMY_TYPE_FIRE_KOOPA:</w:t>
      </w:r>
    </w:p>
    <w:p w14:paraId="6CA84472" w14:textId="77777777" w:rsidR="00796755" w:rsidRDefault="00796755">
      <w:pPr>
        <w:shd w:val="clear" w:color="auto" w:fill="BFBFBF"/>
        <w:ind w:firstLine="480"/>
      </w:pPr>
      <w:r>
        <w:t xml:space="preserve">        sprite = FireKoopa(item['x'], item['y'], dir, color,</w:t>
      </w:r>
    </w:p>
    <w:p w14:paraId="0E56CA85" w14:textId="77777777" w:rsidR="00796755" w:rsidRDefault="00796755">
      <w:pPr>
        <w:shd w:val="clear" w:color="auto" w:fill="BFBFBF"/>
        <w:ind w:firstLine="480"/>
      </w:pPr>
      <w:r>
        <w:t xml:space="preserve">                           in_range, range_start, range_end, level)</w:t>
      </w:r>
    </w:p>
    <w:p w14:paraId="32A40298" w14:textId="77777777" w:rsidR="00796755" w:rsidRDefault="00796755">
      <w:pPr>
        <w:shd w:val="clear" w:color="auto" w:fill="BFBFBF"/>
        <w:ind w:firstLine="480"/>
      </w:pPr>
      <w:r>
        <w:t xml:space="preserve">    elif item['type'] == c.ENEMY_TYPE_FIRESTICK:</w:t>
      </w:r>
    </w:p>
    <w:p w14:paraId="5904567C" w14:textId="77777777" w:rsidR="00796755" w:rsidRDefault="00796755">
      <w:pPr>
        <w:shd w:val="clear" w:color="auto" w:fill="BFBFBF"/>
        <w:ind w:firstLine="480"/>
      </w:pPr>
      <w:r>
        <w:t xml:space="preserve">        '''use a number of fireballs to stimulate a firestick'''</w:t>
      </w:r>
    </w:p>
    <w:p w14:paraId="1676C803" w14:textId="77777777" w:rsidR="00796755" w:rsidRDefault="00796755">
      <w:pPr>
        <w:shd w:val="clear" w:color="auto" w:fill="BFBFBF"/>
        <w:ind w:firstLine="480"/>
      </w:pPr>
      <w:r>
        <w:t xml:space="preserve">        sprite = []</w:t>
      </w:r>
    </w:p>
    <w:p w14:paraId="65E3E352" w14:textId="77777777" w:rsidR="00796755" w:rsidRDefault="00796755">
      <w:pPr>
        <w:shd w:val="clear" w:color="auto" w:fill="BFBFBF"/>
        <w:ind w:firstLine="480"/>
      </w:pPr>
      <w:r>
        <w:t xml:space="preserve">        num = item['num']</w:t>
      </w:r>
    </w:p>
    <w:p w14:paraId="72949E86" w14:textId="77777777" w:rsidR="00796755" w:rsidRDefault="00796755">
      <w:pPr>
        <w:shd w:val="clear" w:color="auto" w:fill="BFBFBF"/>
        <w:ind w:firstLine="480"/>
      </w:pPr>
      <w:r>
        <w:t xml:space="preserve">        center_x, center_y = item['x'], item['y']</w:t>
      </w:r>
    </w:p>
    <w:p w14:paraId="4A925D6F" w14:textId="77777777" w:rsidR="00796755" w:rsidRDefault="00796755">
      <w:pPr>
        <w:shd w:val="clear" w:color="auto" w:fill="BFBFBF"/>
        <w:ind w:firstLine="480"/>
      </w:pPr>
      <w:r>
        <w:t xml:space="preserve">        for i in range(num):</w:t>
      </w:r>
    </w:p>
    <w:p w14:paraId="6C1754BF" w14:textId="77777777" w:rsidR="00796755" w:rsidRDefault="00796755">
      <w:pPr>
        <w:shd w:val="clear" w:color="auto" w:fill="BFBFBF"/>
        <w:ind w:firstLine="480"/>
      </w:pPr>
      <w:r>
        <w:t xml:space="preserve">            radius = i * 21  # 8 * 2.69 = 21</w:t>
      </w:r>
    </w:p>
    <w:p w14:paraId="561B1307" w14:textId="77777777" w:rsidR="00796755" w:rsidRDefault="00796755">
      <w:pPr>
        <w:shd w:val="clear" w:color="auto" w:fill="BFBFBF"/>
        <w:ind w:firstLine="480"/>
      </w:pPr>
      <w:r>
        <w:t xml:space="preserve">            sprite.append(FireStick(center_x, center_y, dir, color,</w:t>
      </w:r>
    </w:p>
    <w:p w14:paraId="67B5E642" w14:textId="77777777" w:rsidR="00796755" w:rsidRDefault="00796755">
      <w:pPr>
        <w:shd w:val="clear" w:color="auto" w:fill="BFBFBF"/>
        <w:ind w:firstLine="480"/>
      </w:pPr>
      <w:r>
        <w:t xml:space="preserve">                                    radius))</w:t>
      </w:r>
    </w:p>
    <w:p w14:paraId="484F4F56" w14:textId="77777777" w:rsidR="00796755" w:rsidRDefault="00796755">
      <w:pPr>
        <w:shd w:val="clear" w:color="auto" w:fill="BFBFBF"/>
        <w:ind w:firstLine="480"/>
      </w:pPr>
      <w:r>
        <w:t xml:space="preserve">    return sprite</w:t>
      </w:r>
    </w:p>
    <w:p w14:paraId="25A37C85" w14:textId="77777777" w:rsidR="00796755" w:rsidRDefault="00796755">
      <w:pPr>
        <w:shd w:val="clear" w:color="auto" w:fill="BFBFBF"/>
        <w:ind w:firstLine="480"/>
      </w:pPr>
    </w:p>
    <w:p w14:paraId="0BECD1D6" w14:textId="77777777" w:rsidR="00796755" w:rsidRDefault="00796755">
      <w:pPr>
        <w:shd w:val="clear" w:color="auto" w:fill="BFBFBF"/>
        <w:ind w:firstLine="480"/>
      </w:pPr>
    </w:p>
    <w:p w14:paraId="173AB837" w14:textId="77777777" w:rsidR="00796755" w:rsidRDefault="00796755">
      <w:pPr>
        <w:shd w:val="clear" w:color="auto" w:fill="BFBFBF"/>
        <w:ind w:firstLine="480"/>
      </w:pPr>
      <w:r>
        <w:t>class Enemy(pg.sprite.Sprite):</w:t>
      </w:r>
    </w:p>
    <w:p w14:paraId="42B9D5AB" w14:textId="77777777" w:rsidR="00796755" w:rsidRDefault="00796755">
      <w:pPr>
        <w:shd w:val="clear" w:color="auto" w:fill="BFBFBF"/>
        <w:ind w:firstLine="480"/>
      </w:pPr>
      <w:r>
        <w:t xml:space="preserve">    def __init__(self):</w:t>
      </w:r>
    </w:p>
    <w:p w14:paraId="6E46EA18" w14:textId="77777777" w:rsidR="00796755" w:rsidRDefault="00796755">
      <w:pPr>
        <w:shd w:val="clear" w:color="auto" w:fill="BFBFBF"/>
        <w:ind w:firstLine="480"/>
      </w:pPr>
      <w:r>
        <w:t xml:space="preserve">        pg.sprite.Sprite.__init__(self)</w:t>
      </w:r>
    </w:p>
    <w:p w14:paraId="318F86EB" w14:textId="77777777" w:rsidR="00796755" w:rsidRDefault="00796755">
      <w:pPr>
        <w:shd w:val="clear" w:color="auto" w:fill="BFBFBF"/>
        <w:ind w:firstLine="480"/>
      </w:pPr>
    </w:p>
    <w:p w14:paraId="6A37A3EF" w14:textId="77777777" w:rsidR="00796755" w:rsidRDefault="00796755">
      <w:pPr>
        <w:shd w:val="clear" w:color="auto" w:fill="BFBFBF"/>
        <w:ind w:firstLine="480"/>
      </w:pPr>
      <w:r>
        <w:t xml:space="preserve">    def setup_enemy(self, x, y, direction, name, sheet, frame_rect_list,</w:t>
      </w:r>
    </w:p>
    <w:p w14:paraId="7398FB5C" w14:textId="77777777" w:rsidR="00796755" w:rsidRDefault="00796755">
      <w:pPr>
        <w:shd w:val="clear" w:color="auto" w:fill="BFBFBF"/>
        <w:ind w:firstLine="480"/>
      </w:pPr>
      <w:r>
        <w:t xml:space="preserve">                    in_range, range_start, range_end, isVertical=False):</w:t>
      </w:r>
    </w:p>
    <w:p w14:paraId="4EEFFC12" w14:textId="77777777" w:rsidR="00796755" w:rsidRDefault="00796755">
      <w:pPr>
        <w:shd w:val="clear" w:color="auto" w:fill="BFBFBF"/>
        <w:ind w:firstLine="480"/>
      </w:pPr>
      <w:r>
        <w:t xml:space="preserve">        self.frames = []</w:t>
      </w:r>
    </w:p>
    <w:p w14:paraId="67A61DEC" w14:textId="77777777" w:rsidR="00796755" w:rsidRDefault="00796755">
      <w:pPr>
        <w:shd w:val="clear" w:color="auto" w:fill="BFBFBF"/>
        <w:ind w:firstLine="480"/>
      </w:pPr>
      <w:r>
        <w:t xml:space="preserve">        self.frame_index = 0</w:t>
      </w:r>
    </w:p>
    <w:p w14:paraId="6AD6C956" w14:textId="77777777" w:rsidR="00796755" w:rsidRDefault="00796755">
      <w:pPr>
        <w:shd w:val="clear" w:color="auto" w:fill="BFBFBF"/>
        <w:ind w:firstLine="480"/>
      </w:pPr>
      <w:r>
        <w:t xml:space="preserve">        self.animate_timer = 0</w:t>
      </w:r>
    </w:p>
    <w:p w14:paraId="4CF6E9F1" w14:textId="77777777" w:rsidR="00796755" w:rsidRDefault="00796755">
      <w:pPr>
        <w:shd w:val="clear" w:color="auto" w:fill="BFBFBF"/>
        <w:ind w:firstLine="480"/>
      </w:pPr>
      <w:r>
        <w:t xml:space="preserve">        self.gravity = 1.5</w:t>
      </w:r>
    </w:p>
    <w:p w14:paraId="3779AC93" w14:textId="77777777" w:rsidR="00796755" w:rsidRDefault="00796755">
      <w:pPr>
        <w:shd w:val="clear" w:color="auto" w:fill="BFBFBF"/>
        <w:ind w:firstLine="480"/>
      </w:pPr>
      <w:r>
        <w:t xml:space="preserve">        self.state = c.WALK</w:t>
      </w:r>
    </w:p>
    <w:p w14:paraId="51DE5E11" w14:textId="77777777" w:rsidR="00796755" w:rsidRDefault="00796755">
      <w:pPr>
        <w:shd w:val="clear" w:color="auto" w:fill="BFBFBF"/>
        <w:ind w:firstLine="480"/>
      </w:pPr>
    </w:p>
    <w:p w14:paraId="5ACB83C5" w14:textId="77777777" w:rsidR="00796755" w:rsidRDefault="00796755">
      <w:pPr>
        <w:shd w:val="clear" w:color="auto" w:fill="BFBFBF"/>
        <w:ind w:firstLine="480"/>
      </w:pPr>
      <w:r>
        <w:t xml:space="preserve">        self.name = name</w:t>
      </w:r>
    </w:p>
    <w:p w14:paraId="4C8B155A" w14:textId="77777777" w:rsidR="00796755" w:rsidRDefault="00796755">
      <w:pPr>
        <w:shd w:val="clear" w:color="auto" w:fill="BFBFBF"/>
        <w:ind w:firstLine="480"/>
      </w:pPr>
      <w:r>
        <w:t xml:space="preserve">        self.direction = direction</w:t>
      </w:r>
    </w:p>
    <w:p w14:paraId="0EBEF00B" w14:textId="77777777" w:rsidR="00796755" w:rsidRDefault="00796755">
      <w:pPr>
        <w:shd w:val="clear" w:color="auto" w:fill="BFBFBF"/>
        <w:ind w:firstLine="480"/>
      </w:pPr>
      <w:r>
        <w:t xml:space="preserve">        self.load_frames(sheet, frame_rect_list)</w:t>
      </w:r>
    </w:p>
    <w:p w14:paraId="4E0BA160" w14:textId="77777777" w:rsidR="00796755" w:rsidRDefault="00796755">
      <w:pPr>
        <w:shd w:val="clear" w:color="auto" w:fill="BFBFBF"/>
        <w:ind w:firstLine="480"/>
      </w:pPr>
      <w:r>
        <w:t xml:space="preserve">        self.image = self.frames[self.frame_index]</w:t>
      </w:r>
    </w:p>
    <w:p w14:paraId="2F3AAF60" w14:textId="77777777" w:rsidR="00796755" w:rsidRDefault="00796755">
      <w:pPr>
        <w:shd w:val="clear" w:color="auto" w:fill="BFBFBF"/>
        <w:ind w:firstLine="480"/>
      </w:pPr>
      <w:r>
        <w:t xml:space="preserve">        self.rect = self.image.get_rect()</w:t>
      </w:r>
    </w:p>
    <w:p w14:paraId="7966C4FF" w14:textId="77777777" w:rsidR="00796755" w:rsidRDefault="00796755">
      <w:pPr>
        <w:shd w:val="clear" w:color="auto" w:fill="BFBFBF"/>
        <w:ind w:firstLine="480"/>
      </w:pPr>
      <w:r>
        <w:t xml:space="preserve">        self.rect.x = x</w:t>
      </w:r>
    </w:p>
    <w:p w14:paraId="76A063A5" w14:textId="77777777" w:rsidR="00796755" w:rsidRDefault="00796755">
      <w:pPr>
        <w:shd w:val="clear" w:color="auto" w:fill="BFBFBF"/>
        <w:ind w:firstLine="480"/>
      </w:pPr>
      <w:r>
        <w:t xml:space="preserve">        self.rect.bottom = y</w:t>
      </w:r>
    </w:p>
    <w:p w14:paraId="021B9846" w14:textId="77777777" w:rsidR="00796755" w:rsidRDefault="00796755">
      <w:pPr>
        <w:shd w:val="clear" w:color="auto" w:fill="BFBFBF"/>
        <w:ind w:firstLine="480"/>
      </w:pPr>
      <w:r>
        <w:t xml:space="preserve">        self.in_range = in_range</w:t>
      </w:r>
    </w:p>
    <w:p w14:paraId="77AD551F" w14:textId="77777777" w:rsidR="00796755" w:rsidRDefault="00796755">
      <w:pPr>
        <w:shd w:val="clear" w:color="auto" w:fill="BFBFBF"/>
        <w:ind w:firstLine="480"/>
      </w:pPr>
      <w:r>
        <w:t xml:space="preserve">        self.range_start = range_start</w:t>
      </w:r>
    </w:p>
    <w:p w14:paraId="4FA78019" w14:textId="77777777" w:rsidR="00796755" w:rsidRDefault="00796755">
      <w:pPr>
        <w:shd w:val="clear" w:color="auto" w:fill="BFBFBF"/>
        <w:ind w:firstLine="480"/>
      </w:pPr>
      <w:r>
        <w:t xml:space="preserve">        self.range_end = range_end</w:t>
      </w:r>
    </w:p>
    <w:p w14:paraId="67EA16F9" w14:textId="77777777" w:rsidR="00796755" w:rsidRDefault="00796755">
      <w:pPr>
        <w:shd w:val="clear" w:color="auto" w:fill="BFBFBF"/>
        <w:ind w:firstLine="480"/>
      </w:pPr>
      <w:r>
        <w:t xml:space="preserve">        self.isVertical = isVertical</w:t>
      </w:r>
    </w:p>
    <w:p w14:paraId="1A802AC5" w14:textId="77777777" w:rsidR="00796755" w:rsidRDefault="00796755">
      <w:pPr>
        <w:shd w:val="clear" w:color="auto" w:fill="BFBFBF"/>
        <w:ind w:firstLine="480"/>
      </w:pPr>
      <w:r>
        <w:t xml:space="preserve">        self.set_velocity()</w:t>
      </w:r>
    </w:p>
    <w:p w14:paraId="41F59903" w14:textId="77777777" w:rsidR="00796755" w:rsidRDefault="00796755">
      <w:pPr>
        <w:shd w:val="clear" w:color="auto" w:fill="BFBFBF"/>
        <w:ind w:firstLine="480"/>
      </w:pPr>
      <w:r>
        <w:t xml:space="preserve">        self.death_timer = 0</w:t>
      </w:r>
    </w:p>
    <w:p w14:paraId="05FBF2F1" w14:textId="77777777" w:rsidR="00796755" w:rsidRDefault="00796755">
      <w:pPr>
        <w:shd w:val="clear" w:color="auto" w:fill="BFBFBF"/>
        <w:ind w:firstLine="480"/>
      </w:pPr>
    </w:p>
    <w:p w14:paraId="2DA3BBC7" w14:textId="77777777" w:rsidR="00796755" w:rsidRDefault="00796755">
      <w:pPr>
        <w:shd w:val="clear" w:color="auto" w:fill="BFBFBF"/>
        <w:ind w:firstLine="480"/>
      </w:pPr>
      <w:r>
        <w:t xml:space="preserve">    def load_frames(self, sheet, frame_rect_list):</w:t>
      </w:r>
    </w:p>
    <w:p w14:paraId="7D678BEB" w14:textId="77777777" w:rsidR="00796755" w:rsidRDefault="00796755">
      <w:pPr>
        <w:shd w:val="clear" w:color="auto" w:fill="BFBFBF"/>
        <w:ind w:firstLine="480"/>
      </w:pPr>
      <w:r>
        <w:t xml:space="preserve">        for frame_rect in frame_rect_list:</w:t>
      </w:r>
    </w:p>
    <w:p w14:paraId="086FB348" w14:textId="77777777" w:rsidR="00796755" w:rsidRDefault="00796755">
      <w:pPr>
        <w:shd w:val="clear" w:color="auto" w:fill="BFBFBF"/>
        <w:ind w:firstLine="480"/>
      </w:pPr>
      <w:r>
        <w:t xml:space="preserve">            self.frames.append(tools.get_image(sheet, *frame_rect,</w:t>
      </w:r>
    </w:p>
    <w:p w14:paraId="403D7CD7" w14:textId="77777777" w:rsidR="00796755" w:rsidRDefault="00796755">
      <w:pPr>
        <w:shd w:val="clear" w:color="auto" w:fill="BFBFBF"/>
        <w:ind w:firstLine="480"/>
      </w:pPr>
      <w:r>
        <w:t xml:space="preserve">                                               c.BLACK, c.SIZE_MULTIPLIER))</w:t>
      </w:r>
    </w:p>
    <w:p w14:paraId="11EB19FA" w14:textId="77777777" w:rsidR="00796755" w:rsidRDefault="00796755">
      <w:pPr>
        <w:shd w:val="clear" w:color="auto" w:fill="BFBFBF"/>
        <w:ind w:firstLine="480"/>
      </w:pPr>
    </w:p>
    <w:p w14:paraId="03504572" w14:textId="77777777" w:rsidR="00796755" w:rsidRDefault="00796755">
      <w:pPr>
        <w:shd w:val="clear" w:color="auto" w:fill="BFBFBF"/>
        <w:ind w:firstLine="480"/>
      </w:pPr>
      <w:r>
        <w:t xml:space="preserve">    def set_velocity(self):</w:t>
      </w:r>
    </w:p>
    <w:p w14:paraId="3984CDAD" w14:textId="77777777" w:rsidR="00796755" w:rsidRDefault="00796755">
      <w:pPr>
        <w:shd w:val="clear" w:color="auto" w:fill="BFBFBF"/>
        <w:ind w:firstLine="480"/>
      </w:pPr>
      <w:r>
        <w:t xml:space="preserve">        if self.isVertical:</w:t>
      </w:r>
    </w:p>
    <w:p w14:paraId="36D34695" w14:textId="77777777" w:rsidR="00796755" w:rsidRDefault="00796755">
      <w:pPr>
        <w:shd w:val="clear" w:color="auto" w:fill="BFBFBF"/>
        <w:ind w:firstLine="480"/>
      </w:pPr>
      <w:r>
        <w:lastRenderedPageBreak/>
        <w:t xml:space="preserve">            self.x_vel = 0</w:t>
      </w:r>
    </w:p>
    <w:p w14:paraId="62479FB6" w14:textId="77777777" w:rsidR="00796755" w:rsidRDefault="00796755">
      <w:pPr>
        <w:shd w:val="clear" w:color="auto" w:fill="BFBFBF"/>
        <w:ind w:firstLine="480"/>
      </w:pPr>
      <w:r>
        <w:t xml:space="preserve">            self.y_vel = ENEMY_SPEED</w:t>
      </w:r>
    </w:p>
    <w:p w14:paraId="70C7044C" w14:textId="77777777" w:rsidR="00796755" w:rsidRDefault="00796755">
      <w:pPr>
        <w:shd w:val="clear" w:color="auto" w:fill="BFBFBF"/>
        <w:ind w:firstLine="480"/>
      </w:pPr>
      <w:r>
        <w:t xml:space="preserve">        else:</w:t>
      </w:r>
    </w:p>
    <w:p w14:paraId="1DFCC921" w14:textId="77777777" w:rsidR="00796755" w:rsidRDefault="00796755">
      <w:pPr>
        <w:shd w:val="clear" w:color="auto" w:fill="BFBFBF"/>
        <w:ind w:firstLine="480"/>
      </w:pPr>
      <w:r>
        <w:t xml:space="preserve">            self.x_vel = ENEMY_SPEED * -1 if self.direction == c.LEFT else ENEMY_SPEED</w:t>
      </w:r>
    </w:p>
    <w:p w14:paraId="05BCB1A9" w14:textId="77777777" w:rsidR="00796755" w:rsidRDefault="00796755">
      <w:pPr>
        <w:shd w:val="clear" w:color="auto" w:fill="BFBFBF"/>
        <w:ind w:firstLine="480"/>
      </w:pPr>
      <w:r>
        <w:t xml:space="preserve">            self.y_vel = 0</w:t>
      </w:r>
    </w:p>
    <w:p w14:paraId="32F85C7D" w14:textId="77777777" w:rsidR="00796755" w:rsidRDefault="00796755">
      <w:pPr>
        <w:shd w:val="clear" w:color="auto" w:fill="BFBFBF"/>
        <w:ind w:firstLine="480"/>
      </w:pPr>
    </w:p>
    <w:p w14:paraId="7D00F4CF" w14:textId="77777777" w:rsidR="00796755" w:rsidRDefault="00796755">
      <w:pPr>
        <w:shd w:val="clear" w:color="auto" w:fill="BFBFBF"/>
        <w:ind w:firstLine="480"/>
      </w:pPr>
      <w:r>
        <w:t xml:space="preserve">    def update(self, game_info, level):</w:t>
      </w:r>
    </w:p>
    <w:p w14:paraId="28BC9B64" w14:textId="77777777" w:rsidR="00796755" w:rsidRDefault="00796755">
      <w:pPr>
        <w:shd w:val="clear" w:color="auto" w:fill="BFBFBF"/>
        <w:ind w:firstLine="480"/>
      </w:pPr>
      <w:r>
        <w:t xml:space="preserve">        self.current_time = game_info[c.CURRENT_TIME]</w:t>
      </w:r>
    </w:p>
    <w:p w14:paraId="66A21E46" w14:textId="77777777" w:rsidR="00796755" w:rsidRDefault="00796755">
      <w:pPr>
        <w:shd w:val="clear" w:color="auto" w:fill="BFBFBF"/>
        <w:ind w:firstLine="480"/>
      </w:pPr>
      <w:r>
        <w:t xml:space="preserve">        self.handle_state()</w:t>
      </w:r>
    </w:p>
    <w:p w14:paraId="74704030" w14:textId="77777777" w:rsidR="00796755" w:rsidRDefault="00796755">
      <w:pPr>
        <w:shd w:val="clear" w:color="auto" w:fill="BFBFBF"/>
        <w:ind w:firstLine="480"/>
      </w:pPr>
      <w:r>
        <w:t xml:space="preserve">        self.animation()</w:t>
      </w:r>
    </w:p>
    <w:p w14:paraId="115B6CB3" w14:textId="77777777" w:rsidR="00796755" w:rsidRDefault="00796755">
      <w:pPr>
        <w:shd w:val="clear" w:color="auto" w:fill="BFBFBF"/>
        <w:ind w:firstLine="480"/>
      </w:pPr>
      <w:r>
        <w:t xml:space="preserve">        self.update_position(level)</w:t>
      </w:r>
    </w:p>
    <w:p w14:paraId="7B65BADB" w14:textId="77777777" w:rsidR="00796755" w:rsidRDefault="00796755">
      <w:pPr>
        <w:shd w:val="clear" w:color="auto" w:fill="BFBFBF"/>
        <w:ind w:firstLine="480"/>
      </w:pPr>
    </w:p>
    <w:p w14:paraId="08BE6DBB" w14:textId="77777777" w:rsidR="00796755" w:rsidRDefault="00796755">
      <w:pPr>
        <w:shd w:val="clear" w:color="auto" w:fill="BFBFBF"/>
        <w:ind w:firstLine="480"/>
      </w:pPr>
      <w:r>
        <w:t xml:space="preserve">    def handle_state(self):</w:t>
      </w:r>
    </w:p>
    <w:p w14:paraId="0C845051" w14:textId="77777777" w:rsidR="00796755" w:rsidRDefault="00796755">
      <w:pPr>
        <w:shd w:val="clear" w:color="auto" w:fill="BFBFBF"/>
        <w:ind w:firstLine="480"/>
      </w:pPr>
      <w:r>
        <w:t xml:space="preserve">        if (self.state == c.WALK or</w:t>
      </w:r>
    </w:p>
    <w:p w14:paraId="4B09DB70" w14:textId="77777777" w:rsidR="00796755" w:rsidRDefault="00796755">
      <w:pPr>
        <w:shd w:val="clear" w:color="auto" w:fill="BFBFBF"/>
        <w:ind w:firstLine="480"/>
      </w:pPr>
      <w:r>
        <w:t xml:space="preserve">                self.state == c.FLY):</w:t>
      </w:r>
    </w:p>
    <w:p w14:paraId="54343160" w14:textId="77777777" w:rsidR="00796755" w:rsidRDefault="00796755">
      <w:pPr>
        <w:shd w:val="clear" w:color="auto" w:fill="BFBFBF"/>
        <w:ind w:firstLine="480"/>
      </w:pPr>
      <w:r>
        <w:t xml:space="preserve">            self.walking()</w:t>
      </w:r>
    </w:p>
    <w:p w14:paraId="715719F9" w14:textId="77777777" w:rsidR="00796755" w:rsidRDefault="00796755">
      <w:pPr>
        <w:shd w:val="clear" w:color="auto" w:fill="BFBFBF"/>
        <w:ind w:firstLine="480"/>
      </w:pPr>
      <w:r>
        <w:t xml:space="preserve">        elif self.state == c.FALL:</w:t>
      </w:r>
    </w:p>
    <w:p w14:paraId="358C4717" w14:textId="77777777" w:rsidR="00796755" w:rsidRDefault="00796755">
      <w:pPr>
        <w:shd w:val="clear" w:color="auto" w:fill="BFBFBF"/>
        <w:ind w:firstLine="480"/>
      </w:pPr>
      <w:r>
        <w:t xml:space="preserve">            self.falling()</w:t>
      </w:r>
    </w:p>
    <w:p w14:paraId="61900AE8" w14:textId="77777777" w:rsidR="00796755" w:rsidRDefault="00796755">
      <w:pPr>
        <w:shd w:val="clear" w:color="auto" w:fill="BFBFBF"/>
        <w:ind w:firstLine="480"/>
      </w:pPr>
      <w:r>
        <w:t xml:space="preserve">        elif self.state == c.JUMPED_ON:</w:t>
      </w:r>
    </w:p>
    <w:p w14:paraId="6DFF400B" w14:textId="77777777" w:rsidR="00796755" w:rsidRDefault="00796755">
      <w:pPr>
        <w:shd w:val="clear" w:color="auto" w:fill="BFBFBF"/>
        <w:ind w:firstLine="480"/>
      </w:pPr>
      <w:r>
        <w:t xml:space="preserve">            self.jumped_on()</w:t>
      </w:r>
    </w:p>
    <w:p w14:paraId="7448D70F" w14:textId="77777777" w:rsidR="00796755" w:rsidRDefault="00796755">
      <w:pPr>
        <w:shd w:val="clear" w:color="auto" w:fill="BFBFBF"/>
        <w:ind w:firstLine="480"/>
      </w:pPr>
      <w:r>
        <w:t xml:space="preserve">        elif self.state == c.DEATH_JUMP:</w:t>
      </w:r>
    </w:p>
    <w:p w14:paraId="296F5E66" w14:textId="77777777" w:rsidR="00796755" w:rsidRDefault="00796755">
      <w:pPr>
        <w:shd w:val="clear" w:color="auto" w:fill="BFBFBF"/>
        <w:ind w:firstLine="480"/>
      </w:pPr>
      <w:r>
        <w:t xml:space="preserve">            self.death_jumping()</w:t>
      </w:r>
    </w:p>
    <w:p w14:paraId="308543F3" w14:textId="77777777" w:rsidR="00796755" w:rsidRDefault="00796755">
      <w:pPr>
        <w:shd w:val="clear" w:color="auto" w:fill="BFBFBF"/>
        <w:ind w:firstLine="480"/>
      </w:pPr>
      <w:r>
        <w:t xml:space="preserve">        elif self.state == c.SHELL_SLIDE:</w:t>
      </w:r>
    </w:p>
    <w:p w14:paraId="038C9367" w14:textId="77777777" w:rsidR="00796755" w:rsidRDefault="00796755">
      <w:pPr>
        <w:shd w:val="clear" w:color="auto" w:fill="BFBFBF"/>
        <w:ind w:firstLine="480"/>
      </w:pPr>
      <w:r>
        <w:t xml:space="preserve">            self.shell_sliding()</w:t>
      </w:r>
    </w:p>
    <w:p w14:paraId="42FF8CE4" w14:textId="77777777" w:rsidR="00796755" w:rsidRDefault="00796755">
      <w:pPr>
        <w:shd w:val="clear" w:color="auto" w:fill="BFBFBF"/>
        <w:ind w:firstLine="480"/>
      </w:pPr>
      <w:r>
        <w:t xml:space="preserve">        elif self.state == c.REVEAL:</w:t>
      </w:r>
    </w:p>
    <w:p w14:paraId="60CCE2B0" w14:textId="77777777" w:rsidR="00796755" w:rsidRDefault="00796755">
      <w:pPr>
        <w:shd w:val="clear" w:color="auto" w:fill="BFBFBF"/>
        <w:ind w:firstLine="480"/>
      </w:pPr>
      <w:r>
        <w:t xml:space="preserve">            self.revealing()</w:t>
      </w:r>
    </w:p>
    <w:p w14:paraId="2F216E4D" w14:textId="77777777" w:rsidR="00796755" w:rsidRDefault="00796755">
      <w:pPr>
        <w:shd w:val="clear" w:color="auto" w:fill="BFBFBF"/>
        <w:ind w:firstLine="480"/>
      </w:pPr>
    </w:p>
    <w:p w14:paraId="30915D2F" w14:textId="77777777" w:rsidR="00796755" w:rsidRDefault="00796755">
      <w:pPr>
        <w:shd w:val="clear" w:color="auto" w:fill="BFBFBF"/>
        <w:ind w:firstLine="480"/>
      </w:pPr>
      <w:r>
        <w:t xml:space="preserve">    def walking(self):</w:t>
      </w:r>
    </w:p>
    <w:p w14:paraId="53B0AC6A" w14:textId="77777777" w:rsidR="00796755" w:rsidRDefault="00796755">
      <w:pPr>
        <w:shd w:val="clear" w:color="auto" w:fill="BFBFBF"/>
        <w:ind w:firstLine="480"/>
      </w:pPr>
      <w:r>
        <w:t xml:space="preserve">        if (self.current_time - self.animate_timer) &gt; 125:</w:t>
      </w:r>
    </w:p>
    <w:p w14:paraId="3BD33E44" w14:textId="77777777" w:rsidR="00796755" w:rsidRDefault="00796755">
      <w:pPr>
        <w:shd w:val="clear" w:color="auto" w:fill="BFBFBF"/>
        <w:ind w:firstLine="480"/>
      </w:pPr>
      <w:r>
        <w:t xml:space="preserve">            if self.direction == c.RIGHT:</w:t>
      </w:r>
    </w:p>
    <w:p w14:paraId="320895CA" w14:textId="77777777" w:rsidR="00796755" w:rsidRDefault="00796755">
      <w:pPr>
        <w:shd w:val="clear" w:color="auto" w:fill="BFBFBF"/>
        <w:ind w:firstLine="480"/>
      </w:pPr>
      <w:r>
        <w:t xml:space="preserve">                if self.frame_index == 4:</w:t>
      </w:r>
    </w:p>
    <w:p w14:paraId="0E672D1E" w14:textId="77777777" w:rsidR="00796755" w:rsidRDefault="00796755">
      <w:pPr>
        <w:shd w:val="clear" w:color="auto" w:fill="BFBFBF"/>
        <w:ind w:firstLine="480"/>
      </w:pPr>
      <w:r>
        <w:t xml:space="preserve">                    self.frame_index += 1</w:t>
      </w:r>
    </w:p>
    <w:p w14:paraId="273A9D5C" w14:textId="77777777" w:rsidR="00796755" w:rsidRDefault="00796755">
      <w:pPr>
        <w:shd w:val="clear" w:color="auto" w:fill="BFBFBF"/>
        <w:ind w:firstLine="480"/>
      </w:pPr>
      <w:r>
        <w:t xml:space="preserve">                elif self.frame_index == 5:</w:t>
      </w:r>
    </w:p>
    <w:p w14:paraId="0EB39483" w14:textId="77777777" w:rsidR="00796755" w:rsidRDefault="00796755">
      <w:pPr>
        <w:shd w:val="clear" w:color="auto" w:fill="BFBFBF"/>
        <w:ind w:firstLine="480"/>
      </w:pPr>
      <w:r>
        <w:t xml:space="preserve">                    self.frame_index = 4</w:t>
      </w:r>
    </w:p>
    <w:p w14:paraId="1A552103" w14:textId="77777777" w:rsidR="00796755" w:rsidRDefault="00796755">
      <w:pPr>
        <w:shd w:val="clear" w:color="auto" w:fill="BFBFBF"/>
        <w:ind w:firstLine="480"/>
      </w:pPr>
      <w:r>
        <w:t xml:space="preserve">            else:</w:t>
      </w:r>
    </w:p>
    <w:p w14:paraId="4EE02523" w14:textId="77777777" w:rsidR="00796755" w:rsidRDefault="00796755">
      <w:pPr>
        <w:shd w:val="clear" w:color="auto" w:fill="BFBFBF"/>
        <w:ind w:firstLine="480"/>
      </w:pPr>
      <w:r>
        <w:t xml:space="preserve">                if self.frame_index == 0:</w:t>
      </w:r>
    </w:p>
    <w:p w14:paraId="07FDA0A3" w14:textId="77777777" w:rsidR="00796755" w:rsidRDefault="00796755">
      <w:pPr>
        <w:shd w:val="clear" w:color="auto" w:fill="BFBFBF"/>
        <w:ind w:firstLine="480"/>
      </w:pPr>
      <w:r>
        <w:t xml:space="preserve">                    self.frame_index += 1</w:t>
      </w:r>
    </w:p>
    <w:p w14:paraId="2808366D" w14:textId="77777777" w:rsidR="00796755" w:rsidRDefault="00796755">
      <w:pPr>
        <w:shd w:val="clear" w:color="auto" w:fill="BFBFBF"/>
        <w:ind w:firstLine="480"/>
      </w:pPr>
      <w:r>
        <w:t xml:space="preserve">                elif self.frame_index == 1:</w:t>
      </w:r>
    </w:p>
    <w:p w14:paraId="5E1CC9B0" w14:textId="77777777" w:rsidR="00796755" w:rsidRDefault="00796755">
      <w:pPr>
        <w:shd w:val="clear" w:color="auto" w:fill="BFBFBF"/>
        <w:ind w:firstLine="480"/>
      </w:pPr>
      <w:r>
        <w:t xml:space="preserve">                    self.frame_index = 0</w:t>
      </w:r>
    </w:p>
    <w:p w14:paraId="117259D4" w14:textId="77777777" w:rsidR="00796755" w:rsidRDefault="00796755">
      <w:pPr>
        <w:shd w:val="clear" w:color="auto" w:fill="BFBFBF"/>
        <w:ind w:firstLine="480"/>
      </w:pPr>
      <w:r>
        <w:t xml:space="preserve">            self.animate_timer = self.current_time</w:t>
      </w:r>
    </w:p>
    <w:p w14:paraId="6AECDB47" w14:textId="77777777" w:rsidR="00796755" w:rsidRDefault="00796755">
      <w:pPr>
        <w:shd w:val="clear" w:color="auto" w:fill="BFBFBF"/>
        <w:ind w:firstLine="480"/>
      </w:pPr>
    </w:p>
    <w:p w14:paraId="1BA514A7" w14:textId="77777777" w:rsidR="00796755" w:rsidRDefault="00796755">
      <w:pPr>
        <w:shd w:val="clear" w:color="auto" w:fill="BFBFBF"/>
        <w:ind w:firstLine="480"/>
      </w:pPr>
      <w:r>
        <w:t xml:space="preserve">    def falling(self):</w:t>
      </w:r>
    </w:p>
    <w:p w14:paraId="271606D6" w14:textId="77777777" w:rsidR="00796755" w:rsidRDefault="00796755">
      <w:pPr>
        <w:shd w:val="clear" w:color="auto" w:fill="BFBFBF"/>
        <w:ind w:firstLine="480"/>
      </w:pPr>
      <w:r>
        <w:t xml:space="preserve">        if self.y_vel &lt; 10:</w:t>
      </w:r>
    </w:p>
    <w:p w14:paraId="1311141D" w14:textId="77777777" w:rsidR="00796755" w:rsidRDefault="00796755">
      <w:pPr>
        <w:shd w:val="clear" w:color="auto" w:fill="BFBFBF"/>
        <w:ind w:firstLine="480"/>
      </w:pPr>
      <w:r>
        <w:t xml:space="preserve">            self.y_vel += self.gravity</w:t>
      </w:r>
    </w:p>
    <w:p w14:paraId="113D643F" w14:textId="77777777" w:rsidR="00796755" w:rsidRDefault="00796755">
      <w:pPr>
        <w:shd w:val="clear" w:color="auto" w:fill="BFBFBF"/>
        <w:ind w:firstLine="480"/>
      </w:pPr>
    </w:p>
    <w:p w14:paraId="7B3B71D7" w14:textId="77777777" w:rsidR="00796755" w:rsidRDefault="00796755">
      <w:pPr>
        <w:shd w:val="clear" w:color="auto" w:fill="BFBFBF"/>
        <w:ind w:firstLine="480"/>
      </w:pPr>
      <w:r>
        <w:t xml:space="preserve">    def jumped_on(self):</w:t>
      </w:r>
    </w:p>
    <w:p w14:paraId="328B44B6" w14:textId="77777777" w:rsidR="00796755" w:rsidRDefault="00796755">
      <w:pPr>
        <w:shd w:val="clear" w:color="auto" w:fill="BFBFBF"/>
        <w:ind w:firstLine="480"/>
      </w:pPr>
      <w:r>
        <w:t xml:space="preserve">        pass</w:t>
      </w:r>
    </w:p>
    <w:p w14:paraId="23D7BA7C" w14:textId="77777777" w:rsidR="00796755" w:rsidRDefault="00796755">
      <w:pPr>
        <w:shd w:val="clear" w:color="auto" w:fill="BFBFBF"/>
        <w:ind w:firstLine="480"/>
      </w:pPr>
    </w:p>
    <w:p w14:paraId="2619DBA6" w14:textId="77777777" w:rsidR="00796755" w:rsidRDefault="00796755">
      <w:pPr>
        <w:shd w:val="clear" w:color="auto" w:fill="BFBFBF"/>
        <w:ind w:firstLine="480"/>
      </w:pPr>
      <w:r>
        <w:t xml:space="preserve">    def death_jumping(self):</w:t>
      </w:r>
    </w:p>
    <w:p w14:paraId="490C3669" w14:textId="77777777" w:rsidR="00796755" w:rsidRDefault="00796755">
      <w:pPr>
        <w:shd w:val="clear" w:color="auto" w:fill="BFBFBF"/>
        <w:ind w:firstLine="480"/>
      </w:pPr>
      <w:r>
        <w:lastRenderedPageBreak/>
        <w:t xml:space="preserve">        self.rect.y += self.y_vel</w:t>
      </w:r>
    </w:p>
    <w:p w14:paraId="74904271" w14:textId="77777777" w:rsidR="00796755" w:rsidRDefault="00796755">
      <w:pPr>
        <w:shd w:val="clear" w:color="auto" w:fill="BFBFBF"/>
        <w:ind w:firstLine="480"/>
      </w:pPr>
      <w:r>
        <w:t xml:space="preserve">        self.rect.x += self.x_vel</w:t>
      </w:r>
    </w:p>
    <w:p w14:paraId="5D51E342" w14:textId="77777777" w:rsidR="00796755" w:rsidRDefault="00796755">
      <w:pPr>
        <w:shd w:val="clear" w:color="auto" w:fill="BFBFBF"/>
        <w:ind w:firstLine="480"/>
      </w:pPr>
      <w:r>
        <w:t xml:space="preserve">        self.y_vel += self.gravity</w:t>
      </w:r>
    </w:p>
    <w:p w14:paraId="29883EB5" w14:textId="77777777" w:rsidR="00796755" w:rsidRDefault="00796755">
      <w:pPr>
        <w:shd w:val="clear" w:color="auto" w:fill="BFBFBF"/>
        <w:ind w:firstLine="480"/>
      </w:pPr>
      <w:r>
        <w:t xml:space="preserve">        if self.rect.y &gt; c.SCREEN_HEIGHT:</w:t>
      </w:r>
    </w:p>
    <w:p w14:paraId="6ADA7686" w14:textId="77777777" w:rsidR="00796755" w:rsidRDefault="00796755">
      <w:pPr>
        <w:shd w:val="clear" w:color="auto" w:fill="BFBFBF"/>
        <w:ind w:firstLine="480"/>
      </w:pPr>
      <w:r>
        <w:t xml:space="preserve">            self.kill()</w:t>
      </w:r>
    </w:p>
    <w:p w14:paraId="5A01EB8A" w14:textId="77777777" w:rsidR="00796755" w:rsidRDefault="00796755">
      <w:pPr>
        <w:shd w:val="clear" w:color="auto" w:fill="BFBFBF"/>
        <w:ind w:firstLine="480"/>
      </w:pPr>
    </w:p>
    <w:p w14:paraId="16B5E686" w14:textId="77777777" w:rsidR="00796755" w:rsidRDefault="00796755">
      <w:pPr>
        <w:shd w:val="clear" w:color="auto" w:fill="BFBFBF"/>
        <w:ind w:firstLine="480"/>
      </w:pPr>
      <w:r>
        <w:t xml:space="preserve">    def shell_sliding(self):</w:t>
      </w:r>
    </w:p>
    <w:p w14:paraId="5B5970E7" w14:textId="77777777" w:rsidR="00796755" w:rsidRDefault="00796755">
      <w:pPr>
        <w:shd w:val="clear" w:color="auto" w:fill="BFBFBF"/>
        <w:ind w:firstLine="480"/>
      </w:pPr>
      <w:r>
        <w:t xml:space="preserve">        if self.direction == c.RIGHT:</w:t>
      </w:r>
    </w:p>
    <w:p w14:paraId="114D4009" w14:textId="77777777" w:rsidR="00796755" w:rsidRDefault="00796755">
      <w:pPr>
        <w:shd w:val="clear" w:color="auto" w:fill="BFBFBF"/>
        <w:ind w:firstLine="480"/>
      </w:pPr>
      <w:r>
        <w:t xml:space="preserve">            self.x_vel = 10</w:t>
      </w:r>
    </w:p>
    <w:p w14:paraId="5B9E653F" w14:textId="77777777" w:rsidR="00796755" w:rsidRDefault="00796755">
      <w:pPr>
        <w:shd w:val="clear" w:color="auto" w:fill="BFBFBF"/>
        <w:ind w:firstLine="480"/>
      </w:pPr>
      <w:r>
        <w:t xml:space="preserve">        else:</w:t>
      </w:r>
    </w:p>
    <w:p w14:paraId="669F02C4" w14:textId="77777777" w:rsidR="00796755" w:rsidRDefault="00796755">
      <w:pPr>
        <w:shd w:val="clear" w:color="auto" w:fill="BFBFBF"/>
        <w:ind w:firstLine="480"/>
      </w:pPr>
      <w:r>
        <w:t xml:space="preserve">            self.x_vel = -10</w:t>
      </w:r>
    </w:p>
    <w:p w14:paraId="7D3A1415" w14:textId="77777777" w:rsidR="00796755" w:rsidRDefault="00796755">
      <w:pPr>
        <w:shd w:val="clear" w:color="auto" w:fill="BFBFBF"/>
        <w:ind w:firstLine="480"/>
      </w:pPr>
    </w:p>
    <w:p w14:paraId="382165A3" w14:textId="77777777" w:rsidR="00796755" w:rsidRDefault="00796755">
      <w:pPr>
        <w:shd w:val="clear" w:color="auto" w:fill="BFBFBF"/>
        <w:ind w:firstLine="480"/>
      </w:pPr>
      <w:r>
        <w:t xml:space="preserve">    def revealing(self):</w:t>
      </w:r>
    </w:p>
    <w:p w14:paraId="7444E95D" w14:textId="77777777" w:rsidR="00796755" w:rsidRDefault="00796755">
      <w:pPr>
        <w:shd w:val="clear" w:color="auto" w:fill="BFBFBF"/>
        <w:ind w:firstLine="480"/>
      </w:pPr>
      <w:r>
        <w:t xml:space="preserve">        pass</w:t>
      </w:r>
    </w:p>
    <w:p w14:paraId="12B99C1C" w14:textId="77777777" w:rsidR="00796755" w:rsidRDefault="00796755">
      <w:pPr>
        <w:shd w:val="clear" w:color="auto" w:fill="BFBFBF"/>
        <w:ind w:firstLine="480"/>
      </w:pPr>
    </w:p>
    <w:p w14:paraId="75A69371" w14:textId="77777777" w:rsidR="00796755" w:rsidRDefault="00796755">
      <w:pPr>
        <w:shd w:val="clear" w:color="auto" w:fill="BFBFBF"/>
        <w:ind w:firstLine="480"/>
      </w:pPr>
      <w:r>
        <w:t xml:space="preserve">    def start_death_jump(self, direction):</w:t>
      </w:r>
    </w:p>
    <w:p w14:paraId="12735BE0" w14:textId="77777777" w:rsidR="00796755" w:rsidRDefault="00796755">
      <w:pPr>
        <w:shd w:val="clear" w:color="auto" w:fill="BFBFBF"/>
        <w:ind w:firstLine="480"/>
      </w:pPr>
      <w:r>
        <w:t xml:space="preserve">        self.y_vel = -8</w:t>
      </w:r>
    </w:p>
    <w:p w14:paraId="6E9863BC" w14:textId="77777777" w:rsidR="00796755" w:rsidRDefault="00796755">
      <w:pPr>
        <w:shd w:val="clear" w:color="auto" w:fill="BFBFBF"/>
        <w:ind w:firstLine="480"/>
      </w:pPr>
      <w:r>
        <w:t xml:space="preserve">        self.x_vel = 2 if direction == c.RIGHT else -2</w:t>
      </w:r>
    </w:p>
    <w:p w14:paraId="67370873" w14:textId="77777777" w:rsidR="00796755" w:rsidRDefault="00796755">
      <w:pPr>
        <w:shd w:val="clear" w:color="auto" w:fill="BFBFBF"/>
        <w:ind w:firstLine="480"/>
      </w:pPr>
      <w:r>
        <w:t xml:space="preserve">        self.gravity = .5</w:t>
      </w:r>
    </w:p>
    <w:p w14:paraId="454C0602" w14:textId="77777777" w:rsidR="00796755" w:rsidRDefault="00796755">
      <w:pPr>
        <w:shd w:val="clear" w:color="auto" w:fill="BFBFBF"/>
        <w:ind w:firstLine="480"/>
      </w:pPr>
      <w:r>
        <w:t xml:space="preserve">        self.frame_index = 3</w:t>
      </w:r>
    </w:p>
    <w:p w14:paraId="108F5997" w14:textId="77777777" w:rsidR="00796755" w:rsidRDefault="00796755">
      <w:pPr>
        <w:shd w:val="clear" w:color="auto" w:fill="BFBFBF"/>
        <w:ind w:firstLine="480"/>
      </w:pPr>
      <w:r>
        <w:t xml:space="preserve">        self.state = c.DEATH_JUMP</w:t>
      </w:r>
    </w:p>
    <w:p w14:paraId="666CA7AE" w14:textId="77777777" w:rsidR="00796755" w:rsidRDefault="00796755">
      <w:pPr>
        <w:shd w:val="clear" w:color="auto" w:fill="BFBFBF"/>
        <w:ind w:firstLine="480"/>
      </w:pPr>
    </w:p>
    <w:p w14:paraId="7169B665" w14:textId="77777777" w:rsidR="00796755" w:rsidRDefault="00796755">
      <w:pPr>
        <w:shd w:val="clear" w:color="auto" w:fill="BFBFBF"/>
        <w:ind w:firstLine="480"/>
      </w:pPr>
      <w:r>
        <w:t xml:space="preserve">    def animation(self):</w:t>
      </w:r>
    </w:p>
    <w:p w14:paraId="7F872804" w14:textId="77777777" w:rsidR="00796755" w:rsidRDefault="00796755">
      <w:pPr>
        <w:shd w:val="clear" w:color="auto" w:fill="BFBFBF"/>
        <w:ind w:firstLine="480"/>
      </w:pPr>
      <w:r>
        <w:t xml:space="preserve">        self.image = self.frames[self.frame_index]</w:t>
      </w:r>
    </w:p>
    <w:p w14:paraId="7F170DDF" w14:textId="77777777" w:rsidR="00796755" w:rsidRDefault="00796755">
      <w:pPr>
        <w:shd w:val="clear" w:color="auto" w:fill="BFBFBF"/>
        <w:ind w:firstLine="480"/>
      </w:pPr>
    </w:p>
    <w:p w14:paraId="327C1DEC" w14:textId="77777777" w:rsidR="00796755" w:rsidRDefault="00796755">
      <w:pPr>
        <w:shd w:val="clear" w:color="auto" w:fill="BFBFBF"/>
        <w:ind w:firstLine="480"/>
      </w:pPr>
      <w:r>
        <w:t xml:space="preserve">    def update_position(self, level):</w:t>
      </w:r>
    </w:p>
    <w:p w14:paraId="5E94AE97" w14:textId="77777777" w:rsidR="00796755" w:rsidRDefault="00796755">
      <w:pPr>
        <w:shd w:val="clear" w:color="auto" w:fill="BFBFBF"/>
        <w:ind w:firstLine="480"/>
      </w:pPr>
      <w:r>
        <w:t xml:space="preserve">        self.rect.x += self.x_vel</w:t>
      </w:r>
    </w:p>
    <w:p w14:paraId="08FAB81E" w14:textId="77777777" w:rsidR="00796755" w:rsidRDefault="00796755">
      <w:pPr>
        <w:shd w:val="clear" w:color="auto" w:fill="BFBFBF"/>
        <w:ind w:firstLine="480"/>
      </w:pPr>
      <w:r>
        <w:t xml:space="preserve">        self.check_x_collisions(level)</w:t>
      </w:r>
    </w:p>
    <w:p w14:paraId="15760189" w14:textId="77777777" w:rsidR="00796755" w:rsidRDefault="00796755">
      <w:pPr>
        <w:shd w:val="clear" w:color="auto" w:fill="BFBFBF"/>
        <w:ind w:firstLine="480"/>
      </w:pPr>
    </w:p>
    <w:p w14:paraId="6B25A5CE" w14:textId="77777777" w:rsidR="00796755" w:rsidRDefault="00796755">
      <w:pPr>
        <w:shd w:val="clear" w:color="auto" w:fill="BFBFBF"/>
        <w:ind w:firstLine="480"/>
      </w:pPr>
      <w:r>
        <w:t xml:space="preserve">        if self.in_range and self.isVertical:</w:t>
      </w:r>
    </w:p>
    <w:p w14:paraId="1E56C327" w14:textId="77777777" w:rsidR="00796755" w:rsidRDefault="00796755">
      <w:pPr>
        <w:shd w:val="clear" w:color="auto" w:fill="BFBFBF"/>
        <w:ind w:firstLine="480"/>
      </w:pPr>
      <w:r>
        <w:t xml:space="preserve">            if self.rect.y &lt; self.range_start:</w:t>
      </w:r>
    </w:p>
    <w:p w14:paraId="018977A1" w14:textId="77777777" w:rsidR="00796755" w:rsidRDefault="00796755">
      <w:pPr>
        <w:shd w:val="clear" w:color="auto" w:fill="BFBFBF"/>
        <w:ind w:firstLine="480"/>
      </w:pPr>
      <w:r>
        <w:t xml:space="preserve">                self.rect.y = self.range_start</w:t>
      </w:r>
    </w:p>
    <w:p w14:paraId="11BF0168" w14:textId="77777777" w:rsidR="00796755" w:rsidRDefault="00796755">
      <w:pPr>
        <w:shd w:val="clear" w:color="auto" w:fill="BFBFBF"/>
        <w:ind w:firstLine="480"/>
      </w:pPr>
      <w:r>
        <w:t xml:space="preserve">                self.y_vel = ENEMY_SPEED</w:t>
      </w:r>
    </w:p>
    <w:p w14:paraId="67A5A2CF" w14:textId="77777777" w:rsidR="00796755" w:rsidRDefault="00796755">
      <w:pPr>
        <w:shd w:val="clear" w:color="auto" w:fill="BFBFBF"/>
        <w:ind w:firstLine="480"/>
      </w:pPr>
      <w:r>
        <w:t xml:space="preserve">            elif self.rect.bottom &gt; self.range_end:</w:t>
      </w:r>
    </w:p>
    <w:p w14:paraId="5863D519" w14:textId="77777777" w:rsidR="00796755" w:rsidRDefault="00796755">
      <w:pPr>
        <w:shd w:val="clear" w:color="auto" w:fill="BFBFBF"/>
        <w:ind w:firstLine="480"/>
      </w:pPr>
      <w:r>
        <w:t xml:space="preserve">                self.rect.bottom = self.range_end</w:t>
      </w:r>
    </w:p>
    <w:p w14:paraId="08F305D7" w14:textId="77777777" w:rsidR="00796755" w:rsidRDefault="00796755">
      <w:pPr>
        <w:shd w:val="clear" w:color="auto" w:fill="BFBFBF"/>
        <w:ind w:firstLine="480"/>
      </w:pPr>
      <w:r>
        <w:t xml:space="preserve">                self.y_vel = -1 * ENEMY_SPEED</w:t>
      </w:r>
    </w:p>
    <w:p w14:paraId="6E33AFD7" w14:textId="77777777" w:rsidR="00796755" w:rsidRDefault="00796755">
      <w:pPr>
        <w:shd w:val="clear" w:color="auto" w:fill="BFBFBF"/>
        <w:ind w:firstLine="480"/>
      </w:pPr>
    </w:p>
    <w:p w14:paraId="4FEDC7C9" w14:textId="77777777" w:rsidR="00796755" w:rsidRDefault="00796755">
      <w:pPr>
        <w:shd w:val="clear" w:color="auto" w:fill="BFBFBF"/>
        <w:ind w:firstLine="480"/>
      </w:pPr>
      <w:r>
        <w:t xml:space="preserve">        self.rect.y += self.y_vel</w:t>
      </w:r>
    </w:p>
    <w:p w14:paraId="70164D72" w14:textId="77777777" w:rsidR="00796755" w:rsidRDefault="00796755">
      <w:pPr>
        <w:shd w:val="clear" w:color="auto" w:fill="BFBFBF"/>
        <w:ind w:firstLine="480"/>
      </w:pPr>
      <w:r>
        <w:t xml:space="preserve">        if (self.state != c.DEATH_JUMP and</w:t>
      </w:r>
    </w:p>
    <w:p w14:paraId="22A6100B" w14:textId="77777777" w:rsidR="00796755" w:rsidRDefault="00796755">
      <w:pPr>
        <w:shd w:val="clear" w:color="auto" w:fill="BFBFBF"/>
        <w:ind w:firstLine="480"/>
      </w:pPr>
      <w:r>
        <w:t xml:space="preserve">                self.state != c.FLY):</w:t>
      </w:r>
    </w:p>
    <w:p w14:paraId="57C232C3" w14:textId="77777777" w:rsidR="00796755" w:rsidRDefault="00796755">
      <w:pPr>
        <w:shd w:val="clear" w:color="auto" w:fill="BFBFBF"/>
        <w:ind w:firstLine="480"/>
      </w:pPr>
      <w:r>
        <w:t xml:space="preserve">            self.check_y_collisions(level)</w:t>
      </w:r>
    </w:p>
    <w:p w14:paraId="50224898" w14:textId="77777777" w:rsidR="00796755" w:rsidRDefault="00796755">
      <w:pPr>
        <w:shd w:val="clear" w:color="auto" w:fill="BFBFBF"/>
        <w:ind w:firstLine="480"/>
      </w:pPr>
    </w:p>
    <w:p w14:paraId="4E47BC52" w14:textId="77777777" w:rsidR="00796755" w:rsidRDefault="00796755">
      <w:pPr>
        <w:shd w:val="clear" w:color="auto" w:fill="BFBFBF"/>
        <w:ind w:firstLine="480"/>
      </w:pPr>
      <w:r>
        <w:t xml:space="preserve">        if self.rect.x &lt;= 0:</w:t>
      </w:r>
    </w:p>
    <w:p w14:paraId="31106C1C" w14:textId="77777777" w:rsidR="00796755" w:rsidRDefault="00796755">
      <w:pPr>
        <w:shd w:val="clear" w:color="auto" w:fill="BFBFBF"/>
        <w:ind w:firstLine="480"/>
      </w:pPr>
      <w:r>
        <w:t xml:space="preserve">            self.kill()</w:t>
      </w:r>
    </w:p>
    <w:p w14:paraId="5E102B3D" w14:textId="77777777" w:rsidR="00796755" w:rsidRDefault="00796755">
      <w:pPr>
        <w:shd w:val="clear" w:color="auto" w:fill="BFBFBF"/>
        <w:ind w:firstLine="480"/>
      </w:pPr>
      <w:r>
        <w:t xml:space="preserve">        elif self.rect.y &gt; (level.viewport.bottom):</w:t>
      </w:r>
    </w:p>
    <w:p w14:paraId="2D579E6D" w14:textId="77777777" w:rsidR="00796755" w:rsidRDefault="00796755">
      <w:pPr>
        <w:shd w:val="clear" w:color="auto" w:fill="BFBFBF"/>
        <w:ind w:firstLine="480"/>
      </w:pPr>
      <w:r>
        <w:t xml:space="preserve">            self.kill()</w:t>
      </w:r>
    </w:p>
    <w:p w14:paraId="15657838" w14:textId="77777777" w:rsidR="00796755" w:rsidRDefault="00796755">
      <w:pPr>
        <w:shd w:val="clear" w:color="auto" w:fill="BFBFBF"/>
        <w:ind w:firstLine="480"/>
      </w:pPr>
    </w:p>
    <w:p w14:paraId="70C1ADCB" w14:textId="77777777" w:rsidR="00796755" w:rsidRDefault="00796755">
      <w:pPr>
        <w:shd w:val="clear" w:color="auto" w:fill="BFBFBF"/>
        <w:ind w:firstLine="480"/>
      </w:pPr>
      <w:r>
        <w:t xml:space="preserve">    def check_x_collisions(self, level):</w:t>
      </w:r>
    </w:p>
    <w:p w14:paraId="51354074" w14:textId="77777777" w:rsidR="00796755" w:rsidRDefault="00796755">
      <w:pPr>
        <w:shd w:val="clear" w:color="auto" w:fill="BFBFBF"/>
        <w:ind w:firstLine="480"/>
      </w:pPr>
      <w:r>
        <w:t xml:space="preserve">        if self.in_range and not self.isVertical:</w:t>
      </w:r>
    </w:p>
    <w:p w14:paraId="02F677CA" w14:textId="77777777" w:rsidR="00796755" w:rsidRDefault="00796755">
      <w:pPr>
        <w:shd w:val="clear" w:color="auto" w:fill="BFBFBF"/>
        <w:ind w:firstLine="480"/>
      </w:pPr>
      <w:r>
        <w:t xml:space="preserve">            if self.rect.x &lt; self.range_start:</w:t>
      </w:r>
    </w:p>
    <w:p w14:paraId="445E2519" w14:textId="77777777" w:rsidR="00796755" w:rsidRDefault="00796755">
      <w:pPr>
        <w:shd w:val="clear" w:color="auto" w:fill="BFBFBF"/>
        <w:ind w:firstLine="480"/>
      </w:pPr>
      <w:r>
        <w:lastRenderedPageBreak/>
        <w:t xml:space="preserve">                self.rect.x = self.range_start</w:t>
      </w:r>
    </w:p>
    <w:p w14:paraId="6AC20A12" w14:textId="77777777" w:rsidR="00796755" w:rsidRDefault="00796755">
      <w:pPr>
        <w:shd w:val="clear" w:color="auto" w:fill="BFBFBF"/>
        <w:ind w:firstLine="480"/>
      </w:pPr>
      <w:r>
        <w:t xml:space="preserve">                self.change_direction(c.RIGHT)</w:t>
      </w:r>
    </w:p>
    <w:p w14:paraId="31094B27" w14:textId="77777777" w:rsidR="00796755" w:rsidRDefault="00796755">
      <w:pPr>
        <w:shd w:val="clear" w:color="auto" w:fill="BFBFBF"/>
        <w:ind w:firstLine="480"/>
      </w:pPr>
      <w:r>
        <w:t xml:space="preserve">            elif self.rect.right &gt; self.range_end:</w:t>
      </w:r>
    </w:p>
    <w:p w14:paraId="4C94DF40" w14:textId="77777777" w:rsidR="00796755" w:rsidRDefault="00796755">
      <w:pPr>
        <w:shd w:val="clear" w:color="auto" w:fill="BFBFBF"/>
        <w:ind w:firstLine="480"/>
      </w:pPr>
      <w:r>
        <w:t xml:space="preserve">                self.rect.right = self.range_end</w:t>
      </w:r>
    </w:p>
    <w:p w14:paraId="06456A0D" w14:textId="77777777" w:rsidR="00796755" w:rsidRDefault="00796755">
      <w:pPr>
        <w:shd w:val="clear" w:color="auto" w:fill="BFBFBF"/>
        <w:ind w:firstLine="480"/>
      </w:pPr>
      <w:r>
        <w:t xml:space="preserve">                self.change_direction(c.LEFT)</w:t>
      </w:r>
    </w:p>
    <w:p w14:paraId="3002395C" w14:textId="77777777" w:rsidR="00796755" w:rsidRDefault="00796755">
      <w:pPr>
        <w:shd w:val="clear" w:color="auto" w:fill="BFBFBF"/>
        <w:ind w:firstLine="480"/>
      </w:pPr>
      <w:r>
        <w:t xml:space="preserve">        else:</w:t>
      </w:r>
    </w:p>
    <w:p w14:paraId="605F4095" w14:textId="77777777" w:rsidR="00796755" w:rsidRDefault="00796755">
      <w:pPr>
        <w:shd w:val="clear" w:color="auto" w:fill="BFBFBF"/>
        <w:ind w:firstLine="480"/>
      </w:pPr>
      <w:r>
        <w:t xml:space="preserve">            collider = pg.sprite.spritecollideany(self, level.ground_step_pipe_group)</w:t>
      </w:r>
    </w:p>
    <w:p w14:paraId="413D7CE1" w14:textId="77777777" w:rsidR="00796755" w:rsidRDefault="00796755">
      <w:pPr>
        <w:shd w:val="clear" w:color="auto" w:fill="BFBFBF"/>
        <w:ind w:firstLine="480"/>
      </w:pPr>
      <w:r>
        <w:t xml:space="preserve">            if collider:</w:t>
      </w:r>
    </w:p>
    <w:p w14:paraId="6EEC9B07" w14:textId="77777777" w:rsidR="00796755" w:rsidRDefault="00796755">
      <w:pPr>
        <w:shd w:val="clear" w:color="auto" w:fill="BFBFBF"/>
        <w:ind w:firstLine="480"/>
      </w:pPr>
      <w:r>
        <w:t xml:space="preserve">                if self.direction == c.RIGHT:</w:t>
      </w:r>
    </w:p>
    <w:p w14:paraId="06044CD7" w14:textId="77777777" w:rsidR="00796755" w:rsidRDefault="00796755">
      <w:pPr>
        <w:shd w:val="clear" w:color="auto" w:fill="BFBFBF"/>
        <w:ind w:firstLine="480"/>
      </w:pPr>
      <w:r>
        <w:t xml:space="preserve">                    self.rect.right = collider.rect.left</w:t>
      </w:r>
    </w:p>
    <w:p w14:paraId="6E0479CB" w14:textId="77777777" w:rsidR="00796755" w:rsidRDefault="00796755">
      <w:pPr>
        <w:shd w:val="clear" w:color="auto" w:fill="BFBFBF"/>
        <w:ind w:firstLine="480"/>
      </w:pPr>
      <w:r>
        <w:t xml:space="preserve">                    self.change_direction(c.LEFT)</w:t>
      </w:r>
    </w:p>
    <w:p w14:paraId="3CC14899" w14:textId="77777777" w:rsidR="00796755" w:rsidRDefault="00796755">
      <w:pPr>
        <w:shd w:val="clear" w:color="auto" w:fill="BFBFBF"/>
        <w:ind w:firstLine="480"/>
      </w:pPr>
      <w:r>
        <w:t xml:space="preserve">                elif self.direction == c.LEFT:</w:t>
      </w:r>
    </w:p>
    <w:p w14:paraId="5E0AE621" w14:textId="77777777" w:rsidR="00796755" w:rsidRDefault="00796755">
      <w:pPr>
        <w:shd w:val="clear" w:color="auto" w:fill="BFBFBF"/>
        <w:ind w:firstLine="480"/>
      </w:pPr>
      <w:r>
        <w:t xml:space="preserve">                    self.rect.left = collider.rect.right</w:t>
      </w:r>
    </w:p>
    <w:p w14:paraId="632B63F1" w14:textId="77777777" w:rsidR="00796755" w:rsidRDefault="00796755">
      <w:pPr>
        <w:shd w:val="clear" w:color="auto" w:fill="BFBFBF"/>
        <w:ind w:firstLine="480"/>
      </w:pPr>
      <w:r>
        <w:t xml:space="preserve">                    self.change_direction(c.RIGHT)</w:t>
      </w:r>
    </w:p>
    <w:p w14:paraId="12A5FA3B" w14:textId="77777777" w:rsidR="00796755" w:rsidRDefault="00796755">
      <w:pPr>
        <w:shd w:val="clear" w:color="auto" w:fill="BFBFBF"/>
        <w:ind w:firstLine="480"/>
      </w:pPr>
    </w:p>
    <w:p w14:paraId="047D6F92" w14:textId="77777777" w:rsidR="00796755" w:rsidRDefault="00796755">
      <w:pPr>
        <w:shd w:val="clear" w:color="auto" w:fill="BFBFBF"/>
        <w:ind w:firstLine="480"/>
      </w:pPr>
      <w:r>
        <w:t xml:space="preserve">        if self.state == c.SHELL_SLIDE:</w:t>
      </w:r>
    </w:p>
    <w:p w14:paraId="5B2DE81D" w14:textId="77777777" w:rsidR="00796755" w:rsidRDefault="00796755">
      <w:pPr>
        <w:shd w:val="clear" w:color="auto" w:fill="BFBFBF"/>
        <w:ind w:firstLine="480"/>
      </w:pPr>
      <w:r>
        <w:t xml:space="preserve">            enemy = pg.sprite.spritecollideany(self, level.enemy_group)</w:t>
      </w:r>
    </w:p>
    <w:p w14:paraId="0B2E8398" w14:textId="77777777" w:rsidR="00796755" w:rsidRDefault="00796755">
      <w:pPr>
        <w:shd w:val="clear" w:color="auto" w:fill="BFBFBF"/>
        <w:ind w:firstLine="480"/>
      </w:pPr>
      <w:r>
        <w:t xml:space="preserve">            if enemy:</w:t>
      </w:r>
    </w:p>
    <w:p w14:paraId="127B16A5" w14:textId="77777777" w:rsidR="00796755" w:rsidRDefault="00796755">
      <w:pPr>
        <w:shd w:val="clear" w:color="auto" w:fill="BFBFBF"/>
        <w:ind w:firstLine="480"/>
      </w:pPr>
      <w:r>
        <w:t xml:space="preserve">                level.update_score(100, enemy, 0)</w:t>
      </w:r>
    </w:p>
    <w:p w14:paraId="172062CE" w14:textId="77777777" w:rsidR="00796755" w:rsidRDefault="00796755">
      <w:pPr>
        <w:shd w:val="clear" w:color="auto" w:fill="BFBFBF"/>
        <w:ind w:firstLine="480"/>
      </w:pPr>
      <w:r>
        <w:t xml:space="preserve">                level.move_to_dying_group(level.enemy_group, enemy)</w:t>
      </w:r>
    </w:p>
    <w:p w14:paraId="507B286A" w14:textId="77777777" w:rsidR="00796755" w:rsidRDefault="00796755">
      <w:pPr>
        <w:shd w:val="clear" w:color="auto" w:fill="BFBFBF"/>
        <w:ind w:firstLine="480"/>
      </w:pPr>
      <w:r>
        <w:t xml:space="preserve">                enemy.start_death_jump(self.direction)</w:t>
      </w:r>
    </w:p>
    <w:p w14:paraId="1FCA5176" w14:textId="77777777" w:rsidR="00796755" w:rsidRDefault="00796755">
      <w:pPr>
        <w:shd w:val="clear" w:color="auto" w:fill="BFBFBF"/>
        <w:ind w:firstLine="480"/>
      </w:pPr>
    </w:p>
    <w:p w14:paraId="2FA3E560" w14:textId="77777777" w:rsidR="00796755" w:rsidRDefault="00796755">
      <w:pPr>
        <w:shd w:val="clear" w:color="auto" w:fill="BFBFBF"/>
        <w:ind w:firstLine="480"/>
      </w:pPr>
      <w:r>
        <w:t xml:space="preserve">    def change_direction(self, direction):</w:t>
      </w:r>
    </w:p>
    <w:p w14:paraId="3DA34E9F" w14:textId="77777777" w:rsidR="00796755" w:rsidRDefault="00796755">
      <w:pPr>
        <w:shd w:val="clear" w:color="auto" w:fill="BFBFBF"/>
        <w:ind w:firstLine="480"/>
      </w:pPr>
      <w:r>
        <w:t xml:space="preserve">        self.direction = direction</w:t>
      </w:r>
    </w:p>
    <w:p w14:paraId="3D0BECD3" w14:textId="77777777" w:rsidR="00796755" w:rsidRDefault="00796755">
      <w:pPr>
        <w:shd w:val="clear" w:color="auto" w:fill="BFBFBF"/>
        <w:ind w:firstLine="480"/>
      </w:pPr>
      <w:r>
        <w:t xml:space="preserve">        if self.direction == c.RIGHT:</w:t>
      </w:r>
    </w:p>
    <w:p w14:paraId="0D8923F0" w14:textId="77777777" w:rsidR="00796755" w:rsidRDefault="00796755">
      <w:pPr>
        <w:shd w:val="clear" w:color="auto" w:fill="BFBFBF"/>
        <w:ind w:firstLine="480"/>
      </w:pPr>
      <w:r>
        <w:t xml:space="preserve">            self.x_vel = ENEMY_SPEED</w:t>
      </w:r>
    </w:p>
    <w:p w14:paraId="61345406" w14:textId="77777777" w:rsidR="00796755" w:rsidRDefault="00796755">
      <w:pPr>
        <w:shd w:val="clear" w:color="auto" w:fill="BFBFBF"/>
        <w:ind w:firstLine="480"/>
      </w:pPr>
      <w:r>
        <w:t xml:space="preserve">            if self.state == c.WALK or self.state == c.FLY:</w:t>
      </w:r>
    </w:p>
    <w:p w14:paraId="2F885FF8" w14:textId="77777777" w:rsidR="00796755" w:rsidRDefault="00796755">
      <w:pPr>
        <w:shd w:val="clear" w:color="auto" w:fill="BFBFBF"/>
        <w:ind w:firstLine="480"/>
      </w:pPr>
      <w:r>
        <w:t xml:space="preserve">                self.frame_index = 4</w:t>
      </w:r>
    </w:p>
    <w:p w14:paraId="1DD67541" w14:textId="77777777" w:rsidR="00796755" w:rsidRDefault="00796755">
      <w:pPr>
        <w:shd w:val="clear" w:color="auto" w:fill="BFBFBF"/>
        <w:ind w:firstLine="480"/>
      </w:pPr>
      <w:r>
        <w:t xml:space="preserve">        else:</w:t>
      </w:r>
    </w:p>
    <w:p w14:paraId="475CEF04" w14:textId="77777777" w:rsidR="00796755" w:rsidRDefault="00796755">
      <w:pPr>
        <w:shd w:val="clear" w:color="auto" w:fill="BFBFBF"/>
        <w:ind w:firstLine="480"/>
      </w:pPr>
      <w:r>
        <w:t xml:space="preserve">            self.x_vel = ENEMY_SPEED * -1</w:t>
      </w:r>
    </w:p>
    <w:p w14:paraId="534A5354" w14:textId="77777777" w:rsidR="00796755" w:rsidRDefault="00796755">
      <w:pPr>
        <w:shd w:val="clear" w:color="auto" w:fill="BFBFBF"/>
        <w:ind w:firstLine="480"/>
      </w:pPr>
      <w:r>
        <w:t xml:space="preserve">            if self.state == c.WALK or self.state == c.FLY:</w:t>
      </w:r>
    </w:p>
    <w:p w14:paraId="656BA66A" w14:textId="77777777" w:rsidR="00796755" w:rsidRDefault="00796755">
      <w:pPr>
        <w:shd w:val="clear" w:color="auto" w:fill="BFBFBF"/>
        <w:ind w:firstLine="480"/>
      </w:pPr>
      <w:r>
        <w:t xml:space="preserve">                self.frame_index = 0</w:t>
      </w:r>
    </w:p>
    <w:p w14:paraId="6DDC15BC" w14:textId="77777777" w:rsidR="00796755" w:rsidRDefault="00796755">
      <w:pPr>
        <w:shd w:val="clear" w:color="auto" w:fill="BFBFBF"/>
        <w:ind w:firstLine="480"/>
      </w:pPr>
    </w:p>
    <w:p w14:paraId="2F3AB659" w14:textId="77777777" w:rsidR="00796755" w:rsidRDefault="00796755">
      <w:pPr>
        <w:shd w:val="clear" w:color="auto" w:fill="BFBFBF"/>
        <w:ind w:firstLine="480"/>
      </w:pPr>
      <w:r>
        <w:t xml:space="preserve">    def check_y_collisions(self, level):</w:t>
      </w:r>
    </w:p>
    <w:p w14:paraId="7A724148" w14:textId="77777777" w:rsidR="00796755" w:rsidRDefault="00796755">
      <w:pPr>
        <w:shd w:val="clear" w:color="auto" w:fill="BFBFBF"/>
        <w:ind w:firstLine="480"/>
      </w:pPr>
      <w:r>
        <w:t xml:space="preserve">        # decrease runtime delay: when enemey is on the ground, don't check brick and box</w:t>
      </w:r>
    </w:p>
    <w:p w14:paraId="0C3F55E7" w14:textId="77777777" w:rsidR="00796755" w:rsidRDefault="00796755">
      <w:pPr>
        <w:shd w:val="clear" w:color="auto" w:fill="BFBFBF"/>
        <w:ind w:firstLine="480"/>
      </w:pPr>
      <w:r>
        <w:t xml:space="preserve">        if self.rect.bottom &gt;= c.GROUND_HEIGHT:</w:t>
      </w:r>
    </w:p>
    <w:p w14:paraId="74CF4460" w14:textId="77777777" w:rsidR="00796755" w:rsidRDefault="00796755">
      <w:pPr>
        <w:shd w:val="clear" w:color="auto" w:fill="BFBFBF"/>
        <w:ind w:firstLine="480"/>
      </w:pPr>
      <w:r>
        <w:t xml:space="preserve">            sprite_group = level.ground_step_pipe_group</w:t>
      </w:r>
    </w:p>
    <w:p w14:paraId="4E7EFF53" w14:textId="77777777" w:rsidR="00796755" w:rsidRDefault="00796755">
      <w:pPr>
        <w:shd w:val="clear" w:color="auto" w:fill="BFBFBF"/>
        <w:ind w:firstLine="480"/>
      </w:pPr>
      <w:r>
        <w:t xml:space="preserve">        else:</w:t>
      </w:r>
    </w:p>
    <w:p w14:paraId="7915F515" w14:textId="77777777" w:rsidR="00796755" w:rsidRDefault="00796755">
      <w:pPr>
        <w:shd w:val="clear" w:color="auto" w:fill="BFBFBF"/>
        <w:ind w:firstLine="480"/>
      </w:pPr>
      <w:r>
        <w:t xml:space="preserve">            sprite_group = pg.sprite.Group(level.ground_step_pipe_group,</w:t>
      </w:r>
    </w:p>
    <w:p w14:paraId="5A680FFA" w14:textId="77777777" w:rsidR="00796755" w:rsidRDefault="00796755">
      <w:pPr>
        <w:shd w:val="clear" w:color="auto" w:fill="BFBFBF"/>
        <w:ind w:firstLine="480"/>
      </w:pPr>
      <w:r>
        <w:t xml:space="preserve">                                           level.brick_group, level.box_group)</w:t>
      </w:r>
    </w:p>
    <w:p w14:paraId="6539D2A5" w14:textId="77777777" w:rsidR="00796755" w:rsidRDefault="00796755">
      <w:pPr>
        <w:shd w:val="clear" w:color="auto" w:fill="BFBFBF"/>
        <w:ind w:firstLine="480"/>
      </w:pPr>
      <w:r>
        <w:t xml:space="preserve">        sprite = pg.sprite.spritecollideany(self, sprite_group)</w:t>
      </w:r>
    </w:p>
    <w:p w14:paraId="7652E233" w14:textId="77777777" w:rsidR="00796755" w:rsidRDefault="00796755">
      <w:pPr>
        <w:shd w:val="clear" w:color="auto" w:fill="BFBFBF"/>
        <w:ind w:firstLine="480"/>
      </w:pPr>
      <w:r>
        <w:t xml:space="preserve">        if sprite and sprite.name != c.MAP_SLIDER:</w:t>
      </w:r>
    </w:p>
    <w:p w14:paraId="64BCABB2" w14:textId="77777777" w:rsidR="00796755" w:rsidRDefault="00796755">
      <w:pPr>
        <w:shd w:val="clear" w:color="auto" w:fill="BFBFBF"/>
        <w:ind w:firstLine="480"/>
      </w:pPr>
      <w:r>
        <w:t xml:space="preserve">            if self.rect.top &lt;= sprite.rect.top:</w:t>
      </w:r>
    </w:p>
    <w:p w14:paraId="3513BE88" w14:textId="77777777" w:rsidR="00796755" w:rsidRDefault="00796755">
      <w:pPr>
        <w:shd w:val="clear" w:color="auto" w:fill="BFBFBF"/>
        <w:ind w:firstLine="480"/>
      </w:pPr>
      <w:r>
        <w:t xml:space="preserve">                self.rect.bottom = sprite.rect.y</w:t>
      </w:r>
    </w:p>
    <w:p w14:paraId="51812C57" w14:textId="77777777" w:rsidR="00796755" w:rsidRDefault="00796755">
      <w:pPr>
        <w:shd w:val="clear" w:color="auto" w:fill="BFBFBF"/>
        <w:ind w:firstLine="480"/>
      </w:pPr>
      <w:r>
        <w:t xml:space="preserve">                self.y_vel = 0</w:t>
      </w:r>
    </w:p>
    <w:p w14:paraId="638EE3A3" w14:textId="77777777" w:rsidR="00796755" w:rsidRDefault="00796755">
      <w:pPr>
        <w:shd w:val="clear" w:color="auto" w:fill="BFBFBF"/>
        <w:ind w:firstLine="480"/>
      </w:pPr>
      <w:r>
        <w:t xml:space="preserve">                self.state = c.WALK</w:t>
      </w:r>
    </w:p>
    <w:p w14:paraId="7BBFE2D7" w14:textId="77777777" w:rsidR="00796755" w:rsidRDefault="00796755">
      <w:pPr>
        <w:shd w:val="clear" w:color="auto" w:fill="BFBFBF"/>
        <w:ind w:firstLine="480"/>
      </w:pPr>
      <w:r>
        <w:t xml:space="preserve">        level.check_is_falling(self)</w:t>
      </w:r>
    </w:p>
    <w:p w14:paraId="0B6E5143" w14:textId="77777777" w:rsidR="00796755" w:rsidRDefault="00796755">
      <w:pPr>
        <w:shd w:val="clear" w:color="auto" w:fill="BFBFBF"/>
        <w:ind w:firstLine="480"/>
      </w:pPr>
    </w:p>
    <w:p w14:paraId="22303442" w14:textId="77777777" w:rsidR="00796755" w:rsidRDefault="00796755">
      <w:pPr>
        <w:shd w:val="clear" w:color="auto" w:fill="BFBFBF"/>
        <w:ind w:firstLine="480"/>
      </w:pPr>
    </w:p>
    <w:p w14:paraId="2E51954E" w14:textId="77777777" w:rsidR="00796755" w:rsidRDefault="00796755">
      <w:pPr>
        <w:shd w:val="clear" w:color="auto" w:fill="BFBFBF"/>
        <w:ind w:firstLine="480"/>
      </w:pPr>
      <w:r>
        <w:t>class Goomba(Enemy):</w:t>
      </w:r>
    </w:p>
    <w:p w14:paraId="0AD99633" w14:textId="77777777" w:rsidR="00796755" w:rsidRDefault="00796755">
      <w:pPr>
        <w:shd w:val="clear" w:color="auto" w:fill="BFBFBF"/>
        <w:ind w:firstLine="480"/>
      </w:pPr>
      <w:r>
        <w:t xml:space="preserve">    def __init__(self, x, y, direction, color, in_range,</w:t>
      </w:r>
    </w:p>
    <w:p w14:paraId="5863D33B" w14:textId="77777777" w:rsidR="00796755" w:rsidRDefault="00796755">
      <w:pPr>
        <w:shd w:val="clear" w:color="auto" w:fill="BFBFBF"/>
        <w:ind w:firstLine="480"/>
      </w:pPr>
      <w:r>
        <w:t xml:space="preserve">                 range_start, range_end, name=c.GOOMBA):</w:t>
      </w:r>
    </w:p>
    <w:p w14:paraId="08AB5AD3" w14:textId="77777777" w:rsidR="00796755" w:rsidRDefault="00796755">
      <w:pPr>
        <w:shd w:val="clear" w:color="auto" w:fill="BFBFBF"/>
        <w:ind w:firstLine="480"/>
      </w:pPr>
      <w:r>
        <w:t xml:space="preserve">        Enemy.__init__(self)</w:t>
      </w:r>
    </w:p>
    <w:p w14:paraId="30C802B5" w14:textId="77777777" w:rsidR="00796755" w:rsidRDefault="00796755">
      <w:pPr>
        <w:shd w:val="clear" w:color="auto" w:fill="BFBFBF"/>
        <w:ind w:firstLine="480"/>
      </w:pPr>
      <w:r>
        <w:t xml:space="preserve">        frame_rect_list = self.get_frame_rect(color)</w:t>
      </w:r>
    </w:p>
    <w:p w14:paraId="041C9A1F" w14:textId="77777777" w:rsidR="00796755" w:rsidRDefault="00796755">
      <w:pPr>
        <w:shd w:val="clear" w:color="auto" w:fill="BFBFBF"/>
        <w:ind w:firstLine="480"/>
      </w:pPr>
      <w:r>
        <w:t xml:space="preserve">        self.setup_enemy(x, y, direction, name, setup.GFX[c.MAIN_ENEMY_SHEET],</w:t>
      </w:r>
    </w:p>
    <w:p w14:paraId="58514BDC" w14:textId="77777777" w:rsidR="00796755" w:rsidRDefault="00796755">
      <w:pPr>
        <w:shd w:val="clear" w:color="auto" w:fill="BFBFBF"/>
        <w:ind w:firstLine="480"/>
      </w:pPr>
      <w:r>
        <w:t xml:space="preserve">                         frame_rect_list, in_range, range_start, range_end)</w:t>
      </w:r>
    </w:p>
    <w:p w14:paraId="41D82464" w14:textId="77777777" w:rsidR="00796755" w:rsidRDefault="00796755">
      <w:pPr>
        <w:shd w:val="clear" w:color="auto" w:fill="BFBFBF"/>
        <w:ind w:firstLine="480"/>
      </w:pPr>
      <w:r>
        <w:t xml:space="preserve">        # dead jump image</w:t>
      </w:r>
    </w:p>
    <w:p w14:paraId="1BF8F8A1" w14:textId="77777777" w:rsidR="00796755" w:rsidRDefault="00796755">
      <w:pPr>
        <w:shd w:val="clear" w:color="auto" w:fill="BFBFBF"/>
        <w:ind w:firstLine="480"/>
      </w:pPr>
      <w:r>
        <w:t xml:space="preserve">        self.frames.append(pg.transform.flip(self.frames[2], False, True))</w:t>
      </w:r>
    </w:p>
    <w:p w14:paraId="39670C55" w14:textId="77777777" w:rsidR="00796755" w:rsidRDefault="00796755">
      <w:pPr>
        <w:shd w:val="clear" w:color="auto" w:fill="BFBFBF"/>
        <w:ind w:firstLine="480"/>
      </w:pPr>
      <w:r>
        <w:t xml:space="preserve">        # right walk images</w:t>
      </w:r>
    </w:p>
    <w:p w14:paraId="4150FC89" w14:textId="77777777" w:rsidR="00796755" w:rsidRDefault="00796755">
      <w:pPr>
        <w:shd w:val="clear" w:color="auto" w:fill="BFBFBF"/>
        <w:ind w:firstLine="480"/>
      </w:pPr>
      <w:r>
        <w:t xml:space="preserve">        self.frames.append(pg.transform.flip(self.frames[0], True, False))</w:t>
      </w:r>
    </w:p>
    <w:p w14:paraId="5AF4DD93" w14:textId="77777777" w:rsidR="00796755" w:rsidRDefault="00796755">
      <w:pPr>
        <w:shd w:val="clear" w:color="auto" w:fill="BFBFBF"/>
        <w:ind w:firstLine="480"/>
      </w:pPr>
      <w:r>
        <w:t xml:space="preserve">        self.frames.append(pg.transform.flip(self.frames[1], True, False))</w:t>
      </w:r>
    </w:p>
    <w:p w14:paraId="7EE52704" w14:textId="77777777" w:rsidR="00796755" w:rsidRDefault="00796755">
      <w:pPr>
        <w:shd w:val="clear" w:color="auto" w:fill="BFBFBF"/>
        <w:ind w:firstLine="480"/>
      </w:pPr>
    </w:p>
    <w:p w14:paraId="3816C3C2" w14:textId="77777777" w:rsidR="00796755" w:rsidRDefault="00796755">
      <w:pPr>
        <w:shd w:val="clear" w:color="auto" w:fill="BFBFBF"/>
        <w:ind w:firstLine="480"/>
      </w:pPr>
      <w:r>
        <w:t xml:space="preserve">    def get_frame_rect(self, color):</w:t>
      </w:r>
    </w:p>
    <w:p w14:paraId="5C60B454" w14:textId="77777777" w:rsidR="00796755" w:rsidRDefault="00796755">
      <w:pPr>
        <w:shd w:val="clear" w:color="auto" w:fill="BFBFBF"/>
        <w:ind w:firstLine="480"/>
      </w:pPr>
      <w:r>
        <w:t xml:space="preserve">        if color == c.COLOR_TYPE_GREEN:</w:t>
      </w:r>
    </w:p>
    <w:p w14:paraId="04F2E5F7" w14:textId="77777777" w:rsidR="00796755" w:rsidRDefault="00796755">
      <w:pPr>
        <w:shd w:val="clear" w:color="auto" w:fill="BFBFBF"/>
        <w:ind w:firstLine="480"/>
      </w:pPr>
      <w:r>
        <w:t xml:space="preserve">            frame_rect_list = [(48, 48, 16, 16), (64, 48, 16, 16),</w:t>
      </w:r>
    </w:p>
    <w:p w14:paraId="756CFA56" w14:textId="77777777" w:rsidR="00796755" w:rsidRDefault="00796755">
      <w:pPr>
        <w:shd w:val="clear" w:color="auto" w:fill="BFBFBF"/>
        <w:ind w:firstLine="480"/>
      </w:pPr>
      <w:r>
        <w:t xml:space="preserve">                               (80, 48, 16, 16)]</w:t>
      </w:r>
    </w:p>
    <w:p w14:paraId="70CCABA0" w14:textId="77777777" w:rsidR="00796755" w:rsidRDefault="00796755">
      <w:pPr>
        <w:shd w:val="clear" w:color="auto" w:fill="BFBFBF"/>
        <w:ind w:firstLine="480"/>
      </w:pPr>
      <w:r>
        <w:t xml:space="preserve">        else:</w:t>
      </w:r>
    </w:p>
    <w:p w14:paraId="76E11906" w14:textId="77777777" w:rsidR="00796755" w:rsidRDefault="00796755">
      <w:pPr>
        <w:shd w:val="clear" w:color="auto" w:fill="BFBFBF"/>
        <w:ind w:firstLine="480"/>
      </w:pPr>
      <w:r>
        <w:t xml:space="preserve">            frame_rect_list = [(48, 16, 16, 16), (64, 16, 16, 16),</w:t>
      </w:r>
    </w:p>
    <w:p w14:paraId="3489FDC8" w14:textId="77777777" w:rsidR="00796755" w:rsidRDefault="00796755">
      <w:pPr>
        <w:shd w:val="clear" w:color="auto" w:fill="BFBFBF"/>
        <w:ind w:firstLine="480"/>
      </w:pPr>
      <w:r>
        <w:t xml:space="preserve">                               (80, 16, 16, 16)]</w:t>
      </w:r>
    </w:p>
    <w:p w14:paraId="2CD9AC36" w14:textId="77777777" w:rsidR="00796755" w:rsidRDefault="00796755">
      <w:pPr>
        <w:shd w:val="clear" w:color="auto" w:fill="BFBFBF"/>
        <w:ind w:firstLine="480"/>
      </w:pPr>
      <w:r>
        <w:t xml:space="preserve">        return frame_rect_list</w:t>
      </w:r>
    </w:p>
    <w:p w14:paraId="35B06331" w14:textId="77777777" w:rsidR="00796755" w:rsidRDefault="00796755">
      <w:pPr>
        <w:shd w:val="clear" w:color="auto" w:fill="BFBFBF"/>
        <w:ind w:firstLine="480"/>
      </w:pPr>
    </w:p>
    <w:p w14:paraId="4ADA24E5" w14:textId="77777777" w:rsidR="00796755" w:rsidRDefault="00796755">
      <w:pPr>
        <w:shd w:val="clear" w:color="auto" w:fill="BFBFBF"/>
        <w:ind w:firstLine="480"/>
      </w:pPr>
      <w:r>
        <w:t xml:space="preserve">    def jumped_on(self):</w:t>
      </w:r>
    </w:p>
    <w:p w14:paraId="2DC633B8" w14:textId="77777777" w:rsidR="00796755" w:rsidRDefault="00796755">
      <w:pPr>
        <w:shd w:val="clear" w:color="auto" w:fill="BFBFBF"/>
        <w:ind w:firstLine="480"/>
      </w:pPr>
      <w:r>
        <w:t xml:space="preserve">        self.x_vel = 0</w:t>
      </w:r>
    </w:p>
    <w:p w14:paraId="27BADB1C" w14:textId="77777777" w:rsidR="00796755" w:rsidRDefault="00796755">
      <w:pPr>
        <w:shd w:val="clear" w:color="auto" w:fill="BFBFBF"/>
        <w:ind w:firstLine="480"/>
      </w:pPr>
      <w:r>
        <w:t xml:space="preserve">        self.frame_index = 2</w:t>
      </w:r>
    </w:p>
    <w:p w14:paraId="46747CAA" w14:textId="77777777" w:rsidR="00796755" w:rsidRDefault="00796755">
      <w:pPr>
        <w:shd w:val="clear" w:color="auto" w:fill="BFBFBF"/>
        <w:ind w:firstLine="480"/>
      </w:pPr>
      <w:r>
        <w:t xml:space="preserve">        if self.death_timer == 0:</w:t>
      </w:r>
    </w:p>
    <w:p w14:paraId="7DDF6823" w14:textId="77777777" w:rsidR="00796755" w:rsidRDefault="00796755">
      <w:pPr>
        <w:shd w:val="clear" w:color="auto" w:fill="BFBFBF"/>
        <w:ind w:firstLine="480"/>
      </w:pPr>
      <w:r>
        <w:t xml:space="preserve">            self.death_timer = self.current_time</w:t>
      </w:r>
    </w:p>
    <w:p w14:paraId="7EAAF382" w14:textId="77777777" w:rsidR="00796755" w:rsidRDefault="00796755">
      <w:pPr>
        <w:shd w:val="clear" w:color="auto" w:fill="BFBFBF"/>
        <w:ind w:firstLine="480"/>
      </w:pPr>
      <w:r>
        <w:t xml:space="preserve">        elif (self.current_time - self.death_timer) &gt; 500:</w:t>
      </w:r>
    </w:p>
    <w:p w14:paraId="7F4CB889" w14:textId="77777777" w:rsidR="00796755" w:rsidRDefault="00796755">
      <w:pPr>
        <w:shd w:val="clear" w:color="auto" w:fill="BFBFBF"/>
        <w:ind w:firstLine="480"/>
      </w:pPr>
      <w:r>
        <w:t xml:space="preserve">            self.kill()</w:t>
      </w:r>
    </w:p>
    <w:p w14:paraId="3D5058C7" w14:textId="77777777" w:rsidR="00796755" w:rsidRDefault="00796755">
      <w:pPr>
        <w:shd w:val="clear" w:color="auto" w:fill="BFBFBF"/>
        <w:ind w:firstLine="480"/>
      </w:pPr>
    </w:p>
    <w:p w14:paraId="4E6AB19E" w14:textId="77777777" w:rsidR="00796755" w:rsidRDefault="00796755">
      <w:pPr>
        <w:shd w:val="clear" w:color="auto" w:fill="BFBFBF"/>
        <w:ind w:firstLine="480"/>
      </w:pPr>
    </w:p>
    <w:p w14:paraId="6E2CE6BE" w14:textId="77777777" w:rsidR="00796755" w:rsidRDefault="00796755">
      <w:pPr>
        <w:shd w:val="clear" w:color="auto" w:fill="BFBFBF"/>
        <w:ind w:firstLine="480"/>
      </w:pPr>
      <w:r>
        <w:t>class Koopa(Enemy):</w:t>
      </w:r>
    </w:p>
    <w:p w14:paraId="4B9CF9E3" w14:textId="77777777" w:rsidR="00796755" w:rsidRDefault="00796755">
      <w:pPr>
        <w:shd w:val="clear" w:color="auto" w:fill="BFBFBF"/>
        <w:ind w:firstLine="480"/>
      </w:pPr>
      <w:r>
        <w:t xml:space="preserve">    def __init__(self, x, y, direction, color, in_range,</w:t>
      </w:r>
    </w:p>
    <w:p w14:paraId="602B64D6" w14:textId="77777777" w:rsidR="00796755" w:rsidRDefault="00796755">
      <w:pPr>
        <w:shd w:val="clear" w:color="auto" w:fill="BFBFBF"/>
        <w:ind w:firstLine="480"/>
      </w:pPr>
      <w:r>
        <w:t xml:space="preserve">                 range_start, range_end, name=c.KOOPA):</w:t>
      </w:r>
    </w:p>
    <w:p w14:paraId="7BC84ABE" w14:textId="77777777" w:rsidR="00796755" w:rsidRDefault="00796755">
      <w:pPr>
        <w:shd w:val="clear" w:color="auto" w:fill="BFBFBF"/>
        <w:ind w:firstLine="480"/>
      </w:pPr>
      <w:r>
        <w:t xml:space="preserve">        Enemy.__init__(self)</w:t>
      </w:r>
    </w:p>
    <w:p w14:paraId="4DE85588" w14:textId="77777777" w:rsidR="00796755" w:rsidRDefault="00796755">
      <w:pPr>
        <w:shd w:val="clear" w:color="auto" w:fill="BFBFBF"/>
        <w:ind w:firstLine="480"/>
      </w:pPr>
      <w:r>
        <w:t xml:space="preserve">        frame_rect_list = self.get_frame_rect(color)</w:t>
      </w:r>
    </w:p>
    <w:p w14:paraId="65261BA5" w14:textId="77777777" w:rsidR="00796755" w:rsidRDefault="00796755">
      <w:pPr>
        <w:shd w:val="clear" w:color="auto" w:fill="BFBFBF"/>
        <w:ind w:firstLine="480"/>
      </w:pPr>
      <w:r>
        <w:t xml:space="preserve">        self.setup_enemy(x, y, direction, name, setup.GFX[c.ENEMY_SHEET],</w:t>
      </w:r>
    </w:p>
    <w:p w14:paraId="01FF6F99" w14:textId="77777777" w:rsidR="00796755" w:rsidRDefault="00796755">
      <w:pPr>
        <w:shd w:val="clear" w:color="auto" w:fill="BFBFBF"/>
        <w:ind w:firstLine="480"/>
      </w:pPr>
      <w:r>
        <w:t xml:space="preserve">                         frame_rect_list, in_range, range_start, range_end)</w:t>
      </w:r>
    </w:p>
    <w:p w14:paraId="3F68EE37" w14:textId="77777777" w:rsidR="00796755" w:rsidRDefault="00796755">
      <w:pPr>
        <w:shd w:val="clear" w:color="auto" w:fill="BFBFBF"/>
        <w:ind w:firstLine="480"/>
      </w:pPr>
      <w:r>
        <w:t xml:space="preserve">        # dead jump image</w:t>
      </w:r>
    </w:p>
    <w:p w14:paraId="37877F36" w14:textId="77777777" w:rsidR="00796755" w:rsidRDefault="00796755">
      <w:pPr>
        <w:shd w:val="clear" w:color="auto" w:fill="BFBFBF"/>
        <w:ind w:firstLine="480"/>
      </w:pPr>
      <w:r>
        <w:t xml:space="preserve">        self.frames.append(pg.transform.flip(self.frames[2], False, True))</w:t>
      </w:r>
    </w:p>
    <w:p w14:paraId="6428132E" w14:textId="77777777" w:rsidR="00796755" w:rsidRDefault="00796755">
      <w:pPr>
        <w:shd w:val="clear" w:color="auto" w:fill="BFBFBF"/>
        <w:ind w:firstLine="480"/>
      </w:pPr>
      <w:r>
        <w:t xml:space="preserve">        # right walk images</w:t>
      </w:r>
    </w:p>
    <w:p w14:paraId="7074C05F" w14:textId="77777777" w:rsidR="00796755" w:rsidRDefault="00796755">
      <w:pPr>
        <w:shd w:val="clear" w:color="auto" w:fill="BFBFBF"/>
        <w:ind w:firstLine="480"/>
      </w:pPr>
      <w:r>
        <w:t xml:space="preserve">        self.frames.append(pg.transform.flip(self.frames[0], True, False))</w:t>
      </w:r>
    </w:p>
    <w:p w14:paraId="4A04F598" w14:textId="77777777" w:rsidR="00796755" w:rsidRDefault="00796755">
      <w:pPr>
        <w:shd w:val="clear" w:color="auto" w:fill="BFBFBF"/>
        <w:ind w:firstLine="480"/>
      </w:pPr>
      <w:r>
        <w:t xml:space="preserve">        self.frames.append(pg.transform.flip(self.frames[1], True, False))</w:t>
      </w:r>
    </w:p>
    <w:p w14:paraId="3B4EB670" w14:textId="77777777" w:rsidR="00796755" w:rsidRDefault="00796755">
      <w:pPr>
        <w:shd w:val="clear" w:color="auto" w:fill="BFBFBF"/>
        <w:ind w:firstLine="480"/>
      </w:pPr>
    </w:p>
    <w:p w14:paraId="55B9C7F2" w14:textId="77777777" w:rsidR="00796755" w:rsidRDefault="00796755">
      <w:pPr>
        <w:shd w:val="clear" w:color="auto" w:fill="BFBFBF"/>
        <w:ind w:firstLine="480"/>
      </w:pPr>
      <w:r>
        <w:t xml:space="preserve">    def get_frame_rect(self, color):</w:t>
      </w:r>
    </w:p>
    <w:p w14:paraId="53385FE9" w14:textId="77777777" w:rsidR="00796755" w:rsidRDefault="00796755">
      <w:pPr>
        <w:shd w:val="clear" w:color="auto" w:fill="BFBFBF"/>
        <w:ind w:firstLine="480"/>
      </w:pPr>
      <w:r>
        <w:t xml:space="preserve">        if color == c.COLOR_TYPE_GREEN:</w:t>
      </w:r>
    </w:p>
    <w:p w14:paraId="34C4550C" w14:textId="77777777" w:rsidR="00796755" w:rsidRDefault="00796755">
      <w:pPr>
        <w:shd w:val="clear" w:color="auto" w:fill="BFBFBF"/>
        <w:ind w:firstLine="480"/>
      </w:pPr>
      <w:r>
        <w:t xml:space="preserve">            frame_rect_list = [(150, 0, 16, 24), (180, 0, 16, 24),</w:t>
      </w:r>
    </w:p>
    <w:p w14:paraId="6AFF7A4F" w14:textId="77777777" w:rsidR="00796755" w:rsidRDefault="00796755">
      <w:pPr>
        <w:shd w:val="clear" w:color="auto" w:fill="BFBFBF"/>
        <w:ind w:firstLine="480"/>
      </w:pPr>
      <w:r>
        <w:lastRenderedPageBreak/>
        <w:t xml:space="preserve">                               (360, 5, 16, 15)]</w:t>
      </w:r>
    </w:p>
    <w:p w14:paraId="66041771" w14:textId="77777777" w:rsidR="00796755" w:rsidRDefault="00796755">
      <w:pPr>
        <w:shd w:val="clear" w:color="auto" w:fill="BFBFBF"/>
        <w:ind w:firstLine="480"/>
      </w:pPr>
      <w:r>
        <w:t xml:space="preserve">        elif color == c.COLOR_TYPE_RED:</w:t>
      </w:r>
    </w:p>
    <w:p w14:paraId="460435DF" w14:textId="77777777" w:rsidR="00796755" w:rsidRDefault="00796755">
      <w:pPr>
        <w:shd w:val="clear" w:color="auto" w:fill="BFBFBF"/>
        <w:ind w:firstLine="480"/>
      </w:pPr>
      <w:r>
        <w:t xml:space="preserve">            frame_rect_list = [(150, 30, 16, 24), (180, 30, 16, 24),</w:t>
      </w:r>
    </w:p>
    <w:p w14:paraId="2A939477" w14:textId="77777777" w:rsidR="00796755" w:rsidRDefault="00796755">
      <w:pPr>
        <w:shd w:val="clear" w:color="auto" w:fill="BFBFBF"/>
        <w:ind w:firstLine="480"/>
      </w:pPr>
      <w:r>
        <w:t xml:space="preserve">                               (360, 35, 16, 15)]</w:t>
      </w:r>
    </w:p>
    <w:p w14:paraId="7AB354A5" w14:textId="77777777" w:rsidR="00796755" w:rsidRDefault="00796755">
      <w:pPr>
        <w:shd w:val="clear" w:color="auto" w:fill="BFBFBF"/>
        <w:ind w:firstLine="480"/>
      </w:pPr>
      <w:r>
        <w:t xml:space="preserve">        else:</w:t>
      </w:r>
    </w:p>
    <w:p w14:paraId="4CC33FB7" w14:textId="77777777" w:rsidR="00796755" w:rsidRDefault="00796755">
      <w:pPr>
        <w:shd w:val="clear" w:color="auto" w:fill="BFBFBF"/>
        <w:ind w:firstLine="480"/>
      </w:pPr>
      <w:r>
        <w:t xml:space="preserve">            frame_rect_list = [(150, 60, 16, 24), (180, 60, 16, 24),</w:t>
      </w:r>
    </w:p>
    <w:p w14:paraId="79704065" w14:textId="77777777" w:rsidR="00796755" w:rsidRDefault="00796755">
      <w:pPr>
        <w:shd w:val="clear" w:color="auto" w:fill="BFBFBF"/>
        <w:ind w:firstLine="480"/>
      </w:pPr>
      <w:r>
        <w:t xml:space="preserve">                               (360, 65, 16, 15)]</w:t>
      </w:r>
    </w:p>
    <w:p w14:paraId="626358A0" w14:textId="77777777" w:rsidR="00796755" w:rsidRDefault="00796755">
      <w:pPr>
        <w:shd w:val="clear" w:color="auto" w:fill="BFBFBF"/>
        <w:ind w:firstLine="480"/>
      </w:pPr>
      <w:r>
        <w:t xml:space="preserve">        return frame_rect_list</w:t>
      </w:r>
    </w:p>
    <w:p w14:paraId="184BEEBC" w14:textId="77777777" w:rsidR="00796755" w:rsidRDefault="00796755">
      <w:pPr>
        <w:shd w:val="clear" w:color="auto" w:fill="BFBFBF"/>
        <w:ind w:firstLine="480"/>
      </w:pPr>
    </w:p>
    <w:p w14:paraId="34125865" w14:textId="77777777" w:rsidR="00796755" w:rsidRDefault="00796755">
      <w:pPr>
        <w:shd w:val="clear" w:color="auto" w:fill="BFBFBF"/>
        <w:ind w:firstLine="480"/>
      </w:pPr>
      <w:r>
        <w:t xml:space="preserve">    def jumped_on(self):</w:t>
      </w:r>
    </w:p>
    <w:p w14:paraId="3ED5FA13" w14:textId="77777777" w:rsidR="00796755" w:rsidRDefault="00796755">
      <w:pPr>
        <w:shd w:val="clear" w:color="auto" w:fill="BFBFBF"/>
        <w:ind w:firstLine="480"/>
      </w:pPr>
      <w:r>
        <w:t xml:space="preserve">        self.x_vel = 0</w:t>
      </w:r>
    </w:p>
    <w:p w14:paraId="31E78D82" w14:textId="77777777" w:rsidR="00796755" w:rsidRDefault="00796755">
      <w:pPr>
        <w:shd w:val="clear" w:color="auto" w:fill="BFBFBF"/>
        <w:ind w:firstLine="480"/>
      </w:pPr>
      <w:r>
        <w:t xml:space="preserve">        self.frame_index = 2</w:t>
      </w:r>
    </w:p>
    <w:p w14:paraId="1B2C8F91" w14:textId="77777777" w:rsidR="00796755" w:rsidRDefault="00796755">
      <w:pPr>
        <w:shd w:val="clear" w:color="auto" w:fill="BFBFBF"/>
        <w:ind w:firstLine="480"/>
      </w:pPr>
      <w:r>
        <w:t xml:space="preserve">        x = self.rect.x</w:t>
      </w:r>
    </w:p>
    <w:p w14:paraId="178C7144" w14:textId="77777777" w:rsidR="00796755" w:rsidRDefault="00796755">
      <w:pPr>
        <w:shd w:val="clear" w:color="auto" w:fill="BFBFBF"/>
        <w:ind w:firstLine="480"/>
      </w:pPr>
      <w:r>
        <w:t xml:space="preserve">        bottom = self.rect.bottom</w:t>
      </w:r>
    </w:p>
    <w:p w14:paraId="01E1EB0A" w14:textId="77777777" w:rsidR="00796755" w:rsidRDefault="00796755">
      <w:pPr>
        <w:shd w:val="clear" w:color="auto" w:fill="BFBFBF"/>
        <w:ind w:firstLine="480"/>
      </w:pPr>
      <w:r>
        <w:t xml:space="preserve">        self.rect = self.frames[self.frame_index].get_rect()</w:t>
      </w:r>
    </w:p>
    <w:p w14:paraId="53028DFD" w14:textId="77777777" w:rsidR="00796755" w:rsidRDefault="00796755">
      <w:pPr>
        <w:shd w:val="clear" w:color="auto" w:fill="BFBFBF"/>
        <w:ind w:firstLine="480"/>
      </w:pPr>
      <w:r>
        <w:t xml:space="preserve">        self.rect.x = x</w:t>
      </w:r>
    </w:p>
    <w:p w14:paraId="240DF4F6" w14:textId="77777777" w:rsidR="00796755" w:rsidRDefault="00796755">
      <w:pPr>
        <w:shd w:val="clear" w:color="auto" w:fill="BFBFBF"/>
        <w:ind w:firstLine="480"/>
      </w:pPr>
      <w:r>
        <w:t xml:space="preserve">        self.rect.bottom = bottom</w:t>
      </w:r>
    </w:p>
    <w:p w14:paraId="467B47E0" w14:textId="77777777" w:rsidR="00796755" w:rsidRDefault="00796755">
      <w:pPr>
        <w:shd w:val="clear" w:color="auto" w:fill="BFBFBF"/>
        <w:ind w:firstLine="480"/>
      </w:pPr>
      <w:r>
        <w:t xml:space="preserve">        self.in_range = False</w:t>
      </w:r>
    </w:p>
    <w:p w14:paraId="0281334C" w14:textId="77777777" w:rsidR="00796755" w:rsidRDefault="00796755">
      <w:pPr>
        <w:shd w:val="clear" w:color="auto" w:fill="BFBFBF"/>
        <w:ind w:firstLine="480"/>
      </w:pPr>
    </w:p>
    <w:p w14:paraId="319992B2" w14:textId="77777777" w:rsidR="00796755" w:rsidRDefault="00796755">
      <w:pPr>
        <w:shd w:val="clear" w:color="auto" w:fill="BFBFBF"/>
        <w:ind w:firstLine="480"/>
      </w:pPr>
    </w:p>
    <w:p w14:paraId="6B9D9752" w14:textId="77777777" w:rsidR="00796755" w:rsidRDefault="00796755">
      <w:pPr>
        <w:shd w:val="clear" w:color="auto" w:fill="BFBFBF"/>
        <w:ind w:firstLine="480"/>
      </w:pPr>
      <w:r>
        <w:t>class FlyKoopa(Enemy):</w:t>
      </w:r>
    </w:p>
    <w:p w14:paraId="17C321C6" w14:textId="77777777" w:rsidR="00796755" w:rsidRDefault="00796755">
      <w:pPr>
        <w:shd w:val="clear" w:color="auto" w:fill="BFBFBF"/>
        <w:ind w:firstLine="480"/>
      </w:pPr>
      <w:r>
        <w:t xml:space="preserve">    def __init__(self, x, y, direction, color, in_range,</w:t>
      </w:r>
    </w:p>
    <w:p w14:paraId="33F35B82" w14:textId="77777777" w:rsidR="00796755" w:rsidRDefault="00796755">
      <w:pPr>
        <w:shd w:val="clear" w:color="auto" w:fill="BFBFBF"/>
        <w:ind w:firstLine="480"/>
      </w:pPr>
      <w:r>
        <w:t xml:space="preserve">                 range_start, range_end, isVertical, name=c.FLY_KOOPA):</w:t>
      </w:r>
    </w:p>
    <w:p w14:paraId="1A0A5502" w14:textId="77777777" w:rsidR="00796755" w:rsidRDefault="00796755">
      <w:pPr>
        <w:shd w:val="clear" w:color="auto" w:fill="BFBFBF"/>
        <w:ind w:firstLine="480"/>
      </w:pPr>
      <w:r>
        <w:t xml:space="preserve">        Enemy.__init__(self)</w:t>
      </w:r>
    </w:p>
    <w:p w14:paraId="196BEBD8" w14:textId="77777777" w:rsidR="00796755" w:rsidRDefault="00796755">
      <w:pPr>
        <w:shd w:val="clear" w:color="auto" w:fill="BFBFBF"/>
        <w:ind w:firstLine="480"/>
      </w:pPr>
      <w:r>
        <w:t xml:space="preserve">        frame_rect_list = self.get_frame_rect(color)</w:t>
      </w:r>
    </w:p>
    <w:p w14:paraId="5C438732" w14:textId="77777777" w:rsidR="00796755" w:rsidRDefault="00796755">
      <w:pPr>
        <w:shd w:val="clear" w:color="auto" w:fill="BFBFBF"/>
        <w:ind w:firstLine="480"/>
      </w:pPr>
      <w:r>
        <w:t xml:space="preserve">        self.setup_enemy(x, y, direction, name, setup.GFX[c.ENEMY_SHEET],</w:t>
      </w:r>
    </w:p>
    <w:p w14:paraId="25A67F2E" w14:textId="77777777" w:rsidR="00796755" w:rsidRDefault="00796755">
      <w:pPr>
        <w:shd w:val="clear" w:color="auto" w:fill="BFBFBF"/>
        <w:ind w:firstLine="480"/>
      </w:pPr>
      <w:r>
        <w:t xml:space="preserve">                         frame_rect_list, in_range, range_start, range_end, isVertical)</w:t>
      </w:r>
    </w:p>
    <w:p w14:paraId="7F69BE68" w14:textId="77777777" w:rsidR="00796755" w:rsidRDefault="00796755">
      <w:pPr>
        <w:shd w:val="clear" w:color="auto" w:fill="BFBFBF"/>
        <w:ind w:firstLine="480"/>
      </w:pPr>
      <w:r>
        <w:t xml:space="preserve">        # dead jump image</w:t>
      </w:r>
    </w:p>
    <w:p w14:paraId="16BA8C8D" w14:textId="77777777" w:rsidR="00796755" w:rsidRDefault="00796755">
      <w:pPr>
        <w:shd w:val="clear" w:color="auto" w:fill="BFBFBF"/>
        <w:ind w:firstLine="480"/>
      </w:pPr>
      <w:r>
        <w:t xml:space="preserve">        self.frames.append(pg.transform.flip(self.frames[2], False, True))</w:t>
      </w:r>
    </w:p>
    <w:p w14:paraId="0DAEBEF0" w14:textId="77777777" w:rsidR="00796755" w:rsidRDefault="00796755">
      <w:pPr>
        <w:shd w:val="clear" w:color="auto" w:fill="BFBFBF"/>
        <w:ind w:firstLine="480"/>
      </w:pPr>
      <w:r>
        <w:t xml:space="preserve">        # right walk images</w:t>
      </w:r>
    </w:p>
    <w:p w14:paraId="03DFBC22" w14:textId="77777777" w:rsidR="00796755" w:rsidRDefault="00796755">
      <w:pPr>
        <w:shd w:val="clear" w:color="auto" w:fill="BFBFBF"/>
        <w:ind w:firstLine="480"/>
      </w:pPr>
      <w:r>
        <w:t xml:space="preserve">        self.frames.append(pg.transform.flip(self.frames[0], True, False))</w:t>
      </w:r>
    </w:p>
    <w:p w14:paraId="394107A5" w14:textId="77777777" w:rsidR="00796755" w:rsidRDefault="00796755">
      <w:pPr>
        <w:shd w:val="clear" w:color="auto" w:fill="BFBFBF"/>
        <w:ind w:firstLine="480"/>
      </w:pPr>
      <w:r>
        <w:t xml:space="preserve">        self.frames.append(pg.transform.flip(self.frames[1], True, False))</w:t>
      </w:r>
    </w:p>
    <w:p w14:paraId="0ECF0DA0" w14:textId="77777777" w:rsidR="00796755" w:rsidRDefault="00796755">
      <w:pPr>
        <w:shd w:val="clear" w:color="auto" w:fill="BFBFBF"/>
        <w:ind w:firstLine="480"/>
      </w:pPr>
      <w:r>
        <w:t xml:space="preserve">        self.state = c.FLY</w:t>
      </w:r>
    </w:p>
    <w:p w14:paraId="384A6DF2" w14:textId="77777777" w:rsidR="00796755" w:rsidRDefault="00796755">
      <w:pPr>
        <w:shd w:val="clear" w:color="auto" w:fill="BFBFBF"/>
        <w:ind w:firstLine="480"/>
      </w:pPr>
    </w:p>
    <w:p w14:paraId="1A68A6F2" w14:textId="77777777" w:rsidR="00796755" w:rsidRDefault="00796755">
      <w:pPr>
        <w:shd w:val="clear" w:color="auto" w:fill="BFBFBF"/>
        <w:ind w:firstLine="480"/>
      </w:pPr>
      <w:r>
        <w:t xml:space="preserve">    def get_frame_rect(self, color):</w:t>
      </w:r>
    </w:p>
    <w:p w14:paraId="3BD95713" w14:textId="77777777" w:rsidR="00796755" w:rsidRDefault="00796755">
      <w:pPr>
        <w:shd w:val="clear" w:color="auto" w:fill="BFBFBF"/>
        <w:ind w:firstLine="480"/>
      </w:pPr>
      <w:r>
        <w:t xml:space="preserve">        if color == c.COLOR_TYPE_GREEN:</w:t>
      </w:r>
    </w:p>
    <w:p w14:paraId="1BEE407B" w14:textId="77777777" w:rsidR="00796755" w:rsidRDefault="00796755">
      <w:pPr>
        <w:shd w:val="clear" w:color="auto" w:fill="BFBFBF"/>
        <w:ind w:firstLine="480"/>
      </w:pPr>
      <w:r>
        <w:t xml:space="preserve">            frame_rect_list = [(90, 0, 16, 24), (120, 0, 16, 24),</w:t>
      </w:r>
    </w:p>
    <w:p w14:paraId="1E2C7A97" w14:textId="77777777" w:rsidR="00796755" w:rsidRDefault="00796755">
      <w:pPr>
        <w:shd w:val="clear" w:color="auto" w:fill="BFBFBF"/>
        <w:ind w:firstLine="480"/>
      </w:pPr>
      <w:r>
        <w:t xml:space="preserve">                               (330, 5, 16, 15)]</w:t>
      </w:r>
    </w:p>
    <w:p w14:paraId="2B67A668" w14:textId="77777777" w:rsidR="00796755" w:rsidRDefault="00796755">
      <w:pPr>
        <w:shd w:val="clear" w:color="auto" w:fill="BFBFBF"/>
        <w:ind w:firstLine="480"/>
      </w:pPr>
      <w:r>
        <w:t xml:space="preserve">        else:</w:t>
      </w:r>
    </w:p>
    <w:p w14:paraId="4267BC6C" w14:textId="77777777" w:rsidR="00796755" w:rsidRDefault="00796755">
      <w:pPr>
        <w:shd w:val="clear" w:color="auto" w:fill="BFBFBF"/>
        <w:ind w:firstLine="480"/>
      </w:pPr>
      <w:r>
        <w:t xml:space="preserve">            frame_rect_list = [(90, 30, 16, 24), (120, 30, 16, 24),</w:t>
      </w:r>
    </w:p>
    <w:p w14:paraId="20B45081" w14:textId="77777777" w:rsidR="00796755" w:rsidRDefault="00796755">
      <w:pPr>
        <w:shd w:val="clear" w:color="auto" w:fill="BFBFBF"/>
        <w:ind w:firstLine="480"/>
      </w:pPr>
      <w:r>
        <w:t xml:space="preserve">                               (330, 35, 16, 15)]</w:t>
      </w:r>
    </w:p>
    <w:p w14:paraId="40813377" w14:textId="77777777" w:rsidR="00796755" w:rsidRDefault="00796755">
      <w:pPr>
        <w:shd w:val="clear" w:color="auto" w:fill="BFBFBF"/>
        <w:ind w:firstLine="480"/>
      </w:pPr>
      <w:r>
        <w:t xml:space="preserve">        return frame_rect_list</w:t>
      </w:r>
    </w:p>
    <w:p w14:paraId="37A02476" w14:textId="77777777" w:rsidR="00796755" w:rsidRDefault="00796755">
      <w:pPr>
        <w:shd w:val="clear" w:color="auto" w:fill="BFBFBF"/>
        <w:ind w:firstLine="480"/>
      </w:pPr>
    </w:p>
    <w:p w14:paraId="15A3A09B" w14:textId="77777777" w:rsidR="00796755" w:rsidRDefault="00796755">
      <w:pPr>
        <w:shd w:val="clear" w:color="auto" w:fill="BFBFBF"/>
        <w:ind w:firstLine="480"/>
      </w:pPr>
      <w:r>
        <w:t xml:space="preserve">    def jumped_on(self):</w:t>
      </w:r>
    </w:p>
    <w:p w14:paraId="415516B3" w14:textId="77777777" w:rsidR="00796755" w:rsidRDefault="00796755">
      <w:pPr>
        <w:shd w:val="clear" w:color="auto" w:fill="BFBFBF"/>
        <w:ind w:firstLine="480"/>
      </w:pPr>
      <w:r>
        <w:t xml:space="preserve">        self.x_vel = 0</w:t>
      </w:r>
    </w:p>
    <w:p w14:paraId="7854BA4C" w14:textId="77777777" w:rsidR="00796755" w:rsidRDefault="00796755">
      <w:pPr>
        <w:shd w:val="clear" w:color="auto" w:fill="BFBFBF"/>
        <w:ind w:firstLine="480"/>
      </w:pPr>
      <w:r>
        <w:t xml:space="preserve">        self.frame_index = 2</w:t>
      </w:r>
    </w:p>
    <w:p w14:paraId="657BFDAD" w14:textId="77777777" w:rsidR="00796755" w:rsidRDefault="00796755">
      <w:pPr>
        <w:shd w:val="clear" w:color="auto" w:fill="BFBFBF"/>
        <w:ind w:firstLine="480"/>
      </w:pPr>
      <w:r>
        <w:t xml:space="preserve">        x = self.rect.x</w:t>
      </w:r>
    </w:p>
    <w:p w14:paraId="60BFD0A7" w14:textId="77777777" w:rsidR="00796755" w:rsidRDefault="00796755">
      <w:pPr>
        <w:shd w:val="clear" w:color="auto" w:fill="BFBFBF"/>
        <w:ind w:firstLine="480"/>
      </w:pPr>
      <w:r>
        <w:t xml:space="preserve">        bottom = self.rect.bottom</w:t>
      </w:r>
    </w:p>
    <w:p w14:paraId="39B48BB5" w14:textId="77777777" w:rsidR="00796755" w:rsidRDefault="00796755">
      <w:pPr>
        <w:shd w:val="clear" w:color="auto" w:fill="BFBFBF"/>
        <w:ind w:firstLine="480"/>
      </w:pPr>
      <w:r>
        <w:t xml:space="preserve">        self.rect = self.frames[self.frame_index].get_rect()</w:t>
      </w:r>
    </w:p>
    <w:p w14:paraId="5E606DF4" w14:textId="77777777" w:rsidR="00796755" w:rsidRDefault="00796755">
      <w:pPr>
        <w:shd w:val="clear" w:color="auto" w:fill="BFBFBF"/>
        <w:ind w:firstLine="480"/>
      </w:pPr>
      <w:r>
        <w:lastRenderedPageBreak/>
        <w:t xml:space="preserve">        self.rect.x = x</w:t>
      </w:r>
    </w:p>
    <w:p w14:paraId="34670342" w14:textId="77777777" w:rsidR="00796755" w:rsidRDefault="00796755">
      <w:pPr>
        <w:shd w:val="clear" w:color="auto" w:fill="BFBFBF"/>
        <w:ind w:firstLine="480"/>
      </w:pPr>
      <w:r>
        <w:t xml:space="preserve">        self.rect.bottom = bottom</w:t>
      </w:r>
    </w:p>
    <w:p w14:paraId="6EF4B7BE" w14:textId="77777777" w:rsidR="00796755" w:rsidRDefault="00796755">
      <w:pPr>
        <w:shd w:val="clear" w:color="auto" w:fill="BFBFBF"/>
        <w:ind w:firstLine="480"/>
      </w:pPr>
      <w:r>
        <w:t xml:space="preserve">        self.in_range = False</w:t>
      </w:r>
    </w:p>
    <w:p w14:paraId="3D39D9C7" w14:textId="77777777" w:rsidR="00796755" w:rsidRDefault="00796755">
      <w:pPr>
        <w:shd w:val="clear" w:color="auto" w:fill="BFBFBF"/>
        <w:ind w:firstLine="480"/>
      </w:pPr>
      <w:r>
        <w:t xml:space="preserve">        self.isVertical = False</w:t>
      </w:r>
    </w:p>
    <w:p w14:paraId="6F64748B" w14:textId="77777777" w:rsidR="00796755" w:rsidRDefault="00796755">
      <w:pPr>
        <w:shd w:val="clear" w:color="auto" w:fill="BFBFBF"/>
        <w:ind w:firstLine="480"/>
      </w:pPr>
    </w:p>
    <w:p w14:paraId="7BD7DCBF" w14:textId="77777777" w:rsidR="00796755" w:rsidRDefault="00796755">
      <w:pPr>
        <w:shd w:val="clear" w:color="auto" w:fill="BFBFBF"/>
        <w:ind w:firstLine="480"/>
      </w:pPr>
    </w:p>
    <w:p w14:paraId="233C8D17" w14:textId="77777777" w:rsidR="00796755" w:rsidRDefault="00796755">
      <w:pPr>
        <w:shd w:val="clear" w:color="auto" w:fill="BFBFBF"/>
        <w:ind w:firstLine="480"/>
      </w:pPr>
      <w:r>
        <w:t>class FireKoopa(Enemy):</w:t>
      </w:r>
    </w:p>
    <w:p w14:paraId="64FD6F04" w14:textId="77777777" w:rsidR="00796755" w:rsidRDefault="00796755">
      <w:pPr>
        <w:shd w:val="clear" w:color="auto" w:fill="BFBFBF"/>
        <w:ind w:firstLine="480"/>
      </w:pPr>
      <w:r>
        <w:t xml:space="preserve">    def __init__(self, x, y, direction, color, in_range,</w:t>
      </w:r>
    </w:p>
    <w:p w14:paraId="6998C71D" w14:textId="77777777" w:rsidR="00796755" w:rsidRDefault="00796755">
      <w:pPr>
        <w:shd w:val="clear" w:color="auto" w:fill="BFBFBF"/>
        <w:ind w:firstLine="480"/>
      </w:pPr>
      <w:r>
        <w:t xml:space="preserve">                 range_start, range_end, level, name=c.FIRE_KOOPA):</w:t>
      </w:r>
    </w:p>
    <w:p w14:paraId="251B9B7F" w14:textId="77777777" w:rsidR="00796755" w:rsidRDefault="00796755">
      <w:pPr>
        <w:shd w:val="clear" w:color="auto" w:fill="BFBFBF"/>
        <w:ind w:firstLine="480"/>
      </w:pPr>
      <w:r>
        <w:t xml:space="preserve">        Enemy.__init__(self)</w:t>
      </w:r>
    </w:p>
    <w:p w14:paraId="2F29298F" w14:textId="77777777" w:rsidR="00796755" w:rsidRDefault="00796755">
      <w:pPr>
        <w:shd w:val="clear" w:color="auto" w:fill="BFBFBF"/>
        <w:ind w:firstLine="480"/>
      </w:pPr>
      <w:r>
        <w:t xml:space="preserve">        frame_rect_list = [(2, 210, 32, 32), (42, 210, 32, 32),</w:t>
      </w:r>
    </w:p>
    <w:p w14:paraId="592C254B" w14:textId="77777777" w:rsidR="00796755" w:rsidRDefault="00796755">
      <w:pPr>
        <w:shd w:val="clear" w:color="auto" w:fill="BFBFBF"/>
        <w:ind w:firstLine="480"/>
      </w:pPr>
      <w:r>
        <w:t xml:space="preserve">                           (82, 210, 32, 32), (122, 210, 32, 32)]</w:t>
      </w:r>
    </w:p>
    <w:p w14:paraId="0D9F9FFE" w14:textId="77777777" w:rsidR="00796755" w:rsidRDefault="00796755">
      <w:pPr>
        <w:shd w:val="clear" w:color="auto" w:fill="BFBFBF"/>
        <w:ind w:firstLine="480"/>
      </w:pPr>
      <w:r>
        <w:t xml:space="preserve">        self.setup_enemy(x, y, direction, name, setup.GFX[c.ENEMY_SHEET],</w:t>
      </w:r>
    </w:p>
    <w:p w14:paraId="3FC97C69" w14:textId="77777777" w:rsidR="00796755" w:rsidRDefault="00796755">
      <w:pPr>
        <w:shd w:val="clear" w:color="auto" w:fill="BFBFBF"/>
        <w:ind w:firstLine="480"/>
      </w:pPr>
      <w:r>
        <w:t xml:space="preserve">                         frame_rect_list, in_range, range_start, range_end)</w:t>
      </w:r>
    </w:p>
    <w:p w14:paraId="2FB69745" w14:textId="77777777" w:rsidR="00796755" w:rsidRDefault="00796755">
      <w:pPr>
        <w:shd w:val="clear" w:color="auto" w:fill="BFBFBF"/>
        <w:ind w:firstLine="480"/>
      </w:pPr>
      <w:r>
        <w:t xml:space="preserve">        # right walk images</w:t>
      </w:r>
    </w:p>
    <w:p w14:paraId="0AD604B7" w14:textId="77777777" w:rsidR="00796755" w:rsidRDefault="00796755">
      <w:pPr>
        <w:shd w:val="clear" w:color="auto" w:fill="BFBFBF"/>
        <w:ind w:firstLine="480"/>
      </w:pPr>
      <w:r>
        <w:t xml:space="preserve">        self.frames.append(pg.transform.flip(self.frames[0], True, False))</w:t>
      </w:r>
    </w:p>
    <w:p w14:paraId="4F7FA15E" w14:textId="77777777" w:rsidR="00796755" w:rsidRDefault="00796755">
      <w:pPr>
        <w:shd w:val="clear" w:color="auto" w:fill="BFBFBF"/>
        <w:ind w:firstLine="480"/>
      </w:pPr>
      <w:r>
        <w:t xml:space="preserve">        self.frames.append(pg.transform.flip(self.frames[1], True, False))</w:t>
      </w:r>
    </w:p>
    <w:p w14:paraId="6E5E7886" w14:textId="77777777" w:rsidR="00796755" w:rsidRDefault="00796755">
      <w:pPr>
        <w:shd w:val="clear" w:color="auto" w:fill="BFBFBF"/>
        <w:ind w:firstLine="480"/>
      </w:pPr>
      <w:r>
        <w:t xml:space="preserve">        self.frames.append(pg.transform.flip(self.frames[2], True, False))</w:t>
      </w:r>
    </w:p>
    <w:p w14:paraId="3942A3AB" w14:textId="77777777" w:rsidR="00796755" w:rsidRDefault="00796755">
      <w:pPr>
        <w:shd w:val="clear" w:color="auto" w:fill="BFBFBF"/>
        <w:ind w:firstLine="480"/>
      </w:pPr>
      <w:r>
        <w:t xml:space="preserve">        self.frames.append(pg.transform.flip(self.frames[3], True, False))</w:t>
      </w:r>
    </w:p>
    <w:p w14:paraId="4C8D9BAE" w14:textId="77777777" w:rsidR="00796755" w:rsidRDefault="00796755">
      <w:pPr>
        <w:shd w:val="clear" w:color="auto" w:fill="BFBFBF"/>
        <w:ind w:firstLine="480"/>
      </w:pPr>
      <w:r>
        <w:t xml:space="preserve">        self.x_vel = 0</w:t>
      </w:r>
    </w:p>
    <w:p w14:paraId="6F9A43C4" w14:textId="77777777" w:rsidR="00796755" w:rsidRDefault="00796755">
      <w:pPr>
        <w:shd w:val="clear" w:color="auto" w:fill="BFBFBF"/>
        <w:ind w:firstLine="480"/>
      </w:pPr>
      <w:r>
        <w:t xml:space="preserve">        self.gravity = 0.3</w:t>
      </w:r>
    </w:p>
    <w:p w14:paraId="0C26A314" w14:textId="77777777" w:rsidR="00796755" w:rsidRDefault="00796755">
      <w:pPr>
        <w:shd w:val="clear" w:color="auto" w:fill="BFBFBF"/>
        <w:ind w:firstLine="480"/>
      </w:pPr>
      <w:r>
        <w:t xml:space="preserve">        self.level = level</w:t>
      </w:r>
    </w:p>
    <w:p w14:paraId="414AE6E5" w14:textId="77777777" w:rsidR="00796755" w:rsidRDefault="00796755">
      <w:pPr>
        <w:shd w:val="clear" w:color="auto" w:fill="BFBFBF"/>
        <w:ind w:firstLine="480"/>
      </w:pPr>
      <w:r>
        <w:t xml:space="preserve">        self.fire_timer = 0</w:t>
      </w:r>
    </w:p>
    <w:p w14:paraId="7188B49B" w14:textId="77777777" w:rsidR="00796755" w:rsidRDefault="00796755">
      <w:pPr>
        <w:shd w:val="clear" w:color="auto" w:fill="BFBFBF"/>
        <w:ind w:firstLine="480"/>
      </w:pPr>
      <w:r>
        <w:t xml:space="preserve">        self.jump_timer = 0</w:t>
      </w:r>
    </w:p>
    <w:p w14:paraId="2485A136" w14:textId="77777777" w:rsidR="00796755" w:rsidRDefault="00796755">
      <w:pPr>
        <w:shd w:val="clear" w:color="auto" w:fill="BFBFBF"/>
        <w:ind w:firstLine="480"/>
      </w:pPr>
    </w:p>
    <w:p w14:paraId="358654AF" w14:textId="77777777" w:rsidR="00796755" w:rsidRDefault="00796755">
      <w:pPr>
        <w:shd w:val="clear" w:color="auto" w:fill="BFBFBF"/>
        <w:ind w:firstLine="480"/>
      </w:pPr>
      <w:r>
        <w:t xml:space="preserve">    def load_frames(self, sheet, frame_rect_list):</w:t>
      </w:r>
    </w:p>
    <w:p w14:paraId="7D6B7CA9" w14:textId="77777777" w:rsidR="00796755" w:rsidRDefault="00796755">
      <w:pPr>
        <w:shd w:val="clear" w:color="auto" w:fill="BFBFBF"/>
        <w:ind w:firstLine="480"/>
      </w:pPr>
      <w:r>
        <w:t xml:space="preserve">        for frame_rect in frame_rect_list:</w:t>
      </w:r>
    </w:p>
    <w:p w14:paraId="1F9A5D5A" w14:textId="77777777" w:rsidR="00796755" w:rsidRDefault="00796755">
      <w:pPr>
        <w:shd w:val="clear" w:color="auto" w:fill="BFBFBF"/>
        <w:ind w:firstLine="480"/>
      </w:pPr>
      <w:r>
        <w:t xml:space="preserve">            self.frames.append(tools.get_image(sheet, *frame_rect,</w:t>
      </w:r>
    </w:p>
    <w:p w14:paraId="7FFC0634" w14:textId="77777777" w:rsidR="00796755" w:rsidRDefault="00796755">
      <w:pPr>
        <w:shd w:val="clear" w:color="auto" w:fill="BFBFBF"/>
        <w:ind w:firstLine="480"/>
      </w:pPr>
      <w:r>
        <w:t xml:space="preserve">                                               c.BLACK, c.BRICK_SIZE_MULTIPLIER))</w:t>
      </w:r>
    </w:p>
    <w:p w14:paraId="02870828" w14:textId="77777777" w:rsidR="00796755" w:rsidRDefault="00796755">
      <w:pPr>
        <w:shd w:val="clear" w:color="auto" w:fill="BFBFBF"/>
        <w:ind w:firstLine="480"/>
      </w:pPr>
    </w:p>
    <w:p w14:paraId="1150A566" w14:textId="77777777" w:rsidR="00796755" w:rsidRDefault="00796755">
      <w:pPr>
        <w:shd w:val="clear" w:color="auto" w:fill="BFBFBF"/>
        <w:ind w:firstLine="480"/>
      </w:pPr>
      <w:r>
        <w:t xml:space="preserve">    def walking(self):</w:t>
      </w:r>
    </w:p>
    <w:p w14:paraId="5DE5FCBE" w14:textId="77777777" w:rsidR="00796755" w:rsidRDefault="00796755">
      <w:pPr>
        <w:shd w:val="clear" w:color="auto" w:fill="BFBFBF"/>
        <w:ind w:firstLine="480"/>
      </w:pPr>
      <w:r>
        <w:t xml:space="preserve">        if (self.current_time - self.animate_timer) &gt; 250:</w:t>
      </w:r>
    </w:p>
    <w:p w14:paraId="5B1DE8D4" w14:textId="77777777" w:rsidR="00796755" w:rsidRDefault="00796755">
      <w:pPr>
        <w:shd w:val="clear" w:color="auto" w:fill="BFBFBF"/>
        <w:ind w:firstLine="480"/>
      </w:pPr>
      <w:r>
        <w:t xml:space="preserve">            if self.direction == c.RIGHT:</w:t>
      </w:r>
    </w:p>
    <w:p w14:paraId="2579E4C2" w14:textId="77777777" w:rsidR="00796755" w:rsidRDefault="00796755">
      <w:pPr>
        <w:shd w:val="clear" w:color="auto" w:fill="BFBFBF"/>
        <w:ind w:firstLine="480"/>
      </w:pPr>
      <w:r>
        <w:t xml:space="preserve">                self.frame_index += 1</w:t>
      </w:r>
    </w:p>
    <w:p w14:paraId="5049B4DA" w14:textId="77777777" w:rsidR="00796755" w:rsidRDefault="00796755">
      <w:pPr>
        <w:shd w:val="clear" w:color="auto" w:fill="BFBFBF"/>
        <w:ind w:firstLine="480"/>
      </w:pPr>
      <w:r>
        <w:t xml:space="preserve">                if self.frame_index &gt; 7:</w:t>
      </w:r>
    </w:p>
    <w:p w14:paraId="36ABE8E3" w14:textId="77777777" w:rsidR="00796755" w:rsidRDefault="00796755">
      <w:pPr>
        <w:shd w:val="clear" w:color="auto" w:fill="BFBFBF"/>
        <w:ind w:firstLine="480"/>
      </w:pPr>
      <w:r>
        <w:t xml:space="preserve">                    self.frame_index = 4</w:t>
      </w:r>
    </w:p>
    <w:p w14:paraId="7C121032" w14:textId="77777777" w:rsidR="00796755" w:rsidRDefault="00796755">
      <w:pPr>
        <w:shd w:val="clear" w:color="auto" w:fill="BFBFBF"/>
        <w:ind w:firstLine="480"/>
      </w:pPr>
      <w:r>
        <w:t xml:space="preserve">            else:</w:t>
      </w:r>
    </w:p>
    <w:p w14:paraId="5C045628" w14:textId="77777777" w:rsidR="00796755" w:rsidRDefault="00796755">
      <w:pPr>
        <w:shd w:val="clear" w:color="auto" w:fill="BFBFBF"/>
        <w:ind w:firstLine="480"/>
      </w:pPr>
      <w:r>
        <w:t xml:space="preserve">                self.frame_index += 1</w:t>
      </w:r>
    </w:p>
    <w:p w14:paraId="2D6A3072" w14:textId="77777777" w:rsidR="00796755" w:rsidRDefault="00796755">
      <w:pPr>
        <w:shd w:val="clear" w:color="auto" w:fill="BFBFBF"/>
        <w:ind w:firstLine="480"/>
      </w:pPr>
      <w:r>
        <w:t xml:space="preserve">                if self.frame_index &gt; 3:</w:t>
      </w:r>
    </w:p>
    <w:p w14:paraId="5DD15F2D" w14:textId="77777777" w:rsidR="00796755" w:rsidRDefault="00796755">
      <w:pPr>
        <w:shd w:val="clear" w:color="auto" w:fill="BFBFBF"/>
        <w:ind w:firstLine="480"/>
      </w:pPr>
      <w:r>
        <w:t xml:space="preserve">                    self.frame_index = 0</w:t>
      </w:r>
    </w:p>
    <w:p w14:paraId="443D326A" w14:textId="77777777" w:rsidR="00796755" w:rsidRDefault="00796755">
      <w:pPr>
        <w:shd w:val="clear" w:color="auto" w:fill="BFBFBF"/>
        <w:ind w:firstLine="480"/>
      </w:pPr>
      <w:r>
        <w:t xml:space="preserve">            self.animate_timer = self.current_time</w:t>
      </w:r>
    </w:p>
    <w:p w14:paraId="7AC3EA04" w14:textId="77777777" w:rsidR="00796755" w:rsidRDefault="00796755">
      <w:pPr>
        <w:shd w:val="clear" w:color="auto" w:fill="BFBFBF"/>
        <w:ind w:firstLine="480"/>
      </w:pPr>
    </w:p>
    <w:p w14:paraId="48F58FAB" w14:textId="77777777" w:rsidR="00796755" w:rsidRDefault="00796755">
      <w:pPr>
        <w:shd w:val="clear" w:color="auto" w:fill="BFBFBF"/>
        <w:ind w:firstLine="480"/>
      </w:pPr>
      <w:r>
        <w:t xml:space="preserve">        self.shoot_fire()</w:t>
      </w:r>
    </w:p>
    <w:p w14:paraId="0F956279" w14:textId="77777777" w:rsidR="00796755" w:rsidRDefault="00796755">
      <w:pPr>
        <w:shd w:val="clear" w:color="auto" w:fill="BFBFBF"/>
        <w:ind w:firstLine="480"/>
      </w:pPr>
      <w:r>
        <w:t xml:space="preserve">        if self.should_jump():</w:t>
      </w:r>
    </w:p>
    <w:p w14:paraId="70EF7D24" w14:textId="77777777" w:rsidR="00796755" w:rsidRDefault="00796755">
      <w:pPr>
        <w:shd w:val="clear" w:color="auto" w:fill="BFBFBF"/>
        <w:ind w:firstLine="480"/>
      </w:pPr>
      <w:r>
        <w:t xml:space="preserve">            self.y_vel = -7</w:t>
      </w:r>
    </w:p>
    <w:p w14:paraId="2EA0CF55" w14:textId="77777777" w:rsidR="00796755" w:rsidRDefault="00796755">
      <w:pPr>
        <w:shd w:val="clear" w:color="auto" w:fill="BFBFBF"/>
        <w:ind w:firstLine="480"/>
      </w:pPr>
    </w:p>
    <w:p w14:paraId="6A3EB017" w14:textId="77777777" w:rsidR="00796755" w:rsidRDefault="00796755">
      <w:pPr>
        <w:shd w:val="clear" w:color="auto" w:fill="BFBFBF"/>
        <w:ind w:firstLine="480"/>
      </w:pPr>
      <w:r>
        <w:t xml:space="preserve">    def falling(self):</w:t>
      </w:r>
    </w:p>
    <w:p w14:paraId="01F655C0" w14:textId="77777777" w:rsidR="00796755" w:rsidRDefault="00796755">
      <w:pPr>
        <w:shd w:val="clear" w:color="auto" w:fill="BFBFBF"/>
        <w:ind w:firstLine="480"/>
      </w:pPr>
      <w:r>
        <w:t xml:space="preserve">        if self.y_vel &lt; 7:</w:t>
      </w:r>
    </w:p>
    <w:p w14:paraId="62444FBC" w14:textId="77777777" w:rsidR="00796755" w:rsidRDefault="00796755">
      <w:pPr>
        <w:shd w:val="clear" w:color="auto" w:fill="BFBFBF"/>
        <w:ind w:firstLine="480"/>
      </w:pPr>
      <w:r>
        <w:t xml:space="preserve">            self.y_vel += self.gravity</w:t>
      </w:r>
    </w:p>
    <w:p w14:paraId="71B3C6D9" w14:textId="77777777" w:rsidR="00796755" w:rsidRDefault="00796755">
      <w:pPr>
        <w:shd w:val="clear" w:color="auto" w:fill="BFBFBF"/>
        <w:ind w:firstLine="480"/>
      </w:pPr>
      <w:r>
        <w:lastRenderedPageBreak/>
        <w:t xml:space="preserve">        self.shoot_fire()</w:t>
      </w:r>
    </w:p>
    <w:p w14:paraId="18E064BA" w14:textId="77777777" w:rsidR="00796755" w:rsidRDefault="00796755">
      <w:pPr>
        <w:shd w:val="clear" w:color="auto" w:fill="BFBFBF"/>
        <w:ind w:firstLine="480"/>
      </w:pPr>
    </w:p>
    <w:p w14:paraId="7384EAA4" w14:textId="77777777" w:rsidR="00796755" w:rsidRDefault="00796755">
      <w:pPr>
        <w:shd w:val="clear" w:color="auto" w:fill="BFBFBF"/>
        <w:ind w:firstLine="480"/>
      </w:pPr>
      <w:r>
        <w:t xml:space="preserve">    def should_jump(self):</w:t>
      </w:r>
    </w:p>
    <w:p w14:paraId="4D2A82D3" w14:textId="77777777" w:rsidR="00796755" w:rsidRDefault="00796755">
      <w:pPr>
        <w:shd w:val="clear" w:color="auto" w:fill="BFBFBF"/>
        <w:ind w:firstLine="480"/>
      </w:pPr>
      <w:r>
        <w:t xml:space="preserve">        if (self.rect.x - self.level.player.rect.x) &lt; 400:</w:t>
      </w:r>
    </w:p>
    <w:p w14:paraId="72E9AC32" w14:textId="77777777" w:rsidR="00796755" w:rsidRDefault="00796755">
      <w:pPr>
        <w:shd w:val="clear" w:color="auto" w:fill="BFBFBF"/>
        <w:ind w:firstLine="480"/>
      </w:pPr>
      <w:r>
        <w:t xml:space="preserve">            if (self.current_time - self.jump_timer) &gt; 2500:</w:t>
      </w:r>
    </w:p>
    <w:p w14:paraId="097FE850" w14:textId="77777777" w:rsidR="00796755" w:rsidRDefault="00796755">
      <w:pPr>
        <w:shd w:val="clear" w:color="auto" w:fill="BFBFBF"/>
        <w:ind w:firstLine="480"/>
      </w:pPr>
      <w:r>
        <w:t xml:space="preserve">                self.jump_timer = self.current_time</w:t>
      </w:r>
    </w:p>
    <w:p w14:paraId="0AFFF924" w14:textId="77777777" w:rsidR="00796755" w:rsidRDefault="00796755">
      <w:pPr>
        <w:shd w:val="clear" w:color="auto" w:fill="BFBFBF"/>
        <w:ind w:firstLine="480"/>
      </w:pPr>
      <w:r>
        <w:t xml:space="preserve">                return True</w:t>
      </w:r>
    </w:p>
    <w:p w14:paraId="190596C6" w14:textId="77777777" w:rsidR="00796755" w:rsidRDefault="00796755">
      <w:pPr>
        <w:shd w:val="clear" w:color="auto" w:fill="BFBFBF"/>
        <w:ind w:firstLine="480"/>
      </w:pPr>
      <w:r>
        <w:t xml:space="preserve">        return False</w:t>
      </w:r>
    </w:p>
    <w:p w14:paraId="0675E25B" w14:textId="77777777" w:rsidR="00796755" w:rsidRDefault="00796755">
      <w:pPr>
        <w:shd w:val="clear" w:color="auto" w:fill="BFBFBF"/>
        <w:ind w:firstLine="480"/>
      </w:pPr>
    </w:p>
    <w:p w14:paraId="737967EA" w14:textId="77777777" w:rsidR="00796755" w:rsidRDefault="00796755">
      <w:pPr>
        <w:shd w:val="clear" w:color="auto" w:fill="BFBFBF"/>
        <w:ind w:firstLine="480"/>
      </w:pPr>
      <w:r>
        <w:t xml:space="preserve">    def shoot_fire(self):</w:t>
      </w:r>
    </w:p>
    <w:p w14:paraId="13947851" w14:textId="77777777" w:rsidR="00796755" w:rsidRDefault="00796755">
      <w:pPr>
        <w:shd w:val="clear" w:color="auto" w:fill="BFBFBF"/>
        <w:ind w:firstLine="480"/>
      </w:pPr>
      <w:r>
        <w:t xml:space="preserve">        if (self.current_time - self.fire_timer) &gt; 3000:</w:t>
      </w:r>
    </w:p>
    <w:p w14:paraId="41D87C17" w14:textId="77777777" w:rsidR="00796755" w:rsidRDefault="00796755">
      <w:pPr>
        <w:shd w:val="clear" w:color="auto" w:fill="BFBFBF"/>
        <w:ind w:firstLine="480"/>
      </w:pPr>
      <w:r>
        <w:t xml:space="preserve">            self.fire_timer = self.current_time</w:t>
      </w:r>
    </w:p>
    <w:p w14:paraId="291D4ED5" w14:textId="77777777" w:rsidR="00796755" w:rsidRDefault="00796755">
      <w:pPr>
        <w:shd w:val="clear" w:color="auto" w:fill="BFBFBF"/>
        <w:ind w:firstLine="480"/>
      </w:pPr>
      <w:r>
        <w:t xml:space="preserve">            self.level.enemy_group.add(Fire(self.rect.x, self.rect.bottom - 20, self.direction))</w:t>
      </w:r>
    </w:p>
    <w:p w14:paraId="6465F800" w14:textId="77777777" w:rsidR="00796755" w:rsidRDefault="00796755">
      <w:pPr>
        <w:shd w:val="clear" w:color="auto" w:fill="BFBFBF"/>
        <w:ind w:firstLine="480"/>
      </w:pPr>
    </w:p>
    <w:p w14:paraId="36E801CD" w14:textId="77777777" w:rsidR="00796755" w:rsidRDefault="00796755">
      <w:pPr>
        <w:shd w:val="clear" w:color="auto" w:fill="BFBFBF"/>
        <w:ind w:firstLine="480"/>
      </w:pPr>
    </w:p>
    <w:p w14:paraId="7D99DB3A" w14:textId="77777777" w:rsidR="00796755" w:rsidRDefault="00796755">
      <w:pPr>
        <w:shd w:val="clear" w:color="auto" w:fill="BFBFBF"/>
        <w:ind w:firstLine="480"/>
      </w:pPr>
      <w:r>
        <w:t>class Fire(Enemy):</w:t>
      </w:r>
    </w:p>
    <w:p w14:paraId="127C4466" w14:textId="77777777" w:rsidR="00796755" w:rsidRDefault="00796755">
      <w:pPr>
        <w:shd w:val="clear" w:color="auto" w:fill="BFBFBF"/>
        <w:ind w:firstLine="480"/>
      </w:pPr>
      <w:r>
        <w:t xml:space="preserve">    def __init__(self, x, y, direction, name=c.FIRE):</w:t>
      </w:r>
    </w:p>
    <w:p w14:paraId="4458A823" w14:textId="77777777" w:rsidR="00796755" w:rsidRDefault="00796755">
      <w:pPr>
        <w:shd w:val="clear" w:color="auto" w:fill="BFBFBF"/>
        <w:ind w:firstLine="480"/>
      </w:pPr>
      <w:r>
        <w:t xml:space="preserve">        Enemy.__init__(self)</w:t>
      </w:r>
    </w:p>
    <w:p w14:paraId="18373191" w14:textId="77777777" w:rsidR="00796755" w:rsidRDefault="00796755">
      <w:pPr>
        <w:shd w:val="clear" w:color="auto" w:fill="BFBFBF"/>
        <w:ind w:firstLine="480"/>
      </w:pPr>
      <w:r>
        <w:t xml:space="preserve">        frame_rect_list = [(101, 253, 23, 8), (131, 253, 23, 8)]</w:t>
      </w:r>
    </w:p>
    <w:p w14:paraId="18753BE7" w14:textId="77777777" w:rsidR="00796755" w:rsidRDefault="00796755">
      <w:pPr>
        <w:shd w:val="clear" w:color="auto" w:fill="BFBFBF"/>
        <w:ind w:firstLine="480"/>
      </w:pPr>
      <w:r>
        <w:t xml:space="preserve">        in_range, range_start, range_end = False, 0, 0</w:t>
      </w:r>
    </w:p>
    <w:p w14:paraId="6487D78B" w14:textId="77777777" w:rsidR="00796755" w:rsidRDefault="00796755">
      <w:pPr>
        <w:shd w:val="clear" w:color="auto" w:fill="BFBFBF"/>
        <w:ind w:firstLine="480"/>
      </w:pPr>
      <w:r>
        <w:t xml:space="preserve">        self.setup_enemy(x, y, direction, name, setup.GFX[c.ENEMY_SHEET],</w:t>
      </w:r>
    </w:p>
    <w:p w14:paraId="4A64EC67" w14:textId="77777777" w:rsidR="00796755" w:rsidRDefault="00796755">
      <w:pPr>
        <w:shd w:val="clear" w:color="auto" w:fill="BFBFBF"/>
        <w:ind w:firstLine="480"/>
      </w:pPr>
      <w:r>
        <w:t xml:space="preserve">                         frame_rect_list, in_range, range_start, range_end)</w:t>
      </w:r>
    </w:p>
    <w:p w14:paraId="1CCDFD64" w14:textId="77777777" w:rsidR="00796755" w:rsidRDefault="00796755">
      <w:pPr>
        <w:shd w:val="clear" w:color="auto" w:fill="BFBFBF"/>
        <w:ind w:firstLine="480"/>
      </w:pPr>
      <w:r>
        <w:t xml:space="preserve">        # right images</w:t>
      </w:r>
    </w:p>
    <w:p w14:paraId="257EB43B" w14:textId="77777777" w:rsidR="00796755" w:rsidRDefault="00796755">
      <w:pPr>
        <w:shd w:val="clear" w:color="auto" w:fill="BFBFBF"/>
        <w:ind w:firstLine="480"/>
      </w:pPr>
      <w:r>
        <w:t xml:space="preserve">        self.frames.append(pg.transform.flip(self.frames[0], True, False))</w:t>
      </w:r>
    </w:p>
    <w:p w14:paraId="08D4F92E" w14:textId="77777777" w:rsidR="00796755" w:rsidRDefault="00796755">
      <w:pPr>
        <w:shd w:val="clear" w:color="auto" w:fill="BFBFBF"/>
        <w:ind w:firstLine="480"/>
      </w:pPr>
      <w:r>
        <w:t xml:space="preserve">        self.frames.append(pg.transform.flip(self.frames[1], True, False))</w:t>
      </w:r>
    </w:p>
    <w:p w14:paraId="6D680099" w14:textId="77777777" w:rsidR="00796755" w:rsidRDefault="00796755">
      <w:pPr>
        <w:shd w:val="clear" w:color="auto" w:fill="BFBFBF"/>
        <w:ind w:firstLine="480"/>
      </w:pPr>
      <w:r>
        <w:t xml:space="preserve">        self.state = c.FLY</w:t>
      </w:r>
    </w:p>
    <w:p w14:paraId="49EBD1D6" w14:textId="77777777" w:rsidR="00796755" w:rsidRDefault="00796755">
      <w:pPr>
        <w:shd w:val="clear" w:color="auto" w:fill="BFBFBF"/>
        <w:ind w:firstLine="480"/>
      </w:pPr>
      <w:r>
        <w:t xml:space="preserve">        self.x_vel = 5 if self.direction == c.RIGHT else -5</w:t>
      </w:r>
    </w:p>
    <w:p w14:paraId="76DDDA14" w14:textId="77777777" w:rsidR="00796755" w:rsidRDefault="00796755">
      <w:pPr>
        <w:shd w:val="clear" w:color="auto" w:fill="BFBFBF"/>
        <w:ind w:firstLine="480"/>
      </w:pPr>
    </w:p>
    <w:p w14:paraId="38041B37" w14:textId="77777777" w:rsidR="00796755" w:rsidRDefault="00796755">
      <w:pPr>
        <w:shd w:val="clear" w:color="auto" w:fill="BFBFBF"/>
        <w:ind w:firstLine="480"/>
      </w:pPr>
      <w:r>
        <w:t xml:space="preserve">    def check_x_collisions(self, level):</w:t>
      </w:r>
    </w:p>
    <w:p w14:paraId="1094E0D4" w14:textId="77777777" w:rsidR="00796755" w:rsidRDefault="00796755">
      <w:pPr>
        <w:shd w:val="clear" w:color="auto" w:fill="BFBFBF"/>
        <w:ind w:firstLine="480"/>
      </w:pPr>
      <w:r>
        <w:t xml:space="preserve">        sprite_group = pg.sprite.Group(level.ground_step_pipe_group,</w:t>
      </w:r>
    </w:p>
    <w:p w14:paraId="3A81E24F" w14:textId="77777777" w:rsidR="00796755" w:rsidRDefault="00796755">
      <w:pPr>
        <w:shd w:val="clear" w:color="auto" w:fill="BFBFBF"/>
        <w:ind w:firstLine="480"/>
      </w:pPr>
      <w:r>
        <w:t xml:space="preserve">                                       level.brick_group, level.box_group)</w:t>
      </w:r>
    </w:p>
    <w:p w14:paraId="23D3BA81" w14:textId="77777777" w:rsidR="00796755" w:rsidRDefault="00796755">
      <w:pPr>
        <w:shd w:val="clear" w:color="auto" w:fill="BFBFBF"/>
        <w:ind w:firstLine="480"/>
      </w:pPr>
      <w:r>
        <w:t xml:space="preserve">        sprite = pg.sprite.spritecollideany(self, sprite_group)</w:t>
      </w:r>
    </w:p>
    <w:p w14:paraId="0CA6BD7C" w14:textId="77777777" w:rsidR="00796755" w:rsidRDefault="00796755">
      <w:pPr>
        <w:shd w:val="clear" w:color="auto" w:fill="BFBFBF"/>
        <w:ind w:firstLine="480"/>
      </w:pPr>
      <w:r>
        <w:t xml:space="preserve">        if sprite:</w:t>
      </w:r>
    </w:p>
    <w:p w14:paraId="73BFF09F" w14:textId="77777777" w:rsidR="00796755" w:rsidRDefault="00796755">
      <w:pPr>
        <w:shd w:val="clear" w:color="auto" w:fill="BFBFBF"/>
        <w:ind w:firstLine="480"/>
      </w:pPr>
      <w:r>
        <w:t xml:space="preserve">            self.kill()</w:t>
      </w:r>
    </w:p>
    <w:p w14:paraId="257EF4E8" w14:textId="77777777" w:rsidR="00796755" w:rsidRDefault="00796755">
      <w:pPr>
        <w:shd w:val="clear" w:color="auto" w:fill="BFBFBF"/>
        <w:ind w:firstLine="480"/>
      </w:pPr>
    </w:p>
    <w:p w14:paraId="1286268D" w14:textId="77777777" w:rsidR="00796755" w:rsidRDefault="00796755">
      <w:pPr>
        <w:shd w:val="clear" w:color="auto" w:fill="BFBFBF"/>
        <w:ind w:firstLine="480"/>
      </w:pPr>
      <w:r>
        <w:t xml:space="preserve">    def start_death_jump(self, direction):</w:t>
      </w:r>
    </w:p>
    <w:p w14:paraId="3F81A087" w14:textId="77777777" w:rsidR="00796755" w:rsidRDefault="00796755">
      <w:pPr>
        <w:shd w:val="clear" w:color="auto" w:fill="BFBFBF"/>
        <w:ind w:firstLine="480"/>
      </w:pPr>
      <w:r>
        <w:t xml:space="preserve">        self.kill()</w:t>
      </w:r>
    </w:p>
    <w:p w14:paraId="6AF82273" w14:textId="77777777" w:rsidR="00796755" w:rsidRDefault="00796755">
      <w:pPr>
        <w:shd w:val="clear" w:color="auto" w:fill="BFBFBF"/>
        <w:ind w:firstLine="480"/>
      </w:pPr>
    </w:p>
    <w:p w14:paraId="4C4E7396" w14:textId="77777777" w:rsidR="00796755" w:rsidRDefault="00796755">
      <w:pPr>
        <w:shd w:val="clear" w:color="auto" w:fill="BFBFBF"/>
        <w:ind w:firstLine="480"/>
      </w:pPr>
    </w:p>
    <w:p w14:paraId="78B52B36" w14:textId="77777777" w:rsidR="00796755" w:rsidRDefault="00796755">
      <w:pPr>
        <w:shd w:val="clear" w:color="auto" w:fill="BFBFBF"/>
        <w:ind w:firstLine="480"/>
      </w:pPr>
      <w:r>
        <w:t>class Piranha(Enemy):</w:t>
      </w:r>
    </w:p>
    <w:p w14:paraId="5947C222" w14:textId="77777777" w:rsidR="00796755" w:rsidRDefault="00796755">
      <w:pPr>
        <w:shd w:val="clear" w:color="auto" w:fill="BFBFBF"/>
        <w:ind w:firstLine="480"/>
      </w:pPr>
      <w:r>
        <w:t xml:space="preserve">    def __init__(self, x, y, direction, color, in_range,</w:t>
      </w:r>
    </w:p>
    <w:p w14:paraId="30EF7495" w14:textId="77777777" w:rsidR="00796755" w:rsidRDefault="00796755">
      <w:pPr>
        <w:shd w:val="clear" w:color="auto" w:fill="BFBFBF"/>
        <w:ind w:firstLine="480"/>
      </w:pPr>
      <w:r>
        <w:t xml:space="preserve">                 range_start, range_end, name=c.PIRANHA):</w:t>
      </w:r>
    </w:p>
    <w:p w14:paraId="6D5856FC" w14:textId="77777777" w:rsidR="00796755" w:rsidRDefault="00796755">
      <w:pPr>
        <w:shd w:val="clear" w:color="auto" w:fill="BFBFBF"/>
        <w:ind w:firstLine="480"/>
      </w:pPr>
      <w:r>
        <w:t xml:space="preserve">        Enemy.__init__(self)</w:t>
      </w:r>
    </w:p>
    <w:p w14:paraId="710E0019" w14:textId="77777777" w:rsidR="00796755" w:rsidRDefault="00796755">
      <w:pPr>
        <w:shd w:val="clear" w:color="auto" w:fill="BFBFBF"/>
        <w:ind w:firstLine="480"/>
      </w:pPr>
      <w:r>
        <w:t xml:space="preserve">        frame_rect_list = self.get_frame_rect(color)</w:t>
      </w:r>
    </w:p>
    <w:p w14:paraId="4126B758" w14:textId="77777777" w:rsidR="00796755" w:rsidRDefault="00796755">
      <w:pPr>
        <w:shd w:val="clear" w:color="auto" w:fill="BFBFBF"/>
        <w:ind w:firstLine="480"/>
      </w:pPr>
      <w:r>
        <w:t xml:space="preserve">        self.setup_enemy(x, y, direction, name, setup.GFX[c.ENEMY_SHEET],</w:t>
      </w:r>
    </w:p>
    <w:p w14:paraId="055472FB" w14:textId="77777777" w:rsidR="00796755" w:rsidRDefault="00796755">
      <w:pPr>
        <w:shd w:val="clear" w:color="auto" w:fill="BFBFBF"/>
        <w:ind w:firstLine="480"/>
      </w:pPr>
      <w:r>
        <w:t xml:space="preserve">                         frame_rect_list, in_range, range_start, range_end)</w:t>
      </w:r>
    </w:p>
    <w:p w14:paraId="13CBA9A7" w14:textId="77777777" w:rsidR="00796755" w:rsidRDefault="00796755">
      <w:pPr>
        <w:shd w:val="clear" w:color="auto" w:fill="BFBFBF"/>
        <w:ind w:firstLine="480"/>
      </w:pPr>
      <w:r>
        <w:t xml:space="preserve">        self.state = c.REVEAL</w:t>
      </w:r>
    </w:p>
    <w:p w14:paraId="0738346D" w14:textId="77777777" w:rsidR="00796755" w:rsidRDefault="00796755">
      <w:pPr>
        <w:shd w:val="clear" w:color="auto" w:fill="BFBFBF"/>
        <w:ind w:firstLine="480"/>
      </w:pPr>
      <w:r>
        <w:t xml:space="preserve">        self.y_vel = 1</w:t>
      </w:r>
    </w:p>
    <w:p w14:paraId="123FFB63" w14:textId="77777777" w:rsidR="00796755" w:rsidRDefault="00796755">
      <w:pPr>
        <w:shd w:val="clear" w:color="auto" w:fill="BFBFBF"/>
        <w:ind w:firstLine="480"/>
      </w:pPr>
      <w:r>
        <w:t xml:space="preserve">        self.wait_timer = 0</w:t>
      </w:r>
    </w:p>
    <w:p w14:paraId="3B9BCAE0" w14:textId="77777777" w:rsidR="00796755" w:rsidRDefault="00796755">
      <w:pPr>
        <w:shd w:val="clear" w:color="auto" w:fill="BFBFBF"/>
        <w:ind w:firstLine="480"/>
      </w:pPr>
      <w:r>
        <w:lastRenderedPageBreak/>
        <w:t xml:space="preserve">        self.group = pg.sprite.Group()</w:t>
      </w:r>
    </w:p>
    <w:p w14:paraId="62C2B8E8" w14:textId="77777777" w:rsidR="00796755" w:rsidRDefault="00796755">
      <w:pPr>
        <w:shd w:val="clear" w:color="auto" w:fill="BFBFBF"/>
        <w:ind w:firstLine="480"/>
      </w:pPr>
      <w:r>
        <w:t xml:space="preserve">        self.group.add(self)</w:t>
      </w:r>
    </w:p>
    <w:p w14:paraId="633C8BB3" w14:textId="77777777" w:rsidR="00796755" w:rsidRDefault="00796755">
      <w:pPr>
        <w:shd w:val="clear" w:color="auto" w:fill="BFBFBF"/>
        <w:ind w:firstLine="480"/>
      </w:pPr>
    </w:p>
    <w:p w14:paraId="24C82FB1" w14:textId="77777777" w:rsidR="00796755" w:rsidRDefault="00796755">
      <w:pPr>
        <w:shd w:val="clear" w:color="auto" w:fill="BFBFBF"/>
        <w:ind w:firstLine="480"/>
      </w:pPr>
      <w:r>
        <w:t xml:space="preserve">    def get_frame_rect(self, color):</w:t>
      </w:r>
    </w:p>
    <w:p w14:paraId="2EDA4EBA" w14:textId="77777777" w:rsidR="00796755" w:rsidRDefault="00796755">
      <w:pPr>
        <w:shd w:val="clear" w:color="auto" w:fill="BFBFBF"/>
        <w:ind w:firstLine="480"/>
      </w:pPr>
      <w:r>
        <w:t xml:space="preserve">        if color == c.COLOR_TYPE_GREEN:</w:t>
      </w:r>
    </w:p>
    <w:p w14:paraId="080AFC9B" w14:textId="77777777" w:rsidR="00796755" w:rsidRDefault="00796755">
      <w:pPr>
        <w:shd w:val="clear" w:color="auto" w:fill="BFBFBF"/>
        <w:ind w:firstLine="480"/>
      </w:pPr>
      <w:r>
        <w:t xml:space="preserve">            frame_rect_list = [(390, 30, 16, 24), (420, 30, 16, 24)]</w:t>
      </w:r>
    </w:p>
    <w:p w14:paraId="28898147" w14:textId="77777777" w:rsidR="00796755" w:rsidRDefault="00796755">
      <w:pPr>
        <w:shd w:val="clear" w:color="auto" w:fill="BFBFBF"/>
        <w:ind w:firstLine="480"/>
      </w:pPr>
      <w:r>
        <w:t xml:space="preserve">        else:</w:t>
      </w:r>
    </w:p>
    <w:p w14:paraId="3E3158C2" w14:textId="77777777" w:rsidR="00796755" w:rsidRDefault="00796755">
      <w:pPr>
        <w:shd w:val="clear" w:color="auto" w:fill="BFBFBF"/>
        <w:ind w:firstLine="480"/>
      </w:pPr>
      <w:r>
        <w:t xml:space="preserve">            frame_rect_list = [(390, 60, 16, 24), (420, 60, 16, 24)]</w:t>
      </w:r>
    </w:p>
    <w:p w14:paraId="0626EDC3" w14:textId="77777777" w:rsidR="00796755" w:rsidRDefault="00796755">
      <w:pPr>
        <w:shd w:val="clear" w:color="auto" w:fill="BFBFBF"/>
        <w:ind w:firstLine="480"/>
      </w:pPr>
      <w:r>
        <w:t xml:space="preserve">        return frame_rect_list</w:t>
      </w:r>
    </w:p>
    <w:p w14:paraId="1E7BF8CE" w14:textId="77777777" w:rsidR="00796755" w:rsidRDefault="00796755">
      <w:pPr>
        <w:shd w:val="clear" w:color="auto" w:fill="BFBFBF"/>
        <w:ind w:firstLine="480"/>
      </w:pPr>
    </w:p>
    <w:p w14:paraId="1504BBB3" w14:textId="77777777" w:rsidR="00796755" w:rsidRDefault="00796755">
      <w:pPr>
        <w:shd w:val="clear" w:color="auto" w:fill="BFBFBF"/>
        <w:ind w:firstLine="480"/>
      </w:pPr>
      <w:r>
        <w:t xml:space="preserve">    def revealing(self):</w:t>
      </w:r>
    </w:p>
    <w:p w14:paraId="71A172BA" w14:textId="77777777" w:rsidR="00796755" w:rsidRDefault="00796755">
      <w:pPr>
        <w:shd w:val="clear" w:color="auto" w:fill="BFBFBF"/>
        <w:ind w:firstLine="480"/>
      </w:pPr>
      <w:r>
        <w:t xml:space="preserve">        if (self.current_time - self.animate_timer) &gt; 250:</w:t>
      </w:r>
    </w:p>
    <w:p w14:paraId="59BB4C52" w14:textId="77777777" w:rsidR="00796755" w:rsidRDefault="00796755">
      <w:pPr>
        <w:shd w:val="clear" w:color="auto" w:fill="BFBFBF"/>
        <w:ind w:firstLine="480"/>
      </w:pPr>
      <w:r>
        <w:t xml:space="preserve">            if self.frame_index == 0:</w:t>
      </w:r>
    </w:p>
    <w:p w14:paraId="016BBE49" w14:textId="77777777" w:rsidR="00796755" w:rsidRDefault="00796755">
      <w:pPr>
        <w:shd w:val="clear" w:color="auto" w:fill="BFBFBF"/>
        <w:ind w:firstLine="480"/>
      </w:pPr>
      <w:r>
        <w:t xml:space="preserve">                self.frame_index += 1</w:t>
      </w:r>
    </w:p>
    <w:p w14:paraId="1D6F977E" w14:textId="77777777" w:rsidR="00796755" w:rsidRDefault="00796755">
      <w:pPr>
        <w:shd w:val="clear" w:color="auto" w:fill="BFBFBF"/>
        <w:ind w:firstLine="480"/>
      </w:pPr>
      <w:r>
        <w:t xml:space="preserve">            elif self.frame_index == 1:</w:t>
      </w:r>
    </w:p>
    <w:p w14:paraId="5D136D40" w14:textId="77777777" w:rsidR="00796755" w:rsidRDefault="00796755">
      <w:pPr>
        <w:shd w:val="clear" w:color="auto" w:fill="BFBFBF"/>
        <w:ind w:firstLine="480"/>
      </w:pPr>
      <w:r>
        <w:t xml:space="preserve">                self.frame_index = 0</w:t>
      </w:r>
    </w:p>
    <w:p w14:paraId="4D532999" w14:textId="77777777" w:rsidR="00796755" w:rsidRDefault="00796755">
      <w:pPr>
        <w:shd w:val="clear" w:color="auto" w:fill="BFBFBF"/>
        <w:ind w:firstLine="480"/>
      </w:pPr>
      <w:r>
        <w:t xml:space="preserve">            self.animate_timer = self.current_time</w:t>
      </w:r>
    </w:p>
    <w:p w14:paraId="0A6F9F9D" w14:textId="77777777" w:rsidR="00796755" w:rsidRDefault="00796755">
      <w:pPr>
        <w:shd w:val="clear" w:color="auto" w:fill="BFBFBF"/>
        <w:ind w:firstLine="480"/>
      </w:pPr>
    </w:p>
    <w:p w14:paraId="774AF305" w14:textId="77777777" w:rsidR="00796755" w:rsidRDefault="00796755">
      <w:pPr>
        <w:shd w:val="clear" w:color="auto" w:fill="BFBFBF"/>
        <w:ind w:firstLine="480"/>
      </w:pPr>
      <w:r>
        <w:t xml:space="preserve">    def update_position(self, level):</w:t>
      </w:r>
    </w:p>
    <w:p w14:paraId="1159EE5F" w14:textId="77777777" w:rsidR="00796755" w:rsidRDefault="00796755">
      <w:pPr>
        <w:shd w:val="clear" w:color="auto" w:fill="BFBFBF"/>
        <w:ind w:firstLine="480"/>
      </w:pPr>
      <w:r>
        <w:t xml:space="preserve">        if self.check_player_is_on(level):</w:t>
      </w:r>
    </w:p>
    <w:p w14:paraId="421A6730" w14:textId="77777777" w:rsidR="00796755" w:rsidRDefault="00796755">
      <w:pPr>
        <w:shd w:val="clear" w:color="auto" w:fill="BFBFBF"/>
        <w:ind w:firstLine="480"/>
      </w:pPr>
      <w:r>
        <w:t xml:space="preserve">            pass</w:t>
      </w:r>
    </w:p>
    <w:p w14:paraId="09F56A84" w14:textId="77777777" w:rsidR="00796755" w:rsidRDefault="00796755">
      <w:pPr>
        <w:shd w:val="clear" w:color="auto" w:fill="BFBFBF"/>
        <w:ind w:firstLine="480"/>
      </w:pPr>
      <w:r>
        <w:t xml:space="preserve">        else:</w:t>
      </w:r>
    </w:p>
    <w:p w14:paraId="270407C5" w14:textId="77777777" w:rsidR="00796755" w:rsidRDefault="00796755">
      <w:pPr>
        <w:shd w:val="clear" w:color="auto" w:fill="BFBFBF"/>
        <w:ind w:firstLine="480"/>
      </w:pPr>
      <w:r>
        <w:t xml:space="preserve">            if self.rect.y &lt; self.range_start:</w:t>
      </w:r>
    </w:p>
    <w:p w14:paraId="60AAE4C9" w14:textId="77777777" w:rsidR="00796755" w:rsidRDefault="00796755">
      <w:pPr>
        <w:shd w:val="clear" w:color="auto" w:fill="BFBFBF"/>
        <w:ind w:firstLine="480"/>
      </w:pPr>
      <w:r>
        <w:t xml:space="preserve">                self.rect.y = self.range_start</w:t>
      </w:r>
    </w:p>
    <w:p w14:paraId="1717D328" w14:textId="77777777" w:rsidR="00796755" w:rsidRDefault="00796755">
      <w:pPr>
        <w:shd w:val="clear" w:color="auto" w:fill="BFBFBF"/>
        <w:ind w:firstLine="480"/>
      </w:pPr>
      <w:r>
        <w:t xml:space="preserve">                self.y_vel = 1</w:t>
      </w:r>
    </w:p>
    <w:p w14:paraId="080C5ABC" w14:textId="77777777" w:rsidR="00796755" w:rsidRDefault="00796755">
      <w:pPr>
        <w:shd w:val="clear" w:color="auto" w:fill="BFBFBF"/>
        <w:ind w:firstLine="480"/>
      </w:pPr>
      <w:r>
        <w:t xml:space="preserve">            elif self.rect.bottom &gt; self.range_end:</w:t>
      </w:r>
    </w:p>
    <w:p w14:paraId="5D01906C" w14:textId="77777777" w:rsidR="00796755" w:rsidRDefault="00796755">
      <w:pPr>
        <w:shd w:val="clear" w:color="auto" w:fill="BFBFBF"/>
        <w:ind w:firstLine="480"/>
      </w:pPr>
      <w:r>
        <w:t xml:space="preserve">                if self.wait_timer == 0:</w:t>
      </w:r>
    </w:p>
    <w:p w14:paraId="200E6CEF" w14:textId="77777777" w:rsidR="00796755" w:rsidRDefault="00796755">
      <w:pPr>
        <w:shd w:val="clear" w:color="auto" w:fill="BFBFBF"/>
        <w:ind w:firstLine="480"/>
      </w:pPr>
      <w:r>
        <w:t xml:space="preserve">                    self.wait_timer = self.current_time</w:t>
      </w:r>
    </w:p>
    <w:p w14:paraId="6475BD4D" w14:textId="77777777" w:rsidR="00796755" w:rsidRDefault="00796755">
      <w:pPr>
        <w:shd w:val="clear" w:color="auto" w:fill="BFBFBF"/>
        <w:ind w:firstLine="480"/>
      </w:pPr>
      <w:r>
        <w:t xml:space="preserve">                elif (self.current_time - self.wait_timer) &lt; 3000:</w:t>
      </w:r>
    </w:p>
    <w:p w14:paraId="13EC20D2" w14:textId="77777777" w:rsidR="00796755" w:rsidRDefault="00796755">
      <w:pPr>
        <w:shd w:val="clear" w:color="auto" w:fill="BFBFBF"/>
        <w:ind w:firstLine="480"/>
      </w:pPr>
      <w:r>
        <w:t xml:space="preserve">                    return</w:t>
      </w:r>
    </w:p>
    <w:p w14:paraId="64B3D6B4" w14:textId="77777777" w:rsidR="00796755" w:rsidRDefault="00796755">
      <w:pPr>
        <w:shd w:val="clear" w:color="auto" w:fill="BFBFBF"/>
        <w:ind w:firstLine="480"/>
      </w:pPr>
      <w:r>
        <w:t xml:space="preserve">                else:</w:t>
      </w:r>
    </w:p>
    <w:p w14:paraId="62409CFE" w14:textId="77777777" w:rsidR="00796755" w:rsidRDefault="00796755">
      <w:pPr>
        <w:shd w:val="clear" w:color="auto" w:fill="BFBFBF"/>
        <w:ind w:firstLine="480"/>
      </w:pPr>
      <w:r>
        <w:t xml:space="preserve">                    self.wait_timer = 0</w:t>
      </w:r>
    </w:p>
    <w:p w14:paraId="63D3A1CD" w14:textId="77777777" w:rsidR="00796755" w:rsidRDefault="00796755">
      <w:pPr>
        <w:shd w:val="clear" w:color="auto" w:fill="BFBFBF"/>
        <w:ind w:firstLine="480"/>
      </w:pPr>
      <w:r>
        <w:t xml:space="preserve">                    self.rect.bottom = self.range_end</w:t>
      </w:r>
    </w:p>
    <w:p w14:paraId="48F31408" w14:textId="77777777" w:rsidR="00796755" w:rsidRDefault="00796755">
      <w:pPr>
        <w:shd w:val="clear" w:color="auto" w:fill="BFBFBF"/>
        <w:ind w:firstLine="480"/>
      </w:pPr>
      <w:r>
        <w:t xml:space="preserve">                    self.y_vel = -1</w:t>
      </w:r>
    </w:p>
    <w:p w14:paraId="30545997" w14:textId="77777777" w:rsidR="00796755" w:rsidRDefault="00796755">
      <w:pPr>
        <w:shd w:val="clear" w:color="auto" w:fill="BFBFBF"/>
        <w:ind w:firstLine="480"/>
      </w:pPr>
      <w:r>
        <w:t xml:space="preserve">            self.rect.y += self.y_vel</w:t>
      </w:r>
    </w:p>
    <w:p w14:paraId="2EFDB1CD" w14:textId="77777777" w:rsidR="00796755" w:rsidRDefault="00796755">
      <w:pPr>
        <w:shd w:val="clear" w:color="auto" w:fill="BFBFBF"/>
        <w:ind w:firstLine="480"/>
      </w:pPr>
    </w:p>
    <w:p w14:paraId="559AC4F0" w14:textId="77777777" w:rsidR="00796755" w:rsidRDefault="00796755">
      <w:pPr>
        <w:shd w:val="clear" w:color="auto" w:fill="BFBFBF"/>
        <w:ind w:firstLine="480"/>
      </w:pPr>
      <w:r>
        <w:t xml:space="preserve">    def check_player_is_on(self, level):</w:t>
      </w:r>
    </w:p>
    <w:p w14:paraId="2D81FF42" w14:textId="77777777" w:rsidR="00796755" w:rsidRDefault="00796755">
      <w:pPr>
        <w:shd w:val="clear" w:color="auto" w:fill="BFBFBF"/>
        <w:ind w:firstLine="480"/>
      </w:pPr>
      <w:r>
        <w:t xml:space="preserve">        result = False</w:t>
      </w:r>
    </w:p>
    <w:p w14:paraId="6F2A592C" w14:textId="77777777" w:rsidR="00796755" w:rsidRDefault="00796755">
      <w:pPr>
        <w:shd w:val="clear" w:color="auto" w:fill="BFBFBF"/>
        <w:ind w:firstLine="480"/>
      </w:pPr>
      <w:r>
        <w:t xml:space="preserve">        self.rect.y -= 5</w:t>
      </w:r>
    </w:p>
    <w:p w14:paraId="46ABD0CA" w14:textId="77777777" w:rsidR="00796755" w:rsidRDefault="00796755">
      <w:pPr>
        <w:shd w:val="clear" w:color="auto" w:fill="BFBFBF"/>
        <w:ind w:firstLine="480"/>
      </w:pPr>
      <w:r>
        <w:t xml:space="preserve">        sprite = pg.sprite.spritecollideany(level.player, self.group)</w:t>
      </w:r>
    </w:p>
    <w:p w14:paraId="4875AD20" w14:textId="77777777" w:rsidR="00796755" w:rsidRDefault="00796755">
      <w:pPr>
        <w:shd w:val="clear" w:color="auto" w:fill="BFBFBF"/>
        <w:ind w:firstLine="480"/>
      </w:pPr>
      <w:r>
        <w:t xml:space="preserve">        if sprite:</w:t>
      </w:r>
    </w:p>
    <w:p w14:paraId="657F72FF" w14:textId="77777777" w:rsidR="00796755" w:rsidRDefault="00796755">
      <w:pPr>
        <w:shd w:val="clear" w:color="auto" w:fill="BFBFBF"/>
        <w:ind w:firstLine="480"/>
      </w:pPr>
      <w:r>
        <w:t xml:space="preserve">            result = True</w:t>
      </w:r>
    </w:p>
    <w:p w14:paraId="656BA0B0" w14:textId="77777777" w:rsidR="00796755" w:rsidRDefault="00796755">
      <w:pPr>
        <w:shd w:val="clear" w:color="auto" w:fill="BFBFBF"/>
        <w:ind w:firstLine="480"/>
      </w:pPr>
      <w:r>
        <w:t xml:space="preserve">        self.rect.y += 5</w:t>
      </w:r>
    </w:p>
    <w:p w14:paraId="6D006A09" w14:textId="77777777" w:rsidR="00796755" w:rsidRDefault="00796755">
      <w:pPr>
        <w:shd w:val="clear" w:color="auto" w:fill="BFBFBF"/>
        <w:ind w:firstLine="480"/>
      </w:pPr>
      <w:r>
        <w:t xml:space="preserve">        return result</w:t>
      </w:r>
    </w:p>
    <w:p w14:paraId="43F0BCE7" w14:textId="77777777" w:rsidR="00796755" w:rsidRDefault="00796755">
      <w:pPr>
        <w:shd w:val="clear" w:color="auto" w:fill="BFBFBF"/>
        <w:ind w:firstLine="480"/>
      </w:pPr>
    </w:p>
    <w:p w14:paraId="058BB779" w14:textId="77777777" w:rsidR="00796755" w:rsidRDefault="00796755">
      <w:pPr>
        <w:shd w:val="clear" w:color="auto" w:fill="BFBFBF"/>
        <w:ind w:firstLine="480"/>
      </w:pPr>
      <w:r>
        <w:t xml:space="preserve">    def start_death_jump(self, direction):</w:t>
      </w:r>
    </w:p>
    <w:p w14:paraId="5C0A505B" w14:textId="77777777" w:rsidR="00796755" w:rsidRDefault="00796755">
      <w:pPr>
        <w:shd w:val="clear" w:color="auto" w:fill="BFBFBF"/>
        <w:ind w:firstLine="480"/>
      </w:pPr>
      <w:r>
        <w:t xml:space="preserve">        self.kill()</w:t>
      </w:r>
    </w:p>
    <w:p w14:paraId="12B9A421" w14:textId="77777777" w:rsidR="00796755" w:rsidRDefault="00796755">
      <w:pPr>
        <w:shd w:val="clear" w:color="auto" w:fill="BFBFBF"/>
        <w:ind w:firstLine="480"/>
      </w:pPr>
    </w:p>
    <w:p w14:paraId="76DA3D22" w14:textId="77777777" w:rsidR="00796755" w:rsidRDefault="00796755">
      <w:pPr>
        <w:shd w:val="clear" w:color="auto" w:fill="BFBFBF"/>
        <w:ind w:firstLine="480"/>
      </w:pPr>
    </w:p>
    <w:p w14:paraId="2D683591" w14:textId="77777777" w:rsidR="00796755" w:rsidRDefault="00796755">
      <w:pPr>
        <w:shd w:val="clear" w:color="auto" w:fill="BFBFBF"/>
        <w:ind w:firstLine="480"/>
      </w:pPr>
      <w:r>
        <w:t>class FireStick(pg.sprite.Sprite):</w:t>
      </w:r>
    </w:p>
    <w:p w14:paraId="11DBCB07" w14:textId="77777777" w:rsidR="00796755" w:rsidRDefault="00796755">
      <w:pPr>
        <w:shd w:val="clear" w:color="auto" w:fill="BFBFBF"/>
        <w:ind w:firstLine="480"/>
      </w:pPr>
      <w:r>
        <w:lastRenderedPageBreak/>
        <w:t xml:space="preserve">    def __init__(self, center_x, center_y, direction, color, radius, name=c.FIRESTICK):</w:t>
      </w:r>
    </w:p>
    <w:p w14:paraId="38088CBB" w14:textId="77777777" w:rsidR="00796755" w:rsidRDefault="00796755">
      <w:pPr>
        <w:shd w:val="clear" w:color="auto" w:fill="BFBFBF"/>
        <w:ind w:firstLine="480"/>
      </w:pPr>
      <w:r>
        <w:t xml:space="preserve">        '''the firestick will rotate around the center of a circle'''</w:t>
      </w:r>
    </w:p>
    <w:p w14:paraId="3B0BBCD2" w14:textId="77777777" w:rsidR="00796755" w:rsidRDefault="00796755">
      <w:pPr>
        <w:shd w:val="clear" w:color="auto" w:fill="BFBFBF"/>
        <w:ind w:firstLine="480"/>
      </w:pPr>
      <w:r>
        <w:t xml:space="preserve">        pg.sprite.Sprite.__init__(self)</w:t>
      </w:r>
    </w:p>
    <w:p w14:paraId="4C57AACA" w14:textId="77777777" w:rsidR="00796755" w:rsidRDefault="00796755">
      <w:pPr>
        <w:shd w:val="clear" w:color="auto" w:fill="BFBFBF"/>
        <w:ind w:firstLine="480"/>
      </w:pPr>
    </w:p>
    <w:p w14:paraId="5A3FF3CE" w14:textId="77777777" w:rsidR="00796755" w:rsidRDefault="00796755">
      <w:pPr>
        <w:shd w:val="clear" w:color="auto" w:fill="BFBFBF"/>
        <w:ind w:firstLine="480"/>
      </w:pPr>
      <w:r>
        <w:t xml:space="preserve">        self.frames = []</w:t>
      </w:r>
    </w:p>
    <w:p w14:paraId="6278F94E" w14:textId="77777777" w:rsidR="00796755" w:rsidRDefault="00796755">
      <w:pPr>
        <w:shd w:val="clear" w:color="auto" w:fill="BFBFBF"/>
        <w:ind w:firstLine="480"/>
      </w:pPr>
      <w:r>
        <w:t xml:space="preserve">        self.frame_index = 0</w:t>
      </w:r>
    </w:p>
    <w:p w14:paraId="56010C83" w14:textId="77777777" w:rsidR="00796755" w:rsidRDefault="00796755">
      <w:pPr>
        <w:shd w:val="clear" w:color="auto" w:fill="BFBFBF"/>
        <w:ind w:firstLine="480"/>
      </w:pPr>
      <w:r>
        <w:t xml:space="preserve">        self.animate_timer = 0</w:t>
      </w:r>
    </w:p>
    <w:p w14:paraId="0149DC01" w14:textId="77777777" w:rsidR="00796755" w:rsidRDefault="00796755">
      <w:pPr>
        <w:shd w:val="clear" w:color="auto" w:fill="BFBFBF"/>
        <w:ind w:firstLine="480"/>
      </w:pPr>
      <w:r>
        <w:t xml:space="preserve">        self.name = name</w:t>
      </w:r>
    </w:p>
    <w:p w14:paraId="0989C0BF" w14:textId="77777777" w:rsidR="00796755" w:rsidRDefault="00796755">
      <w:pPr>
        <w:shd w:val="clear" w:color="auto" w:fill="BFBFBF"/>
        <w:ind w:firstLine="480"/>
      </w:pPr>
      <w:r>
        <w:t xml:space="preserve">        rect_list = [(96, 144, 8, 8), (104, 144, 8, 8),</w:t>
      </w:r>
    </w:p>
    <w:p w14:paraId="04B42394" w14:textId="77777777" w:rsidR="00796755" w:rsidRDefault="00796755">
      <w:pPr>
        <w:shd w:val="clear" w:color="auto" w:fill="BFBFBF"/>
        <w:ind w:firstLine="480"/>
      </w:pPr>
      <w:r>
        <w:t xml:space="preserve">                     (96, 152, 8, 8), (104, 152, 8, 8)]</w:t>
      </w:r>
    </w:p>
    <w:p w14:paraId="0DC5889F" w14:textId="77777777" w:rsidR="00796755" w:rsidRDefault="00796755">
      <w:pPr>
        <w:shd w:val="clear" w:color="auto" w:fill="BFBFBF"/>
        <w:ind w:firstLine="480"/>
      </w:pPr>
      <w:r>
        <w:t xml:space="preserve">        self.load_frames(setup.GFX[c.ITEM_SHEET], rect_list)</w:t>
      </w:r>
    </w:p>
    <w:p w14:paraId="6E16FF28" w14:textId="77777777" w:rsidR="00796755" w:rsidRDefault="00796755">
      <w:pPr>
        <w:shd w:val="clear" w:color="auto" w:fill="BFBFBF"/>
        <w:ind w:firstLine="480"/>
      </w:pPr>
      <w:r>
        <w:t xml:space="preserve">        self.animate_timer = 0</w:t>
      </w:r>
    </w:p>
    <w:p w14:paraId="03479D5B" w14:textId="77777777" w:rsidR="00796755" w:rsidRDefault="00796755">
      <w:pPr>
        <w:shd w:val="clear" w:color="auto" w:fill="BFBFBF"/>
        <w:ind w:firstLine="480"/>
      </w:pPr>
      <w:r>
        <w:t xml:space="preserve">        self.image = self.frames[self.frame_index]</w:t>
      </w:r>
    </w:p>
    <w:p w14:paraId="6D6C52A5" w14:textId="77777777" w:rsidR="00796755" w:rsidRDefault="00796755">
      <w:pPr>
        <w:shd w:val="clear" w:color="auto" w:fill="BFBFBF"/>
        <w:ind w:firstLine="480"/>
      </w:pPr>
      <w:r>
        <w:t xml:space="preserve">        self.rect = self.image.get_rect()</w:t>
      </w:r>
    </w:p>
    <w:p w14:paraId="6FAB72AF" w14:textId="77777777" w:rsidR="00796755" w:rsidRDefault="00796755">
      <w:pPr>
        <w:shd w:val="clear" w:color="auto" w:fill="BFBFBF"/>
        <w:ind w:firstLine="480"/>
      </w:pPr>
      <w:r>
        <w:t xml:space="preserve">        self.rect.x = center_x - radius</w:t>
      </w:r>
    </w:p>
    <w:p w14:paraId="1F5BA654" w14:textId="77777777" w:rsidR="00796755" w:rsidRDefault="00796755">
      <w:pPr>
        <w:shd w:val="clear" w:color="auto" w:fill="BFBFBF"/>
        <w:ind w:firstLine="480"/>
      </w:pPr>
      <w:r>
        <w:t xml:space="preserve">        self.rect.y = center_y</w:t>
      </w:r>
    </w:p>
    <w:p w14:paraId="1A0896A5" w14:textId="77777777" w:rsidR="00796755" w:rsidRDefault="00796755">
      <w:pPr>
        <w:shd w:val="clear" w:color="auto" w:fill="BFBFBF"/>
        <w:ind w:firstLine="480"/>
      </w:pPr>
      <w:r>
        <w:t xml:space="preserve">        self.center_x = center_x</w:t>
      </w:r>
    </w:p>
    <w:p w14:paraId="5687FF46" w14:textId="77777777" w:rsidR="00796755" w:rsidRDefault="00796755">
      <w:pPr>
        <w:shd w:val="clear" w:color="auto" w:fill="BFBFBF"/>
        <w:ind w:firstLine="480"/>
      </w:pPr>
      <w:r>
        <w:t xml:space="preserve">        self.center_y = center_y</w:t>
      </w:r>
    </w:p>
    <w:p w14:paraId="3A58F746" w14:textId="77777777" w:rsidR="00796755" w:rsidRDefault="00796755">
      <w:pPr>
        <w:shd w:val="clear" w:color="auto" w:fill="BFBFBF"/>
        <w:ind w:firstLine="480"/>
      </w:pPr>
      <w:r>
        <w:t xml:space="preserve">        self.radius = radius</w:t>
      </w:r>
    </w:p>
    <w:p w14:paraId="0212FFEA" w14:textId="77777777" w:rsidR="00796755" w:rsidRDefault="00796755">
      <w:pPr>
        <w:shd w:val="clear" w:color="auto" w:fill="BFBFBF"/>
        <w:ind w:firstLine="480"/>
      </w:pPr>
      <w:r>
        <w:t xml:space="preserve">        self.angle = 0</w:t>
      </w:r>
    </w:p>
    <w:p w14:paraId="2DF0726D" w14:textId="77777777" w:rsidR="00796755" w:rsidRDefault="00796755">
      <w:pPr>
        <w:shd w:val="clear" w:color="auto" w:fill="BFBFBF"/>
        <w:ind w:firstLine="480"/>
      </w:pPr>
    </w:p>
    <w:p w14:paraId="7C627ED6" w14:textId="77777777" w:rsidR="00796755" w:rsidRDefault="00796755">
      <w:pPr>
        <w:shd w:val="clear" w:color="auto" w:fill="BFBFBF"/>
        <w:ind w:firstLine="480"/>
      </w:pPr>
      <w:r>
        <w:t xml:space="preserve">    def load_frames(self, sheet, frame_rect_list):</w:t>
      </w:r>
    </w:p>
    <w:p w14:paraId="69A8D445" w14:textId="77777777" w:rsidR="00796755" w:rsidRDefault="00796755">
      <w:pPr>
        <w:shd w:val="clear" w:color="auto" w:fill="BFBFBF"/>
        <w:ind w:firstLine="480"/>
      </w:pPr>
      <w:r>
        <w:t xml:space="preserve">        for frame_rect in frame_rect_list:</w:t>
      </w:r>
    </w:p>
    <w:p w14:paraId="0CE45713" w14:textId="77777777" w:rsidR="00796755" w:rsidRDefault="00796755">
      <w:pPr>
        <w:shd w:val="clear" w:color="auto" w:fill="BFBFBF"/>
        <w:ind w:firstLine="480"/>
      </w:pPr>
      <w:r>
        <w:t xml:space="preserve">            self.frames.append(tools.get_image(sheet, *frame_rect,</w:t>
      </w:r>
    </w:p>
    <w:p w14:paraId="2EED3EFB" w14:textId="77777777" w:rsidR="00796755" w:rsidRDefault="00796755">
      <w:pPr>
        <w:shd w:val="clear" w:color="auto" w:fill="BFBFBF"/>
        <w:ind w:firstLine="480"/>
      </w:pPr>
      <w:r>
        <w:t xml:space="preserve">                                               c.BLACK, c.BRICK_SIZE_MULTIPLIER))</w:t>
      </w:r>
    </w:p>
    <w:p w14:paraId="5E95FD2C" w14:textId="77777777" w:rsidR="00796755" w:rsidRDefault="00796755">
      <w:pPr>
        <w:shd w:val="clear" w:color="auto" w:fill="BFBFBF"/>
        <w:ind w:firstLine="480"/>
      </w:pPr>
    </w:p>
    <w:p w14:paraId="3B1E6098" w14:textId="77777777" w:rsidR="00796755" w:rsidRDefault="00796755">
      <w:pPr>
        <w:shd w:val="clear" w:color="auto" w:fill="BFBFBF"/>
        <w:ind w:firstLine="480"/>
      </w:pPr>
      <w:r>
        <w:t xml:space="preserve">    def update(self, game_info, level):</w:t>
      </w:r>
    </w:p>
    <w:p w14:paraId="176C785E" w14:textId="77777777" w:rsidR="00796755" w:rsidRDefault="00796755">
      <w:pPr>
        <w:shd w:val="clear" w:color="auto" w:fill="BFBFBF"/>
        <w:ind w:firstLine="480"/>
      </w:pPr>
      <w:r>
        <w:t xml:space="preserve">        self.current_time = game_info[c.CURRENT_TIME]</w:t>
      </w:r>
    </w:p>
    <w:p w14:paraId="37527D20" w14:textId="77777777" w:rsidR="00796755" w:rsidRDefault="00796755">
      <w:pPr>
        <w:shd w:val="clear" w:color="auto" w:fill="BFBFBF"/>
        <w:ind w:firstLine="480"/>
      </w:pPr>
      <w:r>
        <w:t xml:space="preserve">        if (self.current_time - self.animate_timer) &gt; 100:</w:t>
      </w:r>
    </w:p>
    <w:p w14:paraId="7296F955" w14:textId="77777777" w:rsidR="00796755" w:rsidRDefault="00796755">
      <w:pPr>
        <w:shd w:val="clear" w:color="auto" w:fill="BFBFBF"/>
        <w:ind w:firstLine="480"/>
      </w:pPr>
      <w:r>
        <w:t xml:space="preserve">            if self.frame_index &lt; 3:</w:t>
      </w:r>
    </w:p>
    <w:p w14:paraId="24E82160" w14:textId="77777777" w:rsidR="00796755" w:rsidRDefault="00796755">
      <w:pPr>
        <w:shd w:val="clear" w:color="auto" w:fill="BFBFBF"/>
        <w:ind w:firstLine="480"/>
      </w:pPr>
      <w:r>
        <w:t xml:space="preserve">                self.frame_index += 1</w:t>
      </w:r>
    </w:p>
    <w:p w14:paraId="78551E23" w14:textId="77777777" w:rsidR="00796755" w:rsidRDefault="00796755">
      <w:pPr>
        <w:shd w:val="clear" w:color="auto" w:fill="BFBFBF"/>
        <w:ind w:firstLine="480"/>
      </w:pPr>
      <w:r>
        <w:t xml:space="preserve">            else:</w:t>
      </w:r>
    </w:p>
    <w:p w14:paraId="747222BE" w14:textId="77777777" w:rsidR="00796755" w:rsidRDefault="00796755">
      <w:pPr>
        <w:shd w:val="clear" w:color="auto" w:fill="BFBFBF"/>
        <w:ind w:firstLine="480"/>
      </w:pPr>
      <w:r>
        <w:t xml:space="preserve">                self.frame_index = 0</w:t>
      </w:r>
    </w:p>
    <w:p w14:paraId="59ABC0F1" w14:textId="77777777" w:rsidR="00796755" w:rsidRDefault="00796755">
      <w:pPr>
        <w:shd w:val="clear" w:color="auto" w:fill="BFBFBF"/>
        <w:ind w:firstLine="480"/>
      </w:pPr>
      <w:r>
        <w:t xml:space="preserve">            self.animate_timer = self.current_time</w:t>
      </w:r>
    </w:p>
    <w:p w14:paraId="2D15C960" w14:textId="77777777" w:rsidR="00796755" w:rsidRDefault="00796755">
      <w:pPr>
        <w:shd w:val="clear" w:color="auto" w:fill="BFBFBF"/>
        <w:ind w:firstLine="480"/>
      </w:pPr>
      <w:r>
        <w:t xml:space="preserve">        self.image = self.frames[self.frame_index]</w:t>
      </w:r>
    </w:p>
    <w:p w14:paraId="37DB29F6" w14:textId="77777777" w:rsidR="00796755" w:rsidRDefault="00796755">
      <w:pPr>
        <w:shd w:val="clear" w:color="auto" w:fill="BFBFBF"/>
        <w:ind w:firstLine="480"/>
      </w:pPr>
    </w:p>
    <w:p w14:paraId="6DE5A425" w14:textId="77777777" w:rsidR="00796755" w:rsidRDefault="00796755">
      <w:pPr>
        <w:shd w:val="clear" w:color="auto" w:fill="BFBFBF"/>
        <w:ind w:firstLine="480"/>
      </w:pPr>
      <w:r>
        <w:t xml:space="preserve">        self.angle += 1</w:t>
      </w:r>
    </w:p>
    <w:p w14:paraId="1DD72138" w14:textId="77777777" w:rsidR="00796755" w:rsidRDefault="00796755">
      <w:pPr>
        <w:shd w:val="clear" w:color="auto" w:fill="BFBFBF"/>
        <w:ind w:firstLine="480"/>
      </w:pPr>
      <w:r>
        <w:t xml:space="preserve">        if self.angle == 360:</w:t>
      </w:r>
    </w:p>
    <w:p w14:paraId="61222BE5" w14:textId="77777777" w:rsidR="00796755" w:rsidRDefault="00796755">
      <w:pPr>
        <w:shd w:val="clear" w:color="auto" w:fill="BFBFBF"/>
        <w:ind w:firstLine="480"/>
      </w:pPr>
      <w:r>
        <w:t xml:space="preserve">            self.angle = 0</w:t>
      </w:r>
    </w:p>
    <w:p w14:paraId="76FAE620" w14:textId="77777777" w:rsidR="00796755" w:rsidRDefault="00796755">
      <w:pPr>
        <w:shd w:val="clear" w:color="auto" w:fill="BFBFBF"/>
        <w:ind w:firstLine="480"/>
      </w:pPr>
      <w:r>
        <w:t xml:space="preserve">        radian = math.radians(self.angle)</w:t>
      </w:r>
    </w:p>
    <w:p w14:paraId="125B5616" w14:textId="77777777" w:rsidR="00796755" w:rsidRDefault="00796755">
      <w:pPr>
        <w:shd w:val="clear" w:color="auto" w:fill="BFBFBF"/>
        <w:ind w:firstLine="480"/>
      </w:pPr>
      <w:r>
        <w:t xml:space="preserve">        self.rect.x = self.center_x + math.sin(radian) * self.radius</w:t>
      </w:r>
    </w:p>
    <w:p w14:paraId="1FA7CD66" w14:textId="194F09E5" w:rsidR="00796755" w:rsidRDefault="00796755">
      <w:pPr>
        <w:shd w:val="clear" w:color="auto" w:fill="BFBFBF"/>
        <w:ind w:firstLine="480"/>
      </w:pPr>
      <w:r>
        <w:t xml:space="preserve">        self.rect.y = self.center_y + math.cos(radian) * self.radius</w:t>
      </w:r>
    </w:p>
    <w:p w14:paraId="083B5609" w14:textId="74063802" w:rsidR="00796755" w:rsidRDefault="001A7635" w:rsidP="001A7635">
      <w:pPr>
        <w:pStyle w:val="3"/>
      </w:pPr>
      <w:bookmarkStart w:id="18" w:name="_Toc117010471"/>
      <w:r>
        <w:rPr>
          <w:rFonts w:hint="eastAsia"/>
        </w:rPr>
        <w:t>i</w:t>
      </w:r>
      <w:r>
        <w:t>nfo.py</w:t>
      </w:r>
      <w:bookmarkEnd w:id="18"/>
    </w:p>
    <w:p w14:paraId="690EC2AE" w14:textId="77777777" w:rsidR="001A7635" w:rsidRDefault="001A7635">
      <w:pPr>
        <w:shd w:val="clear" w:color="auto" w:fill="BFBFBF"/>
        <w:ind w:firstLine="480"/>
      </w:pPr>
      <w:r>
        <w:t>import pygame as pg</w:t>
      </w:r>
    </w:p>
    <w:p w14:paraId="764F7E33" w14:textId="77777777" w:rsidR="001A7635" w:rsidRDefault="001A7635">
      <w:pPr>
        <w:shd w:val="clear" w:color="auto" w:fill="BFBFBF"/>
        <w:ind w:firstLine="480"/>
      </w:pPr>
      <w:r>
        <w:t>from . import coin</w:t>
      </w:r>
    </w:p>
    <w:p w14:paraId="62A9676E" w14:textId="77777777" w:rsidR="001A7635" w:rsidRDefault="001A7635">
      <w:pPr>
        <w:shd w:val="clear" w:color="auto" w:fill="BFBFBF"/>
        <w:ind w:firstLine="480"/>
      </w:pPr>
      <w:r>
        <w:t>from .. import constants as c</w:t>
      </w:r>
    </w:p>
    <w:p w14:paraId="17F1DF60" w14:textId="77777777" w:rsidR="001A7635" w:rsidRDefault="001A7635">
      <w:pPr>
        <w:shd w:val="clear" w:color="auto" w:fill="BFBFBF"/>
        <w:ind w:firstLine="480"/>
      </w:pPr>
      <w:r>
        <w:t>from .. import setup, tools</w:t>
      </w:r>
    </w:p>
    <w:p w14:paraId="35131561" w14:textId="77777777" w:rsidR="001A7635" w:rsidRDefault="001A7635">
      <w:pPr>
        <w:shd w:val="clear" w:color="auto" w:fill="BFBFBF"/>
        <w:ind w:firstLine="480"/>
      </w:pPr>
    </w:p>
    <w:p w14:paraId="38280A39" w14:textId="77777777" w:rsidR="001A7635" w:rsidRDefault="001A7635">
      <w:pPr>
        <w:shd w:val="clear" w:color="auto" w:fill="BFBFBF"/>
        <w:ind w:firstLine="480"/>
      </w:pPr>
      <w:r>
        <w:t>class Character(pg.sprite.Sprite):</w:t>
      </w:r>
    </w:p>
    <w:p w14:paraId="731CFA54" w14:textId="77777777" w:rsidR="001A7635" w:rsidRDefault="001A7635">
      <w:pPr>
        <w:shd w:val="clear" w:color="auto" w:fill="BFBFBF"/>
        <w:ind w:firstLine="480"/>
      </w:pPr>
      <w:r>
        <w:t xml:space="preserve">    def __init__(self, image):</w:t>
      </w:r>
    </w:p>
    <w:p w14:paraId="39BC6F9D" w14:textId="77777777" w:rsidR="001A7635" w:rsidRDefault="001A7635">
      <w:pPr>
        <w:shd w:val="clear" w:color="auto" w:fill="BFBFBF"/>
        <w:ind w:firstLine="480"/>
      </w:pPr>
      <w:r>
        <w:t xml:space="preserve">        pg.sprite.Sprite.__init__(self)</w:t>
      </w:r>
    </w:p>
    <w:p w14:paraId="0D12A0B2" w14:textId="77777777" w:rsidR="001A7635" w:rsidRDefault="001A7635">
      <w:pPr>
        <w:shd w:val="clear" w:color="auto" w:fill="BFBFBF"/>
        <w:ind w:firstLine="480"/>
      </w:pPr>
      <w:r>
        <w:t xml:space="preserve">        self.image = image</w:t>
      </w:r>
    </w:p>
    <w:p w14:paraId="1EAB8B28" w14:textId="77777777" w:rsidR="001A7635" w:rsidRDefault="001A7635">
      <w:pPr>
        <w:shd w:val="clear" w:color="auto" w:fill="BFBFBF"/>
        <w:ind w:firstLine="480"/>
      </w:pPr>
      <w:r>
        <w:t xml:space="preserve">        self.rect = self.image.get_rect()</w:t>
      </w:r>
    </w:p>
    <w:p w14:paraId="360643BD" w14:textId="77777777" w:rsidR="001A7635" w:rsidRDefault="001A7635">
      <w:pPr>
        <w:shd w:val="clear" w:color="auto" w:fill="BFBFBF"/>
        <w:ind w:firstLine="480"/>
      </w:pPr>
    </w:p>
    <w:p w14:paraId="29618B12" w14:textId="77777777" w:rsidR="001A7635" w:rsidRDefault="001A7635">
      <w:pPr>
        <w:shd w:val="clear" w:color="auto" w:fill="BFBFBF"/>
        <w:ind w:firstLine="480"/>
      </w:pPr>
    </w:p>
    <w:p w14:paraId="1E20EA1D" w14:textId="77777777" w:rsidR="001A7635" w:rsidRDefault="001A7635">
      <w:pPr>
        <w:shd w:val="clear" w:color="auto" w:fill="BFBFBF"/>
        <w:ind w:firstLine="480"/>
      </w:pPr>
      <w:r>
        <w:t>class Info():</w:t>
      </w:r>
    </w:p>
    <w:p w14:paraId="6FC21354" w14:textId="77777777" w:rsidR="001A7635" w:rsidRDefault="001A7635">
      <w:pPr>
        <w:shd w:val="clear" w:color="auto" w:fill="BFBFBF"/>
        <w:ind w:firstLine="480"/>
      </w:pPr>
      <w:r>
        <w:t xml:space="preserve">    def __init__(self, game_info, state):</w:t>
      </w:r>
    </w:p>
    <w:p w14:paraId="036C7195" w14:textId="77777777" w:rsidR="001A7635" w:rsidRDefault="001A7635">
      <w:pPr>
        <w:shd w:val="clear" w:color="auto" w:fill="BFBFBF"/>
        <w:ind w:firstLine="480"/>
      </w:pPr>
      <w:r>
        <w:t xml:space="preserve">        self.coin_total = game_info[c.COIN_TOTAL]</w:t>
      </w:r>
    </w:p>
    <w:p w14:paraId="724E228A" w14:textId="77777777" w:rsidR="001A7635" w:rsidRDefault="001A7635">
      <w:pPr>
        <w:shd w:val="clear" w:color="auto" w:fill="BFBFBF"/>
        <w:ind w:firstLine="480"/>
      </w:pPr>
      <w:r>
        <w:t xml:space="preserve">        self.total_lives = game_info[c.LIVES]</w:t>
      </w:r>
    </w:p>
    <w:p w14:paraId="3A8FF7ED" w14:textId="77777777" w:rsidR="001A7635" w:rsidRDefault="001A7635">
      <w:pPr>
        <w:shd w:val="clear" w:color="auto" w:fill="BFBFBF"/>
        <w:ind w:firstLine="480"/>
      </w:pPr>
      <w:r>
        <w:t xml:space="preserve">        self.state = state</w:t>
      </w:r>
    </w:p>
    <w:p w14:paraId="4027193D" w14:textId="77777777" w:rsidR="001A7635" w:rsidRDefault="001A7635">
      <w:pPr>
        <w:shd w:val="clear" w:color="auto" w:fill="BFBFBF"/>
        <w:ind w:firstLine="480"/>
      </w:pPr>
      <w:r>
        <w:t xml:space="preserve">        self.game_info = game_info</w:t>
      </w:r>
    </w:p>
    <w:p w14:paraId="37000058" w14:textId="77777777" w:rsidR="001A7635" w:rsidRDefault="001A7635">
      <w:pPr>
        <w:shd w:val="clear" w:color="auto" w:fill="BFBFBF"/>
        <w:ind w:firstLine="480"/>
      </w:pPr>
    </w:p>
    <w:p w14:paraId="1619F8E0" w14:textId="77777777" w:rsidR="001A7635" w:rsidRDefault="001A7635">
      <w:pPr>
        <w:shd w:val="clear" w:color="auto" w:fill="BFBFBF"/>
        <w:ind w:firstLine="480"/>
      </w:pPr>
      <w:r>
        <w:t xml:space="preserve">        self.create_font_image_dict()</w:t>
      </w:r>
    </w:p>
    <w:p w14:paraId="7D6D7918" w14:textId="77777777" w:rsidR="001A7635" w:rsidRDefault="001A7635">
      <w:pPr>
        <w:shd w:val="clear" w:color="auto" w:fill="BFBFBF"/>
        <w:ind w:firstLine="480"/>
      </w:pPr>
      <w:r>
        <w:t xml:space="preserve">        self.create_info_labels()</w:t>
      </w:r>
    </w:p>
    <w:p w14:paraId="6BCB981C" w14:textId="77777777" w:rsidR="001A7635" w:rsidRDefault="001A7635">
      <w:pPr>
        <w:shd w:val="clear" w:color="auto" w:fill="BFBFBF"/>
        <w:ind w:firstLine="480"/>
      </w:pPr>
      <w:r>
        <w:t xml:space="preserve">        self.create_state_labels()</w:t>
      </w:r>
    </w:p>
    <w:p w14:paraId="7C9756E4" w14:textId="77777777" w:rsidR="001A7635" w:rsidRDefault="001A7635">
      <w:pPr>
        <w:shd w:val="clear" w:color="auto" w:fill="BFBFBF"/>
        <w:ind w:firstLine="480"/>
      </w:pPr>
      <w:r>
        <w:t xml:space="preserve">        self.flashing_coin = coin.FlashCoin(280, 53)</w:t>
      </w:r>
    </w:p>
    <w:p w14:paraId="54ED583F" w14:textId="77777777" w:rsidR="001A7635" w:rsidRDefault="001A7635">
      <w:pPr>
        <w:shd w:val="clear" w:color="auto" w:fill="BFBFBF"/>
        <w:ind w:firstLine="480"/>
      </w:pPr>
    </w:p>
    <w:p w14:paraId="305F46A0" w14:textId="77777777" w:rsidR="001A7635" w:rsidRDefault="001A7635">
      <w:pPr>
        <w:shd w:val="clear" w:color="auto" w:fill="BFBFBF"/>
        <w:ind w:firstLine="480"/>
      </w:pPr>
      <w:r>
        <w:t xml:space="preserve">    def create_font_image_dict(self):</w:t>
      </w:r>
    </w:p>
    <w:p w14:paraId="52252484" w14:textId="77777777" w:rsidR="001A7635" w:rsidRDefault="001A7635">
      <w:pPr>
        <w:shd w:val="clear" w:color="auto" w:fill="BFBFBF"/>
        <w:ind w:firstLine="480"/>
      </w:pPr>
      <w:r>
        <w:t xml:space="preserve">        self.image_dict = {}</w:t>
      </w:r>
    </w:p>
    <w:p w14:paraId="75F6C539" w14:textId="77777777" w:rsidR="001A7635" w:rsidRDefault="001A7635">
      <w:pPr>
        <w:shd w:val="clear" w:color="auto" w:fill="BFBFBF"/>
        <w:ind w:firstLine="480"/>
      </w:pPr>
      <w:r>
        <w:t xml:space="preserve">        image_list = []</w:t>
      </w:r>
    </w:p>
    <w:p w14:paraId="16F923C8" w14:textId="77777777" w:rsidR="001A7635" w:rsidRDefault="001A7635">
      <w:pPr>
        <w:shd w:val="clear" w:color="auto" w:fill="BFBFBF"/>
        <w:ind w:firstLine="480"/>
      </w:pPr>
    </w:p>
    <w:p w14:paraId="6EDE5DBC" w14:textId="77777777" w:rsidR="001A7635" w:rsidRDefault="001A7635">
      <w:pPr>
        <w:shd w:val="clear" w:color="auto" w:fill="BFBFBF"/>
        <w:ind w:firstLine="480"/>
      </w:pPr>
      <w:r>
        <w:t xml:space="preserve">        image_rect_list = [  # 0 - 9</w:t>
      </w:r>
    </w:p>
    <w:p w14:paraId="63BEEA55" w14:textId="77777777" w:rsidR="001A7635" w:rsidRDefault="001A7635">
      <w:pPr>
        <w:shd w:val="clear" w:color="auto" w:fill="BFBFBF"/>
        <w:ind w:firstLine="480"/>
      </w:pPr>
      <w:r>
        <w:t xml:space="preserve">            (3, 230, 7, 7), (12, 230, 7, 7), (19, 230, 7, 7),</w:t>
      </w:r>
    </w:p>
    <w:p w14:paraId="2E30B498" w14:textId="77777777" w:rsidR="001A7635" w:rsidRDefault="001A7635">
      <w:pPr>
        <w:shd w:val="clear" w:color="auto" w:fill="BFBFBF"/>
        <w:ind w:firstLine="480"/>
      </w:pPr>
      <w:r>
        <w:t xml:space="preserve">            (27, 230, 7, 7), (35, 230, 7, 7), (43, 230, 7, 7),</w:t>
      </w:r>
    </w:p>
    <w:p w14:paraId="1D8CEC69" w14:textId="77777777" w:rsidR="001A7635" w:rsidRDefault="001A7635">
      <w:pPr>
        <w:shd w:val="clear" w:color="auto" w:fill="BFBFBF"/>
        <w:ind w:firstLine="480"/>
      </w:pPr>
      <w:r>
        <w:t xml:space="preserve">            (51, 230, 7, 7), (59, 230, 7, 7), (67, 230, 7, 7),</w:t>
      </w:r>
    </w:p>
    <w:p w14:paraId="42562CAB" w14:textId="77777777" w:rsidR="001A7635" w:rsidRDefault="001A7635">
      <w:pPr>
        <w:shd w:val="clear" w:color="auto" w:fill="BFBFBF"/>
        <w:ind w:firstLine="480"/>
      </w:pPr>
      <w:r>
        <w:t xml:space="preserve">            (75, 230, 7, 7),</w:t>
      </w:r>
    </w:p>
    <w:p w14:paraId="7EFC829F" w14:textId="77777777" w:rsidR="001A7635" w:rsidRDefault="001A7635">
      <w:pPr>
        <w:shd w:val="clear" w:color="auto" w:fill="BFBFBF"/>
        <w:ind w:firstLine="480"/>
      </w:pPr>
      <w:r>
        <w:t xml:space="preserve">            # A - Z</w:t>
      </w:r>
    </w:p>
    <w:p w14:paraId="382BFA2F" w14:textId="77777777" w:rsidR="001A7635" w:rsidRDefault="001A7635">
      <w:pPr>
        <w:shd w:val="clear" w:color="auto" w:fill="BFBFBF"/>
        <w:ind w:firstLine="480"/>
      </w:pPr>
      <w:r>
        <w:t xml:space="preserve">            (83, 230, 7, 7), (91, 230, 7, 7), (99, 230, 7, 7),</w:t>
      </w:r>
    </w:p>
    <w:p w14:paraId="0A29B09F" w14:textId="77777777" w:rsidR="001A7635" w:rsidRDefault="001A7635">
      <w:pPr>
        <w:shd w:val="clear" w:color="auto" w:fill="BFBFBF"/>
        <w:ind w:firstLine="480"/>
      </w:pPr>
      <w:r>
        <w:t xml:space="preserve">            (107, 230, 7, 7), (115, 230, 7, 7), (123, 230, 7, 7),</w:t>
      </w:r>
    </w:p>
    <w:p w14:paraId="7C698B8A" w14:textId="77777777" w:rsidR="001A7635" w:rsidRDefault="001A7635">
      <w:pPr>
        <w:shd w:val="clear" w:color="auto" w:fill="BFBFBF"/>
        <w:ind w:firstLine="480"/>
      </w:pPr>
      <w:r>
        <w:t xml:space="preserve">            (3, 238, 7, 7), (11, 238, 7, 7), (20, 238, 7, 7),</w:t>
      </w:r>
    </w:p>
    <w:p w14:paraId="781B2DC8" w14:textId="77777777" w:rsidR="001A7635" w:rsidRDefault="001A7635">
      <w:pPr>
        <w:shd w:val="clear" w:color="auto" w:fill="BFBFBF"/>
        <w:ind w:firstLine="480"/>
      </w:pPr>
      <w:r>
        <w:t xml:space="preserve">            (27, 238, 7, 7), (35, 238, 7, 7), (44, 238, 7, 7),</w:t>
      </w:r>
    </w:p>
    <w:p w14:paraId="45B84D37" w14:textId="77777777" w:rsidR="001A7635" w:rsidRDefault="001A7635">
      <w:pPr>
        <w:shd w:val="clear" w:color="auto" w:fill="BFBFBF"/>
        <w:ind w:firstLine="480"/>
      </w:pPr>
      <w:r>
        <w:t xml:space="preserve">            (51, 238, 7, 7), (59, 238, 7, 7), (67, 238, 7, 7),</w:t>
      </w:r>
    </w:p>
    <w:p w14:paraId="4A76FEB0" w14:textId="77777777" w:rsidR="001A7635" w:rsidRDefault="001A7635">
      <w:pPr>
        <w:shd w:val="clear" w:color="auto" w:fill="BFBFBF"/>
        <w:ind w:firstLine="480"/>
      </w:pPr>
      <w:r>
        <w:t xml:space="preserve">            (75, 238, 7, 7), (83, 238, 7, 7), (91, 238, 7, 7),</w:t>
      </w:r>
    </w:p>
    <w:p w14:paraId="52157942" w14:textId="77777777" w:rsidR="001A7635" w:rsidRDefault="001A7635">
      <w:pPr>
        <w:shd w:val="clear" w:color="auto" w:fill="BFBFBF"/>
        <w:ind w:firstLine="480"/>
      </w:pPr>
      <w:r>
        <w:t xml:space="preserve">            (99, 238, 7, 7), (108, 238, 7, 7), (115, 238, 7, 7),</w:t>
      </w:r>
    </w:p>
    <w:p w14:paraId="1CD9B238" w14:textId="77777777" w:rsidR="001A7635" w:rsidRDefault="001A7635">
      <w:pPr>
        <w:shd w:val="clear" w:color="auto" w:fill="BFBFBF"/>
        <w:ind w:firstLine="480"/>
      </w:pPr>
      <w:r>
        <w:t xml:space="preserve">            (123, 238, 7, 7), (3, 246, 7, 7), (11, 246, 7, 7),</w:t>
      </w:r>
    </w:p>
    <w:p w14:paraId="6696CEA1" w14:textId="77777777" w:rsidR="001A7635" w:rsidRDefault="001A7635">
      <w:pPr>
        <w:shd w:val="clear" w:color="auto" w:fill="BFBFBF"/>
        <w:ind w:firstLine="480"/>
      </w:pPr>
      <w:r>
        <w:t xml:space="preserve">            (20, 246, 7, 7), (27, 246, 7, 7), (48, 246, 7, 7),</w:t>
      </w:r>
    </w:p>
    <w:p w14:paraId="4281F0D9" w14:textId="77777777" w:rsidR="001A7635" w:rsidRDefault="001A7635">
      <w:pPr>
        <w:shd w:val="clear" w:color="auto" w:fill="BFBFBF"/>
        <w:ind w:firstLine="480"/>
      </w:pPr>
      <w:r>
        <w:t xml:space="preserve">            # -*</w:t>
      </w:r>
    </w:p>
    <w:p w14:paraId="0E018010" w14:textId="77777777" w:rsidR="001A7635" w:rsidRDefault="001A7635">
      <w:pPr>
        <w:shd w:val="clear" w:color="auto" w:fill="BFBFBF"/>
        <w:ind w:firstLine="480"/>
      </w:pPr>
      <w:r>
        <w:t xml:space="preserve">            (68, 249, 6, 2), (75, 247, 6, 6)]</w:t>
      </w:r>
    </w:p>
    <w:p w14:paraId="6A9AA75F" w14:textId="77777777" w:rsidR="001A7635" w:rsidRDefault="001A7635">
      <w:pPr>
        <w:shd w:val="clear" w:color="auto" w:fill="BFBFBF"/>
        <w:ind w:firstLine="480"/>
      </w:pPr>
    </w:p>
    <w:p w14:paraId="4A13E53E" w14:textId="77777777" w:rsidR="001A7635" w:rsidRDefault="001A7635">
      <w:pPr>
        <w:shd w:val="clear" w:color="auto" w:fill="BFBFBF"/>
        <w:ind w:firstLine="480"/>
      </w:pPr>
      <w:r>
        <w:t xml:space="preserve">        character_string = '0123456789ABCDEFGHIJKLMNOPQRSTUVWXYZ -*'</w:t>
      </w:r>
    </w:p>
    <w:p w14:paraId="784E4D6B" w14:textId="77777777" w:rsidR="001A7635" w:rsidRDefault="001A7635">
      <w:pPr>
        <w:shd w:val="clear" w:color="auto" w:fill="BFBFBF"/>
        <w:ind w:firstLine="480"/>
      </w:pPr>
    </w:p>
    <w:p w14:paraId="6EFCF02A" w14:textId="77777777" w:rsidR="001A7635" w:rsidRDefault="001A7635">
      <w:pPr>
        <w:shd w:val="clear" w:color="auto" w:fill="BFBFBF"/>
        <w:ind w:firstLine="480"/>
      </w:pPr>
      <w:r>
        <w:t xml:space="preserve">        for character, image_rect in zip(character_string, image_rect_list):</w:t>
      </w:r>
    </w:p>
    <w:p w14:paraId="7896637B" w14:textId="77777777" w:rsidR="001A7635" w:rsidRDefault="001A7635">
      <w:pPr>
        <w:shd w:val="clear" w:color="auto" w:fill="BFBFBF"/>
        <w:ind w:firstLine="480"/>
      </w:pPr>
      <w:r>
        <w:t xml:space="preserve">            self.image_dict[character] = tools.get_image(setup.GFX['text_images'],</w:t>
      </w:r>
    </w:p>
    <w:p w14:paraId="3C735900" w14:textId="77777777" w:rsidR="001A7635" w:rsidRDefault="001A7635">
      <w:pPr>
        <w:shd w:val="clear" w:color="auto" w:fill="BFBFBF"/>
        <w:ind w:firstLine="480"/>
      </w:pPr>
      <w:r>
        <w:t xml:space="preserve">                                                         *image_rect, (92, 148, 252), 2.9)</w:t>
      </w:r>
    </w:p>
    <w:p w14:paraId="302A1D75" w14:textId="77777777" w:rsidR="001A7635" w:rsidRDefault="001A7635">
      <w:pPr>
        <w:shd w:val="clear" w:color="auto" w:fill="BFBFBF"/>
        <w:ind w:firstLine="480"/>
      </w:pPr>
    </w:p>
    <w:p w14:paraId="5AB8DDC8" w14:textId="77777777" w:rsidR="001A7635" w:rsidRDefault="001A7635">
      <w:pPr>
        <w:shd w:val="clear" w:color="auto" w:fill="BFBFBF"/>
        <w:ind w:firstLine="480"/>
      </w:pPr>
      <w:r>
        <w:t xml:space="preserve">    def create_info_labels(self):</w:t>
      </w:r>
    </w:p>
    <w:p w14:paraId="0121180D" w14:textId="77777777" w:rsidR="001A7635" w:rsidRDefault="001A7635">
      <w:pPr>
        <w:shd w:val="clear" w:color="auto" w:fill="BFBFBF"/>
        <w:ind w:firstLine="480"/>
      </w:pPr>
      <w:r>
        <w:t xml:space="preserve">        self.score_text = []</w:t>
      </w:r>
    </w:p>
    <w:p w14:paraId="6DA46EC1" w14:textId="77777777" w:rsidR="001A7635" w:rsidRDefault="001A7635">
      <w:pPr>
        <w:shd w:val="clear" w:color="auto" w:fill="BFBFBF"/>
        <w:ind w:firstLine="480"/>
      </w:pPr>
      <w:r>
        <w:t xml:space="preserve">        self.coin_count_text = []</w:t>
      </w:r>
    </w:p>
    <w:p w14:paraId="5839DF9E" w14:textId="77777777" w:rsidR="001A7635" w:rsidRDefault="001A7635">
      <w:pPr>
        <w:shd w:val="clear" w:color="auto" w:fill="BFBFBF"/>
        <w:ind w:firstLine="480"/>
      </w:pPr>
      <w:r>
        <w:t xml:space="preserve">        self.mario_label = []</w:t>
      </w:r>
    </w:p>
    <w:p w14:paraId="3F449F5E" w14:textId="77777777" w:rsidR="001A7635" w:rsidRDefault="001A7635">
      <w:pPr>
        <w:shd w:val="clear" w:color="auto" w:fill="BFBFBF"/>
        <w:ind w:firstLine="480"/>
      </w:pPr>
      <w:r>
        <w:t xml:space="preserve">        self.world_label = []</w:t>
      </w:r>
    </w:p>
    <w:p w14:paraId="46A2B35D" w14:textId="77777777" w:rsidR="001A7635" w:rsidRDefault="001A7635">
      <w:pPr>
        <w:shd w:val="clear" w:color="auto" w:fill="BFBFBF"/>
        <w:ind w:firstLine="480"/>
      </w:pPr>
      <w:r>
        <w:t xml:space="preserve">        self.time_label = []</w:t>
      </w:r>
    </w:p>
    <w:p w14:paraId="6AC7C4EF" w14:textId="77777777" w:rsidR="001A7635" w:rsidRDefault="001A7635">
      <w:pPr>
        <w:shd w:val="clear" w:color="auto" w:fill="BFBFBF"/>
        <w:ind w:firstLine="480"/>
      </w:pPr>
      <w:r>
        <w:t xml:space="preserve">        self.stage_label = []</w:t>
      </w:r>
    </w:p>
    <w:p w14:paraId="0CDAEFFA" w14:textId="77777777" w:rsidR="001A7635" w:rsidRDefault="001A7635">
      <w:pPr>
        <w:shd w:val="clear" w:color="auto" w:fill="BFBFBF"/>
        <w:ind w:firstLine="480"/>
      </w:pPr>
    </w:p>
    <w:p w14:paraId="4634F3B5" w14:textId="77777777" w:rsidR="001A7635" w:rsidRDefault="001A7635">
      <w:pPr>
        <w:shd w:val="clear" w:color="auto" w:fill="BFBFBF"/>
        <w:ind w:firstLine="480"/>
      </w:pPr>
      <w:r>
        <w:t xml:space="preserve">        self.create_label(self.score_text, '000000', 75, 55)</w:t>
      </w:r>
    </w:p>
    <w:p w14:paraId="78762ED5" w14:textId="77777777" w:rsidR="001A7635" w:rsidRDefault="001A7635">
      <w:pPr>
        <w:shd w:val="clear" w:color="auto" w:fill="BFBFBF"/>
        <w:ind w:firstLine="480"/>
      </w:pPr>
      <w:r>
        <w:t xml:space="preserve">        self.create_label(self.coin_count_text, '*00', 300, 55)</w:t>
      </w:r>
    </w:p>
    <w:p w14:paraId="68EF978A" w14:textId="77777777" w:rsidR="001A7635" w:rsidRDefault="001A7635">
      <w:pPr>
        <w:shd w:val="clear" w:color="auto" w:fill="BFBFBF"/>
        <w:ind w:firstLine="480"/>
      </w:pPr>
      <w:r>
        <w:t xml:space="preserve">        self.create_label(self.mario_label, 'MARIO', 75, 30)</w:t>
      </w:r>
    </w:p>
    <w:p w14:paraId="4A957434" w14:textId="77777777" w:rsidR="001A7635" w:rsidRDefault="001A7635">
      <w:pPr>
        <w:shd w:val="clear" w:color="auto" w:fill="BFBFBF"/>
        <w:ind w:firstLine="480"/>
      </w:pPr>
      <w:r>
        <w:t xml:space="preserve">        self.create_label(self.world_label, 'WORLD', 450, 30)</w:t>
      </w:r>
    </w:p>
    <w:p w14:paraId="6297DE62" w14:textId="77777777" w:rsidR="001A7635" w:rsidRDefault="001A7635">
      <w:pPr>
        <w:shd w:val="clear" w:color="auto" w:fill="BFBFBF"/>
        <w:ind w:firstLine="480"/>
      </w:pPr>
      <w:r>
        <w:t xml:space="preserve">        self.create_label(self.time_label, 'TIME', 625, 30)</w:t>
      </w:r>
    </w:p>
    <w:p w14:paraId="773B3A3A" w14:textId="77777777" w:rsidR="001A7635" w:rsidRDefault="001A7635">
      <w:pPr>
        <w:shd w:val="clear" w:color="auto" w:fill="BFBFBF"/>
        <w:ind w:firstLine="480"/>
      </w:pPr>
      <w:r>
        <w:t xml:space="preserve">        self.create_label(self.stage_label, '1-1', 472, 55)</w:t>
      </w:r>
    </w:p>
    <w:p w14:paraId="3635C11A" w14:textId="77777777" w:rsidR="001A7635" w:rsidRDefault="001A7635">
      <w:pPr>
        <w:shd w:val="clear" w:color="auto" w:fill="BFBFBF"/>
        <w:ind w:firstLine="480"/>
      </w:pPr>
    </w:p>
    <w:p w14:paraId="473DCA00" w14:textId="77777777" w:rsidR="001A7635" w:rsidRDefault="001A7635">
      <w:pPr>
        <w:shd w:val="clear" w:color="auto" w:fill="BFBFBF"/>
        <w:ind w:firstLine="480"/>
      </w:pPr>
      <w:r>
        <w:t xml:space="preserve">        self.info_labels = [self.score_text, self.coin_count_text, self.mario_label,</w:t>
      </w:r>
    </w:p>
    <w:p w14:paraId="287B4DC0" w14:textId="77777777" w:rsidR="001A7635" w:rsidRDefault="001A7635">
      <w:pPr>
        <w:shd w:val="clear" w:color="auto" w:fill="BFBFBF"/>
        <w:ind w:firstLine="480"/>
      </w:pPr>
      <w:r>
        <w:t xml:space="preserve">                            self.world_label, self.time_label, self.stage_label]</w:t>
      </w:r>
    </w:p>
    <w:p w14:paraId="1D6279DF" w14:textId="77777777" w:rsidR="001A7635" w:rsidRDefault="001A7635">
      <w:pPr>
        <w:shd w:val="clear" w:color="auto" w:fill="BFBFBF"/>
        <w:ind w:firstLine="480"/>
      </w:pPr>
    </w:p>
    <w:p w14:paraId="65EA1F8D" w14:textId="77777777" w:rsidR="001A7635" w:rsidRDefault="001A7635">
      <w:pPr>
        <w:shd w:val="clear" w:color="auto" w:fill="BFBFBF"/>
        <w:ind w:firstLine="480"/>
      </w:pPr>
      <w:r>
        <w:t xml:space="preserve">    def create_state_labels(self):</w:t>
      </w:r>
    </w:p>
    <w:p w14:paraId="61C93F42" w14:textId="77777777" w:rsidR="001A7635" w:rsidRDefault="001A7635">
      <w:pPr>
        <w:shd w:val="clear" w:color="auto" w:fill="BFBFBF"/>
        <w:ind w:firstLine="480"/>
      </w:pPr>
      <w:r>
        <w:t xml:space="preserve">        if self.state == c.MAIN_MENU:</w:t>
      </w:r>
    </w:p>
    <w:p w14:paraId="008CBB6B" w14:textId="77777777" w:rsidR="001A7635" w:rsidRDefault="001A7635">
      <w:pPr>
        <w:shd w:val="clear" w:color="auto" w:fill="BFBFBF"/>
        <w:ind w:firstLine="480"/>
      </w:pPr>
      <w:r>
        <w:t xml:space="preserve">            self.create_main_menu_labels()</w:t>
      </w:r>
    </w:p>
    <w:p w14:paraId="31FEB5B0" w14:textId="77777777" w:rsidR="001A7635" w:rsidRDefault="001A7635">
      <w:pPr>
        <w:shd w:val="clear" w:color="auto" w:fill="BFBFBF"/>
        <w:ind w:firstLine="480"/>
      </w:pPr>
      <w:r>
        <w:t xml:space="preserve">        elif self.state == c.LOAD_SCREEN:</w:t>
      </w:r>
    </w:p>
    <w:p w14:paraId="138CF529" w14:textId="77777777" w:rsidR="001A7635" w:rsidRDefault="001A7635">
      <w:pPr>
        <w:shd w:val="clear" w:color="auto" w:fill="BFBFBF"/>
        <w:ind w:firstLine="480"/>
      </w:pPr>
      <w:r>
        <w:t xml:space="preserve">            self.create_player_image()</w:t>
      </w:r>
    </w:p>
    <w:p w14:paraId="21A5EB2B" w14:textId="77777777" w:rsidR="001A7635" w:rsidRDefault="001A7635">
      <w:pPr>
        <w:shd w:val="clear" w:color="auto" w:fill="BFBFBF"/>
        <w:ind w:firstLine="480"/>
      </w:pPr>
      <w:r>
        <w:t xml:space="preserve">            self.create_load_screen_labels()</w:t>
      </w:r>
    </w:p>
    <w:p w14:paraId="753B9477" w14:textId="77777777" w:rsidR="001A7635" w:rsidRDefault="001A7635">
      <w:pPr>
        <w:shd w:val="clear" w:color="auto" w:fill="BFBFBF"/>
        <w:ind w:firstLine="480"/>
      </w:pPr>
      <w:r>
        <w:t xml:space="preserve">        elif self.state == c.LEVEL:</w:t>
      </w:r>
    </w:p>
    <w:p w14:paraId="09BB9880" w14:textId="77777777" w:rsidR="001A7635" w:rsidRDefault="001A7635">
      <w:pPr>
        <w:shd w:val="clear" w:color="auto" w:fill="BFBFBF"/>
        <w:ind w:firstLine="480"/>
      </w:pPr>
      <w:r>
        <w:t xml:space="preserve">            self.create_level_labels()</w:t>
      </w:r>
    </w:p>
    <w:p w14:paraId="7CD61AB9" w14:textId="77777777" w:rsidR="001A7635" w:rsidRDefault="001A7635">
      <w:pPr>
        <w:shd w:val="clear" w:color="auto" w:fill="BFBFBF"/>
        <w:ind w:firstLine="480"/>
      </w:pPr>
      <w:r>
        <w:t xml:space="preserve">        elif self.state == c.GAME_OVER:</w:t>
      </w:r>
    </w:p>
    <w:p w14:paraId="3CCC1C33" w14:textId="77777777" w:rsidR="001A7635" w:rsidRDefault="001A7635">
      <w:pPr>
        <w:shd w:val="clear" w:color="auto" w:fill="BFBFBF"/>
        <w:ind w:firstLine="480"/>
      </w:pPr>
      <w:r>
        <w:t xml:space="preserve">            self.create_game_over_labels()</w:t>
      </w:r>
    </w:p>
    <w:p w14:paraId="7D62A711" w14:textId="77777777" w:rsidR="001A7635" w:rsidRDefault="001A7635">
      <w:pPr>
        <w:shd w:val="clear" w:color="auto" w:fill="BFBFBF"/>
        <w:ind w:firstLine="480"/>
      </w:pPr>
      <w:r>
        <w:t xml:space="preserve">        elif self.state == c.TIME_OUT:</w:t>
      </w:r>
    </w:p>
    <w:p w14:paraId="4CB02F83" w14:textId="77777777" w:rsidR="001A7635" w:rsidRDefault="001A7635">
      <w:pPr>
        <w:shd w:val="clear" w:color="auto" w:fill="BFBFBF"/>
        <w:ind w:firstLine="480"/>
      </w:pPr>
      <w:r>
        <w:t xml:space="preserve">            self.create_time_out_labels()</w:t>
      </w:r>
    </w:p>
    <w:p w14:paraId="1E1B83A4" w14:textId="77777777" w:rsidR="001A7635" w:rsidRDefault="001A7635">
      <w:pPr>
        <w:shd w:val="clear" w:color="auto" w:fill="BFBFBF"/>
        <w:ind w:firstLine="480"/>
      </w:pPr>
    </w:p>
    <w:p w14:paraId="2095F642" w14:textId="77777777" w:rsidR="001A7635" w:rsidRDefault="001A7635">
      <w:pPr>
        <w:shd w:val="clear" w:color="auto" w:fill="BFBFBF"/>
        <w:ind w:firstLine="480"/>
      </w:pPr>
      <w:r>
        <w:t xml:space="preserve">    def create_player_image(self):</w:t>
      </w:r>
    </w:p>
    <w:p w14:paraId="341506FD" w14:textId="77777777" w:rsidR="001A7635" w:rsidRDefault="001A7635">
      <w:pPr>
        <w:shd w:val="clear" w:color="auto" w:fill="BFBFBF"/>
        <w:ind w:firstLine="480"/>
      </w:pPr>
      <w:r>
        <w:t xml:space="preserve">        self.life_times_image = tools.get_image(setup.GFX['text_images'],</w:t>
      </w:r>
    </w:p>
    <w:p w14:paraId="25B9D68D" w14:textId="77777777" w:rsidR="001A7635" w:rsidRDefault="001A7635">
      <w:pPr>
        <w:shd w:val="clear" w:color="auto" w:fill="BFBFBF"/>
        <w:ind w:firstLine="480"/>
      </w:pPr>
      <w:r>
        <w:t xml:space="preserve">                                                75, 247, 6, 6, (92, 148, 252), 2.9)</w:t>
      </w:r>
    </w:p>
    <w:p w14:paraId="6568B35D" w14:textId="77777777" w:rsidR="001A7635" w:rsidRDefault="001A7635">
      <w:pPr>
        <w:shd w:val="clear" w:color="auto" w:fill="BFBFBF"/>
        <w:ind w:firstLine="480"/>
      </w:pPr>
      <w:r>
        <w:t xml:space="preserve">        self.life_times_rect = self.life_times_image.get_rect(center=(378, 295))</w:t>
      </w:r>
    </w:p>
    <w:p w14:paraId="7CB5F64F" w14:textId="77777777" w:rsidR="001A7635" w:rsidRDefault="001A7635">
      <w:pPr>
        <w:shd w:val="clear" w:color="auto" w:fill="BFBFBF"/>
        <w:ind w:firstLine="480"/>
      </w:pPr>
      <w:r>
        <w:t xml:space="preserve">        self.life_total_label = []</w:t>
      </w:r>
    </w:p>
    <w:p w14:paraId="6BB73ABE" w14:textId="77777777" w:rsidR="001A7635" w:rsidRDefault="001A7635">
      <w:pPr>
        <w:shd w:val="clear" w:color="auto" w:fill="BFBFBF"/>
        <w:ind w:firstLine="480"/>
      </w:pPr>
      <w:r>
        <w:t xml:space="preserve">        self.create_label(self.life_total_label, str(self.total_lives), 450, 285)</w:t>
      </w:r>
    </w:p>
    <w:p w14:paraId="6F558993" w14:textId="77777777" w:rsidR="001A7635" w:rsidRDefault="001A7635">
      <w:pPr>
        <w:shd w:val="clear" w:color="auto" w:fill="BFBFBF"/>
        <w:ind w:firstLine="480"/>
      </w:pPr>
    </w:p>
    <w:p w14:paraId="3F8BC4AA" w14:textId="77777777" w:rsidR="001A7635" w:rsidRDefault="001A7635">
      <w:pPr>
        <w:shd w:val="clear" w:color="auto" w:fill="BFBFBF"/>
        <w:ind w:firstLine="480"/>
      </w:pPr>
      <w:r>
        <w:t xml:space="preserve">        if self.game_info[c.PLAYER_NAME] == c.PLAYER_MARIO:</w:t>
      </w:r>
    </w:p>
    <w:p w14:paraId="700475C3" w14:textId="77777777" w:rsidR="001A7635" w:rsidRDefault="001A7635">
      <w:pPr>
        <w:shd w:val="clear" w:color="auto" w:fill="BFBFBF"/>
        <w:ind w:firstLine="480"/>
      </w:pPr>
      <w:r>
        <w:t xml:space="preserve">            rect = (0, 0, 208, 225)</w:t>
      </w:r>
    </w:p>
    <w:p w14:paraId="7626A908" w14:textId="77777777" w:rsidR="001A7635" w:rsidRDefault="001A7635">
      <w:pPr>
        <w:shd w:val="clear" w:color="auto" w:fill="BFBFBF"/>
        <w:ind w:firstLine="480"/>
      </w:pPr>
      <w:r>
        <w:t xml:space="preserve">        else:</w:t>
      </w:r>
    </w:p>
    <w:p w14:paraId="442F8706" w14:textId="77777777" w:rsidR="001A7635" w:rsidRDefault="001A7635">
      <w:pPr>
        <w:shd w:val="clear" w:color="auto" w:fill="BFBFBF"/>
        <w:ind w:firstLine="480"/>
      </w:pPr>
      <w:r>
        <w:t xml:space="preserve">            rect = (208, 0, 208, 225)</w:t>
      </w:r>
    </w:p>
    <w:p w14:paraId="6E5BD967" w14:textId="77777777" w:rsidR="001A7635" w:rsidRDefault="001A7635">
      <w:pPr>
        <w:shd w:val="clear" w:color="auto" w:fill="BFBFBF"/>
        <w:ind w:firstLine="480"/>
      </w:pPr>
      <w:r>
        <w:t xml:space="preserve">        self.player_image = tools.get_image(setup.GFX['player'],</w:t>
      </w:r>
    </w:p>
    <w:p w14:paraId="54B037A8" w14:textId="77777777" w:rsidR="001A7635" w:rsidRDefault="001A7635">
      <w:pPr>
        <w:shd w:val="clear" w:color="auto" w:fill="BFBFBF"/>
        <w:ind w:firstLine="480"/>
      </w:pPr>
      <w:r>
        <w:t xml:space="preserve">                                            *rect, (0, 0, 0), 2.5/7)</w:t>
      </w:r>
    </w:p>
    <w:p w14:paraId="07540FF6" w14:textId="77777777" w:rsidR="001A7635" w:rsidRDefault="001A7635">
      <w:pPr>
        <w:shd w:val="clear" w:color="auto" w:fill="BFBFBF"/>
        <w:ind w:firstLine="480"/>
      </w:pPr>
      <w:r>
        <w:t xml:space="preserve">        self.player_rect = self.player_image.get_rect(center=(320, 290))</w:t>
      </w:r>
    </w:p>
    <w:p w14:paraId="3EF5015F" w14:textId="77777777" w:rsidR="001A7635" w:rsidRDefault="001A7635">
      <w:pPr>
        <w:shd w:val="clear" w:color="auto" w:fill="BFBFBF"/>
        <w:ind w:firstLine="480"/>
      </w:pPr>
    </w:p>
    <w:p w14:paraId="58426B68" w14:textId="77777777" w:rsidR="001A7635" w:rsidRDefault="001A7635">
      <w:pPr>
        <w:shd w:val="clear" w:color="auto" w:fill="BFBFBF"/>
        <w:ind w:firstLine="480"/>
      </w:pPr>
      <w:r>
        <w:t xml:space="preserve">    def create_main_menu_labels(self):</w:t>
      </w:r>
    </w:p>
    <w:p w14:paraId="071F6314" w14:textId="77777777" w:rsidR="001A7635" w:rsidRDefault="001A7635">
      <w:pPr>
        <w:shd w:val="clear" w:color="auto" w:fill="BFBFBF"/>
        <w:ind w:firstLine="480"/>
      </w:pPr>
      <w:r>
        <w:t xml:space="preserve">        mario_game = []</w:t>
      </w:r>
    </w:p>
    <w:p w14:paraId="5A28B820" w14:textId="77777777" w:rsidR="001A7635" w:rsidRDefault="001A7635">
      <w:pPr>
        <w:shd w:val="clear" w:color="auto" w:fill="BFBFBF"/>
        <w:ind w:firstLine="480"/>
      </w:pPr>
      <w:r>
        <w:lastRenderedPageBreak/>
        <w:t xml:space="preserve">        luigi_game = []</w:t>
      </w:r>
    </w:p>
    <w:p w14:paraId="672C96DD" w14:textId="77777777" w:rsidR="001A7635" w:rsidRDefault="001A7635">
      <w:pPr>
        <w:shd w:val="clear" w:color="auto" w:fill="BFBFBF"/>
        <w:ind w:firstLine="480"/>
      </w:pPr>
      <w:r>
        <w:t xml:space="preserve">        top = []</w:t>
      </w:r>
    </w:p>
    <w:p w14:paraId="34A48410" w14:textId="77777777" w:rsidR="001A7635" w:rsidRDefault="001A7635">
      <w:pPr>
        <w:shd w:val="clear" w:color="auto" w:fill="BFBFBF"/>
        <w:ind w:firstLine="480"/>
      </w:pPr>
      <w:r>
        <w:t xml:space="preserve">        top_score = []</w:t>
      </w:r>
    </w:p>
    <w:p w14:paraId="266B233E" w14:textId="77777777" w:rsidR="001A7635" w:rsidRDefault="001A7635">
      <w:pPr>
        <w:shd w:val="clear" w:color="auto" w:fill="BFBFBF"/>
        <w:ind w:firstLine="480"/>
      </w:pPr>
    </w:p>
    <w:p w14:paraId="7733DBA9" w14:textId="77777777" w:rsidR="001A7635" w:rsidRDefault="001A7635">
      <w:pPr>
        <w:shd w:val="clear" w:color="auto" w:fill="BFBFBF"/>
        <w:ind w:firstLine="480"/>
      </w:pPr>
      <w:r>
        <w:t xml:space="preserve">        self.create_label(mario_game, c.PLAYER1, 272, 360)</w:t>
      </w:r>
    </w:p>
    <w:p w14:paraId="1B7ECFF1" w14:textId="77777777" w:rsidR="001A7635" w:rsidRDefault="001A7635">
      <w:pPr>
        <w:shd w:val="clear" w:color="auto" w:fill="BFBFBF"/>
        <w:ind w:firstLine="480"/>
      </w:pPr>
      <w:r>
        <w:t xml:space="preserve">        self.create_label(luigi_game, c.PLAYER2, 272, 405)</w:t>
      </w:r>
    </w:p>
    <w:p w14:paraId="6AFC199B" w14:textId="77777777" w:rsidR="001A7635" w:rsidRDefault="001A7635">
      <w:pPr>
        <w:shd w:val="clear" w:color="auto" w:fill="BFBFBF"/>
        <w:ind w:firstLine="480"/>
      </w:pPr>
      <w:r>
        <w:t xml:space="preserve">        self.create_label(top, 'TOP - ', 290, 465)</w:t>
      </w:r>
    </w:p>
    <w:p w14:paraId="646F2CF8" w14:textId="77777777" w:rsidR="001A7635" w:rsidRDefault="001A7635">
      <w:pPr>
        <w:shd w:val="clear" w:color="auto" w:fill="BFBFBF"/>
        <w:ind w:firstLine="480"/>
      </w:pPr>
      <w:r>
        <w:t xml:space="preserve">        self.create_label(top_score, '634634', 400, 465)</w:t>
      </w:r>
    </w:p>
    <w:p w14:paraId="181D0209" w14:textId="77777777" w:rsidR="001A7635" w:rsidRDefault="001A7635">
      <w:pPr>
        <w:shd w:val="clear" w:color="auto" w:fill="BFBFBF"/>
        <w:ind w:firstLine="480"/>
      </w:pPr>
      <w:r>
        <w:t xml:space="preserve">        self.state_labels = [mario_game, luigi_game, top, top_score,</w:t>
      </w:r>
    </w:p>
    <w:p w14:paraId="2BE3C1E0" w14:textId="77777777" w:rsidR="001A7635" w:rsidRDefault="001A7635">
      <w:pPr>
        <w:shd w:val="clear" w:color="auto" w:fill="BFBFBF"/>
        <w:ind w:firstLine="480"/>
      </w:pPr>
      <w:r>
        <w:t xml:space="preserve">                             *self.info_labels]</w:t>
      </w:r>
    </w:p>
    <w:p w14:paraId="5B918777" w14:textId="77777777" w:rsidR="001A7635" w:rsidRDefault="001A7635">
      <w:pPr>
        <w:shd w:val="clear" w:color="auto" w:fill="BFBFBF"/>
        <w:ind w:firstLine="480"/>
      </w:pPr>
    </w:p>
    <w:p w14:paraId="7906B8F1" w14:textId="77777777" w:rsidR="001A7635" w:rsidRDefault="001A7635">
      <w:pPr>
        <w:shd w:val="clear" w:color="auto" w:fill="BFBFBF"/>
        <w:ind w:firstLine="480"/>
      </w:pPr>
      <w:r>
        <w:t xml:space="preserve">    def create_load_screen_labels(self):</w:t>
      </w:r>
    </w:p>
    <w:p w14:paraId="11F1F827" w14:textId="77777777" w:rsidR="001A7635" w:rsidRDefault="001A7635">
      <w:pPr>
        <w:shd w:val="clear" w:color="auto" w:fill="BFBFBF"/>
        <w:ind w:firstLine="480"/>
      </w:pPr>
      <w:r>
        <w:t xml:space="preserve">        world_label = []</w:t>
      </w:r>
    </w:p>
    <w:p w14:paraId="0AC9BABA" w14:textId="77777777" w:rsidR="001A7635" w:rsidRDefault="001A7635">
      <w:pPr>
        <w:shd w:val="clear" w:color="auto" w:fill="BFBFBF"/>
        <w:ind w:firstLine="480"/>
      </w:pPr>
      <w:r>
        <w:t xml:space="preserve">        self.stage_label2 = []</w:t>
      </w:r>
    </w:p>
    <w:p w14:paraId="780D1AC7" w14:textId="77777777" w:rsidR="001A7635" w:rsidRDefault="001A7635">
      <w:pPr>
        <w:shd w:val="clear" w:color="auto" w:fill="BFBFBF"/>
        <w:ind w:firstLine="480"/>
      </w:pPr>
    </w:p>
    <w:p w14:paraId="29C940C0" w14:textId="77777777" w:rsidR="001A7635" w:rsidRDefault="001A7635">
      <w:pPr>
        <w:shd w:val="clear" w:color="auto" w:fill="BFBFBF"/>
        <w:ind w:firstLine="480"/>
      </w:pPr>
      <w:r>
        <w:t xml:space="preserve">        self.create_label(world_label, 'WORLD', 280, 200)</w:t>
      </w:r>
    </w:p>
    <w:p w14:paraId="28C5D45A" w14:textId="77777777" w:rsidR="001A7635" w:rsidRDefault="001A7635">
      <w:pPr>
        <w:shd w:val="clear" w:color="auto" w:fill="BFBFBF"/>
        <w:ind w:firstLine="480"/>
      </w:pPr>
      <w:r>
        <w:t xml:space="preserve">        self.create_label(self.stage_label2, '1-1', 430, 200)</w:t>
      </w:r>
    </w:p>
    <w:p w14:paraId="487048ED" w14:textId="77777777" w:rsidR="001A7635" w:rsidRDefault="001A7635">
      <w:pPr>
        <w:shd w:val="clear" w:color="auto" w:fill="BFBFBF"/>
        <w:ind w:firstLine="480"/>
      </w:pPr>
      <w:r>
        <w:t xml:space="preserve">        self.state_labels = [world_label, self.stage_label2,</w:t>
      </w:r>
    </w:p>
    <w:p w14:paraId="16AA89D6" w14:textId="77777777" w:rsidR="001A7635" w:rsidRDefault="001A7635">
      <w:pPr>
        <w:shd w:val="clear" w:color="auto" w:fill="BFBFBF"/>
        <w:ind w:firstLine="480"/>
      </w:pPr>
      <w:r>
        <w:t xml:space="preserve">                             *self.info_labels, self.life_total_label]</w:t>
      </w:r>
    </w:p>
    <w:p w14:paraId="27769323" w14:textId="77777777" w:rsidR="001A7635" w:rsidRDefault="001A7635">
      <w:pPr>
        <w:shd w:val="clear" w:color="auto" w:fill="BFBFBF"/>
        <w:ind w:firstLine="480"/>
      </w:pPr>
    </w:p>
    <w:p w14:paraId="0AF768A1" w14:textId="77777777" w:rsidR="001A7635" w:rsidRDefault="001A7635">
      <w:pPr>
        <w:shd w:val="clear" w:color="auto" w:fill="BFBFBF"/>
        <w:ind w:firstLine="480"/>
      </w:pPr>
      <w:r>
        <w:t xml:space="preserve">    def create_level_labels(self):</w:t>
      </w:r>
    </w:p>
    <w:p w14:paraId="5075A3D5" w14:textId="77777777" w:rsidR="001A7635" w:rsidRDefault="001A7635">
      <w:pPr>
        <w:shd w:val="clear" w:color="auto" w:fill="BFBFBF"/>
        <w:ind w:firstLine="480"/>
      </w:pPr>
      <w:r>
        <w:t xml:space="preserve">        self.time = c.GAME_TIME_OUT</w:t>
      </w:r>
    </w:p>
    <w:p w14:paraId="4C1AF6D3" w14:textId="77777777" w:rsidR="001A7635" w:rsidRDefault="001A7635">
      <w:pPr>
        <w:shd w:val="clear" w:color="auto" w:fill="BFBFBF"/>
        <w:ind w:firstLine="480"/>
      </w:pPr>
      <w:r>
        <w:t xml:space="preserve">        self.current_time = 0</w:t>
      </w:r>
    </w:p>
    <w:p w14:paraId="417BCB54" w14:textId="77777777" w:rsidR="001A7635" w:rsidRDefault="001A7635">
      <w:pPr>
        <w:shd w:val="clear" w:color="auto" w:fill="BFBFBF"/>
        <w:ind w:firstLine="480"/>
      </w:pPr>
    </w:p>
    <w:p w14:paraId="453424B7" w14:textId="77777777" w:rsidR="001A7635" w:rsidRDefault="001A7635">
      <w:pPr>
        <w:shd w:val="clear" w:color="auto" w:fill="BFBFBF"/>
        <w:ind w:firstLine="480"/>
      </w:pPr>
      <w:r>
        <w:t xml:space="preserve">        self.clock_time_label = []</w:t>
      </w:r>
    </w:p>
    <w:p w14:paraId="7C715A17" w14:textId="77777777" w:rsidR="001A7635" w:rsidRDefault="001A7635">
      <w:pPr>
        <w:shd w:val="clear" w:color="auto" w:fill="BFBFBF"/>
        <w:ind w:firstLine="480"/>
      </w:pPr>
      <w:r>
        <w:t xml:space="preserve">        self.create_label(self.clock_time_label, str(self.time), 645, 55)</w:t>
      </w:r>
    </w:p>
    <w:p w14:paraId="239A2DDA" w14:textId="77777777" w:rsidR="001A7635" w:rsidRDefault="001A7635">
      <w:pPr>
        <w:shd w:val="clear" w:color="auto" w:fill="BFBFBF"/>
        <w:ind w:firstLine="480"/>
      </w:pPr>
      <w:r>
        <w:t xml:space="preserve">        self.state_labels = [*self.info_labels, self.clock_time_label]</w:t>
      </w:r>
    </w:p>
    <w:p w14:paraId="6CDDC3A8" w14:textId="77777777" w:rsidR="001A7635" w:rsidRDefault="001A7635">
      <w:pPr>
        <w:shd w:val="clear" w:color="auto" w:fill="BFBFBF"/>
        <w:ind w:firstLine="480"/>
      </w:pPr>
    </w:p>
    <w:p w14:paraId="12A7FE78" w14:textId="77777777" w:rsidR="001A7635" w:rsidRDefault="001A7635">
      <w:pPr>
        <w:shd w:val="clear" w:color="auto" w:fill="BFBFBF"/>
        <w:ind w:firstLine="480"/>
      </w:pPr>
      <w:r>
        <w:t xml:space="preserve">    def create_game_over_labels(self):</w:t>
      </w:r>
    </w:p>
    <w:p w14:paraId="51D9ED93" w14:textId="77777777" w:rsidR="001A7635" w:rsidRDefault="001A7635">
      <w:pPr>
        <w:shd w:val="clear" w:color="auto" w:fill="BFBFBF"/>
        <w:ind w:firstLine="480"/>
      </w:pPr>
      <w:r>
        <w:t xml:space="preserve">        game_label = []</w:t>
      </w:r>
    </w:p>
    <w:p w14:paraId="307C1225" w14:textId="77777777" w:rsidR="001A7635" w:rsidRDefault="001A7635">
      <w:pPr>
        <w:shd w:val="clear" w:color="auto" w:fill="BFBFBF"/>
        <w:ind w:firstLine="480"/>
      </w:pPr>
      <w:r>
        <w:t xml:space="preserve">        over_label = []</w:t>
      </w:r>
    </w:p>
    <w:p w14:paraId="22D0E4F1" w14:textId="77777777" w:rsidR="001A7635" w:rsidRDefault="001A7635">
      <w:pPr>
        <w:shd w:val="clear" w:color="auto" w:fill="BFBFBF"/>
        <w:ind w:firstLine="480"/>
      </w:pPr>
    </w:p>
    <w:p w14:paraId="42EBC0AD" w14:textId="77777777" w:rsidR="001A7635" w:rsidRDefault="001A7635">
      <w:pPr>
        <w:shd w:val="clear" w:color="auto" w:fill="BFBFBF"/>
        <w:ind w:firstLine="480"/>
      </w:pPr>
      <w:r>
        <w:t xml:space="preserve">        self.create_label(game_label, 'GAME', 280, 300)</w:t>
      </w:r>
    </w:p>
    <w:p w14:paraId="694B7F7E" w14:textId="77777777" w:rsidR="001A7635" w:rsidRDefault="001A7635">
      <w:pPr>
        <w:shd w:val="clear" w:color="auto" w:fill="BFBFBF"/>
        <w:ind w:firstLine="480"/>
      </w:pPr>
      <w:r>
        <w:t xml:space="preserve">        self.create_label(over_label, 'OVER', 400, 300)</w:t>
      </w:r>
    </w:p>
    <w:p w14:paraId="1066EC07" w14:textId="77777777" w:rsidR="001A7635" w:rsidRDefault="001A7635">
      <w:pPr>
        <w:shd w:val="clear" w:color="auto" w:fill="BFBFBF"/>
        <w:ind w:firstLine="480"/>
      </w:pPr>
    </w:p>
    <w:p w14:paraId="5779878E" w14:textId="77777777" w:rsidR="001A7635" w:rsidRDefault="001A7635">
      <w:pPr>
        <w:shd w:val="clear" w:color="auto" w:fill="BFBFBF"/>
        <w:ind w:firstLine="480"/>
      </w:pPr>
      <w:r>
        <w:t xml:space="preserve">        self.state_labels = [game_label, over_label, *self.info_labels]</w:t>
      </w:r>
    </w:p>
    <w:p w14:paraId="6C524992" w14:textId="77777777" w:rsidR="001A7635" w:rsidRDefault="001A7635">
      <w:pPr>
        <w:shd w:val="clear" w:color="auto" w:fill="BFBFBF"/>
        <w:ind w:firstLine="480"/>
      </w:pPr>
    </w:p>
    <w:p w14:paraId="2BDD50F7" w14:textId="77777777" w:rsidR="001A7635" w:rsidRDefault="001A7635">
      <w:pPr>
        <w:shd w:val="clear" w:color="auto" w:fill="BFBFBF"/>
        <w:ind w:firstLine="480"/>
      </w:pPr>
      <w:r>
        <w:t xml:space="preserve">    def create_time_out_labels(self):</w:t>
      </w:r>
    </w:p>
    <w:p w14:paraId="6477CEFF" w14:textId="77777777" w:rsidR="001A7635" w:rsidRDefault="001A7635">
      <w:pPr>
        <w:shd w:val="clear" w:color="auto" w:fill="BFBFBF"/>
        <w:ind w:firstLine="480"/>
      </w:pPr>
      <w:r>
        <w:t xml:space="preserve">        timeout_label = []</w:t>
      </w:r>
    </w:p>
    <w:p w14:paraId="634D0079" w14:textId="77777777" w:rsidR="001A7635" w:rsidRDefault="001A7635">
      <w:pPr>
        <w:shd w:val="clear" w:color="auto" w:fill="BFBFBF"/>
        <w:ind w:firstLine="480"/>
      </w:pPr>
      <w:r>
        <w:t xml:space="preserve">        self.create_label(timeout_label, 'TIME OUT', 290, 310)</w:t>
      </w:r>
    </w:p>
    <w:p w14:paraId="1C181B1E" w14:textId="77777777" w:rsidR="001A7635" w:rsidRDefault="001A7635">
      <w:pPr>
        <w:shd w:val="clear" w:color="auto" w:fill="BFBFBF"/>
        <w:ind w:firstLine="480"/>
      </w:pPr>
      <w:r>
        <w:t xml:space="preserve">        self.state_labels = [timeout_label, *self.info_labels]</w:t>
      </w:r>
    </w:p>
    <w:p w14:paraId="63D51CB9" w14:textId="77777777" w:rsidR="001A7635" w:rsidRDefault="001A7635">
      <w:pPr>
        <w:shd w:val="clear" w:color="auto" w:fill="BFBFBF"/>
        <w:ind w:firstLine="480"/>
      </w:pPr>
    </w:p>
    <w:p w14:paraId="01BBC259" w14:textId="77777777" w:rsidR="001A7635" w:rsidRDefault="001A7635">
      <w:pPr>
        <w:shd w:val="clear" w:color="auto" w:fill="BFBFBF"/>
        <w:ind w:firstLine="480"/>
      </w:pPr>
      <w:r>
        <w:t xml:space="preserve">    def create_label(self, label_list, string, x, y):</w:t>
      </w:r>
    </w:p>
    <w:p w14:paraId="1B1B7B58" w14:textId="77777777" w:rsidR="001A7635" w:rsidRDefault="001A7635">
      <w:pPr>
        <w:shd w:val="clear" w:color="auto" w:fill="BFBFBF"/>
        <w:ind w:firstLine="480"/>
      </w:pPr>
      <w:r>
        <w:t xml:space="preserve">        for letter in string:</w:t>
      </w:r>
    </w:p>
    <w:p w14:paraId="08579C7E" w14:textId="77777777" w:rsidR="001A7635" w:rsidRDefault="001A7635">
      <w:pPr>
        <w:shd w:val="clear" w:color="auto" w:fill="BFBFBF"/>
        <w:ind w:firstLine="480"/>
      </w:pPr>
      <w:r>
        <w:t xml:space="preserve">            label_list.append(Character(self.image_dict[letter]))</w:t>
      </w:r>
    </w:p>
    <w:p w14:paraId="241B36C3" w14:textId="77777777" w:rsidR="001A7635" w:rsidRDefault="001A7635">
      <w:pPr>
        <w:shd w:val="clear" w:color="auto" w:fill="BFBFBF"/>
        <w:ind w:firstLine="480"/>
      </w:pPr>
      <w:r>
        <w:t xml:space="preserve">        self.set_label_rects(label_list, x, y)</w:t>
      </w:r>
    </w:p>
    <w:p w14:paraId="43109807" w14:textId="77777777" w:rsidR="001A7635" w:rsidRDefault="001A7635">
      <w:pPr>
        <w:shd w:val="clear" w:color="auto" w:fill="BFBFBF"/>
        <w:ind w:firstLine="480"/>
      </w:pPr>
    </w:p>
    <w:p w14:paraId="6EA51F6E" w14:textId="77777777" w:rsidR="001A7635" w:rsidRDefault="001A7635">
      <w:pPr>
        <w:shd w:val="clear" w:color="auto" w:fill="BFBFBF"/>
        <w:ind w:firstLine="480"/>
      </w:pPr>
      <w:r>
        <w:t xml:space="preserve">    def set_label_rects(self, label_list, x, y):</w:t>
      </w:r>
    </w:p>
    <w:p w14:paraId="4FB3A576" w14:textId="77777777" w:rsidR="001A7635" w:rsidRDefault="001A7635">
      <w:pPr>
        <w:shd w:val="clear" w:color="auto" w:fill="BFBFBF"/>
        <w:ind w:firstLine="480"/>
      </w:pPr>
      <w:r>
        <w:t xml:space="preserve">        for i, letter in enumerate(label_list):</w:t>
      </w:r>
    </w:p>
    <w:p w14:paraId="39DF8C4A" w14:textId="77777777" w:rsidR="001A7635" w:rsidRDefault="001A7635">
      <w:pPr>
        <w:shd w:val="clear" w:color="auto" w:fill="BFBFBF"/>
        <w:ind w:firstLine="480"/>
      </w:pPr>
      <w:r>
        <w:t xml:space="preserve">            letter.rect.x = x + ((letter.rect.width + 3) * i)</w:t>
      </w:r>
    </w:p>
    <w:p w14:paraId="5015C65A" w14:textId="77777777" w:rsidR="001A7635" w:rsidRDefault="001A7635">
      <w:pPr>
        <w:shd w:val="clear" w:color="auto" w:fill="BFBFBF"/>
        <w:ind w:firstLine="480"/>
      </w:pPr>
      <w:r>
        <w:lastRenderedPageBreak/>
        <w:t xml:space="preserve">            letter.rect.y = y</w:t>
      </w:r>
    </w:p>
    <w:p w14:paraId="6E6751DE" w14:textId="77777777" w:rsidR="001A7635" w:rsidRDefault="001A7635">
      <w:pPr>
        <w:shd w:val="clear" w:color="auto" w:fill="BFBFBF"/>
        <w:ind w:firstLine="480"/>
      </w:pPr>
      <w:r>
        <w:t xml:space="preserve">            if letter.image == self.image_dict['-']:</w:t>
      </w:r>
    </w:p>
    <w:p w14:paraId="0CBCB66D" w14:textId="77777777" w:rsidR="001A7635" w:rsidRDefault="001A7635">
      <w:pPr>
        <w:shd w:val="clear" w:color="auto" w:fill="BFBFBF"/>
        <w:ind w:firstLine="480"/>
      </w:pPr>
      <w:r>
        <w:t xml:space="preserve">                letter.rect.y += 7</w:t>
      </w:r>
    </w:p>
    <w:p w14:paraId="3EAF21FB" w14:textId="77777777" w:rsidR="001A7635" w:rsidRDefault="001A7635">
      <w:pPr>
        <w:shd w:val="clear" w:color="auto" w:fill="BFBFBF"/>
        <w:ind w:firstLine="480"/>
      </w:pPr>
      <w:r>
        <w:t xml:space="preserve">                letter.rect.x += 2</w:t>
      </w:r>
    </w:p>
    <w:p w14:paraId="5FB75E5E" w14:textId="77777777" w:rsidR="001A7635" w:rsidRDefault="001A7635">
      <w:pPr>
        <w:shd w:val="clear" w:color="auto" w:fill="BFBFBF"/>
        <w:ind w:firstLine="480"/>
      </w:pPr>
    </w:p>
    <w:p w14:paraId="18AC213B" w14:textId="77777777" w:rsidR="001A7635" w:rsidRDefault="001A7635">
      <w:pPr>
        <w:shd w:val="clear" w:color="auto" w:fill="BFBFBF"/>
        <w:ind w:firstLine="480"/>
      </w:pPr>
      <w:r>
        <w:t xml:space="preserve">    def update(self, level_info, level=None):</w:t>
      </w:r>
    </w:p>
    <w:p w14:paraId="1E83892F" w14:textId="77777777" w:rsidR="001A7635" w:rsidRDefault="001A7635">
      <w:pPr>
        <w:shd w:val="clear" w:color="auto" w:fill="BFBFBF"/>
        <w:ind w:firstLine="480"/>
      </w:pPr>
      <w:r>
        <w:t xml:space="preserve">        self.level = level</w:t>
      </w:r>
    </w:p>
    <w:p w14:paraId="3732A51E" w14:textId="77777777" w:rsidR="001A7635" w:rsidRDefault="001A7635">
      <w:pPr>
        <w:shd w:val="clear" w:color="auto" w:fill="BFBFBF"/>
        <w:ind w:firstLine="480"/>
      </w:pPr>
      <w:r>
        <w:t xml:space="preserve">        self.handle_level_state(level_info)</w:t>
      </w:r>
    </w:p>
    <w:p w14:paraId="2CF54FF5" w14:textId="77777777" w:rsidR="001A7635" w:rsidRDefault="001A7635">
      <w:pPr>
        <w:shd w:val="clear" w:color="auto" w:fill="BFBFBF"/>
        <w:ind w:firstLine="480"/>
      </w:pPr>
    </w:p>
    <w:p w14:paraId="5A093E99" w14:textId="77777777" w:rsidR="001A7635" w:rsidRDefault="001A7635">
      <w:pPr>
        <w:shd w:val="clear" w:color="auto" w:fill="BFBFBF"/>
        <w:ind w:firstLine="480"/>
      </w:pPr>
      <w:r>
        <w:t xml:space="preserve">    def handle_level_state(self, level_info):</w:t>
      </w:r>
    </w:p>
    <w:p w14:paraId="2FB35032" w14:textId="77777777" w:rsidR="001A7635" w:rsidRDefault="001A7635">
      <w:pPr>
        <w:shd w:val="clear" w:color="auto" w:fill="BFBFBF"/>
        <w:ind w:firstLine="480"/>
      </w:pPr>
      <w:r>
        <w:t xml:space="preserve">        self.score = level_info[c.SCORE]</w:t>
      </w:r>
    </w:p>
    <w:p w14:paraId="0D185520" w14:textId="77777777" w:rsidR="001A7635" w:rsidRDefault="001A7635">
      <w:pPr>
        <w:shd w:val="clear" w:color="auto" w:fill="BFBFBF"/>
        <w:ind w:firstLine="480"/>
      </w:pPr>
      <w:r>
        <w:t xml:space="preserve">        self.update_text(self.score_text, self.score)</w:t>
      </w:r>
    </w:p>
    <w:p w14:paraId="7986609F" w14:textId="77777777" w:rsidR="001A7635" w:rsidRDefault="001A7635">
      <w:pPr>
        <w:shd w:val="clear" w:color="auto" w:fill="BFBFBF"/>
        <w:ind w:firstLine="480"/>
      </w:pPr>
      <w:r>
        <w:t xml:space="preserve">        self.update_text(self.coin_count_text, level_info[c.COIN_TOTAL])</w:t>
      </w:r>
    </w:p>
    <w:p w14:paraId="3335B637" w14:textId="77777777" w:rsidR="001A7635" w:rsidRDefault="001A7635">
      <w:pPr>
        <w:shd w:val="clear" w:color="auto" w:fill="BFBFBF"/>
        <w:ind w:firstLine="480"/>
      </w:pPr>
      <w:r>
        <w:t xml:space="preserve">        self.update_text(self.stage_label, level_info[c.LEVEL_NUM])</w:t>
      </w:r>
    </w:p>
    <w:p w14:paraId="2E9C1899" w14:textId="77777777" w:rsidR="001A7635" w:rsidRDefault="001A7635">
      <w:pPr>
        <w:shd w:val="clear" w:color="auto" w:fill="BFBFBF"/>
        <w:ind w:firstLine="480"/>
      </w:pPr>
      <w:r>
        <w:t xml:space="preserve">        self.flashing_coin.update(level_info[c.CURRENT_TIME])</w:t>
      </w:r>
    </w:p>
    <w:p w14:paraId="35687D66" w14:textId="77777777" w:rsidR="001A7635" w:rsidRDefault="001A7635">
      <w:pPr>
        <w:shd w:val="clear" w:color="auto" w:fill="BFBFBF"/>
        <w:ind w:firstLine="480"/>
      </w:pPr>
      <w:r>
        <w:t xml:space="preserve">        if self.state == c.LOAD_SCREEN:</w:t>
      </w:r>
    </w:p>
    <w:p w14:paraId="049F8767" w14:textId="77777777" w:rsidR="001A7635" w:rsidRDefault="001A7635">
      <w:pPr>
        <w:shd w:val="clear" w:color="auto" w:fill="BFBFBF"/>
        <w:ind w:firstLine="480"/>
      </w:pPr>
      <w:r>
        <w:t xml:space="preserve">            self.update_text(self.stage_label2, level_info[c.LEVEL_NUM])</w:t>
      </w:r>
    </w:p>
    <w:p w14:paraId="771A299F" w14:textId="77777777" w:rsidR="001A7635" w:rsidRDefault="001A7635">
      <w:pPr>
        <w:shd w:val="clear" w:color="auto" w:fill="BFBFBF"/>
        <w:ind w:firstLine="480"/>
      </w:pPr>
      <w:r>
        <w:t xml:space="preserve">        if self.state == c.LEVEL:</w:t>
      </w:r>
    </w:p>
    <w:p w14:paraId="41BBA33C" w14:textId="77777777" w:rsidR="001A7635" w:rsidRDefault="001A7635">
      <w:pPr>
        <w:shd w:val="clear" w:color="auto" w:fill="BFBFBF"/>
        <w:ind w:firstLine="480"/>
      </w:pPr>
      <w:r>
        <w:t xml:space="preserve">            if (level_info[c.CURRENT_TIME] - self.current_time) &gt; 1000:</w:t>
      </w:r>
    </w:p>
    <w:p w14:paraId="567212FB" w14:textId="77777777" w:rsidR="001A7635" w:rsidRDefault="001A7635">
      <w:pPr>
        <w:shd w:val="clear" w:color="auto" w:fill="BFBFBF"/>
        <w:ind w:firstLine="480"/>
      </w:pPr>
      <w:r>
        <w:t xml:space="preserve">                self.current_time = level_info[c.CURRENT_TIME]</w:t>
      </w:r>
    </w:p>
    <w:p w14:paraId="714F0D62" w14:textId="77777777" w:rsidR="001A7635" w:rsidRDefault="001A7635">
      <w:pPr>
        <w:shd w:val="clear" w:color="auto" w:fill="BFBFBF"/>
        <w:ind w:firstLine="480"/>
      </w:pPr>
      <w:r>
        <w:t xml:space="preserve">                self.time -= 1</w:t>
      </w:r>
    </w:p>
    <w:p w14:paraId="00C15F84" w14:textId="77777777" w:rsidR="001A7635" w:rsidRDefault="001A7635">
      <w:pPr>
        <w:shd w:val="clear" w:color="auto" w:fill="BFBFBF"/>
        <w:ind w:firstLine="480"/>
      </w:pPr>
      <w:r>
        <w:t xml:space="preserve">                self.update_text(self.clock_time_label, self.time, True)</w:t>
      </w:r>
    </w:p>
    <w:p w14:paraId="157A089F" w14:textId="77777777" w:rsidR="001A7635" w:rsidRDefault="001A7635">
      <w:pPr>
        <w:shd w:val="clear" w:color="auto" w:fill="BFBFBF"/>
        <w:ind w:firstLine="480"/>
      </w:pPr>
    </w:p>
    <w:p w14:paraId="05A9820D" w14:textId="77777777" w:rsidR="001A7635" w:rsidRDefault="001A7635">
      <w:pPr>
        <w:shd w:val="clear" w:color="auto" w:fill="BFBFBF"/>
        <w:ind w:firstLine="480"/>
      </w:pPr>
      <w:r>
        <w:t xml:space="preserve">    def update_text(self, text, score, reset=False):</w:t>
      </w:r>
    </w:p>
    <w:p w14:paraId="52EED3DF" w14:textId="77777777" w:rsidR="001A7635" w:rsidRDefault="001A7635">
      <w:pPr>
        <w:shd w:val="clear" w:color="auto" w:fill="BFBFBF"/>
        <w:ind w:firstLine="480"/>
      </w:pPr>
      <w:r>
        <w:t xml:space="preserve">        if reset and len(text) &gt; len(str(score)):</w:t>
      </w:r>
    </w:p>
    <w:p w14:paraId="2F42FB7A" w14:textId="77777777" w:rsidR="001A7635" w:rsidRDefault="001A7635">
      <w:pPr>
        <w:shd w:val="clear" w:color="auto" w:fill="BFBFBF"/>
        <w:ind w:firstLine="480"/>
      </w:pPr>
      <w:r>
        <w:t xml:space="preserve">            text.remove(text[0])</w:t>
      </w:r>
    </w:p>
    <w:p w14:paraId="37B630DE" w14:textId="77777777" w:rsidR="001A7635" w:rsidRDefault="001A7635">
      <w:pPr>
        <w:shd w:val="clear" w:color="auto" w:fill="BFBFBF"/>
        <w:ind w:firstLine="480"/>
      </w:pPr>
      <w:r>
        <w:t xml:space="preserve">        index = len(text) - 1</w:t>
      </w:r>
    </w:p>
    <w:p w14:paraId="637D7B4E" w14:textId="77777777" w:rsidR="001A7635" w:rsidRDefault="001A7635">
      <w:pPr>
        <w:shd w:val="clear" w:color="auto" w:fill="BFBFBF"/>
        <w:ind w:firstLine="480"/>
      </w:pPr>
      <w:r>
        <w:t xml:space="preserve">        for digit in reversed(str(score)):</w:t>
      </w:r>
    </w:p>
    <w:p w14:paraId="5FF04430" w14:textId="77777777" w:rsidR="001A7635" w:rsidRDefault="001A7635">
      <w:pPr>
        <w:shd w:val="clear" w:color="auto" w:fill="BFBFBF"/>
        <w:ind w:firstLine="480"/>
      </w:pPr>
      <w:r>
        <w:t xml:space="preserve">            rect = text[index].rect</w:t>
      </w:r>
    </w:p>
    <w:p w14:paraId="1F74D203" w14:textId="77777777" w:rsidR="001A7635" w:rsidRDefault="001A7635">
      <w:pPr>
        <w:shd w:val="clear" w:color="auto" w:fill="BFBFBF"/>
        <w:ind w:firstLine="480"/>
      </w:pPr>
      <w:r>
        <w:t xml:space="preserve">            text[index] = Character(self.image_dict[digit])</w:t>
      </w:r>
    </w:p>
    <w:p w14:paraId="5FA97822" w14:textId="77777777" w:rsidR="001A7635" w:rsidRDefault="001A7635">
      <w:pPr>
        <w:shd w:val="clear" w:color="auto" w:fill="BFBFBF"/>
        <w:ind w:firstLine="480"/>
      </w:pPr>
      <w:r>
        <w:t xml:space="preserve">            text[index].rect = rect</w:t>
      </w:r>
    </w:p>
    <w:p w14:paraId="03728F4A" w14:textId="77777777" w:rsidR="001A7635" w:rsidRDefault="001A7635">
      <w:pPr>
        <w:shd w:val="clear" w:color="auto" w:fill="BFBFBF"/>
        <w:ind w:firstLine="480"/>
      </w:pPr>
      <w:r>
        <w:t xml:space="preserve">            index -= 1</w:t>
      </w:r>
    </w:p>
    <w:p w14:paraId="5CEFC2AD" w14:textId="77777777" w:rsidR="001A7635" w:rsidRDefault="001A7635">
      <w:pPr>
        <w:shd w:val="clear" w:color="auto" w:fill="BFBFBF"/>
        <w:ind w:firstLine="480"/>
      </w:pPr>
    </w:p>
    <w:p w14:paraId="750C5AE9" w14:textId="77777777" w:rsidR="001A7635" w:rsidRDefault="001A7635">
      <w:pPr>
        <w:shd w:val="clear" w:color="auto" w:fill="BFBFBF"/>
        <w:ind w:firstLine="480"/>
      </w:pPr>
      <w:r>
        <w:t xml:space="preserve">    def draw(self, surface):</w:t>
      </w:r>
    </w:p>
    <w:p w14:paraId="76088458" w14:textId="77777777" w:rsidR="001A7635" w:rsidRDefault="001A7635">
      <w:pPr>
        <w:shd w:val="clear" w:color="auto" w:fill="BFBFBF"/>
        <w:ind w:firstLine="480"/>
      </w:pPr>
      <w:r>
        <w:t xml:space="preserve">        self.draw_info(surface, self.state_labels)</w:t>
      </w:r>
    </w:p>
    <w:p w14:paraId="3FCA0CCB" w14:textId="77777777" w:rsidR="001A7635" w:rsidRDefault="001A7635">
      <w:pPr>
        <w:shd w:val="clear" w:color="auto" w:fill="BFBFBF"/>
        <w:ind w:firstLine="480"/>
      </w:pPr>
      <w:r>
        <w:t xml:space="preserve">        if self.state == c.LOAD_SCREEN:</w:t>
      </w:r>
    </w:p>
    <w:p w14:paraId="4559A615" w14:textId="77777777" w:rsidR="001A7635" w:rsidRDefault="001A7635">
      <w:pPr>
        <w:shd w:val="clear" w:color="auto" w:fill="BFBFBF"/>
        <w:ind w:firstLine="480"/>
      </w:pPr>
      <w:r>
        <w:t xml:space="preserve">            surface.blit(self.player_image, self.player_rect)</w:t>
      </w:r>
    </w:p>
    <w:p w14:paraId="1B454168" w14:textId="77777777" w:rsidR="001A7635" w:rsidRDefault="001A7635">
      <w:pPr>
        <w:shd w:val="clear" w:color="auto" w:fill="BFBFBF"/>
        <w:ind w:firstLine="480"/>
      </w:pPr>
      <w:r>
        <w:t xml:space="preserve">            surface.blit(self.life_times_image, self.life_times_rect)</w:t>
      </w:r>
    </w:p>
    <w:p w14:paraId="4AEAFB16" w14:textId="77777777" w:rsidR="001A7635" w:rsidRDefault="001A7635">
      <w:pPr>
        <w:shd w:val="clear" w:color="auto" w:fill="BFBFBF"/>
        <w:ind w:firstLine="480"/>
      </w:pPr>
      <w:r>
        <w:t xml:space="preserve">        surface.blit(self.flashing_coin.image, self.flashing_coin.rect)</w:t>
      </w:r>
    </w:p>
    <w:p w14:paraId="33AF5FB2" w14:textId="77777777" w:rsidR="001A7635" w:rsidRDefault="001A7635">
      <w:pPr>
        <w:shd w:val="clear" w:color="auto" w:fill="BFBFBF"/>
        <w:ind w:firstLine="480"/>
      </w:pPr>
    </w:p>
    <w:p w14:paraId="69F70E4C" w14:textId="77777777" w:rsidR="001A7635" w:rsidRDefault="001A7635">
      <w:pPr>
        <w:shd w:val="clear" w:color="auto" w:fill="BFBFBF"/>
        <w:ind w:firstLine="480"/>
      </w:pPr>
      <w:r>
        <w:t xml:space="preserve">    def draw_info(self, surface, label_list):</w:t>
      </w:r>
    </w:p>
    <w:p w14:paraId="45EC6342" w14:textId="77777777" w:rsidR="001A7635" w:rsidRDefault="001A7635">
      <w:pPr>
        <w:shd w:val="clear" w:color="auto" w:fill="BFBFBF"/>
        <w:ind w:firstLine="480"/>
      </w:pPr>
      <w:r>
        <w:t xml:space="preserve">        for label in label_list:</w:t>
      </w:r>
    </w:p>
    <w:p w14:paraId="18A8B92A" w14:textId="77777777" w:rsidR="001A7635" w:rsidRDefault="001A7635">
      <w:pPr>
        <w:shd w:val="clear" w:color="auto" w:fill="BFBFBF"/>
        <w:ind w:firstLine="480"/>
      </w:pPr>
      <w:r>
        <w:t xml:space="preserve">            for letter in label:</w:t>
      </w:r>
    </w:p>
    <w:p w14:paraId="2D9F9EA3" w14:textId="43A07971" w:rsidR="001A7635" w:rsidRDefault="001A7635">
      <w:pPr>
        <w:shd w:val="clear" w:color="auto" w:fill="BFBFBF"/>
        <w:ind w:firstLine="480"/>
      </w:pPr>
      <w:r>
        <w:t xml:space="preserve">                surface.blit(letter.image, letter.rect)</w:t>
      </w:r>
    </w:p>
    <w:p w14:paraId="7E5FCB73" w14:textId="598A3F59" w:rsidR="001A7635" w:rsidRDefault="001A7635" w:rsidP="001A7635">
      <w:pPr>
        <w:pStyle w:val="3"/>
      </w:pPr>
      <w:bookmarkStart w:id="19" w:name="_Toc117010472"/>
      <w:r>
        <w:rPr>
          <w:rFonts w:hint="eastAsia"/>
        </w:rPr>
        <w:t>p</w:t>
      </w:r>
      <w:r>
        <w:t>layer.py</w:t>
      </w:r>
      <w:bookmarkEnd w:id="19"/>
    </w:p>
    <w:p w14:paraId="63FEC60B" w14:textId="77777777" w:rsidR="001A7635" w:rsidRDefault="001A7635">
      <w:pPr>
        <w:shd w:val="clear" w:color="auto" w:fill="BFBFBF"/>
        <w:ind w:firstLine="480"/>
      </w:pPr>
      <w:r>
        <w:t>import json</w:t>
      </w:r>
    </w:p>
    <w:p w14:paraId="40007122" w14:textId="77777777" w:rsidR="001A7635" w:rsidRDefault="001A7635">
      <w:pPr>
        <w:shd w:val="clear" w:color="auto" w:fill="BFBFBF"/>
        <w:ind w:firstLine="480"/>
      </w:pPr>
      <w:r>
        <w:t>import os</w:t>
      </w:r>
    </w:p>
    <w:p w14:paraId="6C00F6B9" w14:textId="77777777" w:rsidR="001A7635" w:rsidRDefault="001A7635">
      <w:pPr>
        <w:shd w:val="clear" w:color="auto" w:fill="BFBFBF"/>
        <w:ind w:firstLine="480"/>
      </w:pPr>
      <w:r>
        <w:t>import pygame as pg</w:t>
      </w:r>
    </w:p>
    <w:p w14:paraId="7C05FB15" w14:textId="77777777" w:rsidR="001A7635" w:rsidRDefault="001A7635">
      <w:pPr>
        <w:shd w:val="clear" w:color="auto" w:fill="BFBFBF"/>
        <w:ind w:firstLine="480"/>
      </w:pPr>
      <w:r>
        <w:t>from .. import constants as c</w:t>
      </w:r>
    </w:p>
    <w:p w14:paraId="0C7E59C8" w14:textId="77777777" w:rsidR="001A7635" w:rsidRDefault="001A7635">
      <w:pPr>
        <w:shd w:val="clear" w:color="auto" w:fill="BFBFBF"/>
        <w:ind w:firstLine="480"/>
      </w:pPr>
      <w:r>
        <w:lastRenderedPageBreak/>
        <w:t>from .. import setup, tools</w:t>
      </w:r>
    </w:p>
    <w:p w14:paraId="6646F897" w14:textId="77777777" w:rsidR="001A7635" w:rsidRDefault="001A7635">
      <w:pPr>
        <w:shd w:val="clear" w:color="auto" w:fill="BFBFBF"/>
        <w:ind w:firstLine="480"/>
      </w:pPr>
      <w:r>
        <w:t>from ..components import powerup</w:t>
      </w:r>
    </w:p>
    <w:p w14:paraId="4BBB95C4" w14:textId="77777777" w:rsidR="001A7635" w:rsidRDefault="001A7635">
      <w:pPr>
        <w:shd w:val="clear" w:color="auto" w:fill="BFBFBF"/>
        <w:ind w:firstLine="480"/>
      </w:pPr>
    </w:p>
    <w:p w14:paraId="766D6308" w14:textId="77777777" w:rsidR="001A7635" w:rsidRDefault="001A7635">
      <w:pPr>
        <w:shd w:val="clear" w:color="auto" w:fill="BFBFBF"/>
        <w:ind w:firstLine="480"/>
      </w:pPr>
    </w:p>
    <w:p w14:paraId="5D7D1A26" w14:textId="77777777" w:rsidR="001A7635" w:rsidRDefault="001A7635">
      <w:pPr>
        <w:shd w:val="clear" w:color="auto" w:fill="BFBFBF"/>
        <w:ind w:firstLine="480"/>
      </w:pPr>
      <w:r>
        <w:t>class Player(pg.sprite.Sprite):</w:t>
      </w:r>
    </w:p>
    <w:p w14:paraId="2361018B" w14:textId="77777777" w:rsidR="001A7635" w:rsidRDefault="001A7635">
      <w:pPr>
        <w:shd w:val="clear" w:color="auto" w:fill="BFBFBF"/>
        <w:ind w:firstLine="480"/>
      </w:pPr>
      <w:r>
        <w:t xml:space="preserve">    def __init__(self, player_name):</w:t>
      </w:r>
    </w:p>
    <w:p w14:paraId="5B84EDE3" w14:textId="77777777" w:rsidR="001A7635" w:rsidRDefault="001A7635">
      <w:pPr>
        <w:shd w:val="clear" w:color="auto" w:fill="BFBFBF"/>
        <w:ind w:firstLine="480"/>
      </w:pPr>
      <w:r>
        <w:t xml:space="preserve">        pg.sprite.Sprite.__init__(self)</w:t>
      </w:r>
    </w:p>
    <w:p w14:paraId="15A706BE" w14:textId="77777777" w:rsidR="001A7635" w:rsidRDefault="001A7635">
      <w:pPr>
        <w:shd w:val="clear" w:color="auto" w:fill="BFBFBF"/>
        <w:ind w:firstLine="480"/>
      </w:pPr>
      <w:r>
        <w:t xml:space="preserve">        self.player_name = player_name</w:t>
      </w:r>
    </w:p>
    <w:p w14:paraId="43BA625E" w14:textId="77777777" w:rsidR="001A7635" w:rsidRDefault="001A7635">
      <w:pPr>
        <w:shd w:val="clear" w:color="auto" w:fill="BFBFBF"/>
        <w:ind w:firstLine="480"/>
      </w:pPr>
      <w:r>
        <w:t xml:space="preserve">        self.load_data()</w:t>
      </w:r>
    </w:p>
    <w:p w14:paraId="605C8497" w14:textId="77777777" w:rsidR="001A7635" w:rsidRDefault="001A7635">
      <w:pPr>
        <w:shd w:val="clear" w:color="auto" w:fill="BFBFBF"/>
        <w:ind w:firstLine="480"/>
      </w:pPr>
      <w:r>
        <w:t xml:space="preserve">        self.setup_timer()</w:t>
      </w:r>
    </w:p>
    <w:p w14:paraId="585789E4" w14:textId="77777777" w:rsidR="001A7635" w:rsidRDefault="001A7635">
      <w:pPr>
        <w:shd w:val="clear" w:color="auto" w:fill="BFBFBF"/>
        <w:ind w:firstLine="480"/>
      </w:pPr>
      <w:r>
        <w:t xml:space="preserve">        self.setup_state()</w:t>
      </w:r>
    </w:p>
    <w:p w14:paraId="3151E564" w14:textId="77777777" w:rsidR="001A7635" w:rsidRDefault="001A7635">
      <w:pPr>
        <w:shd w:val="clear" w:color="auto" w:fill="BFBFBF"/>
        <w:ind w:firstLine="480"/>
      </w:pPr>
      <w:r>
        <w:t xml:space="preserve">        self.setup_speed()</w:t>
      </w:r>
    </w:p>
    <w:p w14:paraId="2DDA06F2" w14:textId="77777777" w:rsidR="001A7635" w:rsidRDefault="001A7635">
      <w:pPr>
        <w:shd w:val="clear" w:color="auto" w:fill="BFBFBF"/>
        <w:ind w:firstLine="480"/>
      </w:pPr>
      <w:r>
        <w:t xml:space="preserve">        self.load_images()</w:t>
      </w:r>
    </w:p>
    <w:p w14:paraId="20492EAF" w14:textId="77777777" w:rsidR="001A7635" w:rsidRDefault="001A7635">
      <w:pPr>
        <w:shd w:val="clear" w:color="auto" w:fill="BFBFBF"/>
        <w:ind w:firstLine="480"/>
      </w:pPr>
    </w:p>
    <w:p w14:paraId="3290AEF7" w14:textId="77777777" w:rsidR="001A7635" w:rsidRDefault="001A7635">
      <w:pPr>
        <w:shd w:val="clear" w:color="auto" w:fill="BFBFBF"/>
        <w:ind w:firstLine="480"/>
      </w:pPr>
      <w:r>
        <w:t xml:space="preserve">        if c.DEBUG:</w:t>
      </w:r>
    </w:p>
    <w:p w14:paraId="739506D4" w14:textId="77777777" w:rsidR="001A7635" w:rsidRDefault="001A7635">
      <w:pPr>
        <w:shd w:val="clear" w:color="auto" w:fill="BFBFBF"/>
        <w:ind w:firstLine="480"/>
      </w:pPr>
      <w:r>
        <w:t xml:space="preserve">            self.right_frames = self.big_fire_frames[0]</w:t>
      </w:r>
    </w:p>
    <w:p w14:paraId="3733EFB2" w14:textId="77777777" w:rsidR="001A7635" w:rsidRDefault="001A7635">
      <w:pPr>
        <w:shd w:val="clear" w:color="auto" w:fill="BFBFBF"/>
        <w:ind w:firstLine="480"/>
      </w:pPr>
      <w:r>
        <w:t xml:space="preserve">            self.left_frames = self.big_fire_frames[1]</w:t>
      </w:r>
    </w:p>
    <w:p w14:paraId="5E7F6318" w14:textId="77777777" w:rsidR="001A7635" w:rsidRDefault="001A7635">
      <w:pPr>
        <w:shd w:val="clear" w:color="auto" w:fill="BFBFBF"/>
        <w:ind w:firstLine="480"/>
      </w:pPr>
      <w:r>
        <w:t xml:space="preserve">            self.big = True</w:t>
      </w:r>
    </w:p>
    <w:p w14:paraId="58096AFB" w14:textId="77777777" w:rsidR="001A7635" w:rsidRDefault="001A7635">
      <w:pPr>
        <w:shd w:val="clear" w:color="auto" w:fill="BFBFBF"/>
        <w:ind w:firstLine="480"/>
      </w:pPr>
      <w:r>
        <w:t xml:space="preserve">            self.fire = True</w:t>
      </w:r>
    </w:p>
    <w:p w14:paraId="7C5A0229" w14:textId="77777777" w:rsidR="001A7635" w:rsidRDefault="001A7635">
      <w:pPr>
        <w:shd w:val="clear" w:color="auto" w:fill="BFBFBF"/>
        <w:ind w:firstLine="480"/>
      </w:pPr>
    </w:p>
    <w:p w14:paraId="2411DD13" w14:textId="77777777" w:rsidR="001A7635" w:rsidRDefault="001A7635">
      <w:pPr>
        <w:shd w:val="clear" w:color="auto" w:fill="BFBFBF"/>
        <w:ind w:firstLine="480"/>
      </w:pPr>
      <w:r>
        <w:t xml:space="preserve">        self.frame_index = 0</w:t>
      </w:r>
    </w:p>
    <w:p w14:paraId="5C5AF73F" w14:textId="77777777" w:rsidR="001A7635" w:rsidRDefault="001A7635">
      <w:pPr>
        <w:shd w:val="clear" w:color="auto" w:fill="BFBFBF"/>
        <w:ind w:firstLine="480"/>
      </w:pPr>
      <w:r>
        <w:t xml:space="preserve">        self.state = c.WALK</w:t>
      </w:r>
    </w:p>
    <w:p w14:paraId="28CC0175" w14:textId="77777777" w:rsidR="001A7635" w:rsidRDefault="001A7635">
      <w:pPr>
        <w:shd w:val="clear" w:color="auto" w:fill="BFBFBF"/>
        <w:ind w:firstLine="480"/>
      </w:pPr>
      <w:r>
        <w:t xml:space="preserve">        self.image = self.right_frames[self.frame_index]</w:t>
      </w:r>
    </w:p>
    <w:p w14:paraId="3560A99D" w14:textId="77777777" w:rsidR="001A7635" w:rsidRDefault="001A7635">
      <w:pPr>
        <w:shd w:val="clear" w:color="auto" w:fill="BFBFBF"/>
        <w:ind w:firstLine="480"/>
      </w:pPr>
      <w:r>
        <w:t xml:space="preserve">        self.rect = self.image.get_rect()</w:t>
      </w:r>
    </w:p>
    <w:p w14:paraId="5857CA25" w14:textId="77777777" w:rsidR="001A7635" w:rsidRDefault="001A7635">
      <w:pPr>
        <w:shd w:val="clear" w:color="auto" w:fill="BFBFBF"/>
        <w:ind w:firstLine="480"/>
      </w:pPr>
    </w:p>
    <w:p w14:paraId="3AF2CCAD" w14:textId="77777777" w:rsidR="001A7635" w:rsidRDefault="001A7635">
      <w:pPr>
        <w:shd w:val="clear" w:color="auto" w:fill="BFBFBF"/>
        <w:ind w:firstLine="480"/>
      </w:pPr>
      <w:r>
        <w:t xml:space="preserve">    def restart(self):</w:t>
      </w:r>
    </w:p>
    <w:p w14:paraId="0FA2DD85" w14:textId="77777777" w:rsidR="001A7635" w:rsidRDefault="001A7635">
      <w:pPr>
        <w:shd w:val="clear" w:color="auto" w:fill="BFBFBF"/>
        <w:ind w:firstLine="480"/>
      </w:pPr>
      <w:r>
        <w:t xml:space="preserve">        '''restart after player is dead or go to next level'''</w:t>
      </w:r>
    </w:p>
    <w:p w14:paraId="7618F488" w14:textId="77777777" w:rsidR="001A7635" w:rsidRDefault="001A7635">
      <w:pPr>
        <w:shd w:val="clear" w:color="auto" w:fill="BFBFBF"/>
        <w:ind w:firstLine="480"/>
      </w:pPr>
      <w:r>
        <w:t xml:space="preserve">        if self.dead:</w:t>
      </w:r>
    </w:p>
    <w:p w14:paraId="3669EE9B" w14:textId="77777777" w:rsidR="001A7635" w:rsidRDefault="001A7635">
      <w:pPr>
        <w:shd w:val="clear" w:color="auto" w:fill="BFBFBF"/>
        <w:ind w:firstLine="480"/>
      </w:pPr>
      <w:r>
        <w:t xml:space="preserve">            self.dead = False</w:t>
      </w:r>
    </w:p>
    <w:p w14:paraId="18F38B0D" w14:textId="77777777" w:rsidR="001A7635" w:rsidRDefault="001A7635">
      <w:pPr>
        <w:shd w:val="clear" w:color="auto" w:fill="BFBFBF"/>
        <w:ind w:firstLine="480"/>
      </w:pPr>
      <w:r>
        <w:t xml:space="preserve">            self.big = False</w:t>
      </w:r>
    </w:p>
    <w:p w14:paraId="522A23ED" w14:textId="77777777" w:rsidR="001A7635" w:rsidRDefault="001A7635">
      <w:pPr>
        <w:shd w:val="clear" w:color="auto" w:fill="BFBFBF"/>
        <w:ind w:firstLine="480"/>
      </w:pPr>
      <w:r>
        <w:t xml:space="preserve">            self.fire = False</w:t>
      </w:r>
    </w:p>
    <w:p w14:paraId="35B10966" w14:textId="77777777" w:rsidR="001A7635" w:rsidRDefault="001A7635">
      <w:pPr>
        <w:shd w:val="clear" w:color="auto" w:fill="BFBFBF"/>
        <w:ind w:firstLine="480"/>
      </w:pPr>
      <w:r>
        <w:t xml:space="preserve">            self.set_player_image(self.small_normal_frames, 0)</w:t>
      </w:r>
    </w:p>
    <w:p w14:paraId="63C260C6" w14:textId="77777777" w:rsidR="001A7635" w:rsidRDefault="001A7635">
      <w:pPr>
        <w:shd w:val="clear" w:color="auto" w:fill="BFBFBF"/>
        <w:ind w:firstLine="480"/>
      </w:pPr>
      <w:r>
        <w:t xml:space="preserve">            self.right_frames = self.small_normal_frames[0]</w:t>
      </w:r>
    </w:p>
    <w:p w14:paraId="33077A26" w14:textId="77777777" w:rsidR="001A7635" w:rsidRDefault="001A7635">
      <w:pPr>
        <w:shd w:val="clear" w:color="auto" w:fill="BFBFBF"/>
        <w:ind w:firstLine="480"/>
      </w:pPr>
      <w:r>
        <w:t xml:space="preserve">            self.left_frames = self.small_normal_frames[1]</w:t>
      </w:r>
    </w:p>
    <w:p w14:paraId="40E5E510" w14:textId="77777777" w:rsidR="001A7635" w:rsidRDefault="001A7635">
      <w:pPr>
        <w:shd w:val="clear" w:color="auto" w:fill="BFBFBF"/>
        <w:ind w:firstLine="480"/>
      </w:pPr>
      <w:r>
        <w:t xml:space="preserve">        self.state = c.STAND</w:t>
      </w:r>
    </w:p>
    <w:p w14:paraId="4E9167CF" w14:textId="77777777" w:rsidR="001A7635" w:rsidRDefault="001A7635">
      <w:pPr>
        <w:shd w:val="clear" w:color="auto" w:fill="BFBFBF"/>
        <w:ind w:firstLine="480"/>
      </w:pPr>
    </w:p>
    <w:p w14:paraId="3B48579A" w14:textId="77777777" w:rsidR="001A7635" w:rsidRDefault="001A7635">
      <w:pPr>
        <w:shd w:val="clear" w:color="auto" w:fill="BFBFBF"/>
        <w:ind w:firstLine="480"/>
      </w:pPr>
      <w:r>
        <w:t xml:space="preserve">    def load_data(self):</w:t>
      </w:r>
    </w:p>
    <w:p w14:paraId="61557BE5" w14:textId="77777777" w:rsidR="001A7635" w:rsidRDefault="001A7635">
      <w:pPr>
        <w:shd w:val="clear" w:color="auto" w:fill="BFBFBF"/>
        <w:ind w:firstLine="480"/>
      </w:pPr>
      <w:r>
        <w:t xml:space="preserve">        player_file = str(self.player_name) + '.json'</w:t>
      </w:r>
    </w:p>
    <w:p w14:paraId="277EEEF0" w14:textId="77777777" w:rsidR="001A7635" w:rsidRDefault="001A7635">
      <w:pPr>
        <w:shd w:val="clear" w:color="auto" w:fill="BFBFBF"/>
        <w:ind w:firstLine="480"/>
      </w:pPr>
      <w:r>
        <w:t xml:space="preserve">        file_path = os.path.join('source', 'data', 'player', player_file)</w:t>
      </w:r>
    </w:p>
    <w:p w14:paraId="4BA1327F" w14:textId="77777777" w:rsidR="001A7635" w:rsidRDefault="001A7635">
      <w:pPr>
        <w:shd w:val="clear" w:color="auto" w:fill="BFBFBF"/>
        <w:ind w:firstLine="480"/>
      </w:pPr>
      <w:r>
        <w:t xml:space="preserve">        f = open(file_path)</w:t>
      </w:r>
    </w:p>
    <w:p w14:paraId="021B0CA7" w14:textId="77777777" w:rsidR="001A7635" w:rsidRDefault="001A7635">
      <w:pPr>
        <w:shd w:val="clear" w:color="auto" w:fill="BFBFBF"/>
        <w:ind w:firstLine="480"/>
      </w:pPr>
      <w:r>
        <w:t xml:space="preserve">        self.player_data = json.load(f)</w:t>
      </w:r>
    </w:p>
    <w:p w14:paraId="62C12654" w14:textId="77777777" w:rsidR="001A7635" w:rsidRDefault="001A7635">
      <w:pPr>
        <w:shd w:val="clear" w:color="auto" w:fill="BFBFBF"/>
        <w:ind w:firstLine="480"/>
      </w:pPr>
    </w:p>
    <w:p w14:paraId="26E83F2F" w14:textId="77777777" w:rsidR="001A7635" w:rsidRDefault="001A7635">
      <w:pPr>
        <w:shd w:val="clear" w:color="auto" w:fill="BFBFBF"/>
        <w:ind w:firstLine="480"/>
      </w:pPr>
      <w:r>
        <w:t xml:space="preserve">    def setup_timer(self):</w:t>
      </w:r>
    </w:p>
    <w:p w14:paraId="36CCB050" w14:textId="77777777" w:rsidR="001A7635" w:rsidRDefault="001A7635">
      <w:pPr>
        <w:shd w:val="clear" w:color="auto" w:fill="BFBFBF"/>
        <w:ind w:firstLine="480"/>
      </w:pPr>
      <w:r>
        <w:t xml:space="preserve">        self.walking_timer = 0</w:t>
      </w:r>
    </w:p>
    <w:p w14:paraId="6594B66A" w14:textId="77777777" w:rsidR="001A7635" w:rsidRDefault="001A7635">
      <w:pPr>
        <w:shd w:val="clear" w:color="auto" w:fill="BFBFBF"/>
        <w:ind w:firstLine="480"/>
      </w:pPr>
      <w:r>
        <w:t xml:space="preserve">        self.death_timer = 0</w:t>
      </w:r>
    </w:p>
    <w:p w14:paraId="1526FA0B" w14:textId="77777777" w:rsidR="001A7635" w:rsidRDefault="001A7635">
      <w:pPr>
        <w:shd w:val="clear" w:color="auto" w:fill="BFBFBF"/>
        <w:ind w:firstLine="480"/>
      </w:pPr>
      <w:r>
        <w:t xml:space="preserve">        self.flagpole_timer = 0</w:t>
      </w:r>
    </w:p>
    <w:p w14:paraId="1353434D" w14:textId="77777777" w:rsidR="001A7635" w:rsidRDefault="001A7635">
      <w:pPr>
        <w:shd w:val="clear" w:color="auto" w:fill="BFBFBF"/>
        <w:ind w:firstLine="480"/>
      </w:pPr>
      <w:r>
        <w:t xml:space="preserve">        self.transition_timer = 0</w:t>
      </w:r>
    </w:p>
    <w:p w14:paraId="7C49A980" w14:textId="77777777" w:rsidR="001A7635" w:rsidRDefault="001A7635">
      <w:pPr>
        <w:shd w:val="clear" w:color="auto" w:fill="BFBFBF"/>
        <w:ind w:firstLine="480"/>
      </w:pPr>
      <w:r>
        <w:t xml:space="preserve">        self.hurt_invincible_timer = 0</w:t>
      </w:r>
    </w:p>
    <w:p w14:paraId="30F88D1C" w14:textId="77777777" w:rsidR="001A7635" w:rsidRDefault="001A7635">
      <w:pPr>
        <w:shd w:val="clear" w:color="auto" w:fill="BFBFBF"/>
        <w:ind w:firstLine="480"/>
      </w:pPr>
      <w:r>
        <w:t xml:space="preserve">        self.invincible_timer = 0</w:t>
      </w:r>
    </w:p>
    <w:p w14:paraId="4A4A3D85" w14:textId="77777777" w:rsidR="001A7635" w:rsidRDefault="001A7635">
      <w:pPr>
        <w:shd w:val="clear" w:color="auto" w:fill="BFBFBF"/>
        <w:ind w:firstLine="480"/>
      </w:pPr>
      <w:r>
        <w:t xml:space="preserve">        self.last_fireball_time = 0</w:t>
      </w:r>
    </w:p>
    <w:p w14:paraId="1D26E2B2" w14:textId="77777777" w:rsidR="001A7635" w:rsidRDefault="001A7635">
      <w:pPr>
        <w:shd w:val="clear" w:color="auto" w:fill="BFBFBF"/>
        <w:ind w:firstLine="480"/>
      </w:pPr>
    </w:p>
    <w:p w14:paraId="77D39629" w14:textId="77777777" w:rsidR="001A7635" w:rsidRDefault="001A7635">
      <w:pPr>
        <w:shd w:val="clear" w:color="auto" w:fill="BFBFBF"/>
        <w:ind w:firstLine="480"/>
      </w:pPr>
      <w:r>
        <w:t xml:space="preserve">    def setup_state(self):</w:t>
      </w:r>
    </w:p>
    <w:p w14:paraId="0B349863" w14:textId="77777777" w:rsidR="001A7635" w:rsidRDefault="001A7635">
      <w:pPr>
        <w:shd w:val="clear" w:color="auto" w:fill="BFBFBF"/>
        <w:ind w:firstLine="480"/>
      </w:pPr>
      <w:r>
        <w:t xml:space="preserve">        self.facing_right = True</w:t>
      </w:r>
    </w:p>
    <w:p w14:paraId="7BC6BA3F" w14:textId="77777777" w:rsidR="001A7635" w:rsidRDefault="001A7635">
      <w:pPr>
        <w:shd w:val="clear" w:color="auto" w:fill="BFBFBF"/>
        <w:ind w:firstLine="480"/>
      </w:pPr>
      <w:r>
        <w:t xml:space="preserve">        self.allow_jump = True</w:t>
      </w:r>
    </w:p>
    <w:p w14:paraId="11E3EA24" w14:textId="77777777" w:rsidR="001A7635" w:rsidRDefault="001A7635">
      <w:pPr>
        <w:shd w:val="clear" w:color="auto" w:fill="BFBFBF"/>
        <w:ind w:firstLine="480"/>
      </w:pPr>
      <w:r>
        <w:t xml:space="preserve">        self.allow_fireball = True</w:t>
      </w:r>
    </w:p>
    <w:p w14:paraId="6F9A263D" w14:textId="77777777" w:rsidR="001A7635" w:rsidRDefault="001A7635">
      <w:pPr>
        <w:shd w:val="clear" w:color="auto" w:fill="BFBFBF"/>
        <w:ind w:firstLine="480"/>
      </w:pPr>
      <w:r>
        <w:t xml:space="preserve">        self.dead = False</w:t>
      </w:r>
    </w:p>
    <w:p w14:paraId="07B9F716" w14:textId="77777777" w:rsidR="001A7635" w:rsidRDefault="001A7635">
      <w:pPr>
        <w:shd w:val="clear" w:color="auto" w:fill="BFBFBF"/>
        <w:ind w:firstLine="480"/>
      </w:pPr>
      <w:r>
        <w:t xml:space="preserve">        self.big = False</w:t>
      </w:r>
    </w:p>
    <w:p w14:paraId="0448C377" w14:textId="77777777" w:rsidR="001A7635" w:rsidRDefault="001A7635">
      <w:pPr>
        <w:shd w:val="clear" w:color="auto" w:fill="BFBFBF"/>
        <w:ind w:firstLine="480"/>
      </w:pPr>
      <w:r>
        <w:t xml:space="preserve">        self.fire = False</w:t>
      </w:r>
    </w:p>
    <w:p w14:paraId="767F4FBE" w14:textId="77777777" w:rsidR="001A7635" w:rsidRDefault="001A7635">
      <w:pPr>
        <w:shd w:val="clear" w:color="auto" w:fill="BFBFBF"/>
        <w:ind w:firstLine="480"/>
      </w:pPr>
      <w:r>
        <w:t xml:space="preserve">        self.hurt_invincible = False</w:t>
      </w:r>
    </w:p>
    <w:p w14:paraId="0D232FFA" w14:textId="77777777" w:rsidR="001A7635" w:rsidRDefault="001A7635">
      <w:pPr>
        <w:shd w:val="clear" w:color="auto" w:fill="BFBFBF"/>
        <w:ind w:firstLine="480"/>
      </w:pPr>
      <w:r>
        <w:t xml:space="preserve">        self.invincible = False</w:t>
      </w:r>
    </w:p>
    <w:p w14:paraId="19F4385A" w14:textId="77777777" w:rsidR="001A7635" w:rsidRDefault="001A7635">
      <w:pPr>
        <w:shd w:val="clear" w:color="auto" w:fill="BFBFBF"/>
        <w:ind w:firstLine="480"/>
      </w:pPr>
      <w:r>
        <w:t xml:space="preserve">        self.crouching = False</w:t>
      </w:r>
    </w:p>
    <w:p w14:paraId="4922A6D1" w14:textId="77777777" w:rsidR="001A7635" w:rsidRDefault="001A7635">
      <w:pPr>
        <w:shd w:val="clear" w:color="auto" w:fill="BFBFBF"/>
        <w:ind w:firstLine="480"/>
      </w:pPr>
    </w:p>
    <w:p w14:paraId="51667CC3" w14:textId="77777777" w:rsidR="001A7635" w:rsidRDefault="001A7635">
      <w:pPr>
        <w:shd w:val="clear" w:color="auto" w:fill="BFBFBF"/>
        <w:ind w:firstLine="480"/>
      </w:pPr>
      <w:r>
        <w:t xml:space="preserve">    def setup_speed(self):</w:t>
      </w:r>
    </w:p>
    <w:p w14:paraId="63CD20B3" w14:textId="77777777" w:rsidR="001A7635" w:rsidRDefault="001A7635">
      <w:pPr>
        <w:shd w:val="clear" w:color="auto" w:fill="BFBFBF"/>
        <w:ind w:firstLine="480"/>
      </w:pPr>
      <w:r>
        <w:t xml:space="preserve">        speed = self.player_data[c.PLAYER_SPEED]</w:t>
      </w:r>
    </w:p>
    <w:p w14:paraId="4F6C6764" w14:textId="77777777" w:rsidR="001A7635" w:rsidRDefault="001A7635">
      <w:pPr>
        <w:shd w:val="clear" w:color="auto" w:fill="BFBFBF"/>
        <w:ind w:firstLine="480"/>
      </w:pPr>
      <w:r>
        <w:t xml:space="preserve">        self.x_vel = 0</w:t>
      </w:r>
    </w:p>
    <w:p w14:paraId="0CC7448B" w14:textId="77777777" w:rsidR="001A7635" w:rsidRDefault="001A7635">
      <w:pPr>
        <w:shd w:val="clear" w:color="auto" w:fill="BFBFBF"/>
        <w:ind w:firstLine="480"/>
      </w:pPr>
      <w:r>
        <w:t xml:space="preserve">        self.y_vel = 0</w:t>
      </w:r>
    </w:p>
    <w:p w14:paraId="539D3A79" w14:textId="77777777" w:rsidR="001A7635" w:rsidRDefault="001A7635">
      <w:pPr>
        <w:shd w:val="clear" w:color="auto" w:fill="BFBFBF"/>
        <w:ind w:firstLine="480"/>
      </w:pPr>
    </w:p>
    <w:p w14:paraId="51D913B7" w14:textId="77777777" w:rsidR="001A7635" w:rsidRDefault="001A7635">
      <w:pPr>
        <w:shd w:val="clear" w:color="auto" w:fill="BFBFBF"/>
        <w:ind w:firstLine="480"/>
      </w:pPr>
      <w:r>
        <w:t xml:space="preserve">        self.max_walk_vel = speed[c.MAX_WALK_SPEED]</w:t>
      </w:r>
    </w:p>
    <w:p w14:paraId="0FD63291" w14:textId="77777777" w:rsidR="001A7635" w:rsidRDefault="001A7635">
      <w:pPr>
        <w:shd w:val="clear" w:color="auto" w:fill="BFBFBF"/>
        <w:ind w:firstLine="480"/>
      </w:pPr>
      <w:r>
        <w:t xml:space="preserve">        self.max_run_vel = speed[c.MAX_RUN_SPEED]</w:t>
      </w:r>
    </w:p>
    <w:p w14:paraId="275EAB69" w14:textId="77777777" w:rsidR="001A7635" w:rsidRDefault="001A7635">
      <w:pPr>
        <w:shd w:val="clear" w:color="auto" w:fill="BFBFBF"/>
        <w:ind w:firstLine="480"/>
      </w:pPr>
      <w:r>
        <w:t xml:space="preserve">        self.max_y_vel = speed[c.MAX_Y_VEL]</w:t>
      </w:r>
    </w:p>
    <w:p w14:paraId="75E2A09A" w14:textId="77777777" w:rsidR="001A7635" w:rsidRDefault="001A7635">
      <w:pPr>
        <w:shd w:val="clear" w:color="auto" w:fill="BFBFBF"/>
        <w:ind w:firstLine="480"/>
      </w:pPr>
      <w:r>
        <w:t xml:space="preserve">        self.walk_accel = speed[c.WALK_ACCEL]</w:t>
      </w:r>
    </w:p>
    <w:p w14:paraId="12381C66" w14:textId="77777777" w:rsidR="001A7635" w:rsidRDefault="001A7635">
      <w:pPr>
        <w:shd w:val="clear" w:color="auto" w:fill="BFBFBF"/>
        <w:ind w:firstLine="480"/>
      </w:pPr>
      <w:r>
        <w:t xml:space="preserve">        self.run_accel = speed[c.RUN_ACCEL]</w:t>
      </w:r>
    </w:p>
    <w:p w14:paraId="0DA630A0" w14:textId="77777777" w:rsidR="001A7635" w:rsidRDefault="001A7635">
      <w:pPr>
        <w:shd w:val="clear" w:color="auto" w:fill="BFBFBF"/>
        <w:ind w:firstLine="480"/>
      </w:pPr>
      <w:r>
        <w:t xml:space="preserve">        self.jump_vel = speed[c.JUMP_VEL]</w:t>
      </w:r>
    </w:p>
    <w:p w14:paraId="3BA42D1D" w14:textId="77777777" w:rsidR="001A7635" w:rsidRDefault="001A7635">
      <w:pPr>
        <w:shd w:val="clear" w:color="auto" w:fill="BFBFBF"/>
        <w:ind w:firstLine="480"/>
      </w:pPr>
    </w:p>
    <w:p w14:paraId="246373D9" w14:textId="77777777" w:rsidR="001A7635" w:rsidRDefault="001A7635">
      <w:pPr>
        <w:shd w:val="clear" w:color="auto" w:fill="BFBFBF"/>
        <w:ind w:firstLine="480"/>
      </w:pPr>
      <w:r>
        <w:t xml:space="preserve">        self.gravity = c.GRAVITY</w:t>
      </w:r>
    </w:p>
    <w:p w14:paraId="16601C28" w14:textId="77777777" w:rsidR="001A7635" w:rsidRDefault="001A7635">
      <w:pPr>
        <w:shd w:val="clear" w:color="auto" w:fill="BFBFBF"/>
        <w:ind w:firstLine="480"/>
      </w:pPr>
      <w:r>
        <w:t xml:space="preserve">        self.max_x_vel = self.max_walk_vel</w:t>
      </w:r>
    </w:p>
    <w:p w14:paraId="0024F996" w14:textId="77777777" w:rsidR="001A7635" w:rsidRDefault="001A7635">
      <w:pPr>
        <w:shd w:val="clear" w:color="auto" w:fill="BFBFBF"/>
        <w:ind w:firstLine="480"/>
      </w:pPr>
      <w:r>
        <w:t xml:space="preserve">        self.x_accel = self.walk_accel</w:t>
      </w:r>
    </w:p>
    <w:p w14:paraId="258794CF" w14:textId="77777777" w:rsidR="001A7635" w:rsidRDefault="001A7635">
      <w:pPr>
        <w:shd w:val="clear" w:color="auto" w:fill="BFBFBF"/>
        <w:ind w:firstLine="480"/>
      </w:pPr>
    </w:p>
    <w:p w14:paraId="5D648E35" w14:textId="77777777" w:rsidR="001A7635" w:rsidRDefault="001A7635">
      <w:pPr>
        <w:shd w:val="clear" w:color="auto" w:fill="BFBFBF"/>
        <w:ind w:firstLine="480"/>
      </w:pPr>
      <w:r>
        <w:t xml:space="preserve">    def load_images(self):</w:t>
      </w:r>
    </w:p>
    <w:p w14:paraId="75B07AA4" w14:textId="77777777" w:rsidR="001A7635" w:rsidRDefault="001A7635">
      <w:pPr>
        <w:shd w:val="clear" w:color="auto" w:fill="BFBFBF"/>
        <w:ind w:firstLine="480"/>
      </w:pPr>
      <w:r>
        <w:t xml:space="preserve">        sheet = setup.GFX['player']</w:t>
      </w:r>
    </w:p>
    <w:p w14:paraId="0E5DDB4B" w14:textId="77777777" w:rsidR="001A7635" w:rsidRDefault="001A7635">
      <w:pPr>
        <w:shd w:val="clear" w:color="auto" w:fill="BFBFBF"/>
        <w:ind w:firstLine="480"/>
      </w:pPr>
      <w:r>
        <w:t xml:space="preserve">        frames_list = self.player_data[c.PLAYER_FRAMES]</w:t>
      </w:r>
    </w:p>
    <w:p w14:paraId="41B28D82" w14:textId="77777777" w:rsidR="001A7635" w:rsidRDefault="001A7635">
      <w:pPr>
        <w:shd w:val="clear" w:color="auto" w:fill="BFBFBF"/>
        <w:ind w:firstLine="480"/>
      </w:pPr>
    </w:p>
    <w:p w14:paraId="79EB9614" w14:textId="77777777" w:rsidR="001A7635" w:rsidRDefault="001A7635">
      <w:pPr>
        <w:shd w:val="clear" w:color="auto" w:fill="BFBFBF"/>
        <w:ind w:firstLine="480"/>
      </w:pPr>
      <w:r>
        <w:t xml:space="preserve">        self.right_frames = []</w:t>
      </w:r>
    </w:p>
    <w:p w14:paraId="5DE98602" w14:textId="77777777" w:rsidR="001A7635" w:rsidRDefault="001A7635">
      <w:pPr>
        <w:shd w:val="clear" w:color="auto" w:fill="BFBFBF"/>
        <w:ind w:firstLine="480"/>
      </w:pPr>
      <w:r>
        <w:t xml:space="preserve">        self.left_frames = []</w:t>
      </w:r>
    </w:p>
    <w:p w14:paraId="62C6E798" w14:textId="77777777" w:rsidR="001A7635" w:rsidRDefault="001A7635">
      <w:pPr>
        <w:shd w:val="clear" w:color="auto" w:fill="BFBFBF"/>
        <w:ind w:firstLine="480"/>
      </w:pPr>
    </w:p>
    <w:p w14:paraId="03AFAF81" w14:textId="77777777" w:rsidR="001A7635" w:rsidRDefault="001A7635">
      <w:pPr>
        <w:shd w:val="clear" w:color="auto" w:fill="BFBFBF"/>
        <w:ind w:firstLine="480"/>
      </w:pPr>
      <w:r>
        <w:t xml:space="preserve">        self.right_small_normal_frames = []</w:t>
      </w:r>
    </w:p>
    <w:p w14:paraId="05EC8FF4" w14:textId="77777777" w:rsidR="001A7635" w:rsidRDefault="001A7635">
      <w:pPr>
        <w:shd w:val="clear" w:color="auto" w:fill="BFBFBF"/>
        <w:ind w:firstLine="480"/>
      </w:pPr>
      <w:r>
        <w:t xml:space="preserve">        self.left_small_normal_frames = []</w:t>
      </w:r>
    </w:p>
    <w:p w14:paraId="5F5B3DEF" w14:textId="77777777" w:rsidR="001A7635" w:rsidRDefault="001A7635">
      <w:pPr>
        <w:shd w:val="clear" w:color="auto" w:fill="BFBFBF"/>
        <w:ind w:firstLine="480"/>
      </w:pPr>
      <w:r>
        <w:t xml:space="preserve">        self.right_big_normal_frames = []</w:t>
      </w:r>
    </w:p>
    <w:p w14:paraId="4A63DFCD" w14:textId="77777777" w:rsidR="001A7635" w:rsidRDefault="001A7635">
      <w:pPr>
        <w:shd w:val="clear" w:color="auto" w:fill="BFBFBF"/>
        <w:ind w:firstLine="480"/>
      </w:pPr>
      <w:r>
        <w:t xml:space="preserve">        self.left_big_normal_frames = []</w:t>
      </w:r>
    </w:p>
    <w:p w14:paraId="748D9D7A" w14:textId="77777777" w:rsidR="001A7635" w:rsidRDefault="001A7635">
      <w:pPr>
        <w:shd w:val="clear" w:color="auto" w:fill="BFBFBF"/>
        <w:ind w:firstLine="480"/>
      </w:pPr>
      <w:r>
        <w:t xml:space="preserve">        self.right_big_fire_frames = []</w:t>
      </w:r>
    </w:p>
    <w:p w14:paraId="77DF41A2" w14:textId="77777777" w:rsidR="001A7635" w:rsidRDefault="001A7635">
      <w:pPr>
        <w:shd w:val="clear" w:color="auto" w:fill="BFBFBF"/>
        <w:ind w:firstLine="480"/>
      </w:pPr>
      <w:r>
        <w:t xml:space="preserve">        self.left_big_fire_frames = []</w:t>
      </w:r>
    </w:p>
    <w:p w14:paraId="4AE5EED8" w14:textId="77777777" w:rsidR="001A7635" w:rsidRDefault="001A7635">
      <w:pPr>
        <w:shd w:val="clear" w:color="auto" w:fill="BFBFBF"/>
        <w:ind w:firstLine="480"/>
      </w:pPr>
    </w:p>
    <w:p w14:paraId="7208AC35" w14:textId="77777777" w:rsidR="001A7635" w:rsidRDefault="001A7635">
      <w:pPr>
        <w:shd w:val="clear" w:color="auto" w:fill="BFBFBF"/>
        <w:ind w:firstLine="480"/>
      </w:pPr>
      <w:r>
        <w:t xml:space="preserve">        for name, frames in frames_list.items():</w:t>
      </w:r>
    </w:p>
    <w:p w14:paraId="51C361FE" w14:textId="77777777" w:rsidR="001A7635" w:rsidRDefault="001A7635">
      <w:pPr>
        <w:shd w:val="clear" w:color="auto" w:fill="BFBFBF"/>
        <w:ind w:firstLine="480"/>
      </w:pPr>
      <w:r>
        <w:t xml:space="preserve">            for frame in frames:</w:t>
      </w:r>
    </w:p>
    <w:p w14:paraId="4F93271D" w14:textId="77777777" w:rsidR="001A7635" w:rsidRDefault="001A7635">
      <w:pPr>
        <w:shd w:val="clear" w:color="auto" w:fill="BFBFBF"/>
        <w:ind w:firstLine="480"/>
      </w:pPr>
      <w:r>
        <w:t xml:space="preserve">                image = tools.get_image(sheet, frame['x'], frame['y'],</w:t>
      </w:r>
    </w:p>
    <w:p w14:paraId="5B505535" w14:textId="77777777" w:rsidR="001A7635" w:rsidRDefault="001A7635">
      <w:pPr>
        <w:shd w:val="clear" w:color="auto" w:fill="BFBFBF"/>
        <w:ind w:firstLine="480"/>
      </w:pPr>
      <w:r>
        <w:t xml:space="preserve">                                        frame['width'], frame['height'],</w:t>
      </w:r>
    </w:p>
    <w:p w14:paraId="33E1ABA5" w14:textId="77777777" w:rsidR="001A7635" w:rsidRDefault="001A7635">
      <w:pPr>
        <w:shd w:val="clear" w:color="auto" w:fill="BFBFBF"/>
        <w:ind w:firstLine="480"/>
      </w:pPr>
      <w:r>
        <w:t xml:space="preserve">                                        c.BLACK, c.SIZE_MULTIPLIER/13)</w:t>
      </w:r>
    </w:p>
    <w:p w14:paraId="7382A72A" w14:textId="77777777" w:rsidR="001A7635" w:rsidRDefault="001A7635">
      <w:pPr>
        <w:shd w:val="clear" w:color="auto" w:fill="BFBFBF"/>
        <w:ind w:firstLine="480"/>
      </w:pPr>
      <w:r>
        <w:t xml:space="preserve">                left_image = pg.transform.flip(image, True, False)</w:t>
      </w:r>
    </w:p>
    <w:p w14:paraId="7653E85F" w14:textId="77777777" w:rsidR="001A7635" w:rsidRDefault="001A7635">
      <w:pPr>
        <w:shd w:val="clear" w:color="auto" w:fill="BFBFBF"/>
        <w:ind w:firstLine="480"/>
      </w:pPr>
    </w:p>
    <w:p w14:paraId="0C0676EE" w14:textId="77777777" w:rsidR="001A7635" w:rsidRDefault="001A7635">
      <w:pPr>
        <w:shd w:val="clear" w:color="auto" w:fill="BFBFBF"/>
        <w:ind w:firstLine="480"/>
      </w:pPr>
      <w:r>
        <w:lastRenderedPageBreak/>
        <w:t xml:space="preserve">                if name == c.RIGHT_SMALL_NORMAL:</w:t>
      </w:r>
    </w:p>
    <w:p w14:paraId="6F0D4A05" w14:textId="77777777" w:rsidR="001A7635" w:rsidRDefault="001A7635">
      <w:pPr>
        <w:shd w:val="clear" w:color="auto" w:fill="BFBFBF"/>
        <w:ind w:firstLine="480"/>
      </w:pPr>
      <w:r>
        <w:t xml:space="preserve">                    self.right_small_normal_frames.append(image)</w:t>
      </w:r>
    </w:p>
    <w:p w14:paraId="6BDD9F8B" w14:textId="77777777" w:rsidR="001A7635" w:rsidRDefault="001A7635">
      <w:pPr>
        <w:shd w:val="clear" w:color="auto" w:fill="BFBFBF"/>
        <w:ind w:firstLine="480"/>
      </w:pPr>
      <w:r>
        <w:t xml:space="preserve">                    self.left_small_normal_frames.append(left_image)</w:t>
      </w:r>
    </w:p>
    <w:p w14:paraId="303E8FE8" w14:textId="77777777" w:rsidR="001A7635" w:rsidRDefault="001A7635">
      <w:pPr>
        <w:shd w:val="clear" w:color="auto" w:fill="BFBFBF"/>
        <w:ind w:firstLine="480"/>
      </w:pPr>
      <w:r>
        <w:t xml:space="preserve">                elif name == c.RIGHT_BIG_NORMAL:</w:t>
      </w:r>
    </w:p>
    <w:p w14:paraId="6B238D39" w14:textId="77777777" w:rsidR="001A7635" w:rsidRDefault="001A7635">
      <w:pPr>
        <w:shd w:val="clear" w:color="auto" w:fill="BFBFBF"/>
        <w:ind w:firstLine="480"/>
      </w:pPr>
      <w:r>
        <w:t xml:space="preserve">                    self.right_big_normal_frames.append(image)</w:t>
      </w:r>
    </w:p>
    <w:p w14:paraId="4DEDAAA8" w14:textId="77777777" w:rsidR="001A7635" w:rsidRDefault="001A7635">
      <w:pPr>
        <w:shd w:val="clear" w:color="auto" w:fill="BFBFBF"/>
        <w:ind w:firstLine="480"/>
      </w:pPr>
      <w:r>
        <w:t xml:space="preserve">                    self.left_big_normal_frames.append(left_image)</w:t>
      </w:r>
    </w:p>
    <w:p w14:paraId="31B8DF0D" w14:textId="77777777" w:rsidR="001A7635" w:rsidRDefault="001A7635">
      <w:pPr>
        <w:shd w:val="clear" w:color="auto" w:fill="BFBFBF"/>
        <w:ind w:firstLine="480"/>
      </w:pPr>
      <w:r>
        <w:t xml:space="preserve">                elif name == c.RIGHT_BIG_FIRE:</w:t>
      </w:r>
    </w:p>
    <w:p w14:paraId="1C51BE68" w14:textId="77777777" w:rsidR="001A7635" w:rsidRDefault="001A7635">
      <w:pPr>
        <w:shd w:val="clear" w:color="auto" w:fill="BFBFBF"/>
        <w:ind w:firstLine="480"/>
      </w:pPr>
      <w:r>
        <w:t xml:space="preserve">                    self.right_big_fire_frames.append(image)</w:t>
      </w:r>
    </w:p>
    <w:p w14:paraId="0702569B" w14:textId="77777777" w:rsidR="001A7635" w:rsidRDefault="001A7635">
      <w:pPr>
        <w:shd w:val="clear" w:color="auto" w:fill="BFBFBF"/>
        <w:ind w:firstLine="480"/>
      </w:pPr>
      <w:r>
        <w:t xml:space="preserve">                    self.left_big_fire_frames.append(left_image)</w:t>
      </w:r>
    </w:p>
    <w:p w14:paraId="7FC11BF9" w14:textId="77777777" w:rsidR="001A7635" w:rsidRDefault="001A7635">
      <w:pPr>
        <w:shd w:val="clear" w:color="auto" w:fill="BFBFBF"/>
        <w:ind w:firstLine="480"/>
      </w:pPr>
    </w:p>
    <w:p w14:paraId="2E5B0AFB" w14:textId="77777777" w:rsidR="001A7635" w:rsidRDefault="001A7635">
      <w:pPr>
        <w:shd w:val="clear" w:color="auto" w:fill="BFBFBF"/>
        <w:ind w:firstLine="480"/>
      </w:pPr>
      <w:r>
        <w:t xml:space="preserve">        self.small_normal_frames = [self.right_small_normal_frames,</w:t>
      </w:r>
    </w:p>
    <w:p w14:paraId="75C10BD5" w14:textId="77777777" w:rsidR="001A7635" w:rsidRDefault="001A7635">
      <w:pPr>
        <w:shd w:val="clear" w:color="auto" w:fill="BFBFBF"/>
        <w:ind w:firstLine="480"/>
      </w:pPr>
      <w:r>
        <w:t xml:space="preserve">                                    self.left_small_normal_frames]</w:t>
      </w:r>
    </w:p>
    <w:p w14:paraId="09EFE39E" w14:textId="77777777" w:rsidR="001A7635" w:rsidRDefault="001A7635">
      <w:pPr>
        <w:shd w:val="clear" w:color="auto" w:fill="BFBFBF"/>
        <w:ind w:firstLine="480"/>
      </w:pPr>
      <w:r>
        <w:t xml:space="preserve">        self.big_normal_frames = [self.right_big_normal_frames,</w:t>
      </w:r>
    </w:p>
    <w:p w14:paraId="52FBD3FA" w14:textId="77777777" w:rsidR="001A7635" w:rsidRDefault="001A7635">
      <w:pPr>
        <w:shd w:val="clear" w:color="auto" w:fill="BFBFBF"/>
        <w:ind w:firstLine="480"/>
      </w:pPr>
      <w:r>
        <w:t xml:space="preserve">                                  self.left_big_normal_frames]</w:t>
      </w:r>
    </w:p>
    <w:p w14:paraId="220004C6" w14:textId="77777777" w:rsidR="001A7635" w:rsidRDefault="001A7635">
      <w:pPr>
        <w:shd w:val="clear" w:color="auto" w:fill="BFBFBF"/>
        <w:ind w:firstLine="480"/>
      </w:pPr>
      <w:r>
        <w:t xml:space="preserve">        self.big_fire_frames = [self.right_big_fire_frames,</w:t>
      </w:r>
    </w:p>
    <w:p w14:paraId="75C3E96E" w14:textId="77777777" w:rsidR="001A7635" w:rsidRDefault="001A7635">
      <w:pPr>
        <w:shd w:val="clear" w:color="auto" w:fill="BFBFBF"/>
        <w:ind w:firstLine="480"/>
      </w:pPr>
      <w:r>
        <w:t xml:space="preserve">                                self.left_big_fire_frames]</w:t>
      </w:r>
    </w:p>
    <w:p w14:paraId="77DF286E" w14:textId="77777777" w:rsidR="001A7635" w:rsidRDefault="001A7635">
      <w:pPr>
        <w:shd w:val="clear" w:color="auto" w:fill="BFBFBF"/>
        <w:ind w:firstLine="480"/>
      </w:pPr>
    </w:p>
    <w:p w14:paraId="471EED63" w14:textId="77777777" w:rsidR="001A7635" w:rsidRDefault="001A7635">
      <w:pPr>
        <w:shd w:val="clear" w:color="auto" w:fill="BFBFBF"/>
        <w:ind w:firstLine="480"/>
      </w:pPr>
      <w:r>
        <w:t xml:space="preserve">        self.all_images = [self.right_small_normal_frames,</w:t>
      </w:r>
    </w:p>
    <w:p w14:paraId="0885B853" w14:textId="77777777" w:rsidR="001A7635" w:rsidRDefault="001A7635">
      <w:pPr>
        <w:shd w:val="clear" w:color="auto" w:fill="BFBFBF"/>
        <w:ind w:firstLine="480"/>
      </w:pPr>
      <w:r>
        <w:t xml:space="preserve">                           self.left_small_normal_frames,</w:t>
      </w:r>
    </w:p>
    <w:p w14:paraId="0CFCF4F7" w14:textId="77777777" w:rsidR="001A7635" w:rsidRDefault="001A7635">
      <w:pPr>
        <w:shd w:val="clear" w:color="auto" w:fill="BFBFBF"/>
        <w:ind w:firstLine="480"/>
      </w:pPr>
      <w:r>
        <w:t xml:space="preserve">                           self.right_big_normal_frames,</w:t>
      </w:r>
    </w:p>
    <w:p w14:paraId="5F4E4CAB" w14:textId="77777777" w:rsidR="001A7635" w:rsidRDefault="001A7635">
      <w:pPr>
        <w:shd w:val="clear" w:color="auto" w:fill="BFBFBF"/>
        <w:ind w:firstLine="480"/>
      </w:pPr>
      <w:r>
        <w:t xml:space="preserve">                           self.left_big_normal_frames,</w:t>
      </w:r>
    </w:p>
    <w:p w14:paraId="59E02B04" w14:textId="77777777" w:rsidR="001A7635" w:rsidRDefault="001A7635">
      <w:pPr>
        <w:shd w:val="clear" w:color="auto" w:fill="BFBFBF"/>
        <w:ind w:firstLine="480"/>
      </w:pPr>
      <w:r>
        <w:t xml:space="preserve">                           self.right_big_fire_frames,</w:t>
      </w:r>
    </w:p>
    <w:p w14:paraId="07DF0BB4" w14:textId="77777777" w:rsidR="001A7635" w:rsidRDefault="001A7635">
      <w:pPr>
        <w:shd w:val="clear" w:color="auto" w:fill="BFBFBF"/>
        <w:ind w:firstLine="480"/>
      </w:pPr>
      <w:r>
        <w:t xml:space="preserve">                           self.left_big_fire_frames]</w:t>
      </w:r>
    </w:p>
    <w:p w14:paraId="12D0A44D" w14:textId="77777777" w:rsidR="001A7635" w:rsidRDefault="001A7635">
      <w:pPr>
        <w:shd w:val="clear" w:color="auto" w:fill="BFBFBF"/>
        <w:ind w:firstLine="480"/>
      </w:pPr>
    </w:p>
    <w:p w14:paraId="693BE261" w14:textId="77777777" w:rsidR="001A7635" w:rsidRDefault="001A7635">
      <w:pPr>
        <w:shd w:val="clear" w:color="auto" w:fill="BFBFBF"/>
        <w:ind w:firstLine="480"/>
      </w:pPr>
      <w:r>
        <w:t xml:space="preserve">        self.right_frames = self.small_normal_frames[0]</w:t>
      </w:r>
    </w:p>
    <w:p w14:paraId="39689D39" w14:textId="77777777" w:rsidR="001A7635" w:rsidRDefault="001A7635">
      <w:pPr>
        <w:shd w:val="clear" w:color="auto" w:fill="BFBFBF"/>
        <w:ind w:firstLine="480"/>
      </w:pPr>
      <w:r>
        <w:t xml:space="preserve">        self.left_frames = self.small_normal_frames[1]</w:t>
      </w:r>
    </w:p>
    <w:p w14:paraId="7D646274" w14:textId="77777777" w:rsidR="001A7635" w:rsidRDefault="001A7635">
      <w:pPr>
        <w:shd w:val="clear" w:color="auto" w:fill="BFBFBF"/>
        <w:ind w:firstLine="480"/>
      </w:pPr>
    </w:p>
    <w:p w14:paraId="0F21F8AD" w14:textId="77777777" w:rsidR="001A7635" w:rsidRDefault="001A7635">
      <w:pPr>
        <w:shd w:val="clear" w:color="auto" w:fill="BFBFBF"/>
        <w:ind w:firstLine="480"/>
      </w:pPr>
      <w:r>
        <w:t xml:space="preserve">    def update(self, keys, game_info, fire_group):</w:t>
      </w:r>
    </w:p>
    <w:p w14:paraId="254DB421" w14:textId="77777777" w:rsidR="001A7635" w:rsidRDefault="001A7635">
      <w:pPr>
        <w:shd w:val="clear" w:color="auto" w:fill="BFBFBF"/>
        <w:ind w:firstLine="480"/>
      </w:pPr>
      <w:r>
        <w:t xml:space="preserve">        self.current_time = game_info[c.CURRENT_TIME]</w:t>
      </w:r>
    </w:p>
    <w:p w14:paraId="31042111" w14:textId="77777777" w:rsidR="001A7635" w:rsidRDefault="001A7635">
      <w:pPr>
        <w:shd w:val="clear" w:color="auto" w:fill="BFBFBF"/>
        <w:ind w:firstLine="480"/>
      </w:pPr>
      <w:r>
        <w:t xml:space="preserve">        self.handle_state(keys, fire_group)</w:t>
      </w:r>
    </w:p>
    <w:p w14:paraId="0675632B" w14:textId="77777777" w:rsidR="001A7635" w:rsidRDefault="001A7635">
      <w:pPr>
        <w:shd w:val="clear" w:color="auto" w:fill="BFBFBF"/>
        <w:ind w:firstLine="480"/>
      </w:pPr>
      <w:r>
        <w:t xml:space="preserve">        self.check_if_hurt_invincible()</w:t>
      </w:r>
    </w:p>
    <w:p w14:paraId="606A21DD" w14:textId="77777777" w:rsidR="001A7635" w:rsidRDefault="001A7635">
      <w:pPr>
        <w:shd w:val="clear" w:color="auto" w:fill="BFBFBF"/>
        <w:ind w:firstLine="480"/>
      </w:pPr>
      <w:r>
        <w:t xml:space="preserve">        self.check_if_invincible()</w:t>
      </w:r>
    </w:p>
    <w:p w14:paraId="62A212CB" w14:textId="77777777" w:rsidR="001A7635" w:rsidRDefault="001A7635">
      <w:pPr>
        <w:shd w:val="clear" w:color="auto" w:fill="BFBFBF"/>
        <w:ind w:firstLine="480"/>
      </w:pPr>
      <w:r>
        <w:t xml:space="preserve">        self.animation()</w:t>
      </w:r>
    </w:p>
    <w:p w14:paraId="7EB7EB15" w14:textId="77777777" w:rsidR="001A7635" w:rsidRDefault="001A7635">
      <w:pPr>
        <w:shd w:val="clear" w:color="auto" w:fill="BFBFBF"/>
        <w:ind w:firstLine="480"/>
      </w:pPr>
    </w:p>
    <w:p w14:paraId="70C26FB3" w14:textId="77777777" w:rsidR="001A7635" w:rsidRDefault="001A7635">
      <w:pPr>
        <w:shd w:val="clear" w:color="auto" w:fill="BFBFBF"/>
        <w:ind w:firstLine="480"/>
      </w:pPr>
      <w:r>
        <w:t xml:space="preserve">    def handle_state(self, keys, fire_group):</w:t>
      </w:r>
    </w:p>
    <w:p w14:paraId="6E441598" w14:textId="77777777" w:rsidR="001A7635" w:rsidRDefault="001A7635">
      <w:pPr>
        <w:shd w:val="clear" w:color="auto" w:fill="BFBFBF"/>
        <w:ind w:firstLine="480"/>
      </w:pPr>
      <w:r>
        <w:t xml:space="preserve">        if self.state == c.STAND:</w:t>
      </w:r>
    </w:p>
    <w:p w14:paraId="44FD53E4" w14:textId="77777777" w:rsidR="001A7635" w:rsidRDefault="001A7635">
      <w:pPr>
        <w:shd w:val="clear" w:color="auto" w:fill="BFBFBF"/>
        <w:ind w:firstLine="480"/>
      </w:pPr>
      <w:r>
        <w:t xml:space="preserve">            self.standing(keys, fire_group)</w:t>
      </w:r>
    </w:p>
    <w:p w14:paraId="45882C6B" w14:textId="77777777" w:rsidR="001A7635" w:rsidRDefault="001A7635">
      <w:pPr>
        <w:shd w:val="clear" w:color="auto" w:fill="BFBFBF"/>
        <w:ind w:firstLine="480"/>
      </w:pPr>
      <w:r>
        <w:t xml:space="preserve">        elif self.state == c.WALK:</w:t>
      </w:r>
    </w:p>
    <w:p w14:paraId="141CCF81" w14:textId="77777777" w:rsidR="001A7635" w:rsidRDefault="001A7635">
      <w:pPr>
        <w:shd w:val="clear" w:color="auto" w:fill="BFBFBF"/>
        <w:ind w:firstLine="480"/>
      </w:pPr>
      <w:r>
        <w:t xml:space="preserve">            self.walking(keys, fire_group)</w:t>
      </w:r>
    </w:p>
    <w:p w14:paraId="3051380B" w14:textId="77777777" w:rsidR="001A7635" w:rsidRDefault="001A7635">
      <w:pPr>
        <w:shd w:val="clear" w:color="auto" w:fill="BFBFBF"/>
        <w:ind w:firstLine="480"/>
      </w:pPr>
      <w:r>
        <w:t xml:space="preserve">        elif self.state == c.JUMP:</w:t>
      </w:r>
    </w:p>
    <w:p w14:paraId="36DFCFF8" w14:textId="77777777" w:rsidR="001A7635" w:rsidRDefault="001A7635">
      <w:pPr>
        <w:shd w:val="clear" w:color="auto" w:fill="BFBFBF"/>
        <w:ind w:firstLine="480"/>
      </w:pPr>
      <w:r>
        <w:t xml:space="preserve">            self.jumping(keys, fire_group)</w:t>
      </w:r>
    </w:p>
    <w:p w14:paraId="433A2BFE" w14:textId="77777777" w:rsidR="001A7635" w:rsidRDefault="001A7635">
      <w:pPr>
        <w:shd w:val="clear" w:color="auto" w:fill="BFBFBF"/>
        <w:ind w:firstLine="480"/>
      </w:pPr>
      <w:r>
        <w:t xml:space="preserve">        elif self.state == c.FALL:</w:t>
      </w:r>
    </w:p>
    <w:p w14:paraId="29B69361" w14:textId="77777777" w:rsidR="001A7635" w:rsidRDefault="001A7635">
      <w:pPr>
        <w:shd w:val="clear" w:color="auto" w:fill="BFBFBF"/>
        <w:ind w:firstLine="480"/>
      </w:pPr>
      <w:r>
        <w:t xml:space="preserve">            self.falling(keys, fire_group)</w:t>
      </w:r>
    </w:p>
    <w:p w14:paraId="5C40BD7D" w14:textId="77777777" w:rsidR="001A7635" w:rsidRDefault="001A7635">
      <w:pPr>
        <w:shd w:val="clear" w:color="auto" w:fill="BFBFBF"/>
        <w:ind w:firstLine="480"/>
      </w:pPr>
      <w:r>
        <w:t xml:space="preserve">        elif self.state == c.DEATH_JUMP:</w:t>
      </w:r>
    </w:p>
    <w:p w14:paraId="3AB248AA" w14:textId="77777777" w:rsidR="001A7635" w:rsidRDefault="001A7635">
      <w:pPr>
        <w:shd w:val="clear" w:color="auto" w:fill="BFBFBF"/>
        <w:ind w:firstLine="480"/>
      </w:pPr>
      <w:r>
        <w:t xml:space="preserve">            self.jumping_to_death()</w:t>
      </w:r>
    </w:p>
    <w:p w14:paraId="649A7CF2" w14:textId="77777777" w:rsidR="001A7635" w:rsidRDefault="001A7635">
      <w:pPr>
        <w:shd w:val="clear" w:color="auto" w:fill="BFBFBF"/>
        <w:ind w:firstLine="480"/>
      </w:pPr>
      <w:r>
        <w:t xml:space="preserve">        elif self.state == c.FLAGPOLE:</w:t>
      </w:r>
    </w:p>
    <w:p w14:paraId="15B82BEE" w14:textId="77777777" w:rsidR="001A7635" w:rsidRDefault="001A7635">
      <w:pPr>
        <w:shd w:val="clear" w:color="auto" w:fill="BFBFBF"/>
        <w:ind w:firstLine="480"/>
      </w:pPr>
      <w:r>
        <w:t xml:space="preserve">            self.flag_pole_sliding()</w:t>
      </w:r>
    </w:p>
    <w:p w14:paraId="5579FF09" w14:textId="77777777" w:rsidR="001A7635" w:rsidRDefault="001A7635">
      <w:pPr>
        <w:shd w:val="clear" w:color="auto" w:fill="BFBFBF"/>
        <w:ind w:firstLine="480"/>
      </w:pPr>
      <w:r>
        <w:t xml:space="preserve">        elif self.state == c.WALK_AUTO:</w:t>
      </w:r>
    </w:p>
    <w:p w14:paraId="4439D13D" w14:textId="77777777" w:rsidR="001A7635" w:rsidRDefault="001A7635">
      <w:pPr>
        <w:shd w:val="clear" w:color="auto" w:fill="BFBFBF"/>
        <w:ind w:firstLine="480"/>
      </w:pPr>
      <w:r>
        <w:t xml:space="preserve">            self.walking_auto()</w:t>
      </w:r>
    </w:p>
    <w:p w14:paraId="791CEA3F" w14:textId="77777777" w:rsidR="001A7635" w:rsidRDefault="001A7635">
      <w:pPr>
        <w:shd w:val="clear" w:color="auto" w:fill="BFBFBF"/>
        <w:ind w:firstLine="480"/>
      </w:pPr>
      <w:r>
        <w:t xml:space="preserve">        elif self.state == c.END_OF_LEVEL_FALL:</w:t>
      </w:r>
    </w:p>
    <w:p w14:paraId="655371F7" w14:textId="77777777" w:rsidR="001A7635" w:rsidRDefault="001A7635">
      <w:pPr>
        <w:shd w:val="clear" w:color="auto" w:fill="BFBFBF"/>
        <w:ind w:firstLine="480"/>
      </w:pPr>
      <w:r>
        <w:lastRenderedPageBreak/>
        <w:t xml:space="preserve">            self.y_vel += self.gravity</w:t>
      </w:r>
    </w:p>
    <w:p w14:paraId="4D47ECF7" w14:textId="77777777" w:rsidR="001A7635" w:rsidRDefault="001A7635">
      <w:pPr>
        <w:shd w:val="clear" w:color="auto" w:fill="BFBFBF"/>
        <w:ind w:firstLine="480"/>
      </w:pPr>
      <w:r>
        <w:t xml:space="preserve">        elif self.state == c.IN_CASTLE:</w:t>
      </w:r>
    </w:p>
    <w:p w14:paraId="5B5AB092" w14:textId="77777777" w:rsidR="001A7635" w:rsidRDefault="001A7635">
      <w:pPr>
        <w:shd w:val="clear" w:color="auto" w:fill="BFBFBF"/>
        <w:ind w:firstLine="480"/>
      </w:pPr>
      <w:r>
        <w:t xml:space="preserve">            self.frame_index = 0</w:t>
      </w:r>
    </w:p>
    <w:p w14:paraId="4134C002" w14:textId="77777777" w:rsidR="001A7635" w:rsidRDefault="001A7635">
      <w:pPr>
        <w:shd w:val="clear" w:color="auto" w:fill="BFBFBF"/>
        <w:ind w:firstLine="480"/>
      </w:pPr>
      <w:r>
        <w:t xml:space="preserve">        elif self.state == c.SMALL_TO_BIG:</w:t>
      </w:r>
    </w:p>
    <w:p w14:paraId="1FB6E6F1" w14:textId="77777777" w:rsidR="001A7635" w:rsidRDefault="001A7635">
      <w:pPr>
        <w:shd w:val="clear" w:color="auto" w:fill="BFBFBF"/>
        <w:ind w:firstLine="480"/>
      </w:pPr>
      <w:r>
        <w:t xml:space="preserve">            self.changing_to_big()</w:t>
      </w:r>
    </w:p>
    <w:p w14:paraId="46C679B3" w14:textId="77777777" w:rsidR="001A7635" w:rsidRDefault="001A7635">
      <w:pPr>
        <w:shd w:val="clear" w:color="auto" w:fill="BFBFBF"/>
        <w:ind w:firstLine="480"/>
      </w:pPr>
      <w:r>
        <w:t xml:space="preserve">        elif self.state == c.BIG_TO_SMALL:</w:t>
      </w:r>
    </w:p>
    <w:p w14:paraId="4737B32D" w14:textId="77777777" w:rsidR="001A7635" w:rsidRDefault="001A7635">
      <w:pPr>
        <w:shd w:val="clear" w:color="auto" w:fill="BFBFBF"/>
        <w:ind w:firstLine="480"/>
      </w:pPr>
      <w:r>
        <w:t xml:space="preserve">            self.changing_to_small()</w:t>
      </w:r>
    </w:p>
    <w:p w14:paraId="3EE19572" w14:textId="77777777" w:rsidR="001A7635" w:rsidRDefault="001A7635">
      <w:pPr>
        <w:shd w:val="clear" w:color="auto" w:fill="BFBFBF"/>
        <w:ind w:firstLine="480"/>
      </w:pPr>
      <w:r>
        <w:t xml:space="preserve">        elif self.state == c.BIG_TO_FIRE:</w:t>
      </w:r>
    </w:p>
    <w:p w14:paraId="6F2F16EB" w14:textId="77777777" w:rsidR="001A7635" w:rsidRDefault="001A7635">
      <w:pPr>
        <w:shd w:val="clear" w:color="auto" w:fill="BFBFBF"/>
        <w:ind w:firstLine="480"/>
      </w:pPr>
      <w:r>
        <w:t xml:space="preserve">            self.changing_to_fire()</w:t>
      </w:r>
    </w:p>
    <w:p w14:paraId="7C8F33C6" w14:textId="77777777" w:rsidR="001A7635" w:rsidRDefault="001A7635">
      <w:pPr>
        <w:shd w:val="clear" w:color="auto" w:fill="BFBFBF"/>
        <w:ind w:firstLine="480"/>
      </w:pPr>
      <w:r>
        <w:t xml:space="preserve">        elif self.state == c.DOWN_TO_PIPE:</w:t>
      </w:r>
    </w:p>
    <w:p w14:paraId="1CC21D41" w14:textId="77777777" w:rsidR="001A7635" w:rsidRDefault="001A7635">
      <w:pPr>
        <w:shd w:val="clear" w:color="auto" w:fill="BFBFBF"/>
        <w:ind w:firstLine="480"/>
      </w:pPr>
      <w:r>
        <w:t xml:space="preserve">            self.y_vel = 1</w:t>
      </w:r>
    </w:p>
    <w:p w14:paraId="5DE916DC" w14:textId="77777777" w:rsidR="001A7635" w:rsidRDefault="001A7635">
      <w:pPr>
        <w:shd w:val="clear" w:color="auto" w:fill="BFBFBF"/>
        <w:ind w:firstLine="480"/>
      </w:pPr>
      <w:r>
        <w:t xml:space="preserve">            self.rect.y += self.y_vel</w:t>
      </w:r>
    </w:p>
    <w:p w14:paraId="521EE45E" w14:textId="77777777" w:rsidR="001A7635" w:rsidRDefault="001A7635">
      <w:pPr>
        <w:shd w:val="clear" w:color="auto" w:fill="BFBFBF"/>
        <w:ind w:firstLine="480"/>
      </w:pPr>
      <w:r>
        <w:t xml:space="preserve">        elif self.state == c.UP_OUT_PIPE:</w:t>
      </w:r>
    </w:p>
    <w:p w14:paraId="062BB9F3" w14:textId="77777777" w:rsidR="001A7635" w:rsidRDefault="001A7635">
      <w:pPr>
        <w:shd w:val="clear" w:color="auto" w:fill="BFBFBF"/>
        <w:ind w:firstLine="480"/>
      </w:pPr>
      <w:r>
        <w:t xml:space="preserve">            self.y_vel = -1</w:t>
      </w:r>
    </w:p>
    <w:p w14:paraId="568963E9" w14:textId="77777777" w:rsidR="001A7635" w:rsidRDefault="001A7635">
      <w:pPr>
        <w:shd w:val="clear" w:color="auto" w:fill="BFBFBF"/>
        <w:ind w:firstLine="480"/>
      </w:pPr>
      <w:r>
        <w:t xml:space="preserve">            self.rect.y += self.y_vel</w:t>
      </w:r>
    </w:p>
    <w:p w14:paraId="6FCACA2B" w14:textId="77777777" w:rsidR="001A7635" w:rsidRDefault="001A7635">
      <w:pPr>
        <w:shd w:val="clear" w:color="auto" w:fill="BFBFBF"/>
        <w:ind w:firstLine="480"/>
      </w:pPr>
      <w:r>
        <w:t xml:space="preserve">            if self.rect.bottom &lt; self.up_pipe_y:</w:t>
      </w:r>
    </w:p>
    <w:p w14:paraId="51BABC5F" w14:textId="77777777" w:rsidR="001A7635" w:rsidRDefault="001A7635">
      <w:pPr>
        <w:shd w:val="clear" w:color="auto" w:fill="BFBFBF"/>
        <w:ind w:firstLine="480"/>
      </w:pPr>
      <w:r>
        <w:t xml:space="preserve">                self.state = c.STAND</w:t>
      </w:r>
    </w:p>
    <w:p w14:paraId="03D95FF5" w14:textId="77777777" w:rsidR="001A7635" w:rsidRDefault="001A7635">
      <w:pPr>
        <w:shd w:val="clear" w:color="auto" w:fill="BFBFBF"/>
        <w:ind w:firstLine="480"/>
      </w:pPr>
    </w:p>
    <w:p w14:paraId="4542EC81" w14:textId="77777777" w:rsidR="001A7635" w:rsidRDefault="001A7635">
      <w:pPr>
        <w:shd w:val="clear" w:color="auto" w:fill="BFBFBF"/>
        <w:ind w:firstLine="480"/>
      </w:pPr>
      <w:r>
        <w:t xml:space="preserve">    def check_to_allow_jump(self, keys):</w:t>
      </w:r>
    </w:p>
    <w:p w14:paraId="3377FB0A" w14:textId="77777777" w:rsidR="001A7635" w:rsidRDefault="001A7635">
      <w:pPr>
        <w:shd w:val="clear" w:color="auto" w:fill="BFBFBF"/>
        <w:ind w:firstLine="480"/>
      </w:pPr>
      <w:r>
        <w:t xml:space="preserve">        if not keys[tools.keybinding['jump']]:  # and not tools.tmp[-1] &gt; 4000:#todo</w:t>
      </w:r>
    </w:p>
    <w:p w14:paraId="1CE670DF" w14:textId="77777777" w:rsidR="001A7635" w:rsidRDefault="001A7635">
      <w:pPr>
        <w:shd w:val="clear" w:color="auto" w:fill="BFBFBF"/>
        <w:ind w:firstLine="480"/>
      </w:pPr>
      <w:r>
        <w:t xml:space="preserve">            self.allow_jump = True</w:t>
      </w:r>
    </w:p>
    <w:p w14:paraId="4F84E45E" w14:textId="77777777" w:rsidR="001A7635" w:rsidRDefault="001A7635">
      <w:pPr>
        <w:shd w:val="clear" w:color="auto" w:fill="BFBFBF"/>
        <w:ind w:firstLine="480"/>
      </w:pPr>
    </w:p>
    <w:p w14:paraId="3839BD52" w14:textId="77777777" w:rsidR="001A7635" w:rsidRDefault="001A7635">
      <w:pPr>
        <w:shd w:val="clear" w:color="auto" w:fill="BFBFBF"/>
        <w:ind w:firstLine="480"/>
      </w:pPr>
      <w:r>
        <w:t xml:space="preserve">    def check_to_allow_fireball(self, keys):</w:t>
      </w:r>
    </w:p>
    <w:p w14:paraId="1A20BE18" w14:textId="77777777" w:rsidR="001A7635" w:rsidRDefault="001A7635">
      <w:pPr>
        <w:shd w:val="clear" w:color="auto" w:fill="BFBFBF"/>
        <w:ind w:firstLine="480"/>
      </w:pPr>
      <w:r>
        <w:t xml:space="preserve">        if not keys[tools.keybinding['action']]:</w:t>
      </w:r>
    </w:p>
    <w:p w14:paraId="7529673F" w14:textId="77777777" w:rsidR="001A7635" w:rsidRDefault="001A7635">
      <w:pPr>
        <w:shd w:val="clear" w:color="auto" w:fill="BFBFBF"/>
        <w:ind w:firstLine="480"/>
      </w:pPr>
      <w:r>
        <w:t xml:space="preserve">            self.allow_fireball = True</w:t>
      </w:r>
    </w:p>
    <w:p w14:paraId="506AD57F" w14:textId="77777777" w:rsidR="001A7635" w:rsidRDefault="001A7635">
      <w:pPr>
        <w:shd w:val="clear" w:color="auto" w:fill="BFBFBF"/>
        <w:ind w:firstLine="480"/>
      </w:pPr>
    </w:p>
    <w:p w14:paraId="2D8D3B7C" w14:textId="77777777" w:rsidR="001A7635" w:rsidRDefault="001A7635">
      <w:pPr>
        <w:shd w:val="clear" w:color="auto" w:fill="BFBFBF"/>
        <w:ind w:firstLine="480"/>
      </w:pPr>
      <w:r>
        <w:t xml:space="preserve">    def standing(self, keys, fire_group):</w:t>
      </w:r>
    </w:p>
    <w:p w14:paraId="1E2FCF6D" w14:textId="77777777" w:rsidR="001A7635" w:rsidRDefault="001A7635">
      <w:pPr>
        <w:shd w:val="clear" w:color="auto" w:fill="BFBFBF"/>
        <w:ind w:firstLine="480"/>
      </w:pPr>
      <w:r>
        <w:t xml:space="preserve">        self.check_to_allow_jump(keys)</w:t>
      </w:r>
    </w:p>
    <w:p w14:paraId="2B355819" w14:textId="77777777" w:rsidR="001A7635" w:rsidRDefault="001A7635">
      <w:pPr>
        <w:shd w:val="clear" w:color="auto" w:fill="BFBFBF"/>
        <w:ind w:firstLine="480"/>
      </w:pPr>
      <w:r>
        <w:t xml:space="preserve">        self.check_to_allow_fireball(keys)</w:t>
      </w:r>
    </w:p>
    <w:p w14:paraId="38818635" w14:textId="77777777" w:rsidR="001A7635" w:rsidRDefault="001A7635">
      <w:pPr>
        <w:shd w:val="clear" w:color="auto" w:fill="BFBFBF"/>
        <w:ind w:firstLine="480"/>
      </w:pPr>
    </w:p>
    <w:p w14:paraId="5C0671E6" w14:textId="77777777" w:rsidR="001A7635" w:rsidRDefault="001A7635">
      <w:pPr>
        <w:shd w:val="clear" w:color="auto" w:fill="BFBFBF"/>
        <w:ind w:firstLine="480"/>
      </w:pPr>
      <w:r>
        <w:t xml:space="preserve">        self.frame_index = 0</w:t>
      </w:r>
    </w:p>
    <w:p w14:paraId="7E4C6BCD" w14:textId="77777777" w:rsidR="001A7635" w:rsidRDefault="001A7635">
      <w:pPr>
        <w:shd w:val="clear" w:color="auto" w:fill="BFBFBF"/>
        <w:ind w:firstLine="480"/>
      </w:pPr>
      <w:r>
        <w:t xml:space="preserve">        self.x_vel = 0</w:t>
      </w:r>
    </w:p>
    <w:p w14:paraId="54D0A337" w14:textId="77777777" w:rsidR="001A7635" w:rsidRDefault="001A7635">
      <w:pPr>
        <w:shd w:val="clear" w:color="auto" w:fill="BFBFBF"/>
        <w:ind w:firstLine="480"/>
      </w:pPr>
      <w:r>
        <w:t xml:space="preserve">        self.y_vel = 0</w:t>
      </w:r>
    </w:p>
    <w:p w14:paraId="631245AD" w14:textId="77777777" w:rsidR="001A7635" w:rsidRDefault="001A7635">
      <w:pPr>
        <w:shd w:val="clear" w:color="auto" w:fill="BFBFBF"/>
        <w:ind w:firstLine="480"/>
      </w:pPr>
    </w:p>
    <w:p w14:paraId="4F07EFBD" w14:textId="77777777" w:rsidR="001A7635" w:rsidRDefault="001A7635">
      <w:pPr>
        <w:shd w:val="clear" w:color="auto" w:fill="BFBFBF"/>
        <w:ind w:firstLine="480"/>
      </w:pPr>
      <w:r>
        <w:t xml:space="preserve">        if keys[tools.keybinding['action']]:</w:t>
      </w:r>
    </w:p>
    <w:p w14:paraId="7E850318" w14:textId="77777777" w:rsidR="001A7635" w:rsidRDefault="001A7635">
      <w:pPr>
        <w:shd w:val="clear" w:color="auto" w:fill="BFBFBF"/>
        <w:ind w:firstLine="480"/>
      </w:pPr>
      <w:r>
        <w:t xml:space="preserve">            if self.fire and self.allow_fireball:</w:t>
      </w:r>
    </w:p>
    <w:p w14:paraId="4FD49CF7" w14:textId="77777777" w:rsidR="001A7635" w:rsidRDefault="001A7635">
      <w:pPr>
        <w:shd w:val="clear" w:color="auto" w:fill="BFBFBF"/>
        <w:ind w:firstLine="480"/>
      </w:pPr>
      <w:r>
        <w:t xml:space="preserve">                self.shoot_fireball(fire_group)</w:t>
      </w:r>
    </w:p>
    <w:p w14:paraId="2A968347" w14:textId="77777777" w:rsidR="001A7635" w:rsidRDefault="001A7635">
      <w:pPr>
        <w:shd w:val="clear" w:color="auto" w:fill="BFBFBF"/>
        <w:ind w:firstLine="480"/>
      </w:pPr>
    </w:p>
    <w:p w14:paraId="6B370292" w14:textId="77777777" w:rsidR="001A7635" w:rsidRDefault="001A7635">
      <w:pPr>
        <w:shd w:val="clear" w:color="auto" w:fill="BFBFBF"/>
        <w:ind w:firstLine="480"/>
      </w:pPr>
      <w:r>
        <w:t xml:space="preserve">        if keys[tools.keybinding['down']]:</w:t>
      </w:r>
    </w:p>
    <w:p w14:paraId="386A9BB1" w14:textId="77777777" w:rsidR="001A7635" w:rsidRDefault="001A7635">
      <w:pPr>
        <w:shd w:val="clear" w:color="auto" w:fill="BFBFBF"/>
        <w:ind w:firstLine="480"/>
      </w:pPr>
      <w:r>
        <w:t xml:space="preserve">            self.update_crouch_or_not(True)</w:t>
      </w:r>
    </w:p>
    <w:p w14:paraId="6CE3AA7E" w14:textId="77777777" w:rsidR="001A7635" w:rsidRDefault="001A7635">
      <w:pPr>
        <w:shd w:val="clear" w:color="auto" w:fill="BFBFBF"/>
        <w:ind w:firstLine="480"/>
      </w:pPr>
    </w:p>
    <w:p w14:paraId="751091C4" w14:textId="77777777" w:rsidR="001A7635" w:rsidRDefault="001A7635">
      <w:pPr>
        <w:shd w:val="clear" w:color="auto" w:fill="BFBFBF"/>
        <w:ind w:firstLine="480"/>
      </w:pPr>
      <w:r>
        <w:t xml:space="preserve">        if keys[tools.keybinding['left']]:</w:t>
      </w:r>
    </w:p>
    <w:p w14:paraId="17B4FEEC" w14:textId="77777777" w:rsidR="001A7635" w:rsidRDefault="001A7635">
      <w:pPr>
        <w:shd w:val="clear" w:color="auto" w:fill="BFBFBF"/>
        <w:ind w:firstLine="480"/>
      </w:pPr>
      <w:r>
        <w:t xml:space="preserve">            self.facing_right = False</w:t>
      </w:r>
    </w:p>
    <w:p w14:paraId="15A45ACF" w14:textId="77777777" w:rsidR="001A7635" w:rsidRDefault="001A7635">
      <w:pPr>
        <w:shd w:val="clear" w:color="auto" w:fill="BFBFBF"/>
        <w:ind w:firstLine="480"/>
      </w:pPr>
      <w:r>
        <w:t xml:space="preserve">            self.update_crouch_or_not()</w:t>
      </w:r>
    </w:p>
    <w:p w14:paraId="5D3C7E14" w14:textId="77777777" w:rsidR="001A7635" w:rsidRDefault="001A7635">
      <w:pPr>
        <w:shd w:val="clear" w:color="auto" w:fill="BFBFBF"/>
        <w:ind w:firstLine="480"/>
      </w:pPr>
      <w:r>
        <w:t xml:space="preserve">            self.state = c.WALK</w:t>
      </w:r>
    </w:p>
    <w:p w14:paraId="74BDBF05" w14:textId="77777777" w:rsidR="001A7635" w:rsidRDefault="001A7635">
      <w:pPr>
        <w:shd w:val="clear" w:color="auto" w:fill="BFBFBF"/>
        <w:ind w:firstLine="480"/>
      </w:pPr>
      <w:r>
        <w:t xml:space="preserve">        elif keys[tools.keybinding['right']]:  # or tools.tmp[-1] &gt; 1300:#todo</w:t>
      </w:r>
    </w:p>
    <w:p w14:paraId="2E562964" w14:textId="77777777" w:rsidR="001A7635" w:rsidRDefault="001A7635">
      <w:pPr>
        <w:shd w:val="clear" w:color="auto" w:fill="BFBFBF"/>
        <w:ind w:firstLine="480"/>
      </w:pPr>
      <w:r>
        <w:t xml:space="preserve">            self.facing_right = True</w:t>
      </w:r>
    </w:p>
    <w:p w14:paraId="3A7E9D7F" w14:textId="77777777" w:rsidR="001A7635" w:rsidRDefault="001A7635">
      <w:pPr>
        <w:shd w:val="clear" w:color="auto" w:fill="BFBFBF"/>
        <w:ind w:firstLine="480"/>
      </w:pPr>
      <w:r>
        <w:t xml:space="preserve">            self.update_crouch_or_not()</w:t>
      </w:r>
    </w:p>
    <w:p w14:paraId="266CE582" w14:textId="77777777" w:rsidR="001A7635" w:rsidRDefault="001A7635">
      <w:pPr>
        <w:shd w:val="clear" w:color="auto" w:fill="BFBFBF"/>
        <w:ind w:firstLine="480"/>
      </w:pPr>
      <w:r>
        <w:t xml:space="preserve">            self.state = c.WALK</w:t>
      </w:r>
    </w:p>
    <w:p w14:paraId="3AAD73EF" w14:textId="77777777" w:rsidR="001A7635" w:rsidRDefault="001A7635">
      <w:pPr>
        <w:shd w:val="clear" w:color="auto" w:fill="BFBFBF"/>
        <w:ind w:firstLine="480"/>
      </w:pPr>
      <w:r>
        <w:lastRenderedPageBreak/>
        <w:t xml:space="preserve">        elif keys[tools.keybinding['jump']]:  # or tools.tmp[-1] &gt; 4000:#todo</w:t>
      </w:r>
    </w:p>
    <w:p w14:paraId="2B456B25" w14:textId="77777777" w:rsidR="001A7635" w:rsidRDefault="001A7635">
      <w:pPr>
        <w:shd w:val="clear" w:color="auto" w:fill="BFBFBF"/>
        <w:ind w:firstLine="480"/>
      </w:pPr>
      <w:r>
        <w:t xml:space="preserve">            if self.allow_jump:</w:t>
      </w:r>
    </w:p>
    <w:p w14:paraId="212C43AF" w14:textId="77777777" w:rsidR="001A7635" w:rsidRDefault="001A7635">
      <w:pPr>
        <w:shd w:val="clear" w:color="auto" w:fill="BFBFBF"/>
        <w:ind w:firstLine="480"/>
      </w:pPr>
      <w:r>
        <w:t xml:space="preserve">                self.state = c.JUMP</w:t>
      </w:r>
    </w:p>
    <w:p w14:paraId="3A2D50DD" w14:textId="77777777" w:rsidR="001A7635" w:rsidRDefault="001A7635">
      <w:pPr>
        <w:shd w:val="clear" w:color="auto" w:fill="BFBFBF"/>
        <w:ind w:firstLine="480"/>
      </w:pPr>
    </w:p>
    <w:p w14:paraId="77840247" w14:textId="77777777" w:rsidR="001A7635" w:rsidRDefault="001A7635">
      <w:pPr>
        <w:shd w:val="clear" w:color="auto" w:fill="BFBFBF"/>
        <w:ind w:firstLine="480"/>
      </w:pPr>
      <w:r>
        <w:t xml:space="preserve">                self.y_vel = self.jump_vel</w:t>
      </w:r>
    </w:p>
    <w:p w14:paraId="1E584F63" w14:textId="77777777" w:rsidR="001A7635" w:rsidRDefault="001A7635">
      <w:pPr>
        <w:shd w:val="clear" w:color="auto" w:fill="BFBFBF"/>
        <w:ind w:firstLine="480"/>
      </w:pPr>
    </w:p>
    <w:p w14:paraId="3CEA4A87" w14:textId="77777777" w:rsidR="001A7635" w:rsidRDefault="001A7635">
      <w:pPr>
        <w:shd w:val="clear" w:color="auto" w:fill="BFBFBF"/>
        <w:ind w:firstLine="480"/>
      </w:pPr>
      <w:r>
        <w:t xml:space="preserve">        if not keys[tools.keybinding['down']]:</w:t>
      </w:r>
    </w:p>
    <w:p w14:paraId="0339F46A" w14:textId="77777777" w:rsidR="001A7635" w:rsidRDefault="001A7635">
      <w:pPr>
        <w:shd w:val="clear" w:color="auto" w:fill="BFBFBF"/>
        <w:ind w:firstLine="480"/>
      </w:pPr>
      <w:r>
        <w:t xml:space="preserve">            self.update_crouch_or_not()</w:t>
      </w:r>
    </w:p>
    <w:p w14:paraId="6162320A" w14:textId="77777777" w:rsidR="001A7635" w:rsidRDefault="001A7635">
      <w:pPr>
        <w:shd w:val="clear" w:color="auto" w:fill="BFBFBF"/>
        <w:ind w:firstLine="480"/>
      </w:pPr>
    </w:p>
    <w:p w14:paraId="0F2697EF" w14:textId="77777777" w:rsidR="001A7635" w:rsidRDefault="001A7635">
      <w:pPr>
        <w:shd w:val="clear" w:color="auto" w:fill="BFBFBF"/>
        <w:ind w:firstLine="480"/>
      </w:pPr>
      <w:r>
        <w:t xml:space="preserve">    def update_crouch_or_not(self, isDown=False):</w:t>
      </w:r>
    </w:p>
    <w:p w14:paraId="569F5E53" w14:textId="77777777" w:rsidR="001A7635" w:rsidRDefault="001A7635">
      <w:pPr>
        <w:shd w:val="clear" w:color="auto" w:fill="BFBFBF"/>
        <w:ind w:firstLine="480"/>
      </w:pPr>
      <w:r>
        <w:t xml:space="preserve">        if not self.big:</w:t>
      </w:r>
    </w:p>
    <w:p w14:paraId="3AF28054" w14:textId="77777777" w:rsidR="001A7635" w:rsidRDefault="001A7635">
      <w:pPr>
        <w:shd w:val="clear" w:color="auto" w:fill="BFBFBF"/>
        <w:ind w:firstLine="480"/>
      </w:pPr>
      <w:r>
        <w:t xml:space="preserve">            self.crouching = True if isDown else False</w:t>
      </w:r>
    </w:p>
    <w:p w14:paraId="0431D8C2" w14:textId="77777777" w:rsidR="001A7635" w:rsidRDefault="001A7635">
      <w:pPr>
        <w:shd w:val="clear" w:color="auto" w:fill="BFBFBF"/>
        <w:ind w:firstLine="480"/>
      </w:pPr>
      <w:r>
        <w:t xml:space="preserve">            return</w:t>
      </w:r>
    </w:p>
    <w:p w14:paraId="07552D79" w14:textId="77777777" w:rsidR="001A7635" w:rsidRDefault="001A7635">
      <w:pPr>
        <w:shd w:val="clear" w:color="auto" w:fill="BFBFBF"/>
        <w:ind w:firstLine="480"/>
      </w:pPr>
      <w:r>
        <w:t xml:space="preserve">        if not isDown and not self.crouching:</w:t>
      </w:r>
    </w:p>
    <w:p w14:paraId="69BE27C3" w14:textId="77777777" w:rsidR="001A7635" w:rsidRDefault="001A7635">
      <w:pPr>
        <w:shd w:val="clear" w:color="auto" w:fill="BFBFBF"/>
        <w:ind w:firstLine="480"/>
      </w:pPr>
      <w:r>
        <w:t xml:space="preserve">            return</w:t>
      </w:r>
    </w:p>
    <w:p w14:paraId="3F085582" w14:textId="77777777" w:rsidR="001A7635" w:rsidRDefault="001A7635">
      <w:pPr>
        <w:shd w:val="clear" w:color="auto" w:fill="BFBFBF"/>
        <w:ind w:firstLine="480"/>
      </w:pPr>
    </w:p>
    <w:p w14:paraId="3DC524C2" w14:textId="77777777" w:rsidR="001A7635" w:rsidRDefault="001A7635">
      <w:pPr>
        <w:shd w:val="clear" w:color="auto" w:fill="BFBFBF"/>
        <w:ind w:firstLine="480"/>
      </w:pPr>
      <w:r>
        <w:t xml:space="preserve">        self.crouching = True if isDown else False</w:t>
      </w:r>
    </w:p>
    <w:p w14:paraId="4F1FF9B9" w14:textId="77777777" w:rsidR="001A7635" w:rsidRDefault="001A7635">
      <w:pPr>
        <w:shd w:val="clear" w:color="auto" w:fill="BFBFBF"/>
        <w:ind w:firstLine="480"/>
      </w:pPr>
      <w:r>
        <w:t xml:space="preserve">        frame_index = 7 if isDown else 0</w:t>
      </w:r>
    </w:p>
    <w:p w14:paraId="18BC007B" w14:textId="77777777" w:rsidR="001A7635" w:rsidRDefault="001A7635">
      <w:pPr>
        <w:shd w:val="clear" w:color="auto" w:fill="BFBFBF"/>
        <w:ind w:firstLine="480"/>
      </w:pPr>
      <w:r>
        <w:t xml:space="preserve">        bottom = self.rect.bottom</w:t>
      </w:r>
    </w:p>
    <w:p w14:paraId="7F6B3317" w14:textId="77777777" w:rsidR="001A7635" w:rsidRDefault="001A7635">
      <w:pPr>
        <w:shd w:val="clear" w:color="auto" w:fill="BFBFBF"/>
        <w:ind w:firstLine="480"/>
      </w:pPr>
      <w:r>
        <w:t xml:space="preserve">        left = self.rect.x</w:t>
      </w:r>
    </w:p>
    <w:p w14:paraId="4E93F357" w14:textId="77777777" w:rsidR="001A7635" w:rsidRDefault="001A7635">
      <w:pPr>
        <w:shd w:val="clear" w:color="auto" w:fill="BFBFBF"/>
        <w:ind w:firstLine="480"/>
      </w:pPr>
      <w:r>
        <w:t xml:space="preserve">        if self.facing_right:</w:t>
      </w:r>
    </w:p>
    <w:p w14:paraId="1CEB1F5C" w14:textId="77777777" w:rsidR="001A7635" w:rsidRDefault="001A7635">
      <w:pPr>
        <w:shd w:val="clear" w:color="auto" w:fill="BFBFBF"/>
        <w:ind w:firstLine="480"/>
      </w:pPr>
      <w:r>
        <w:t xml:space="preserve">            self.image = self.right_frames[frame_index]</w:t>
      </w:r>
    </w:p>
    <w:p w14:paraId="031EBC3B" w14:textId="77777777" w:rsidR="001A7635" w:rsidRDefault="001A7635">
      <w:pPr>
        <w:shd w:val="clear" w:color="auto" w:fill="BFBFBF"/>
        <w:ind w:firstLine="480"/>
      </w:pPr>
      <w:r>
        <w:t xml:space="preserve">        else:</w:t>
      </w:r>
    </w:p>
    <w:p w14:paraId="4D27D290" w14:textId="77777777" w:rsidR="001A7635" w:rsidRDefault="001A7635">
      <w:pPr>
        <w:shd w:val="clear" w:color="auto" w:fill="BFBFBF"/>
        <w:ind w:firstLine="480"/>
      </w:pPr>
      <w:r>
        <w:t xml:space="preserve">            self.image = self.left_frames[frame_index]</w:t>
      </w:r>
    </w:p>
    <w:p w14:paraId="0BC5C1D3" w14:textId="77777777" w:rsidR="001A7635" w:rsidRDefault="001A7635">
      <w:pPr>
        <w:shd w:val="clear" w:color="auto" w:fill="BFBFBF"/>
        <w:ind w:firstLine="480"/>
      </w:pPr>
      <w:r>
        <w:t xml:space="preserve">        self.rect = self.image.get_rect()</w:t>
      </w:r>
    </w:p>
    <w:p w14:paraId="3CA96829" w14:textId="77777777" w:rsidR="001A7635" w:rsidRDefault="001A7635">
      <w:pPr>
        <w:shd w:val="clear" w:color="auto" w:fill="BFBFBF"/>
        <w:ind w:firstLine="480"/>
      </w:pPr>
      <w:r>
        <w:t xml:space="preserve">        self.rect.bottom = bottom</w:t>
      </w:r>
    </w:p>
    <w:p w14:paraId="4A0DC2B0" w14:textId="77777777" w:rsidR="001A7635" w:rsidRDefault="001A7635">
      <w:pPr>
        <w:shd w:val="clear" w:color="auto" w:fill="BFBFBF"/>
        <w:ind w:firstLine="480"/>
      </w:pPr>
      <w:r>
        <w:t xml:space="preserve">        self.rect.x = left</w:t>
      </w:r>
    </w:p>
    <w:p w14:paraId="0CF2B2F5" w14:textId="77777777" w:rsidR="001A7635" w:rsidRDefault="001A7635">
      <w:pPr>
        <w:shd w:val="clear" w:color="auto" w:fill="BFBFBF"/>
        <w:ind w:firstLine="480"/>
      </w:pPr>
      <w:r>
        <w:t xml:space="preserve">        self.frame_index = frame_index</w:t>
      </w:r>
    </w:p>
    <w:p w14:paraId="55C80C63" w14:textId="77777777" w:rsidR="001A7635" w:rsidRDefault="001A7635">
      <w:pPr>
        <w:shd w:val="clear" w:color="auto" w:fill="BFBFBF"/>
        <w:ind w:firstLine="480"/>
      </w:pPr>
    </w:p>
    <w:p w14:paraId="76901252" w14:textId="77777777" w:rsidR="001A7635" w:rsidRDefault="001A7635">
      <w:pPr>
        <w:shd w:val="clear" w:color="auto" w:fill="BFBFBF"/>
        <w:ind w:firstLine="480"/>
      </w:pPr>
      <w:r>
        <w:t xml:space="preserve">    def walking(self, keys, fire_group):</w:t>
      </w:r>
    </w:p>
    <w:p w14:paraId="101BC442" w14:textId="77777777" w:rsidR="001A7635" w:rsidRDefault="001A7635">
      <w:pPr>
        <w:shd w:val="clear" w:color="auto" w:fill="BFBFBF"/>
        <w:ind w:firstLine="480"/>
      </w:pPr>
      <w:r>
        <w:t xml:space="preserve">        self.check_to_allow_jump(keys)</w:t>
      </w:r>
    </w:p>
    <w:p w14:paraId="1444E42E" w14:textId="77777777" w:rsidR="001A7635" w:rsidRDefault="001A7635">
      <w:pPr>
        <w:shd w:val="clear" w:color="auto" w:fill="BFBFBF"/>
        <w:ind w:firstLine="480"/>
      </w:pPr>
      <w:r>
        <w:t xml:space="preserve">        self.check_to_allow_fireball(keys)</w:t>
      </w:r>
    </w:p>
    <w:p w14:paraId="31F28823" w14:textId="77777777" w:rsidR="001A7635" w:rsidRDefault="001A7635">
      <w:pPr>
        <w:shd w:val="clear" w:color="auto" w:fill="BFBFBF"/>
        <w:ind w:firstLine="480"/>
      </w:pPr>
    </w:p>
    <w:p w14:paraId="405D6EDF" w14:textId="77777777" w:rsidR="001A7635" w:rsidRDefault="001A7635">
      <w:pPr>
        <w:shd w:val="clear" w:color="auto" w:fill="BFBFBF"/>
        <w:ind w:firstLine="480"/>
      </w:pPr>
      <w:r>
        <w:t xml:space="preserve">        if self.frame_index == 0:</w:t>
      </w:r>
    </w:p>
    <w:p w14:paraId="5B7337C7" w14:textId="77777777" w:rsidR="001A7635" w:rsidRDefault="001A7635">
      <w:pPr>
        <w:shd w:val="clear" w:color="auto" w:fill="BFBFBF"/>
        <w:ind w:firstLine="480"/>
      </w:pPr>
      <w:r>
        <w:t xml:space="preserve">            self.frame_index += 1</w:t>
      </w:r>
    </w:p>
    <w:p w14:paraId="6E2FB42B" w14:textId="77777777" w:rsidR="001A7635" w:rsidRDefault="001A7635">
      <w:pPr>
        <w:shd w:val="clear" w:color="auto" w:fill="BFBFBF"/>
        <w:ind w:firstLine="480"/>
      </w:pPr>
      <w:r>
        <w:t xml:space="preserve">            self.walking_timer = self.current_time</w:t>
      </w:r>
    </w:p>
    <w:p w14:paraId="371FBE86" w14:textId="77777777" w:rsidR="001A7635" w:rsidRDefault="001A7635">
      <w:pPr>
        <w:shd w:val="clear" w:color="auto" w:fill="BFBFBF"/>
        <w:ind w:firstLine="480"/>
      </w:pPr>
      <w:r>
        <w:t xml:space="preserve">        elif (self.current_time - self.walking_timer &gt;</w:t>
      </w:r>
    </w:p>
    <w:p w14:paraId="57DCD98B" w14:textId="77777777" w:rsidR="001A7635" w:rsidRDefault="001A7635">
      <w:pPr>
        <w:shd w:val="clear" w:color="auto" w:fill="BFBFBF"/>
        <w:ind w:firstLine="480"/>
      </w:pPr>
      <w:r>
        <w:t xml:space="preserve">              self.calculate_animation_speed()):</w:t>
      </w:r>
    </w:p>
    <w:p w14:paraId="4E92928C" w14:textId="77777777" w:rsidR="001A7635" w:rsidRDefault="001A7635">
      <w:pPr>
        <w:shd w:val="clear" w:color="auto" w:fill="BFBFBF"/>
        <w:ind w:firstLine="480"/>
      </w:pPr>
      <w:r>
        <w:t xml:space="preserve">            if self.frame_index &lt; 3:</w:t>
      </w:r>
    </w:p>
    <w:p w14:paraId="680CD1A9" w14:textId="77777777" w:rsidR="001A7635" w:rsidRDefault="001A7635">
      <w:pPr>
        <w:shd w:val="clear" w:color="auto" w:fill="BFBFBF"/>
        <w:ind w:firstLine="480"/>
      </w:pPr>
      <w:r>
        <w:t xml:space="preserve">                self.frame_index += 1</w:t>
      </w:r>
    </w:p>
    <w:p w14:paraId="4ED42134" w14:textId="77777777" w:rsidR="001A7635" w:rsidRDefault="001A7635">
      <w:pPr>
        <w:shd w:val="clear" w:color="auto" w:fill="BFBFBF"/>
        <w:ind w:firstLine="480"/>
      </w:pPr>
      <w:r>
        <w:t xml:space="preserve">            else:</w:t>
      </w:r>
    </w:p>
    <w:p w14:paraId="3B0A9571" w14:textId="77777777" w:rsidR="001A7635" w:rsidRDefault="001A7635">
      <w:pPr>
        <w:shd w:val="clear" w:color="auto" w:fill="BFBFBF"/>
        <w:ind w:firstLine="480"/>
      </w:pPr>
      <w:r>
        <w:t xml:space="preserve">                self.frame_index = 1</w:t>
      </w:r>
    </w:p>
    <w:p w14:paraId="2013E9D1" w14:textId="77777777" w:rsidR="001A7635" w:rsidRDefault="001A7635">
      <w:pPr>
        <w:shd w:val="clear" w:color="auto" w:fill="BFBFBF"/>
        <w:ind w:firstLine="480"/>
      </w:pPr>
      <w:r>
        <w:t xml:space="preserve">            self.walking_timer = self.current_time</w:t>
      </w:r>
    </w:p>
    <w:p w14:paraId="36FDC1A1" w14:textId="77777777" w:rsidR="001A7635" w:rsidRDefault="001A7635">
      <w:pPr>
        <w:shd w:val="clear" w:color="auto" w:fill="BFBFBF"/>
        <w:ind w:firstLine="480"/>
      </w:pPr>
    </w:p>
    <w:p w14:paraId="3FFA1B00" w14:textId="77777777" w:rsidR="001A7635" w:rsidRDefault="001A7635">
      <w:pPr>
        <w:shd w:val="clear" w:color="auto" w:fill="BFBFBF"/>
        <w:ind w:firstLine="480"/>
      </w:pPr>
      <w:r>
        <w:t xml:space="preserve">        if keys[tools.keybinding['action']]:</w:t>
      </w:r>
    </w:p>
    <w:p w14:paraId="78EA9CD9" w14:textId="77777777" w:rsidR="001A7635" w:rsidRDefault="001A7635">
      <w:pPr>
        <w:shd w:val="clear" w:color="auto" w:fill="BFBFBF"/>
        <w:ind w:firstLine="480"/>
      </w:pPr>
      <w:r>
        <w:t xml:space="preserve">            self.max_x_vel = self.max_run_vel</w:t>
      </w:r>
    </w:p>
    <w:p w14:paraId="5B902678" w14:textId="77777777" w:rsidR="001A7635" w:rsidRDefault="001A7635">
      <w:pPr>
        <w:shd w:val="clear" w:color="auto" w:fill="BFBFBF"/>
        <w:ind w:firstLine="480"/>
      </w:pPr>
      <w:r>
        <w:t xml:space="preserve">            self.x_accel = self.run_accel</w:t>
      </w:r>
    </w:p>
    <w:p w14:paraId="4420AA54" w14:textId="77777777" w:rsidR="001A7635" w:rsidRDefault="001A7635">
      <w:pPr>
        <w:shd w:val="clear" w:color="auto" w:fill="BFBFBF"/>
        <w:ind w:firstLine="480"/>
      </w:pPr>
      <w:r>
        <w:t xml:space="preserve">            if self.fire and self.allow_fireball:</w:t>
      </w:r>
    </w:p>
    <w:p w14:paraId="34331F19" w14:textId="77777777" w:rsidR="001A7635" w:rsidRDefault="001A7635">
      <w:pPr>
        <w:shd w:val="clear" w:color="auto" w:fill="BFBFBF"/>
        <w:ind w:firstLine="480"/>
      </w:pPr>
      <w:r>
        <w:t xml:space="preserve">                self.shoot_fireball(fire_group)</w:t>
      </w:r>
    </w:p>
    <w:p w14:paraId="283CDFF8" w14:textId="77777777" w:rsidR="001A7635" w:rsidRDefault="001A7635">
      <w:pPr>
        <w:shd w:val="clear" w:color="auto" w:fill="BFBFBF"/>
        <w:ind w:firstLine="480"/>
      </w:pPr>
      <w:r>
        <w:t xml:space="preserve">        else:</w:t>
      </w:r>
    </w:p>
    <w:p w14:paraId="4268F76C" w14:textId="77777777" w:rsidR="001A7635" w:rsidRDefault="001A7635">
      <w:pPr>
        <w:shd w:val="clear" w:color="auto" w:fill="BFBFBF"/>
        <w:ind w:firstLine="480"/>
      </w:pPr>
      <w:r>
        <w:lastRenderedPageBreak/>
        <w:t xml:space="preserve">            self.max_x_vel = self.max_walk_vel</w:t>
      </w:r>
    </w:p>
    <w:p w14:paraId="4FE8CB44" w14:textId="77777777" w:rsidR="001A7635" w:rsidRDefault="001A7635">
      <w:pPr>
        <w:shd w:val="clear" w:color="auto" w:fill="BFBFBF"/>
        <w:ind w:firstLine="480"/>
      </w:pPr>
      <w:r>
        <w:t xml:space="preserve">            self.x_accel = self.walk_accel</w:t>
      </w:r>
    </w:p>
    <w:p w14:paraId="30CAD229" w14:textId="77777777" w:rsidR="001A7635" w:rsidRDefault="001A7635">
      <w:pPr>
        <w:shd w:val="clear" w:color="auto" w:fill="BFBFBF"/>
        <w:ind w:firstLine="480"/>
      </w:pPr>
    </w:p>
    <w:p w14:paraId="6FED3C4B" w14:textId="77777777" w:rsidR="001A7635" w:rsidRDefault="001A7635">
      <w:pPr>
        <w:shd w:val="clear" w:color="auto" w:fill="BFBFBF"/>
        <w:ind w:firstLine="480"/>
      </w:pPr>
      <w:r>
        <w:t xml:space="preserve">        if keys[tools.keybinding['jump']]:  # or tools.tmp[-1] &gt; 4000:#todo</w:t>
      </w:r>
    </w:p>
    <w:p w14:paraId="7B2EFB6F" w14:textId="77777777" w:rsidR="001A7635" w:rsidRDefault="001A7635">
      <w:pPr>
        <w:shd w:val="clear" w:color="auto" w:fill="BFBFBF"/>
        <w:ind w:firstLine="480"/>
      </w:pPr>
      <w:r>
        <w:t xml:space="preserve">            if self.allow_jump:</w:t>
      </w:r>
    </w:p>
    <w:p w14:paraId="5470CAA2" w14:textId="77777777" w:rsidR="001A7635" w:rsidRDefault="001A7635">
      <w:pPr>
        <w:shd w:val="clear" w:color="auto" w:fill="BFBFBF"/>
        <w:ind w:firstLine="480"/>
      </w:pPr>
      <w:r>
        <w:t xml:space="preserve">                self.state = c.JUMP</w:t>
      </w:r>
    </w:p>
    <w:p w14:paraId="061A85B1" w14:textId="77777777" w:rsidR="001A7635" w:rsidRDefault="001A7635">
      <w:pPr>
        <w:shd w:val="clear" w:color="auto" w:fill="BFBFBF"/>
        <w:ind w:firstLine="480"/>
      </w:pPr>
    </w:p>
    <w:p w14:paraId="42878CCD" w14:textId="77777777" w:rsidR="001A7635" w:rsidRDefault="001A7635">
      <w:pPr>
        <w:shd w:val="clear" w:color="auto" w:fill="BFBFBF"/>
        <w:ind w:firstLine="480"/>
      </w:pPr>
      <w:r>
        <w:t xml:space="preserve">                if abs(self.x_vel) &gt; 3:</w:t>
      </w:r>
    </w:p>
    <w:p w14:paraId="65316279" w14:textId="77777777" w:rsidR="001A7635" w:rsidRDefault="001A7635">
      <w:pPr>
        <w:shd w:val="clear" w:color="auto" w:fill="BFBFBF"/>
        <w:ind w:firstLine="480"/>
      </w:pPr>
      <w:r>
        <w:t xml:space="preserve">                    self.y_vel = self.jump_vel - .5</w:t>
      </w:r>
    </w:p>
    <w:p w14:paraId="329B992B" w14:textId="77777777" w:rsidR="001A7635" w:rsidRDefault="001A7635">
      <w:pPr>
        <w:shd w:val="clear" w:color="auto" w:fill="BFBFBF"/>
        <w:ind w:firstLine="480"/>
      </w:pPr>
      <w:r>
        <w:t xml:space="preserve">                else:</w:t>
      </w:r>
    </w:p>
    <w:p w14:paraId="164FDEF7" w14:textId="77777777" w:rsidR="001A7635" w:rsidRDefault="001A7635">
      <w:pPr>
        <w:shd w:val="clear" w:color="auto" w:fill="BFBFBF"/>
        <w:ind w:firstLine="480"/>
      </w:pPr>
      <w:r>
        <w:t xml:space="preserve">                    self.y_vel = self.jump_vel</w:t>
      </w:r>
    </w:p>
    <w:p w14:paraId="11296321" w14:textId="77777777" w:rsidR="001A7635" w:rsidRDefault="001A7635">
      <w:pPr>
        <w:shd w:val="clear" w:color="auto" w:fill="BFBFBF"/>
        <w:ind w:firstLine="480"/>
      </w:pPr>
    </w:p>
    <w:p w14:paraId="7BCCA1B5" w14:textId="77777777" w:rsidR="001A7635" w:rsidRDefault="001A7635">
      <w:pPr>
        <w:shd w:val="clear" w:color="auto" w:fill="BFBFBF"/>
        <w:ind w:firstLine="480"/>
      </w:pPr>
      <w:r>
        <w:t xml:space="preserve">        if keys[tools.keybinding['left']]:</w:t>
      </w:r>
    </w:p>
    <w:p w14:paraId="746489D9" w14:textId="77777777" w:rsidR="001A7635" w:rsidRDefault="001A7635">
      <w:pPr>
        <w:shd w:val="clear" w:color="auto" w:fill="BFBFBF"/>
        <w:ind w:firstLine="480"/>
      </w:pPr>
      <w:r>
        <w:t xml:space="preserve">            self.facing_right = False</w:t>
      </w:r>
    </w:p>
    <w:p w14:paraId="500935A7" w14:textId="77777777" w:rsidR="001A7635" w:rsidRDefault="001A7635">
      <w:pPr>
        <w:shd w:val="clear" w:color="auto" w:fill="BFBFBF"/>
        <w:ind w:firstLine="480"/>
      </w:pPr>
      <w:r>
        <w:t xml:space="preserve">            if self.x_vel &gt; 0:</w:t>
      </w:r>
    </w:p>
    <w:p w14:paraId="0C5C3032" w14:textId="77777777" w:rsidR="001A7635" w:rsidRDefault="001A7635">
      <w:pPr>
        <w:shd w:val="clear" w:color="auto" w:fill="BFBFBF"/>
        <w:ind w:firstLine="480"/>
      </w:pPr>
      <w:r>
        <w:t xml:space="preserve">                self.frame_index = 5</w:t>
      </w:r>
    </w:p>
    <w:p w14:paraId="47B1B08D" w14:textId="77777777" w:rsidR="001A7635" w:rsidRDefault="001A7635">
      <w:pPr>
        <w:shd w:val="clear" w:color="auto" w:fill="BFBFBF"/>
        <w:ind w:firstLine="480"/>
      </w:pPr>
      <w:r>
        <w:t xml:space="preserve">                self.x_accel = c.SMALL_TURNAROUND</w:t>
      </w:r>
    </w:p>
    <w:p w14:paraId="06CEE885" w14:textId="77777777" w:rsidR="001A7635" w:rsidRDefault="001A7635">
      <w:pPr>
        <w:shd w:val="clear" w:color="auto" w:fill="BFBFBF"/>
        <w:ind w:firstLine="480"/>
      </w:pPr>
    </w:p>
    <w:p w14:paraId="4ABADAE2" w14:textId="77777777" w:rsidR="001A7635" w:rsidRDefault="001A7635">
      <w:pPr>
        <w:shd w:val="clear" w:color="auto" w:fill="BFBFBF"/>
        <w:ind w:firstLine="480"/>
      </w:pPr>
      <w:r>
        <w:t xml:space="preserve">            self.x_vel = self.cal_vel(self.x_vel, self.max_x_vel, self.x_accel, True)</w:t>
      </w:r>
    </w:p>
    <w:p w14:paraId="7D6BDC26" w14:textId="77777777" w:rsidR="001A7635" w:rsidRDefault="001A7635">
      <w:pPr>
        <w:shd w:val="clear" w:color="auto" w:fill="BFBFBF"/>
        <w:ind w:firstLine="480"/>
      </w:pPr>
      <w:r>
        <w:t xml:space="preserve">        elif keys[tools.keybinding['right']]:  # or tools.tmp[-1] &gt; 1300:#todo</w:t>
      </w:r>
    </w:p>
    <w:p w14:paraId="2DE9AC05" w14:textId="77777777" w:rsidR="001A7635" w:rsidRDefault="001A7635">
      <w:pPr>
        <w:shd w:val="clear" w:color="auto" w:fill="BFBFBF"/>
        <w:ind w:firstLine="480"/>
      </w:pPr>
    </w:p>
    <w:p w14:paraId="78790C5C" w14:textId="77777777" w:rsidR="001A7635" w:rsidRDefault="001A7635">
      <w:pPr>
        <w:shd w:val="clear" w:color="auto" w:fill="BFBFBF"/>
        <w:ind w:firstLine="480"/>
      </w:pPr>
      <w:r>
        <w:t xml:space="preserve">            self.facing_right = True</w:t>
      </w:r>
    </w:p>
    <w:p w14:paraId="56DC2FBD" w14:textId="77777777" w:rsidR="001A7635" w:rsidRDefault="001A7635">
      <w:pPr>
        <w:shd w:val="clear" w:color="auto" w:fill="BFBFBF"/>
        <w:ind w:firstLine="480"/>
      </w:pPr>
      <w:r>
        <w:t xml:space="preserve">            if self.x_vel &lt; 0:</w:t>
      </w:r>
    </w:p>
    <w:p w14:paraId="58204B7D" w14:textId="77777777" w:rsidR="001A7635" w:rsidRDefault="001A7635">
      <w:pPr>
        <w:shd w:val="clear" w:color="auto" w:fill="BFBFBF"/>
        <w:ind w:firstLine="480"/>
      </w:pPr>
      <w:r>
        <w:t xml:space="preserve">                self.frame_index = 5</w:t>
      </w:r>
    </w:p>
    <w:p w14:paraId="69FCCE7A" w14:textId="77777777" w:rsidR="001A7635" w:rsidRDefault="001A7635">
      <w:pPr>
        <w:shd w:val="clear" w:color="auto" w:fill="BFBFBF"/>
        <w:ind w:firstLine="480"/>
      </w:pPr>
      <w:r>
        <w:t xml:space="preserve">                self.x_accel = c.SMALL_TURNAROUND</w:t>
      </w:r>
    </w:p>
    <w:p w14:paraId="228A16E2" w14:textId="77777777" w:rsidR="001A7635" w:rsidRDefault="001A7635">
      <w:pPr>
        <w:shd w:val="clear" w:color="auto" w:fill="BFBFBF"/>
        <w:ind w:firstLine="480"/>
      </w:pPr>
    </w:p>
    <w:p w14:paraId="269C998B" w14:textId="77777777" w:rsidR="001A7635" w:rsidRDefault="001A7635">
      <w:pPr>
        <w:shd w:val="clear" w:color="auto" w:fill="BFBFBF"/>
        <w:ind w:firstLine="480"/>
      </w:pPr>
      <w:r>
        <w:t xml:space="preserve">            self.x_vel = self.cal_vel(self.x_vel, self.max_x_vel, self.x_accel)</w:t>
      </w:r>
    </w:p>
    <w:p w14:paraId="60BB413C" w14:textId="77777777" w:rsidR="001A7635" w:rsidRDefault="001A7635">
      <w:pPr>
        <w:shd w:val="clear" w:color="auto" w:fill="BFBFBF"/>
        <w:ind w:firstLine="480"/>
      </w:pPr>
      <w:r>
        <w:t xml:space="preserve">        else:</w:t>
      </w:r>
    </w:p>
    <w:p w14:paraId="0AC28F8A" w14:textId="77777777" w:rsidR="001A7635" w:rsidRDefault="001A7635">
      <w:pPr>
        <w:shd w:val="clear" w:color="auto" w:fill="BFBFBF"/>
        <w:ind w:firstLine="480"/>
      </w:pPr>
      <w:r>
        <w:t xml:space="preserve">            if self.facing_right:</w:t>
      </w:r>
    </w:p>
    <w:p w14:paraId="65095475" w14:textId="77777777" w:rsidR="001A7635" w:rsidRDefault="001A7635">
      <w:pPr>
        <w:shd w:val="clear" w:color="auto" w:fill="BFBFBF"/>
        <w:ind w:firstLine="480"/>
      </w:pPr>
      <w:r>
        <w:t xml:space="preserve">                if self.x_vel &gt; 0:</w:t>
      </w:r>
    </w:p>
    <w:p w14:paraId="31F9F69B" w14:textId="77777777" w:rsidR="001A7635" w:rsidRDefault="001A7635">
      <w:pPr>
        <w:shd w:val="clear" w:color="auto" w:fill="BFBFBF"/>
        <w:ind w:firstLine="480"/>
      </w:pPr>
      <w:r>
        <w:t xml:space="preserve">                    self.x_vel -= self.x_accel</w:t>
      </w:r>
    </w:p>
    <w:p w14:paraId="5D765393" w14:textId="77777777" w:rsidR="001A7635" w:rsidRDefault="001A7635">
      <w:pPr>
        <w:shd w:val="clear" w:color="auto" w:fill="BFBFBF"/>
        <w:ind w:firstLine="480"/>
      </w:pPr>
      <w:r>
        <w:t xml:space="preserve">                else:</w:t>
      </w:r>
    </w:p>
    <w:p w14:paraId="1F71223E" w14:textId="77777777" w:rsidR="001A7635" w:rsidRDefault="001A7635">
      <w:pPr>
        <w:shd w:val="clear" w:color="auto" w:fill="BFBFBF"/>
        <w:ind w:firstLine="480"/>
      </w:pPr>
      <w:r>
        <w:t xml:space="preserve">                    self.x_vel = 0</w:t>
      </w:r>
    </w:p>
    <w:p w14:paraId="523B7752" w14:textId="77777777" w:rsidR="001A7635" w:rsidRDefault="001A7635">
      <w:pPr>
        <w:shd w:val="clear" w:color="auto" w:fill="BFBFBF"/>
        <w:ind w:firstLine="480"/>
      </w:pPr>
      <w:r>
        <w:t xml:space="preserve">                    self.state = c.STAND</w:t>
      </w:r>
    </w:p>
    <w:p w14:paraId="4E5D539D" w14:textId="77777777" w:rsidR="001A7635" w:rsidRDefault="001A7635">
      <w:pPr>
        <w:shd w:val="clear" w:color="auto" w:fill="BFBFBF"/>
        <w:ind w:firstLine="480"/>
      </w:pPr>
      <w:r>
        <w:t xml:space="preserve">            else:</w:t>
      </w:r>
    </w:p>
    <w:p w14:paraId="6D5D8B2B" w14:textId="77777777" w:rsidR="001A7635" w:rsidRDefault="001A7635">
      <w:pPr>
        <w:shd w:val="clear" w:color="auto" w:fill="BFBFBF"/>
        <w:ind w:firstLine="480"/>
      </w:pPr>
      <w:r>
        <w:t xml:space="preserve">                if self.x_vel &lt; 0:</w:t>
      </w:r>
    </w:p>
    <w:p w14:paraId="38B0E85B" w14:textId="77777777" w:rsidR="001A7635" w:rsidRDefault="001A7635">
      <w:pPr>
        <w:shd w:val="clear" w:color="auto" w:fill="BFBFBF"/>
        <w:ind w:firstLine="480"/>
      </w:pPr>
      <w:r>
        <w:t xml:space="preserve">                    self.x_vel += self.x_accel</w:t>
      </w:r>
    </w:p>
    <w:p w14:paraId="75CECF16" w14:textId="77777777" w:rsidR="001A7635" w:rsidRDefault="001A7635">
      <w:pPr>
        <w:shd w:val="clear" w:color="auto" w:fill="BFBFBF"/>
        <w:ind w:firstLine="480"/>
      </w:pPr>
      <w:r>
        <w:t xml:space="preserve">                else:</w:t>
      </w:r>
    </w:p>
    <w:p w14:paraId="19EB6BA4" w14:textId="77777777" w:rsidR="001A7635" w:rsidRDefault="001A7635">
      <w:pPr>
        <w:shd w:val="clear" w:color="auto" w:fill="BFBFBF"/>
        <w:ind w:firstLine="480"/>
      </w:pPr>
      <w:r>
        <w:t xml:space="preserve">                    self.x_vel = 0</w:t>
      </w:r>
    </w:p>
    <w:p w14:paraId="778D34BD" w14:textId="77777777" w:rsidR="001A7635" w:rsidRDefault="001A7635">
      <w:pPr>
        <w:shd w:val="clear" w:color="auto" w:fill="BFBFBF"/>
        <w:ind w:firstLine="480"/>
      </w:pPr>
      <w:r>
        <w:t xml:space="preserve">                    self.state = c.STAND</w:t>
      </w:r>
    </w:p>
    <w:p w14:paraId="7F2D1F68" w14:textId="77777777" w:rsidR="001A7635" w:rsidRDefault="001A7635">
      <w:pPr>
        <w:shd w:val="clear" w:color="auto" w:fill="BFBFBF"/>
        <w:ind w:firstLine="480"/>
      </w:pPr>
    </w:p>
    <w:p w14:paraId="011AD697" w14:textId="77777777" w:rsidR="001A7635" w:rsidRDefault="001A7635">
      <w:pPr>
        <w:shd w:val="clear" w:color="auto" w:fill="BFBFBF"/>
        <w:ind w:firstLine="480"/>
      </w:pPr>
      <w:r>
        <w:t xml:space="preserve">    def jumping(self, keys, fire_group):</w:t>
      </w:r>
    </w:p>
    <w:p w14:paraId="7DA7116E" w14:textId="77777777" w:rsidR="001A7635" w:rsidRDefault="001A7635">
      <w:pPr>
        <w:shd w:val="clear" w:color="auto" w:fill="BFBFBF"/>
        <w:ind w:firstLine="480"/>
      </w:pPr>
      <w:r>
        <w:t xml:space="preserve">        """ y_vel value: positive is down, negative is up """</w:t>
      </w:r>
    </w:p>
    <w:p w14:paraId="0D549A1B" w14:textId="77777777" w:rsidR="001A7635" w:rsidRDefault="001A7635">
      <w:pPr>
        <w:shd w:val="clear" w:color="auto" w:fill="BFBFBF"/>
        <w:ind w:firstLine="480"/>
      </w:pPr>
      <w:r>
        <w:t xml:space="preserve">        self.check_to_allow_fireball(keys)</w:t>
      </w:r>
    </w:p>
    <w:p w14:paraId="01A8C778" w14:textId="77777777" w:rsidR="001A7635" w:rsidRDefault="001A7635">
      <w:pPr>
        <w:shd w:val="clear" w:color="auto" w:fill="BFBFBF"/>
        <w:ind w:firstLine="480"/>
      </w:pPr>
    </w:p>
    <w:p w14:paraId="42F8E8E9" w14:textId="77777777" w:rsidR="001A7635" w:rsidRDefault="001A7635">
      <w:pPr>
        <w:shd w:val="clear" w:color="auto" w:fill="BFBFBF"/>
        <w:ind w:firstLine="480"/>
      </w:pPr>
      <w:r>
        <w:t xml:space="preserve">        self.allow_jump = False</w:t>
      </w:r>
    </w:p>
    <w:p w14:paraId="620C13D3" w14:textId="77777777" w:rsidR="001A7635" w:rsidRDefault="001A7635">
      <w:pPr>
        <w:shd w:val="clear" w:color="auto" w:fill="BFBFBF"/>
        <w:ind w:firstLine="480"/>
      </w:pPr>
      <w:r>
        <w:t xml:space="preserve">        self.frame_index = 4</w:t>
      </w:r>
    </w:p>
    <w:p w14:paraId="04618183" w14:textId="77777777" w:rsidR="001A7635" w:rsidRDefault="001A7635">
      <w:pPr>
        <w:shd w:val="clear" w:color="auto" w:fill="BFBFBF"/>
        <w:ind w:firstLine="480"/>
      </w:pPr>
      <w:r>
        <w:t xml:space="preserve">        self.gravity = c.JUMP_GRAVITY</w:t>
      </w:r>
    </w:p>
    <w:p w14:paraId="2BB23BBC" w14:textId="77777777" w:rsidR="001A7635" w:rsidRDefault="001A7635">
      <w:pPr>
        <w:shd w:val="clear" w:color="auto" w:fill="BFBFBF"/>
        <w:ind w:firstLine="480"/>
      </w:pPr>
      <w:r>
        <w:t xml:space="preserve">        self.y_vel += self.gravity</w:t>
      </w:r>
    </w:p>
    <w:p w14:paraId="6FAA5729" w14:textId="77777777" w:rsidR="001A7635" w:rsidRDefault="001A7635">
      <w:pPr>
        <w:shd w:val="clear" w:color="auto" w:fill="BFBFBF"/>
        <w:ind w:firstLine="480"/>
      </w:pPr>
    </w:p>
    <w:p w14:paraId="74DEC51D" w14:textId="77777777" w:rsidR="001A7635" w:rsidRDefault="001A7635">
      <w:pPr>
        <w:shd w:val="clear" w:color="auto" w:fill="BFBFBF"/>
        <w:ind w:firstLine="480"/>
      </w:pPr>
      <w:r>
        <w:lastRenderedPageBreak/>
        <w:t xml:space="preserve">        if self.y_vel &gt;= 0 and self.y_vel &lt; self.max_y_vel:</w:t>
      </w:r>
    </w:p>
    <w:p w14:paraId="213CE83E" w14:textId="77777777" w:rsidR="001A7635" w:rsidRDefault="001A7635">
      <w:pPr>
        <w:shd w:val="clear" w:color="auto" w:fill="BFBFBF"/>
        <w:ind w:firstLine="480"/>
      </w:pPr>
      <w:r>
        <w:t xml:space="preserve">            self.gravity = c.GRAVITY</w:t>
      </w:r>
    </w:p>
    <w:p w14:paraId="38A64BFF" w14:textId="77777777" w:rsidR="001A7635" w:rsidRDefault="001A7635">
      <w:pPr>
        <w:shd w:val="clear" w:color="auto" w:fill="BFBFBF"/>
        <w:ind w:firstLine="480"/>
      </w:pPr>
      <w:r>
        <w:t xml:space="preserve">            self.state = c.FALL</w:t>
      </w:r>
    </w:p>
    <w:p w14:paraId="5EBE3553" w14:textId="77777777" w:rsidR="001A7635" w:rsidRDefault="001A7635">
      <w:pPr>
        <w:shd w:val="clear" w:color="auto" w:fill="BFBFBF"/>
        <w:ind w:firstLine="480"/>
      </w:pPr>
    </w:p>
    <w:p w14:paraId="42109A21" w14:textId="77777777" w:rsidR="001A7635" w:rsidRDefault="001A7635">
      <w:pPr>
        <w:shd w:val="clear" w:color="auto" w:fill="BFBFBF"/>
        <w:ind w:firstLine="480"/>
      </w:pPr>
      <w:r>
        <w:t xml:space="preserve">        if keys[tools.keybinding['right']]:  # or tools.tmp[-1] &gt; 1300:#todo</w:t>
      </w:r>
    </w:p>
    <w:p w14:paraId="11F5A9D3" w14:textId="77777777" w:rsidR="001A7635" w:rsidRDefault="001A7635">
      <w:pPr>
        <w:shd w:val="clear" w:color="auto" w:fill="BFBFBF"/>
        <w:ind w:firstLine="480"/>
      </w:pPr>
      <w:r>
        <w:t xml:space="preserve">            self.x_vel = self.cal_vel(self.x_vel, self.max_x_vel, self.x_accel)</w:t>
      </w:r>
    </w:p>
    <w:p w14:paraId="1880C238" w14:textId="77777777" w:rsidR="001A7635" w:rsidRDefault="001A7635">
      <w:pPr>
        <w:shd w:val="clear" w:color="auto" w:fill="BFBFBF"/>
        <w:ind w:firstLine="480"/>
      </w:pPr>
      <w:r>
        <w:t xml:space="preserve">        elif keys[tools.keybinding['left']]:</w:t>
      </w:r>
    </w:p>
    <w:p w14:paraId="1EA7AB86" w14:textId="77777777" w:rsidR="001A7635" w:rsidRDefault="001A7635">
      <w:pPr>
        <w:shd w:val="clear" w:color="auto" w:fill="BFBFBF"/>
        <w:ind w:firstLine="480"/>
      </w:pPr>
      <w:r>
        <w:t xml:space="preserve">            self.x_vel = self.cal_vel(self.x_vel, self.max_x_vel, self.x_accel, True)</w:t>
      </w:r>
    </w:p>
    <w:p w14:paraId="216BEA9B" w14:textId="77777777" w:rsidR="001A7635" w:rsidRDefault="001A7635">
      <w:pPr>
        <w:shd w:val="clear" w:color="auto" w:fill="BFBFBF"/>
        <w:ind w:firstLine="480"/>
      </w:pPr>
    </w:p>
    <w:p w14:paraId="4413F541" w14:textId="77777777" w:rsidR="001A7635" w:rsidRDefault="001A7635">
      <w:pPr>
        <w:shd w:val="clear" w:color="auto" w:fill="BFBFBF"/>
        <w:ind w:firstLine="480"/>
      </w:pPr>
      <w:r>
        <w:t xml:space="preserve">        if not keys[tools.keybinding['jump']]:  # and not tools.tmp[-1] &gt; 4000:#todo</w:t>
      </w:r>
    </w:p>
    <w:p w14:paraId="4CB49A40" w14:textId="77777777" w:rsidR="001A7635" w:rsidRDefault="001A7635">
      <w:pPr>
        <w:shd w:val="clear" w:color="auto" w:fill="BFBFBF"/>
        <w:ind w:firstLine="480"/>
      </w:pPr>
      <w:r>
        <w:t xml:space="preserve">            self.gravity = c.GRAVITY</w:t>
      </w:r>
    </w:p>
    <w:p w14:paraId="478E68B5" w14:textId="77777777" w:rsidR="001A7635" w:rsidRDefault="001A7635">
      <w:pPr>
        <w:shd w:val="clear" w:color="auto" w:fill="BFBFBF"/>
        <w:ind w:firstLine="480"/>
      </w:pPr>
      <w:r>
        <w:t xml:space="preserve">            self.state = c.FALL</w:t>
      </w:r>
    </w:p>
    <w:p w14:paraId="3D53D154" w14:textId="77777777" w:rsidR="001A7635" w:rsidRDefault="001A7635">
      <w:pPr>
        <w:shd w:val="clear" w:color="auto" w:fill="BFBFBF"/>
        <w:ind w:firstLine="480"/>
      </w:pPr>
    </w:p>
    <w:p w14:paraId="53925ABB" w14:textId="77777777" w:rsidR="001A7635" w:rsidRDefault="001A7635">
      <w:pPr>
        <w:shd w:val="clear" w:color="auto" w:fill="BFBFBF"/>
        <w:ind w:firstLine="480"/>
      </w:pPr>
      <w:r>
        <w:t xml:space="preserve">        if keys[tools.keybinding['action']]:</w:t>
      </w:r>
    </w:p>
    <w:p w14:paraId="30AFA242" w14:textId="77777777" w:rsidR="001A7635" w:rsidRDefault="001A7635">
      <w:pPr>
        <w:shd w:val="clear" w:color="auto" w:fill="BFBFBF"/>
        <w:ind w:firstLine="480"/>
      </w:pPr>
      <w:r>
        <w:t xml:space="preserve">            if self.fire and self.allow_fireball:</w:t>
      </w:r>
    </w:p>
    <w:p w14:paraId="5CF08E26" w14:textId="77777777" w:rsidR="001A7635" w:rsidRDefault="001A7635">
      <w:pPr>
        <w:shd w:val="clear" w:color="auto" w:fill="BFBFBF"/>
        <w:ind w:firstLine="480"/>
      </w:pPr>
      <w:r>
        <w:t xml:space="preserve">                self.shoot_fireball(fire_group)</w:t>
      </w:r>
    </w:p>
    <w:p w14:paraId="138A2F49" w14:textId="77777777" w:rsidR="001A7635" w:rsidRDefault="001A7635">
      <w:pPr>
        <w:shd w:val="clear" w:color="auto" w:fill="BFBFBF"/>
        <w:ind w:firstLine="480"/>
      </w:pPr>
    </w:p>
    <w:p w14:paraId="3744B114" w14:textId="77777777" w:rsidR="001A7635" w:rsidRDefault="001A7635">
      <w:pPr>
        <w:shd w:val="clear" w:color="auto" w:fill="BFBFBF"/>
        <w:ind w:firstLine="480"/>
      </w:pPr>
      <w:r>
        <w:t xml:space="preserve">    def falling(self, keys, fire_group):</w:t>
      </w:r>
    </w:p>
    <w:p w14:paraId="614A1086" w14:textId="77777777" w:rsidR="001A7635" w:rsidRDefault="001A7635">
      <w:pPr>
        <w:shd w:val="clear" w:color="auto" w:fill="BFBFBF"/>
        <w:ind w:firstLine="480"/>
      </w:pPr>
      <w:r>
        <w:t xml:space="preserve">        self.check_to_allow_fireball(keys)</w:t>
      </w:r>
    </w:p>
    <w:p w14:paraId="7168D0B9" w14:textId="77777777" w:rsidR="001A7635" w:rsidRDefault="001A7635">
      <w:pPr>
        <w:shd w:val="clear" w:color="auto" w:fill="BFBFBF"/>
        <w:ind w:firstLine="480"/>
      </w:pPr>
      <w:r>
        <w:t xml:space="preserve">        self.y_vel = self.cal_vel(self.y_vel, self.max_y_vel, self.gravity)</w:t>
      </w:r>
    </w:p>
    <w:p w14:paraId="5D1C4690" w14:textId="77777777" w:rsidR="001A7635" w:rsidRDefault="001A7635">
      <w:pPr>
        <w:shd w:val="clear" w:color="auto" w:fill="BFBFBF"/>
        <w:ind w:firstLine="480"/>
      </w:pPr>
    </w:p>
    <w:p w14:paraId="20CBD7CF" w14:textId="77777777" w:rsidR="001A7635" w:rsidRDefault="001A7635">
      <w:pPr>
        <w:shd w:val="clear" w:color="auto" w:fill="BFBFBF"/>
        <w:ind w:firstLine="480"/>
      </w:pPr>
      <w:r>
        <w:t xml:space="preserve">        if keys[tools.keybinding['right']]:</w:t>
      </w:r>
    </w:p>
    <w:p w14:paraId="4722DD57" w14:textId="77777777" w:rsidR="001A7635" w:rsidRDefault="001A7635">
      <w:pPr>
        <w:shd w:val="clear" w:color="auto" w:fill="BFBFBF"/>
        <w:ind w:firstLine="480"/>
      </w:pPr>
      <w:r>
        <w:t xml:space="preserve">            self.x_vel = self.cal_vel(self.x_vel, self.max_x_vel, self.x_accel)</w:t>
      </w:r>
    </w:p>
    <w:p w14:paraId="1F9234D7" w14:textId="77777777" w:rsidR="001A7635" w:rsidRDefault="001A7635">
      <w:pPr>
        <w:shd w:val="clear" w:color="auto" w:fill="BFBFBF"/>
        <w:ind w:firstLine="480"/>
      </w:pPr>
      <w:r>
        <w:t xml:space="preserve">        elif keys[tools.keybinding['left']]:</w:t>
      </w:r>
    </w:p>
    <w:p w14:paraId="4701D49A" w14:textId="77777777" w:rsidR="001A7635" w:rsidRDefault="001A7635">
      <w:pPr>
        <w:shd w:val="clear" w:color="auto" w:fill="BFBFBF"/>
        <w:ind w:firstLine="480"/>
      </w:pPr>
      <w:r>
        <w:t xml:space="preserve">            self.x_vel = self.cal_vel(self.x_vel, self.max_x_vel, self.x_accel, True)</w:t>
      </w:r>
    </w:p>
    <w:p w14:paraId="2C45F023" w14:textId="77777777" w:rsidR="001A7635" w:rsidRDefault="001A7635">
      <w:pPr>
        <w:shd w:val="clear" w:color="auto" w:fill="BFBFBF"/>
        <w:ind w:firstLine="480"/>
      </w:pPr>
    </w:p>
    <w:p w14:paraId="121A408A" w14:textId="77777777" w:rsidR="001A7635" w:rsidRDefault="001A7635">
      <w:pPr>
        <w:shd w:val="clear" w:color="auto" w:fill="BFBFBF"/>
        <w:ind w:firstLine="480"/>
      </w:pPr>
      <w:r>
        <w:t xml:space="preserve">        if keys[tools.keybinding['action']]:</w:t>
      </w:r>
    </w:p>
    <w:p w14:paraId="142AAF19" w14:textId="77777777" w:rsidR="001A7635" w:rsidRDefault="001A7635">
      <w:pPr>
        <w:shd w:val="clear" w:color="auto" w:fill="BFBFBF"/>
        <w:ind w:firstLine="480"/>
      </w:pPr>
      <w:r>
        <w:t xml:space="preserve">            if self.fire and self.allow_fireball:</w:t>
      </w:r>
    </w:p>
    <w:p w14:paraId="448C1811" w14:textId="77777777" w:rsidR="001A7635" w:rsidRDefault="001A7635">
      <w:pPr>
        <w:shd w:val="clear" w:color="auto" w:fill="BFBFBF"/>
        <w:ind w:firstLine="480"/>
      </w:pPr>
      <w:r>
        <w:t xml:space="preserve">                self.shoot_fireball(fire_group)</w:t>
      </w:r>
    </w:p>
    <w:p w14:paraId="4D8410AD" w14:textId="77777777" w:rsidR="001A7635" w:rsidRDefault="001A7635">
      <w:pPr>
        <w:shd w:val="clear" w:color="auto" w:fill="BFBFBF"/>
        <w:ind w:firstLine="480"/>
      </w:pPr>
    </w:p>
    <w:p w14:paraId="5E80A825" w14:textId="77777777" w:rsidR="001A7635" w:rsidRDefault="001A7635">
      <w:pPr>
        <w:shd w:val="clear" w:color="auto" w:fill="BFBFBF"/>
        <w:ind w:firstLine="480"/>
      </w:pPr>
      <w:r>
        <w:t xml:space="preserve">    def jumping_to_death(self):</w:t>
      </w:r>
    </w:p>
    <w:p w14:paraId="08BF717B" w14:textId="77777777" w:rsidR="001A7635" w:rsidRDefault="001A7635">
      <w:pPr>
        <w:shd w:val="clear" w:color="auto" w:fill="BFBFBF"/>
        <w:ind w:firstLine="480"/>
      </w:pPr>
      <w:r>
        <w:t xml:space="preserve">        if self.death_timer == 0:</w:t>
      </w:r>
    </w:p>
    <w:p w14:paraId="33712D96" w14:textId="77777777" w:rsidR="001A7635" w:rsidRDefault="001A7635">
      <w:pPr>
        <w:shd w:val="clear" w:color="auto" w:fill="BFBFBF"/>
        <w:ind w:firstLine="480"/>
      </w:pPr>
      <w:r>
        <w:t xml:space="preserve">            self.death_timer = self.current_time</w:t>
      </w:r>
    </w:p>
    <w:p w14:paraId="17EEAC49" w14:textId="77777777" w:rsidR="001A7635" w:rsidRDefault="001A7635">
      <w:pPr>
        <w:shd w:val="clear" w:color="auto" w:fill="BFBFBF"/>
        <w:ind w:firstLine="480"/>
      </w:pPr>
      <w:r>
        <w:t xml:space="preserve">        elif (self.current_time - self.death_timer) &gt; 500:</w:t>
      </w:r>
    </w:p>
    <w:p w14:paraId="3A54295D" w14:textId="77777777" w:rsidR="001A7635" w:rsidRDefault="001A7635">
      <w:pPr>
        <w:shd w:val="clear" w:color="auto" w:fill="BFBFBF"/>
        <w:ind w:firstLine="480"/>
      </w:pPr>
      <w:r>
        <w:t xml:space="preserve">            self.rect.y += self.y_vel</w:t>
      </w:r>
    </w:p>
    <w:p w14:paraId="49C39B24" w14:textId="77777777" w:rsidR="001A7635" w:rsidRDefault="001A7635">
      <w:pPr>
        <w:shd w:val="clear" w:color="auto" w:fill="BFBFBF"/>
        <w:ind w:firstLine="480"/>
      </w:pPr>
      <w:r>
        <w:t xml:space="preserve">            self.y_vel += self.gravity</w:t>
      </w:r>
    </w:p>
    <w:p w14:paraId="7023A36B" w14:textId="77777777" w:rsidR="001A7635" w:rsidRDefault="001A7635">
      <w:pPr>
        <w:shd w:val="clear" w:color="auto" w:fill="BFBFBF"/>
        <w:ind w:firstLine="480"/>
      </w:pPr>
    </w:p>
    <w:p w14:paraId="22413CEE" w14:textId="77777777" w:rsidR="001A7635" w:rsidRDefault="001A7635">
      <w:pPr>
        <w:shd w:val="clear" w:color="auto" w:fill="BFBFBF"/>
        <w:ind w:firstLine="480"/>
      </w:pPr>
      <w:r>
        <w:t xml:space="preserve">    def cal_vel(self, vel, max_vel, accel, isNegative=False):</w:t>
      </w:r>
    </w:p>
    <w:p w14:paraId="3BCB3015" w14:textId="77777777" w:rsidR="001A7635" w:rsidRDefault="001A7635">
      <w:pPr>
        <w:shd w:val="clear" w:color="auto" w:fill="BFBFBF"/>
        <w:ind w:firstLine="480"/>
      </w:pPr>
      <w:r>
        <w:t xml:space="preserve">        """ max_vel and accel must &gt; 0 """</w:t>
      </w:r>
    </w:p>
    <w:p w14:paraId="7D006340" w14:textId="77777777" w:rsidR="001A7635" w:rsidRDefault="001A7635">
      <w:pPr>
        <w:shd w:val="clear" w:color="auto" w:fill="BFBFBF"/>
        <w:ind w:firstLine="480"/>
      </w:pPr>
      <w:r>
        <w:t xml:space="preserve">        if isNegative:</w:t>
      </w:r>
    </w:p>
    <w:p w14:paraId="12EC9559" w14:textId="77777777" w:rsidR="001A7635" w:rsidRDefault="001A7635">
      <w:pPr>
        <w:shd w:val="clear" w:color="auto" w:fill="BFBFBF"/>
        <w:ind w:firstLine="480"/>
      </w:pPr>
      <w:r>
        <w:t xml:space="preserve">            new_vel = vel * -1</w:t>
      </w:r>
    </w:p>
    <w:p w14:paraId="192A3DFE" w14:textId="77777777" w:rsidR="001A7635" w:rsidRDefault="001A7635">
      <w:pPr>
        <w:shd w:val="clear" w:color="auto" w:fill="BFBFBF"/>
        <w:ind w:firstLine="480"/>
      </w:pPr>
      <w:r>
        <w:t xml:space="preserve">        else:</w:t>
      </w:r>
    </w:p>
    <w:p w14:paraId="0498F7C5" w14:textId="77777777" w:rsidR="001A7635" w:rsidRDefault="001A7635">
      <w:pPr>
        <w:shd w:val="clear" w:color="auto" w:fill="BFBFBF"/>
        <w:ind w:firstLine="480"/>
      </w:pPr>
      <w:r>
        <w:t xml:space="preserve">            new_vel = vel</w:t>
      </w:r>
    </w:p>
    <w:p w14:paraId="7B65E068" w14:textId="77777777" w:rsidR="001A7635" w:rsidRDefault="001A7635">
      <w:pPr>
        <w:shd w:val="clear" w:color="auto" w:fill="BFBFBF"/>
        <w:ind w:firstLine="480"/>
      </w:pPr>
      <w:r>
        <w:t xml:space="preserve">        if (new_vel + accel) &lt; max_vel:</w:t>
      </w:r>
    </w:p>
    <w:p w14:paraId="0E5EFD8E" w14:textId="77777777" w:rsidR="001A7635" w:rsidRDefault="001A7635">
      <w:pPr>
        <w:shd w:val="clear" w:color="auto" w:fill="BFBFBF"/>
        <w:ind w:firstLine="480"/>
      </w:pPr>
      <w:r>
        <w:t xml:space="preserve">            new_vel += accel</w:t>
      </w:r>
    </w:p>
    <w:p w14:paraId="6D31E928" w14:textId="77777777" w:rsidR="001A7635" w:rsidRDefault="001A7635">
      <w:pPr>
        <w:shd w:val="clear" w:color="auto" w:fill="BFBFBF"/>
        <w:ind w:firstLine="480"/>
      </w:pPr>
      <w:r>
        <w:t xml:space="preserve">        else:</w:t>
      </w:r>
    </w:p>
    <w:p w14:paraId="2ECA82B1" w14:textId="77777777" w:rsidR="001A7635" w:rsidRDefault="001A7635">
      <w:pPr>
        <w:shd w:val="clear" w:color="auto" w:fill="BFBFBF"/>
        <w:ind w:firstLine="480"/>
      </w:pPr>
      <w:r>
        <w:t xml:space="preserve">            new_vel = max_vel</w:t>
      </w:r>
    </w:p>
    <w:p w14:paraId="2A048E27" w14:textId="77777777" w:rsidR="001A7635" w:rsidRDefault="001A7635">
      <w:pPr>
        <w:shd w:val="clear" w:color="auto" w:fill="BFBFBF"/>
        <w:ind w:firstLine="480"/>
      </w:pPr>
      <w:r>
        <w:t xml:space="preserve">        if isNegative:</w:t>
      </w:r>
    </w:p>
    <w:p w14:paraId="0BCE3D72" w14:textId="77777777" w:rsidR="001A7635" w:rsidRDefault="001A7635">
      <w:pPr>
        <w:shd w:val="clear" w:color="auto" w:fill="BFBFBF"/>
        <w:ind w:firstLine="480"/>
      </w:pPr>
      <w:r>
        <w:t xml:space="preserve">            return new_vel * -1</w:t>
      </w:r>
    </w:p>
    <w:p w14:paraId="0217F8A3" w14:textId="77777777" w:rsidR="001A7635" w:rsidRDefault="001A7635">
      <w:pPr>
        <w:shd w:val="clear" w:color="auto" w:fill="BFBFBF"/>
        <w:ind w:firstLine="480"/>
      </w:pPr>
      <w:r>
        <w:lastRenderedPageBreak/>
        <w:t xml:space="preserve">        else:</w:t>
      </w:r>
    </w:p>
    <w:p w14:paraId="6CAA3DDC" w14:textId="77777777" w:rsidR="001A7635" w:rsidRDefault="001A7635">
      <w:pPr>
        <w:shd w:val="clear" w:color="auto" w:fill="BFBFBF"/>
        <w:ind w:firstLine="480"/>
      </w:pPr>
      <w:r>
        <w:t xml:space="preserve">            return new_vel</w:t>
      </w:r>
    </w:p>
    <w:p w14:paraId="5A14070D" w14:textId="77777777" w:rsidR="001A7635" w:rsidRDefault="001A7635">
      <w:pPr>
        <w:shd w:val="clear" w:color="auto" w:fill="BFBFBF"/>
        <w:ind w:firstLine="480"/>
      </w:pPr>
    </w:p>
    <w:p w14:paraId="4D5F5E4E" w14:textId="77777777" w:rsidR="001A7635" w:rsidRDefault="001A7635">
      <w:pPr>
        <w:shd w:val="clear" w:color="auto" w:fill="BFBFBF"/>
        <w:ind w:firstLine="480"/>
      </w:pPr>
      <w:r>
        <w:t xml:space="preserve">    def calculate_animation_speed(self):</w:t>
      </w:r>
    </w:p>
    <w:p w14:paraId="5EB1B558" w14:textId="77777777" w:rsidR="001A7635" w:rsidRDefault="001A7635">
      <w:pPr>
        <w:shd w:val="clear" w:color="auto" w:fill="BFBFBF"/>
        <w:ind w:firstLine="480"/>
      </w:pPr>
      <w:r>
        <w:t xml:space="preserve">        if self.x_vel == 0:</w:t>
      </w:r>
    </w:p>
    <w:p w14:paraId="6286D718" w14:textId="77777777" w:rsidR="001A7635" w:rsidRDefault="001A7635">
      <w:pPr>
        <w:shd w:val="clear" w:color="auto" w:fill="BFBFBF"/>
        <w:ind w:firstLine="480"/>
      </w:pPr>
      <w:r>
        <w:t xml:space="preserve">            animation_speed = 130</w:t>
      </w:r>
    </w:p>
    <w:p w14:paraId="69F6A3A9" w14:textId="77777777" w:rsidR="001A7635" w:rsidRDefault="001A7635">
      <w:pPr>
        <w:shd w:val="clear" w:color="auto" w:fill="BFBFBF"/>
        <w:ind w:firstLine="480"/>
      </w:pPr>
      <w:r>
        <w:t xml:space="preserve">        elif self.x_vel &gt; 0:</w:t>
      </w:r>
    </w:p>
    <w:p w14:paraId="35F17279" w14:textId="77777777" w:rsidR="001A7635" w:rsidRDefault="001A7635">
      <w:pPr>
        <w:shd w:val="clear" w:color="auto" w:fill="BFBFBF"/>
        <w:ind w:firstLine="480"/>
      </w:pPr>
      <w:r>
        <w:t xml:space="preserve">            animation_speed = 130 - (self.x_vel * 13)</w:t>
      </w:r>
    </w:p>
    <w:p w14:paraId="0AC14AE6" w14:textId="77777777" w:rsidR="001A7635" w:rsidRDefault="001A7635">
      <w:pPr>
        <w:shd w:val="clear" w:color="auto" w:fill="BFBFBF"/>
        <w:ind w:firstLine="480"/>
      </w:pPr>
      <w:r>
        <w:t xml:space="preserve">        else:</w:t>
      </w:r>
    </w:p>
    <w:p w14:paraId="34632336" w14:textId="77777777" w:rsidR="001A7635" w:rsidRDefault="001A7635">
      <w:pPr>
        <w:shd w:val="clear" w:color="auto" w:fill="BFBFBF"/>
        <w:ind w:firstLine="480"/>
      </w:pPr>
      <w:r>
        <w:t xml:space="preserve">            animation_speed = 130 - (self.x_vel * 13 * -1)</w:t>
      </w:r>
    </w:p>
    <w:p w14:paraId="5A4A974C" w14:textId="77777777" w:rsidR="001A7635" w:rsidRDefault="001A7635">
      <w:pPr>
        <w:shd w:val="clear" w:color="auto" w:fill="BFBFBF"/>
        <w:ind w:firstLine="480"/>
      </w:pPr>
      <w:r>
        <w:t xml:space="preserve">        return animation_speed</w:t>
      </w:r>
    </w:p>
    <w:p w14:paraId="7A9B1FCA" w14:textId="77777777" w:rsidR="001A7635" w:rsidRDefault="001A7635">
      <w:pPr>
        <w:shd w:val="clear" w:color="auto" w:fill="BFBFBF"/>
        <w:ind w:firstLine="480"/>
      </w:pPr>
    </w:p>
    <w:p w14:paraId="2C1F78C7" w14:textId="77777777" w:rsidR="001A7635" w:rsidRDefault="001A7635">
      <w:pPr>
        <w:shd w:val="clear" w:color="auto" w:fill="BFBFBF"/>
        <w:ind w:firstLine="480"/>
      </w:pPr>
      <w:r>
        <w:t xml:space="preserve">    def shoot_fireball(self, powerup_group):</w:t>
      </w:r>
    </w:p>
    <w:p w14:paraId="4E692F74" w14:textId="77777777" w:rsidR="001A7635" w:rsidRDefault="001A7635">
      <w:pPr>
        <w:shd w:val="clear" w:color="auto" w:fill="BFBFBF"/>
        <w:ind w:firstLine="480"/>
      </w:pPr>
      <w:r>
        <w:t xml:space="preserve">        if (self.current_time - self.last_fireball_time) &gt; 500:</w:t>
      </w:r>
    </w:p>
    <w:p w14:paraId="344E41B8" w14:textId="77777777" w:rsidR="001A7635" w:rsidRDefault="001A7635">
      <w:pPr>
        <w:shd w:val="clear" w:color="auto" w:fill="BFBFBF"/>
        <w:ind w:firstLine="480"/>
      </w:pPr>
      <w:r>
        <w:t xml:space="preserve">            self.allow_fireball = False</w:t>
      </w:r>
    </w:p>
    <w:p w14:paraId="393BFBBF" w14:textId="77777777" w:rsidR="001A7635" w:rsidRDefault="001A7635">
      <w:pPr>
        <w:shd w:val="clear" w:color="auto" w:fill="BFBFBF"/>
        <w:ind w:firstLine="480"/>
      </w:pPr>
      <w:r>
        <w:t xml:space="preserve">            powerup_group.add(powerup.FireBall(self.rect.right,</w:t>
      </w:r>
    </w:p>
    <w:p w14:paraId="4D35A84D" w14:textId="77777777" w:rsidR="001A7635" w:rsidRDefault="001A7635">
      <w:pPr>
        <w:shd w:val="clear" w:color="auto" w:fill="BFBFBF"/>
        <w:ind w:firstLine="480"/>
      </w:pPr>
      <w:r>
        <w:t xml:space="preserve">                                               self.rect.y, self.facing_right))</w:t>
      </w:r>
    </w:p>
    <w:p w14:paraId="1E866A9D" w14:textId="77777777" w:rsidR="001A7635" w:rsidRDefault="001A7635">
      <w:pPr>
        <w:shd w:val="clear" w:color="auto" w:fill="BFBFBF"/>
        <w:ind w:firstLine="480"/>
      </w:pPr>
      <w:r>
        <w:t xml:space="preserve">            self.last_fireball_time = self.current_time</w:t>
      </w:r>
    </w:p>
    <w:p w14:paraId="25B4DE4E" w14:textId="77777777" w:rsidR="001A7635" w:rsidRDefault="001A7635">
      <w:pPr>
        <w:shd w:val="clear" w:color="auto" w:fill="BFBFBF"/>
        <w:ind w:firstLine="480"/>
      </w:pPr>
      <w:r>
        <w:t xml:space="preserve">            self.frame_index = 6</w:t>
      </w:r>
    </w:p>
    <w:p w14:paraId="26C124F0" w14:textId="77777777" w:rsidR="001A7635" w:rsidRDefault="001A7635">
      <w:pPr>
        <w:shd w:val="clear" w:color="auto" w:fill="BFBFBF"/>
        <w:ind w:firstLine="480"/>
      </w:pPr>
    </w:p>
    <w:p w14:paraId="5AB2D36B" w14:textId="77777777" w:rsidR="001A7635" w:rsidRDefault="001A7635">
      <w:pPr>
        <w:shd w:val="clear" w:color="auto" w:fill="BFBFBF"/>
        <w:ind w:firstLine="480"/>
      </w:pPr>
      <w:r>
        <w:t xml:space="preserve">    def flag_pole_sliding(self):</w:t>
      </w:r>
    </w:p>
    <w:p w14:paraId="19658D9C" w14:textId="77777777" w:rsidR="001A7635" w:rsidRDefault="001A7635">
      <w:pPr>
        <w:shd w:val="clear" w:color="auto" w:fill="BFBFBF"/>
        <w:ind w:firstLine="480"/>
      </w:pPr>
      <w:r>
        <w:t xml:space="preserve">        self.state = c.FLAGPOLE</w:t>
      </w:r>
    </w:p>
    <w:p w14:paraId="67F65610" w14:textId="77777777" w:rsidR="001A7635" w:rsidRDefault="001A7635">
      <w:pPr>
        <w:shd w:val="clear" w:color="auto" w:fill="BFBFBF"/>
        <w:ind w:firstLine="480"/>
      </w:pPr>
      <w:r>
        <w:t xml:space="preserve">        self.x_vel = 0</w:t>
      </w:r>
    </w:p>
    <w:p w14:paraId="70508D16" w14:textId="77777777" w:rsidR="001A7635" w:rsidRDefault="001A7635">
      <w:pPr>
        <w:shd w:val="clear" w:color="auto" w:fill="BFBFBF"/>
        <w:ind w:firstLine="480"/>
      </w:pPr>
      <w:r>
        <w:t xml:space="preserve">        self.y_vel = 5</w:t>
      </w:r>
    </w:p>
    <w:p w14:paraId="5D4166B2" w14:textId="77777777" w:rsidR="001A7635" w:rsidRDefault="001A7635">
      <w:pPr>
        <w:shd w:val="clear" w:color="auto" w:fill="BFBFBF"/>
        <w:ind w:firstLine="480"/>
      </w:pPr>
    </w:p>
    <w:p w14:paraId="310DB579" w14:textId="77777777" w:rsidR="001A7635" w:rsidRDefault="001A7635">
      <w:pPr>
        <w:shd w:val="clear" w:color="auto" w:fill="BFBFBF"/>
        <w:ind w:firstLine="480"/>
      </w:pPr>
      <w:r>
        <w:t xml:space="preserve">        if self.flagpole_timer == 0:</w:t>
      </w:r>
    </w:p>
    <w:p w14:paraId="75F7B1A1" w14:textId="77777777" w:rsidR="001A7635" w:rsidRDefault="001A7635">
      <w:pPr>
        <w:shd w:val="clear" w:color="auto" w:fill="BFBFBF"/>
        <w:ind w:firstLine="480"/>
      </w:pPr>
      <w:r>
        <w:t xml:space="preserve">            self.flagpole_timer = self.current_time</w:t>
      </w:r>
    </w:p>
    <w:p w14:paraId="3A66630D" w14:textId="77777777" w:rsidR="001A7635" w:rsidRDefault="001A7635">
      <w:pPr>
        <w:shd w:val="clear" w:color="auto" w:fill="BFBFBF"/>
        <w:ind w:firstLine="480"/>
      </w:pPr>
      <w:r>
        <w:t xml:space="preserve">        elif self.rect.bottom &lt; 493:</w:t>
      </w:r>
    </w:p>
    <w:p w14:paraId="04F2C36A" w14:textId="77777777" w:rsidR="001A7635" w:rsidRDefault="001A7635">
      <w:pPr>
        <w:shd w:val="clear" w:color="auto" w:fill="BFBFBF"/>
        <w:ind w:firstLine="480"/>
      </w:pPr>
      <w:r>
        <w:t xml:space="preserve">            if (self.current_time - self.flagpole_timer) &lt; 65:</w:t>
      </w:r>
    </w:p>
    <w:p w14:paraId="703F7D3E" w14:textId="77777777" w:rsidR="001A7635" w:rsidRDefault="001A7635">
      <w:pPr>
        <w:shd w:val="clear" w:color="auto" w:fill="BFBFBF"/>
        <w:ind w:firstLine="480"/>
      </w:pPr>
      <w:r>
        <w:t xml:space="preserve">                self.frame_index = 9</w:t>
      </w:r>
    </w:p>
    <w:p w14:paraId="4EB49528" w14:textId="77777777" w:rsidR="001A7635" w:rsidRDefault="001A7635">
      <w:pPr>
        <w:shd w:val="clear" w:color="auto" w:fill="BFBFBF"/>
        <w:ind w:firstLine="480"/>
      </w:pPr>
      <w:r>
        <w:t xml:space="preserve">            elif (self.current_time - self.flagpole_timer) &lt; 130:</w:t>
      </w:r>
    </w:p>
    <w:p w14:paraId="00CAED16" w14:textId="77777777" w:rsidR="001A7635" w:rsidRDefault="001A7635">
      <w:pPr>
        <w:shd w:val="clear" w:color="auto" w:fill="BFBFBF"/>
        <w:ind w:firstLine="480"/>
      </w:pPr>
      <w:r>
        <w:t xml:space="preserve">                self.frame_index = 10</w:t>
      </w:r>
    </w:p>
    <w:p w14:paraId="03F61866" w14:textId="77777777" w:rsidR="001A7635" w:rsidRDefault="001A7635">
      <w:pPr>
        <w:shd w:val="clear" w:color="auto" w:fill="BFBFBF"/>
        <w:ind w:firstLine="480"/>
      </w:pPr>
      <w:r>
        <w:t xml:space="preserve">            else:</w:t>
      </w:r>
    </w:p>
    <w:p w14:paraId="1312A566" w14:textId="77777777" w:rsidR="001A7635" w:rsidRDefault="001A7635">
      <w:pPr>
        <w:shd w:val="clear" w:color="auto" w:fill="BFBFBF"/>
        <w:ind w:firstLine="480"/>
      </w:pPr>
      <w:r>
        <w:t xml:space="preserve">                self.flagpole_timer = self.current_time</w:t>
      </w:r>
    </w:p>
    <w:p w14:paraId="4D5FFCB3" w14:textId="77777777" w:rsidR="001A7635" w:rsidRDefault="001A7635">
      <w:pPr>
        <w:shd w:val="clear" w:color="auto" w:fill="BFBFBF"/>
        <w:ind w:firstLine="480"/>
      </w:pPr>
      <w:r>
        <w:t xml:space="preserve">        elif self.rect.bottom &gt;= 493:</w:t>
      </w:r>
    </w:p>
    <w:p w14:paraId="766E33E6" w14:textId="77777777" w:rsidR="001A7635" w:rsidRDefault="001A7635">
      <w:pPr>
        <w:shd w:val="clear" w:color="auto" w:fill="BFBFBF"/>
        <w:ind w:firstLine="480"/>
      </w:pPr>
      <w:r>
        <w:t xml:space="preserve">            self.frame_index = 10</w:t>
      </w:r>
    </w:p>
    <w:p w14:paraId="7CC9FEE7" w14:textId="77777777" w:rsidR="001A7635" w:rsidRDefault="001A7635">
      <w:pPr>
        <w:shd w:val="clear" w:color="auto" w:fill="BFBFBF"/>
        <w:ind w:firstLine="480"/>
      </w:pPr>
    </w:p>
    <w:p w14:paraId="6C44E9F6" w14:textId="77777777" w:rsidR="001A7635" w:rsidRDefault="001A7635">
      <w:pPr>
        <w:shd w:val="clear" w:color="auto" w:fill="BFBFBF"/>
        <w:ind w:firstLine="480"/>
      </w:pPr>
      <w:r>
        <w:t xml:space="preserve">    def walking_auto(self):</w:t>
      </w:r>
    </w:p>
    <w:p w14:paraId="2AD080EC" w14:textId="77777777" w:rsidR="001A7635" w:rsidRDefault="001A7635">
      <w:pPr>
        <w:shd w:val="clear" w:color="auto" w:fill="BFBFBF"/>
        <w:ind w:firstLine="480"/>
      </w:pPr>
      <w:r>
        <w:t xml:space="preserve">        self.max_x_vel = 5</w:t>
      </w:r>
    </w:p>
    <w:p w14:paraId="1BEEAFA2" w14:textId="77777777" w:rsidR="001A7635" w:rsidRDefault="001A7635">
      <w:pPr>
        <w:shd w:val="clear" w:color="auto" w:fill="BFBFBF"/>
        <w:ind w:firstLine="480"/>
      </w:pPr>
      <w:r>
        <w:t xml:space="preserve">        self.x_accel = self.walk_accel</w:t>
      </w:r>
    </w:p>
    <w:p w14:paraId="2ED4A1C9" w14:textId="77777777" w:rsidR="001A7635" w:rsidRDefault="001A7635">
      <w:pPr>
        <w:shd w:val="clear" w:color="auto" w:fill="BFBFBF"/>
        <w:ind w:firstLine="480"/>
      </w:pPr>
    </w:p>
    <w:p w14:paraId="2E4F5DE2" w14:textId="77777777" w:rsidR="001A7635" w:rsidRDefault="001A7635">
      <w:pPr>
        <w:shd w:val="clear" w:color="auto" w:fill="BFBFBF"/>
        <w:ind w:firstLine="480"/>
      </w:pPr>
      <w:r>
        <w:t xml:space="preserve">        self.x_vel = self.cal_vel(self.x_vel, self.max_x_vel, self.x_accel)</w:t>
      </w:r>
    </w:p>
    <w:p w14:paraId="35D173FB" w14:textId="77777777" w:rsidR="001A7635" w:rsidRDefault="001A7635">
      <w:pPr>
        <w:shd w:val="clear" w:color="auto" w:fill="BFBFBF"/>
        <w:ind w:firstLine="480"/>
      </w:pPr>
    </w:p>
    <w:p w14:paraId="3F5B2599" w14:textId="77777777" w:rsidR="001A7635" w:rsidRDefault="001A7635">
      <w:pPr>
        <w:shd w:val="clear" w:color="auto" w:fill="BFBFBF"/>
        <w:ind w:firstLine="480"/>
      </w:pPr>
      <w:r>
        <w:t xml:space="preserve">        if (self.walking_timer == 0 or (self.current_time - self.walking_timer) &gt; 200):</w:t>
      </w:r>
    </w:p>
    <w:p w14:paraId="26BE2803" w14:textId="77777777" w:rsidR="001A7635" w:rsidRDefault="001A7635">
      <w:pPr>
        <w:shd w:val="clear" w:color="auto" w:fill="BFBFBF"/>
        <w:ind w:firstLine="480"/>
      </w:pPr>
      <w:r>
        <w:t xml:space="preserve">            self.walking_timer = self.current_time</w:t>
      </w:r>
    </w:p>
    <w:p w14:paraId="6811D53A" w14:textId="77777777" w:rsidR="001A7635" w:rsidRDefault="001A7635">
      <w:pPr>
        <w:shd w:val="clear" w:color="auto" w:fill="BFBFBF"/>
        <w:ind w:firstLine="480"/>
      </w:pPr>
      <w:r>
        <w:t xml:space="preserve">        elif (self.current_time - self.walking_timer &gt;</w:t>
      </w:r>
    </w:p>
    <w:p w14:paraId="0F2DFF9E" w14:textId="77777777" w:rsidR="001A7635" w:rsidRDefault="001A7635">
      <w:pPr>
        <w:shd w:val="clear" w:color="auto" w:fill="BFBFBF"/>
        <w:ind w:firstLine="480"/>
      </w:pPr>
      <w:r>
        <w:t xml:space="preserve">              self.calculate_animation_speed()):</w:t>
      </w:r>
    </w:p>
    <w:p w14:paraId="72B4194D" w14:textId="77777777" w:rsidR="001A7635" w:rsidRDefault="001A7635">
      <w:pPr>
        <w:shd w:val="clear" w:color="auto" w:fill="BFBFBF"/>
        <w:ind w:firstLine="480"/>
      </w:pPr>
      <w:r>
        <w:t xml:space="preserve">            if self.frame_index &lt; 3:</w:t>
      </w:r>
    </w:p>
    <w:p w14:paraId="023B9510" w14:textId="77777777" w:rsidR="001A7635" w:rsidRDefault="001A7635">
      <w:pPr>
        <w:shd w:val="clear" w:color="auto" w:fill="BFBFBF"/>
        <w:ind w:firstLine="480"/>
      </w:pPr>
      <w:r>
        <w:lastRenderedPageBreak/>
        <w:t xml:space="preserve">                self.frame_index += 1</w:t>
      </w:r>
    </w:p>
    <w:p w14:paraId="42D2447B" w14:textId="77777777" w:rsidR="001A7635" w:rsidRDefault="001A7635">
      <w:pPr>
        <w:shd w:val="clear" w:color="auto" w:fill="BFBFBF"/>
        <w:ind w:firstLine="480"/>
      </w:pPr>
      <w:r>
        <w:t xml:space="preserve">            else:</w:t>
      </w:r>
    </w:p>
    <w:p w14:paraId="1799E8F9" w14:textId="77777777" w:rsidR="001A7635" w:rsidRDefault="001A7635">
      <w:pPr>
        <w:shd w:val="clear" w:color="auto" w:fill="BFBFBF"/>
        <w:ind w:firstLine="480"/>
      </w:pPr>
      <w:r>
        <w:t xml:space="preserve">                self.frame_index = 1</w:t>
      </w:r>
    </w:p>
    <w:p w14:paraId="068B4B1D" w14:textId="77777777" w:rsidR="001A7635" w:rsidRDefault="001A7635">
      <w:pPr>
        <w:shd w:val="clear" w:color="auto" w:fill="BFBFBF"/>
        <w:ind w:firstLine="480"/>
      </w:pPr>
      <w:r>
        <w:t xml:space="preserve">            self.walking_timer = self.current_time</w:t>
      </w:r>
    </w:p>
    <w:p w14:paraId="28CD42EC" w14:textId="77777777" w:rsidR="001A7635" w:rsidRDefault="001A7635">
      <w:pPr>
        <w:shd w:val="clear" w:color="auto" w:fill="BFBFBF"/>
        <w:ind w:firstLine="480"/>
      </w:pPr>
    </w:p>
    <w:p w14:paraId="658D11BA" w14:textId="77777777" w:rsidR="001A7635" w:rsidRDefault="001A7635">
      <w:pPr>
        <w:shd w:val="clear" w:color="auto" w:fill="BFBFBF"/>
        <w:ind w:firstLine="480"/>
      </w:pPr>
      <w:r>
        <w:t xml:space="preserve">    def changing_to_big(self):</w:t>
      </w:r>
    </w:p>
    <w:p w14:paraId="6FEDFD09" w14:textId="77777777" w:rsidR="001A7635" w:rsidRDefault="001A7635">
      <w:pPr>
        <w:shd w:val="clear" w:color="auto" w:fill="BFBFBF"/>
        <w:ind w:firstLine="480"/>
      </w:pPr>
      <w:r>
        <w:t xml:space="preserve">        timer_list = [135, 200, 365, 430, 495, 560, 625, 690, 755, 820, 885]</w:t>
      </w:r>
    </w:p>
    <w:p w14:paraId="181134C3" w14:textId="77777777" w:rsidR="001A7635" w:rsidRDefault="001A7635">
      <w:pPr>
        <w:shd w:val="clear" w:color="auto" w:fill="BFBFBF"/>
        <w:ind w:firstLine="480"/>
      </w:pPr>
      <w:r>
        <w:t xml:space="preserve">        # size value 0:small, 1:middle, 2:big</w:t>
      </w:r>
    </w:p>
    <w:p w14:paraId="6721E54B" w14:textId="77777777" w:rsidR="001A7635" w:rsidRDefault="001A7635">
      <w:pPr>
        <w:shd w:val="clear" w:color="auto" w:fill="BFBFBF"/>
        <w:ind w:firstLine="480"/>
      </w:pPr>
      <w:r>
        <w:t xml:space="preserve">        size_list = [1, 0, 1, 0, 1, 2, 0, 1, 2, 0, 2]</w:t>
      </w:r>
    </w:p>
    <w:p w14:paraId="1A6660E4" w14:textId="77777777" w:rsidR="001A7635" w:rsidRDefault="001A7635">
      <w:pPr>
        <w:shd w:val="clear" w:color="auto" w:fill="BFBFBF"/>
        <w:ind w:firstLine="480"/>
      </w:pPr>
      <w:r>
        <w:t xml:space="preserve">        frames = [(self.small_normal_frames, 0), (self.small_normal_frames, 7),</w:t>
      </w:r>
    </w:p>
    <w:p w14:paraId="649FBADB" w14:textId="77777777" w:rsidR="001A7635" w:rsidRDefault="001A7635">
      <w:pPr>
        <w:shd w:val="clear" w:color="auto" w:fill="BFBFBF"/>
        <w:ind w:firstLine="480"/>
      </w:pPr>
      <w:r>
        <w:t xml:space="preserve">                  (self.big_normal_frames, 0)]</w:t>
      </w:r>
    </w:p>
    <w:p w14:paraId="5ED04DF5" w14:textId="77777777" w:rsidR="001A7635" w:rsidRDefault="001A7635">
      <w:pPr>
        <w:shd w:val="clear" w:color="auto" w:fill="BFBFBF"/>
        <w:ind w:firstLine="480"/>
      </w:pPr>
      <w:r>
        <w:t xml:space="preserve">        if self.transition_timer == 0:</w:t>
      </w:r>
    </w:p>
    <w:p w14:paraId="784B8724" w14:textId="77777777" w:rsidR="001A7635" w:rsidRDefault="001A7635">
      <w:pPr>
        <w:shd w:val="clear" w:color="auto" w:fill="BFBFBF"/>
        <w:ind w:firstLine="480"/>
      </w:pPr>
      <w:r>
        <w:t xml:space="preserve">            self.big = True</w:t>
      </w:r>
    </w:p>
    <w:p w14:paraId="048C79CD" w14:textId="77777777" w:rsidR="001A7635" w:rsidRDefault="001A7635">
      <w:pPr>
        <w:shd w:val="clear" w:color="auto" w:fill="BFBFBF"/>
        <w:ind w:firstLine="480"/>
      </w:pPr>
      <w:r>
        <w:t xml:space="preserve">            self.change_index = 0</w:t>
      </w:r>
    </w:p>
    <w:p w14:paraId="1C295B8E" w14:textId="77777777" w:rsidR="001A7635" w:rsidRDefault="001A7635">
      <w:pPr>
        <w:shd w:val="clear" w:color="auto" w:fill="BFBFBF"/>
        <w:ind w:firstLine="480"/>
      </w:pPr>
      <w:r>
        <w:t xml:space="preserve">            self.transition_timer = self.current_time</w:t>
      </w:r>
    </w:p>
    <w:p w14:paraId="79AA2542" w14:textId="77777777" w:rsidR="001A7635" w:rsidRDefault="001A7635">
      <w:pPr>
        <w:shd w:val="clear" w:color="auto" w:fill="BFBFBF"/>
        <w:ind w:firstLine="480"/>
      </w:pPr>
      <w:r>
        <w:t xml:space="preserve">        elif (self.current_time - self.transition_timer) &gt; timer_list[self.change_index]:</w:t>
      </w:r>
    </w:p>
    <w:p w14:paraId="0F644A8B" w14:textId="77777777" w:rsidR="001A7635" w:rsidRDefault="001A7635">
      <w:pPr>
        <w:shd w:val="clear" w:color="auto" w:fill="BFBFBF"/>
        <w:ind w:firstLine="480"/>
      </w:pPr>
      <w:r>
        <w:t xml:space="preserve">            if (self.change_index + 1) &gt;= len(timer_list):</w:t>
      </w:r>
    </w:p>
    <w:p w14:paraId="158C69D3" w14:textId="77777777" w:rsidR="001A7635" w:rsidRDefault="001A7635">
      <w:pPr>
        <w:shd w:val="clear" w:color="auto" w:fill="BFBFBF"/>
        <w:ind w:firstLine="480"/>
      </w:pPr>
      <w:r>
        <w:t xml:space="preserve">                # player becomes big</w:t>
      </w:r>
    </w:p>
    <w:p w14:paraId="46C48763" w14:textId="77777777" w:rsidR="001A7635" w:rsidRDefault="001A7635">
      <w:pPr>
        <w:shd w:val="clear" w:color="auto" w:fill="BFBFBF"/>
        <w:ind w:firstLine="480"/>
      </w:pPr>
      <w:r>
        <w:t xml:space="preserve">                self.transition_timer = 0</w:t>
      </w:r>
    </w:p>
    <w:p w14:paraId="7C8AC298" w14:textId="77777777" w:rsidR="001A7635" w:rsidRDefault="001A7635">
      <w:pPr>
        <w:shd w:val="clear" w:color="auto" w:fill="BFBFBF"/>
        <w:ind w:firstLine="480"/>
      </w:pPr>
      <w:r>
        <w:t xml:space="preserve">                self.set_player_image(self.big_normal_frames, 0)</w:t>
      </w:r>
    </w:p>
    <w:p w14:paraId="7258350E" w14:textId="77777777" w:rsidR="001A7635" w:rsidRDefault="001A7635">
      <w:pPr>
        <w:shd w:val="clear" w:color="auto" w:fill="BFBFBF"/>
        <w:ind w:firstLine="480"/>
      </w:pPr>
      <w:r>
        <w:t xml:space="preserve">                self.state = c.WALK</w:t>
      </w:r>
    </w:p>
    <w:p w14:paraId="3CF85365" w14:textId="77777777" w:rsidR="001A7635" w:rsidRDefault="001A7635">
      <w:pPr>
        <w:shd w:val="clear" w:color="auto" w:fill="BFBFBF"/>
        <w:ind w:firstLine="480"/>
      </w:pPr>
      <w:r>
        <w:t xml:space="preserve">                self.right_frames = self.right_big_normal_frames</w:t>
      </w:r>
    </w:p>
    <w:p w14:paraId="1DA42688" w14:textId="77777777" w:rsidR="001A7635" w:rsidRDefault="001A7635">
      <w:pPr>
        <w:shd w:val="clear" w:color="auto" w:fill="BFBFBF"/>
        <w:ind w:firstLine="480"/>
      </w:pPr>
      <w:r>
        <w:t xml:space="preserve">                self.left_frames = self.left_big_normal_frames</w:t>
      </w:r>
    </w:p>
    <w:p w14:paraId="3D66E4E8" w14:textId="77777777" w:rsidR="001A7635" w:rsidRDefault="001A7635">
      <w:pPr>
        <w:shd w:val="clear" w:color="auto" w:fill="BFBFBF"/>
        <w:ind w:firstLine="480"/>
      </w:pPr>
      <w:r>
        <w:t xml:space="preserve">            else:</w:t>
      </w:r>
    </w:p>
    <w:p w14:paraId="2F686648" w14:textId="77777777" w:rsidR="001A7635" w:rsidRDefault="001A7635">
      <w:pPr>
        <w:shd w:val="clear" w:color="auto" w:fill="BFBFBF"/>
        <w:ind w:firstLine="480"/>
      </w:pPr>
      <w:r>
        <w:t xml:space="preserve">                frame, frame_index = frames[size_list[self.change_index]]</w:t>
      </w:r>
    </w:p>
    <w:p w14:paraId="5328B55E" w14:textId="77777777" w:rsidR="001A7635" w:rsidRDefault="001A7635">
      <w:pPr>
        <w:shd w:val="clear" w:color="auto" w:fill="BFBFBF"/>
        <w:ind w:firstLine="480"/>
      </w:pPr>
      <w:r>
        <w:t xml:space="preserve">                self.set_player_image(frame, frame_index)</w:t>
      </w:r>
    </w:p>
    <w:p w14:paraId="5BC2AF7D" w14:textId="77777777" w:rsidR="001A7635" w:rsidRDefault="001A7635">
      <w:pPr>
        <w:shd w:val="clear" w:color="auto" w:fill="BFBFBF"/>
        <w:ind w:firstLine="480"/>
      </w:pPr>
      <w:r>
        <w:t xml:space="preserve">            self.change_index += 1</w:t>
      </w:r>
    </w:p>
    <w:p w14:paraId="56D32E2B" w14:textId="77777777" w:rsidR="001A7635" w:rsidRDefault="001A7635">
      <w:pPr>
        <w:shd w:val="clear" w:color="auto" w:fill="BFBFBF"/>
        <w:ind w:firstLine="480"/>
      </w:pPr>
    </w:p>
    <w:p w14:paraId="7E9F06B4" w14:textId="77777777" w:rsidR="001A7635" w:rsidRDefault="001A7635">
      <w:pPr>
        <w:shd w:val="clear" w:color="auto" w:fill="BFBFBF"/>
        <w:ind w:firstLine="480"/>
      </w:pPr>
      <w:r>
        <w:t xml:space="preserve">    def changing_to_small(self):</w:t>
      </w:r>
    </w:p>
    <w:p w14:paraId="35D1147D" w14:textId="77777777" w:rsidR="001A7635" w:rsidRDefault="001A7635">
      <w:pPr>
        <w:shd w:val="clear" w:color="auto" w:fill="BFBFBF"/>
        <w:ind w:firstLine="480"/>
      </w:pPr>
      <w:r>
        <w:t xml:space="preserve">        timer_list = [265, 330, 395, 460, 525, 590, 655, 720, 785, 850, 915]</w:t>
      </w:r>
    </w:p>
    <w:p w14:paraId="310BC4DF" w14:textId="77777777" w:rsidR="001A7635" w:rsidRDefault="001A7635">
      <w:pPr>
        <w:shd w:val="clear" w:color="auto" w:fill="BFBFBF"/>
        <w:ind w:firstLine="480"/>
      </w:pPr>
      <w:r>
        <w:t xml:space="preserve">        # size value 0:big, 1:middle, 2:small</w:t>
      </w:r>
    </w:p>
    <w:p w14:paraId="2B8C611A" w14:textId="77777777" w:rsidR="001A7635" w:rsidRDefault="001A7635">
      <w:pPr>
        <w:shd w:val="clear" w:color="auto" w:fill="BFBFBF"/>
        <w:ind w:firstLine="480"/>
      </w:pPr>
      <w:r>
        <w:t xml:space="preserve">        size_list = [0, 1, 2, 1, 2, 1, 2, 1, 2, 1, 2]</w:t>
      </w:r>
    </w:p>
    <w:p w14:paraId="4375DDDD" w14:textId="77777777" w:rsidR="001A7635" w:rsidRDefault="001A7635">
      <w:pPr>
        <w:shd w:val="clear" w:color="auto" w:fill="BFBFBF"/>
        <w:ind w:firstLine="480"/>
      </w:pPr>
      <w:r>
        <w:t xml:space="preserve">        frames = [(self.big_normal_frames, 4), (self.big_normal_frames, 8),</w:t>
      </w:r>
    </w:p>
    <w:p w14:paraId="1BCD42B3" w14:textId="77777777" w:rsidR="001A7635" w:rsidRDefault="001A7635">
      <w:pPr>
        <w:shd w:val="clear" w:color="auto" w:fill="BFBFBF"/>
        <w:ind w:firstLine="480"/>
      </w:pPr>
      <w:r>
        <w:t xml:space="preserve">                  (self.small_normal_frames, 8)]</w:t>
      </w:r>
    </w:p>
    <w:p w14:paraId="2C849795" w14:textId="77777777" w:rsidR="001A7635" w:rsidRDefault="001A7635">
      <w:pPr>
        <w:shd w:val="clear" w:color="auto" w:fill="BFBFBF"/>
        <w:ind w:firstLine="480"/>
      </w:pPr>
    </w:p>
    <w:p w14:paraId="75B7FEB3" w14:textId="77777777" w:rsidR="001A7635" w:rsidRDefault="001A7635">
      <w:pPr>
        <w:shd w:val="clear" w:color="auto" w:fill="BFBFBF"/>
        <w:ind w:firstLine="480"/>
      </w:pPr>
      <w:r>
        <w:t xml:space="preserve">        if self.transition_timer == 0:</w:t>
      </w:r>
    </w:p>
    <w:p w14:paraId="2EB3157C" w14:textId="77777777" w:rsidR="001A7635" w:rsidRDefault="001A7635">
      <w:pPr>
        <w:shd w:val="clear" w:color="auto" w:fill="BFBFBF"/>
        <w:ind w:firstLine="480"/>
      </w:pPr>
      <w:r>
        <w:t xml:space="preserve">            self.change_index = 0</w:t>
      </w:r>
    </w:p>
    <w:p w14:paraId="274C04A6" w14:textId="77777777" w:rsidR="001A7635" w:rsidRDefault="001A7635">
      <w:pPr>
        <w:shd w:val="clear" w:color="auto" w:fill="BFBFBF"/>
        <w:ind w:firstLine="480"/>
      </w:pPr>
      <w:r>
        <w:t xml:space="preserve">            self.transition_timer = self.current_time</w:t>
      </w:r>
    </w:p>
    <w:p w14:paraId="2A5B1C8A" w14:textId="77777777" w:rsidR="001A7635" w:rsidRDefault="001A7635">
      <w:pPr>
        <w:shd w:val="clear" w:color="auto" w:fill="BFBFBF"/>
        <w:ind w:firstLine="480"/>
      </w:pPr>
      <w:r>
        <w:t xml:space="preserve">        elif (self.current_time - self.transition_timer) &gt; timer_list[self.change_index]:</w:t>
      </w:r>
    </w:p>
    <w:p w14:paraId="04629182" w14:textId="77777777" w:rsidR="001A7635" w:rsidRDefault="001A7635">
      <w:pPr>
        <w:shd w:val="clear" w:color="auto" w:fill="BFBFBF"/>
        <w:ind w:firstLine="480"/>
      </w:pPr>
      <w:r>
        <w:t xml:space="preserve">            if (self.change_index + 1) &gt;= len(timer_list):</w:t>
      </w:r>
    </w:p>
    <w:p w14:paraId="5474E49E" w14:textId="77777777" w:rsidR="001A7635" w:rsidRDefault="001A7635">
      <w:pPr>
        <w:shd w:val="clear" w:color="auto" w:fill="BFBFBF"/>
        <w:ind w:firstLine="480"/>
      </w:pPr>
      <w:r>
        <w:t xml:space="preserve">                # player becomes small</w:t>
      </w:r>
    </w:p>
    <w:p w14:paraId="23736AAD" w14:textId="77777777" w:rsidR="001A7635" w:rsidRDefault="001A7635">
      <w:pPr>
        <w:shd w:val="clear" w:color="auto" w:fill="BFBFBF"/>
        <w:ind w:firstLine="480"/>
      </w:pPr>
      <w:r>
        <w:t xml:space="preserve">                self.transition_timer = 0</w:t>
      </w:r>
    </w:p>
    <w:p w14:paraId="1DD02A31" w14:textId="77777777" w:rsidR="001A7635" w:rsidRDefault="001A7635">
      <w:pPr>
        <w:shd w:val="clear" w:color="auto" w:fill="BFBFBF"/>
        <w:ind w:firstLine="480"/>
      </w:pPr>
      <w:r>
        <w:t xml:space="preserve">                self.set_player_image(self.small_normal_frames, 0)</w:t>
      </w:r>
    </w:p>
    <w:p w14:paraId="55EF6E3E" w14:textId="77777777" w:rsidR="001A7635" w:rsidRDefault="001A7635">
      <w:pPr>
        <w:shd w:val="clear" w:color="auto" w:fill="BFBFBF"/>
        <w:ind w:firstLine="480"/>
      </w:pPr>
      <w:r>
        <w:t xml:space="preserve">                self.state = c.WALK</w:t>
      </w:r>
    </w:p>
    <w:p w14:paraId="5D65358F" w14:textId="77777777" w:rsidR="001A7635" w:rsidRDefault="001A7635">
      <w:pPr>
        <w:shd w:val="clear" w:color="auto" w:fill="BFBFBF"/>
        <w:ind w:firstLine="480"/>
      </w:pPr>
      <w:r>
        <w:t xml:space="preserve">                self.big = False</w:t>
      </w:r>
    </w:p>
    <w:p w14:paraId="0EC4A484" w14:textId="77777777" w:rsidR="001A7635" w:rsidRDefault="001A7635">
      <w:pPr>
        <w:shd w:val="clear" w:color="auto" w:fill="BFBFBF"/>
        <w:ind w:firstLine="480"/>
      </w:pPr>
      <w:r>
        <w:t xml:space="preserve">                self.fire = False</w:t>
      </w:r>
    </w:p>
    <w:p w14:paraId="28E80F35" w14:textId="77777777" w:rsidR="001A7635" w:rsidRDefault="001A7635">
      <w:pPr>
        <w:shd w:val="clear" w:color="auto" w:fill="BFBFBF"/>
        <w:ind w:firstLine="480"/>
      </w:pPr>
      <w:r>
        <w:t xml:space="preserve">                self.hurt_invincible = True</w:t>
      </w:r>
    </w:p>
    <w:p w14:paraId="699C2105" w14:textId="77777777" w:rsidR="001A7635" w:rsidRDefault="001A7635">
      <w:pPr>
        <w:shd w:val="clear" w:color="auto" w:fill="BFBFBF"/>
        <w:ind w:firstLine="480"/>
      </w:pPr>
      <w:r>
        <w:t xml:space="preserve">                self.right_frames = self.right_small_normal_frames</w:t>
      </w:r>
    </w:p>
    <w:p w14:paraId="25ABA292" w14:textId="77777777" w:rsidR="001A7635" w:rsidRDefault="001A7635">
      <w:pPr>
        <w:shd w:val="clear" w:color="auto" w:fill="BFBFBF"/>
        <w:ind w:firstLine="480"/>
      </w:pPr>
      <w:r>
        <w:lastRenderedPageBreak/>
        <w:t xml:space="preserve">                self.left_frames = self.left_small_normal_frames</w:t>
      </w:r>
    </w:p>
    <w:p w14:paraId="44888824" w14:textId="77777777" w:rsidR="001A7635" w:rsidRDefault="001A7635">
      <w:pPr>
        <w:shd w:val="clear" w:color="auto" w:fill="BFBFBF"/>
        <w:ind w:firstLine="480"/>
      </w:pPr>
      <w:r>
        <w:t xml:space="preserve">            else:</w:t>
      </w:r>
    </w:p>
    <w:p w14:paraId="44DBA365" w14:textId="77777777" w:rsidR="001A7635" w:rsidRDefault="001A7635">
      <w:pPr>
        <w:shd w:val="clear" w:color="auto" w:fill="BFBFBF"/>
        <w:ind w:firstLine="480"/>
      </w:pPr>
      <w:r>
        <w:t xml:space="preserve">                frame, frame_index = frames[size_list[self.change_index]]</w:t>
      </w:r>
    </w:p>
    <w:p w14:paraId="39183D1F" w14:textId="77777777" w:rsidR="001A7635" w:rsidRDefault="001A7635">
      <w:pPr>
        <w:shd w:val="clear" w:color="auto" w:fill="BFBFBF"/>
        <w:ind w:firstLine="480"/>
      </w:pPr>
      <w:r>
        <w:t xml:space="preserve">                self.set_player_image(frame, frame_index)</w:t>
      </w:r>
    </w:p>
    <w:p w14:paraId="71EDA986" w14:textId="77777777" w:rsidR="001A7635" w:rsidRDefault="001A7635">
      <w:pPr>
        <w:shd w:val="clear" w:color="auto" w:fill="BFBFBF"/>
        <w:ind w:firstLine="480"/>
      </w:pPr>
      <w:r>
        <w:t xml:space="preserve">            self.change_index += 1</w:t>
      </w:r>
    </w:p>
    <w:p w14:paraId="458D5CA9" w14:textId="77777777" w:rsidR="001A7635" w:rsidRDefault="001A7635">
      <w:pPr>
        <w:shd w:val="clear" w:color="auto" w:fill="BFBFBF"/>
        <w:ind w:firstLine="480"/>
      </w:pPr>
    </w:p>
    <w:p w14:paraId="5B289749" w14:textId="77777777" w:rsidR="001A7635" w:rsidRDefault="001A7635">
      <w:pPr>
        <w:shd w:val="clear" w:color="auto" w:fill="BFBFBF"/>
        <w:ind w:firstLine="480"/>
      </w:pPr>
      <w:r>
        <w:t xml:space="preserve">    def changing_to_fire(self):</w:t>
      </w:r>
    </w:p>
    <w:p w14:paraId="3F40A7D5" w14:textId="77777777" w:rsidR="001A7635" w:rsidRDefault="001A7635">
      <w:pPr>
        <w:shd w:val="clear" w:color="auto" w:fill="BFBFBF"/>
        <w:ind w:firstLine="480"/>
      </w:pPr>
      <w:r>
        <w:t xml:space="preserve">        timer_list = [65, 195, 260, 325, 390, 455, 520, 585, 650, 715, 780, 845, 910, 975]</w:t>
      </w:r>
    </w:p>
    <w:p w14:paraId="2E7367D4" w14:textId="77777777" w:rsidR="001A7635" w:rsidRDefault="001A7635">
      <w:pPr>
        <w:shd w:val="clear" w:color="auto" w:fill="BFBFBF"/>
        <w:ind w:firstLine="480"/>
      </w:pPr>
      <w:r>
        <w:t xml:space="preserve">        # size value 0:fire, 1:big green, 2:big red, 3:big black</w:t>
      </w:r>
    </w:p>
    <w:p w14:paraId="1C62F481" w14:textId="77777777" w:rsidR="001A7635" w:rsidRDefault="001A7635">
      <w:pPr>
        <w:shd w:val="clear" w:color="auto" w:fill="BFBFBF"/>
        <w:ind w:firstLine="480"/>
      </w:pPr>
      <w:r>
        <w:t xml:space="preserve">        size_list = [0, 1, 2, 3, 0, 1, 2, 3, 0, 1, 2, 3, 0, 1]</w:t>
      </w:r>
    </w:p>
    <w:p w14:paraId="1B4AAD17" w14:textId="77777777" w:rsidR="001A7635" w:rsidRDefault="001A7635">
      <w:pPr>
        <w:shd w:val="clear" w:color="auto" w:fill="BFBFBF"/>
        <w:ind w:firstLine="480"/>
      </w:pPr>
      <w:r>
        <w:t xml:space="preserve">        frames = [(self.big_fire_frames, 3), (self.big_normal_frames, 3),</w:t>
      </w:r>
    </w:p>
    <w:p w14:paraId="1ADF15FD" w14:textId="77777777" w:rsidR="001A7635" w:rsidRDefault="001A7635">
      <w:pPr>
        <w:shd w:val="clear" w:color="auto" w:fill="BFBFBF"/>
        <w:ind w:firstLine="480"/>
      </w:pPr>
      <w:r>
        <w:t xml:space="preserve">                  (self.big_fire_frames, 3), (self.big_normal_frames, 3)]</w:t>
      </w:r>
    </w:p>
    <w:p w14:paraId="7B5B3B16" w14:textId="77777777" w:rsidR="001A7635" w:rsidRDefault="001A7635">
      <w:pPr>
        <w:shd w:val="clear" w:color="auto" w:fill="BFBFBF"/>
        <w:ind w:firstLine="480"/>
      </w:pPr>
    </w:p>
    <w:p w14:paraId="75F6B353" w14:textId="77777777" w:rsidR="001A7635" w:rsidRDefault="001A7635">
      <w:pPr>
        <w:shd w:val="clear" w:color="auto" w:fill="BFBFBF"/>
        <w:ind w:firstLine="480"/>
      </w:pPr>
      <w:r>
        <w:t xml:space="preserve">        if self.transition_timer == 0:</w:t>
      </w:r>
    </w:p>
    <w:p w14:paraId="144A6C91" w14:textId="77777777" w:rsidR="001A7635" w:rsidRDefault="001A7635">
      <w:pPr>
        <w:shd w:val="clear" w:color="auto" w:fill="BFBFBF"/>
        <w:ind w:firstLine="480"/>
      </w:pPr>
      <w:r>
        <w:t xml:space="preserve">            self.change_index = 0</w:t>
      </w:r>
    </w:p>
    <w:p w14:paraId="0633C26F" w14:textId="77777777" w:rsidR="001A7635" w:rsidRDefault="001A7635">
      <w:pPr>
        <w:shd w:val="clear" w:color="auto" w:fill="BFBFBF"/>
        <w:ind w:firstLine="480"/>
      </w:pPr>
      <w:r>
        <w:t xml:space="preserve">            self.transition_timer = self.current_time</w:t>
      </w:r>
    </w:p>
    <w:p w14:paraId="0AB6C1F1" w14:textId="77777777" w:rsidR="001A7635" w:rsidRDefault="001A7635">
      <w:pPr>
        <w:shd w:val="clear" w:color="auto" w:fill="BFBFBF"/>
        <w:ind w:firstLine="480"/>
      </w:pPr>
      <w:r>
        <w:t xml:space="preserve">        elif (self.current_time - self.transition_timer) &gt; timer_list[self.change_index]:</w:t>
      </w:r>
    </w:p>
    <w:p w14:paraId="203AF512" w14:textId="77777777" w:rsidR="001A7635" w:rsidRDefault="001A7635">
      <w:pPr>
        <w:shd w:val="clear" w:color="auto" w:fill="BFBFBF"/>
        <w:ind w:firstLine="480"/>
      </w:pPr>
      <w:r>
        <w:t xml:space="preserve">            if (self.change_index + 1) &gt;= len(timer_list):</w:t>
      </w:r>
    </w:p>
    <w:p w14:paraId="10D88810" w14:textId="77777777" w:rsidR="001A7635" w:rsidRDefault="001A7635">
      <w:pPr>
        <w:shd w:val="clear" w:color="auto" w:fill="BFBFBF"/>
        <w:ind w:firstLine="480"/>
      </w:pPr>
      <w:r>
        <w:t xml:space="preserve">                # player becomes fire</w:t>
      </w:r>
    </w:p>
    <w:p w14:paraId="5DE87D17" w14:textId="77777777" w:rsidR="001A7635" w:rsidRDefault="001A7635">
      <w:pPr>
        <w:shd w:val="clear" w:color="auto" w:fill="BFBFBF"/>
        <w:ind w:firstLine="480"/>
      </w:pPr>
      <w:r>
        <w:t xml:space="preserve">                self.transition_timer = 0</w:t>
      </w:r>
    </w:p>
    <w:p w14:paraId="3B13CCCC" w14:textId="77777777" w:rsidR="001A7635" w:rsidRDefault="001A7635">
      <w:pPr>
        <w:shd w:val="clear" w:color="auto" w:fill="BFBFBF"/>
        <w:ind w:firstLine="480"/>
      </w:pPr>
      <w:r>
        <w:t xml:space="preserve">                self.set_player_image(self.big_fire_frames, 3)</w:t>
      </w:r>
    </w:p>
    <w:p w14:paraId="01A4881A" w14:textId="77777777" w:rsidR="001A7635" w:rsidRDefault="001A7635">
      <w:pPr>
        <w:shd w:val="clear" w:color="auto" w:fill="BFBFBF"/>
        <w:ind w:firstLine="480"/>
      </w:pPr>
      <w:r>
        <w:t xml:space="preserve">                self.fire = True</w:t>
      </w:r>
    </w:p>
    <w:p w14:paraId="200606B1" w14:textId="77777777" w:rsidR="001A7635" w:rsidRDefault="001A7635">
      <w:pPr>
        <w:shd w:val="clear" w:color="auto" w:fill="BFBFBF"/>
        <w:ind w:firstLine="480"/>
      </w:pPr>
      <w:r>
        <w:t xml:space="preserve">                self.state = c.WALK</w:t>
      </w:r>
    </w:p>
    <w:p w14:paraId="223B8574" w14:textId="77777777" w:rsidR="001A7635" w:rsidRDefault="001A7635">
      <w:pPr>
        <w:shd w:val="clear" w:color="auto" w:fill="BFBFBF"/>
        <w:ind w:firstLine="480"/>
      </w:pPr>
      <w:r>
        <w:t xml:space="preserve">                self.right_frames = self.right_big_fire_frames</w:t>
      </w:r>
    </w:p>
    <w:p w14:paraId="607B6740" w14:textId="77777777" w:rsidR="001A7635" w:rsidRDefault="001A7635">
      <w:pPr>
        <w:shd w:val="clear" w:color="auto" w:fill="BFBFBF"/>
        <w:ind w:firstLine="480"/>
      </w:pPr>
      <w:r>
        <w:t xml:space="preserve">                self.left_frames = self.left_big_fire_frames</w:t>
      </w:r>
    </w:p>
    <w:p w14:paraId="7934FBF8" w14:textId="77777777" w:rsidR="001A7635" w:rsidRDefault="001A7635">
      <w:pPr>
        <w:shd w:val="clear" w:color="auto" w:fill="BFBFBF"/>
        <w:ind w:firstLine="480"/>
      </w:pPr>
      <w:r>
        <w:t xml:space="preserve">            else:</w:t>
      </w:r>
    </w:p>
    <w:p w14:paraId="00B3490A" w14:textId="77777777" w:rsidR="001A7635" w:rsidRDefault="001A7635">
      <w:pPr>
        <w:shd w:val="clear" w:color="auto" w:fill="BFBFBF"/>
        <w:ind w:firstLine="480"/>
      </w:pPr>
      <w:r>
        <w:t xml:space="preserve">                frame, frame_index = frames[size_list[self.change_index]]</w:t>
      </w:r>
    </w:p>
    <w:p w14:paraId="7905C67E" w14:textId="77777777" w:rsidR="001A7635" w:rsidRDefault="001A7635">
      <w:pPr>
        <w:shd w:val="clear" w:color="auto" w:fill="BFBFBF"/>
        <w:ind w:firstLine="480"/>
      </w:pPr>
      <w:r>
        <w:t xml:space="preserve">                self.set_player_image(frame, frame_index)</w:t>
      </w:r>
    </w:p>
    <w:p w14:paraId="6D9CC303" w14:textId="77777777" w:rsidR="001A7635" w:rsidRDefault="001A7635">
      <w:pPr>
        <w:shd w:val="clear" w:color="auto" w:fill="BFBFBF"/>
        <w:ind w:firstLine="480"/>
      </w:pPr>
      <w:r>
        <w:t xml:space="preserve">            self.change_index += 1</w:t>
      </w:r>
    </w:p>
    <w:p w14:paraId="31F23D68" w14:textId="77777777" w:rsidR="001A7635" w:rsidRDefault="001A7635">
      <w:pPr>
        <w:shd w:val="clear" w:color="auto" w:fill="BFBFBF"/>
        <w:ind w:firstLine="480"/>
      </w:pPr>
    </w:p>
    <w:p w14:paraId="352A873D" w14:textId="77777777" w:rsidR="001A7635" w:rsidRDefault="001A7635">
      <w:pPr>
        <w:shd w:val="clear" w:color="auto" w:fill="BFBFBF"/>
        <w:ind w:firstLine="480"/>
      </w:pPr>
      <w:r>
        <w:t xml:space="preserve">    def set_player_image(self, frames, frame_index):</w:t>
      </w:r>
    </w:p>
    <w:p w14:paraId="3B92FB70" w14:textId="77777777" w:rsidR="001A7635" w:rsidRDefault="001A7635">
      <w:pPr>
        <w:shd w:val="clear" w:color="auto" w:fill="BFBFBF"/>
        <w:ind w:firstLine="480"/>
      </w:pPr>
      <w:r>
        <w:t xml:space="preserve">        self.frame_index = frame_index</w:t>
      </w:r>
    </w:p>
    <w:p w14:paraId="10C4CE15" w14:textId="77777777" w:rsidR="001A7635" w:rsidRDefault="001A7635">
      <w:pPr>
        <w:shd w:val="clear" w:color="auto" w:fill="BFBFBF"/>
        <w:ind w:firstLine="480"/>
      </w:pPr>
      <w:r>
        <w:t xml:space="preserve">        if self.facing_right:</w:t>
      </w:r>
    </w:p>
    <w:p w14:paraId="6922BFA9" w14:textId="77777777" w:rsidR="001A7635" w:rsidRDefault="001A7635">
      <w:pPr>
        <w:shd w:val="clear" w:color="auto" w:fill="BFBFBF"/>
        <w:ind w:firstLine="480"/>
      </w:pPr>
      <w:r>
        <w:t xml:space="preserve">            self.right_frames = frames[0]</w:t>
      </w:r>
    </w:p>
    <w:p w14:paraId="751FB3E6" w14:textId="77777777" w:rsidR="001A7635" w:rsidRDefault="001A7635">
      <w:pPr>
        <w:shd w:val="clear" w:color="auto" w:fill="BFBFBF"/>
        <w:ind w:firstLine="480"/>
      </w:pPr>
      <w:r>
        <w:t xml:space="preserve">            self.image = frames[0][frame_index]</w:t>
      </w:r>
    </w:p>
    <w:p w14:paraId="5C4561E9" w14:textId="77777777" w:rsidR="001A7635" w:rsidRDefault="001A7635">
      <w:pPr>
        <w:shd w:val="clear" w:color="auto" w:fill="BFBFBF"/>
        <w:ind w:firstLine="480"/>
      </w:pPr>
      <w:r>
        <w:t xml:space="preserve">        else:</w:t>
      </w:r>
    </w:p>
    <w:p w14:paraId="6CC9FC16" w14:textId="77777777" w:rsidR="001A7635" w:rsidRDefault="001A7635">
      <w:pPr>
        <w:shd w:val="clear" w:color="auto" w:fill="BFBFBF"/>
        <w:ind w:firstLine="480"/>
      </w:pPr>
      <w:r>
        <w:t xml:space="preserve">            self.left_frames = frames[1]</w:t>
      </w:r>
    </w:p>
    <w:p w14:paraId="1BD8CD08" w14:textId="77777777" w:rsidR="001A7635" w:rsidRDefault="001A7635">
      <w:pPr>
        <w:shd w:val="clear" w:color="auto" w:fill="BFBFBF"/>
        <w:ind w:firstLine="480"/>
      </w:pPr>
      <w:r>
        <w:t xml:space="preserve">            self.image = frames[1][frame_index]</w:t>
      </w:r>
    </w:p>
    <w:p w14:paraId="673E7B41" w14:textId="77777777" w:rsidR="001A7635" w:rsidRDefault="001A7635">
      <w:pPr>
        <w:shd w:val="clear" w:color="auto" w:fill="BFBFBF"/>
        <w:ind w:firstLine="480"/>
      </w:pPr>
      <w:r>
        <w:t xml:space="preserve">        bottom = self.rect.bottom</w:t>
      </w:r>
    </w:p>
    <w:p w14:paraId="630B542A" w14:textId="77777777" w:rsidR="001A7635" w:rsidRDefault="001A7635">
      <w:pPr>
        <w:shd w:val="clear" w:color="auto" w:fill="BFBFBF"/>
        <w:ind w:firstLine="480"/>
      </w:pPr>
      <w:r>
        <w:t xml:space="preserve">        centerx = self.rect.centerx</w:t>
      </w:r>
    </w:p>
    <w:p w14:paraId="44A8AA25" w14:textId="77777777" w:rsidR="001A7635" w:rsidRDefault="001A7635">
      <w:pPr>
        <w:shd w:val="clear" w:color="auto" w:fill="BFBFBF"/>
        <w:ind w:firstLine="480"/>
      </w:pPr>
      <w:r>
        <w:t xml:space="preserve">        self.rect = self.image.get_rect()</w:t>
      </w:r>
    </w:p>
    <w:p w14:paraId="159433F2" w14:textId="77777777" w:rsidR="001A7635" w:rsidRDefault="001A7635">
      <w:pPr>
        <w:shd w:val="clear" w:color="auto" w:fill="BFBFBF"/>
        <w:ind w:firstLine="480"/>
      </w:pPr>
      <w:r>
        <w:t xml:space="preserve">        self.rect.bottom = bottom</w:t>
      </w:r>
    </w:p>
    <w:p w14:paraId="719990F8" w14:textId="77777777" w:rsidR="001A7635" w:rsidRDefault="001A7635">
      <w:pPr>
        <w:shd w:val="clear" w:color="auto" w:fill="BFBFBF"/>
        <w:ind w:firstLine="480"/>
      </w:pPr>
      <w:r>
        <w:t xml:space="preserve">        self.rect.centerx = centerx</w:t>
      </w:r>
    </w:p>
    <w:p w14:paraId="2B5B73EE" w14:textId="77777777" w:rsidR="001A7635" w:rsidRDefault="001A7635">
      <w:pPr>
        <w:shd w:val="clear" w:color="auto" w:fill="BFBFBF"/>
        <w:ind w:firstLine="480"/>
      </w:pPr>
    </w:p>
    <w:p w14:paraId="6E7B326C" w14:textId="77777777" w:rsidR="001A7635" w:rsidRDefault="001A7635">
      <w:pPr>
        <w:shd w:val="clear" w:color="auto" w:fill="BFBFBF"/>
        <w:ind w:firstLine="480"/>
      </w:pPr>
      <w:r>
        <w:t xml:space="preserve">    def check_if_hurt_invincible(self):</w:t>
      </w:r>
    </w:p>
    <w:p w14:paraId="074A4596" w14:textId="77777777" w:rsidR="001A7635" w:rsidRDefault="001A7635">
      <w:pPr>
        <w:shd w:val="clear" w:color="auto" w:fill="BFBFBF"/>
        <w:ind w:firstLine="480"/>
      </w:pPr>
      <w:r>
        <w:t xml:space="preserve">        if self.hurt_invincible:</w:t>
      </w:r>
    </w:p>
    <w:p w14:paraId="475C31C8" w14:textId="77777777" w:rsidR="001A7635" w:rsidRDefault="001A7635">
      <w:pPr>
        <w:shd w:val="clear" w:color="auto" w:fill="BFBFBF"/>
        <w:ind w:firstLine="480"/>
      </w:pPr>
      <w:r>
        <w:t xml:space="preserve">            if self.hurt_invincible_timer == 0:</w:t>
      </w:r>
    </w:p>
    <w:p w14:paraId="36EE9887" w14:textId="77777777" w:rsidR="001A7635" w:rsidRDefault="001A7635">
      <w:pPr>
        <w:shd w:val="clear" w:color="auto" w:fill="BFBFBF"/>
        <w:ind w:firstLine="480"/>
      </w:pPr>
      <w:r>
        <w:t xml:space="preserve">                self.hurt_invincible_timer = self.current_time</w:t>
      </w:r>
    </w:p>
    <w:p w14:paraId="7A5E48D5" w14:textId="77777777" w:rsidR="001A7635" w:rsidRDefault="001A7635">
      <w:pPr>
        <w:shd w:val="clear" w:color="auto" w:fill="BFBFBF"/>
        <w:ind w:firstLine="480"/>
      </w:pPr>
      <w:r>
        <w:lastRenderedPageBreak/>
        <w:t xml:space="preserve">                self.hurt_invincible_timer2 = self.current_time</w:t>
      </w:r>
    </w:p>
    <w:p w14:paraId="0E1D12C3" w14:textId="77777777" w:rsidR="001A7635" w:rsidRDefault="001A7635">
      <w:pPr>
        <w:shd w:val="clear" w:color="auto" w:fill="BFBFBF"/>
        <w:ind w:firstLine="480"/>
      </w:pPr>
      <w:r>
        <w:t xml:space="preserve">            elif (self.current_time - self.hurt_invincible_timer) &lt; 2000:</w:t>
      </w:r>
    </w:p>
    <w:p w14:paraId="0C656E3A" w14:textId="77777777" w:rsidR="001A7635" w:rsidRDefault="001A7635">
      <w:pPr>
        <w:shd w:val="clear" w:color="auto" w:fill="BFBFBF"/>
        <w:ind w:firstLine="480"/>
      </w:pPr>
      <w:r>
        <w:t xml:space="preserve">                if (self.current_time - self.hurt_invincible_timer2) &lt; 35:</w:t>
      </w:r>
    </w:p>
    <w:p w14:paraId="2A426111" w14:textId="77777777" w:rsidR="001A7635" w:rsidRDefault="001A7635">
      <w:pPr>
        <w:shd w:val="clear" w:color="auto" w:fill="BFBFBF"/>
        <w:ind w:firstLine="480"/>
      </w:pPr>
      <w:r>
        <w:t xml:space="preserve">                    self.image.set_alpha(0)</w:t>
      </w:r>
    </w:p>
    <w:p w14:paraId="4F929347" w14:textId="77777777" w:rsidR="001A7635" w:rsidRDefault="001A7635">
      <w:pPr>
        <w:shd w:val="clear" w:color="auto" w:fill="BFBFBF"/>
        <w:ind w:firstLine="480"/>
      </w:pPr>
      <w:r>
        <w:t xml:space="preserve">                elif (self.current_time - self.hurt_invincible_timer2) &lt; 70:</w:t>
      </w:r>
    </w:p>
    <w:p w14:paraId="4528FD49" w14:textId="77777777" w:rsidR="001A7635" w:rsidRDefault="001A7635">
      <w:pPr>
        <w:shd w:val="clear" w:color="auto" w:fill="BFBFBF"/>
        <w:ind w:firstLine="480"/>
      </w:pPr>
      <w:r>
        <w:t xml:space="preserve">                    self.image.set_alpha(255)</w:t>
      </w:r>
    </w:p>
    <w:p w14:paraId="5089A1F9" w14:textId="77777777" w:rsidR="001A7635" w:rsidRDefault="001A7635">
      <w:pPr>
        <w:shd w:val="clear" w:color="auto" w:fill="BFBFBF"/>
        <w:ind w:firstLine="480"/>
      </w:pPr>
      <w:r>
        <w:t xml:space="preserve">                    self.hurt_invincible_timer2 = self.current_time</w:t>
      </w:r>
    </w:p>
    <w:p w14:paraId="4B17C019" w14:textId="77777777" w:rsidR="001A7635" w:rsidRDefault="001A7635">
      <w:pPr>
        <w:shd w:val="clear" w:color="auto" w:fill="BFBFBF"/>
        <w:ind w:firstLine="480"/>
      </w:pPr>
      <w:r>
        <w:t xml:space="preserve">            else:</w:t>
      </w:r>
    </w:p>
    <w:p w14:paraId="69315579" w14:textId="77777777" w:rsidR="001A7635" w:rsidRDefault="001A7635">
      <w:pPr>
        <w:shd w:val="clear" w:color="auto" w:fill="BFBFBF"/>
        <w:ind w:firstLine="480"/>
      </w:pPr>
      <w:r>
        <w:t xml:space="preserve">                self.hurt_invincible = False</w:t>
      </w:r>
    </w:p>
    <w:p w14:paraId="24A8ED5B" w14:textId="77777777" w:rsidR="001A7635" w:rsidRDefault="001A7635">
      <w:pPr>
        <w:shd w:val="clear" w:color="auto" w:fill="BFBFBF"/>
        <w:ind w:firstLine="480"/>
      </w:pPr>
      <w:r>
        <w:t xml:space="preserve">                self.hurt_invincible_timer = 0</w:t>
      </w:r>
    </w:p>
    <w:p w14:paraId="7FA69332" w14:textId="77777777" w:rsidR="001A7635" w:rsidRDefault="001A7635">
      <w:pPr>
        <w:shd w:val="clear" w:color="auto" w:fill="BFBFBF"/>
        <w:ind w:firstLine="480"/>
      </w:pPr>
      <w:r>
        <w:t xml:space="preserve">                for frames in self.all_images:</w:t>
      </w:r>
    </w:p>
    <w:p w14:paraId="3469EEE2" w14:textId="77777777" w:rsidR="001A7635" w:rsidRDefault="001A7635">
      <w:pPr>
        <w:shd w:val="clear" w:color="auto" w:fill="BFBFBF"/>
        <w:ind w:firstLine="480"/>
      </w:pPr>
      <w:r>
        <w:t xml:space="preserve">                    for image in frames:</w:t>
      </w:r>
    </w:p>
    <w:p w14:paraId="5EFE288B" w14:textId="77777777" w:rsidR="001A7635" w:rsidRDefault="001A7635">
      <w:pPr>
        <w:shd w:val="clear" w:color="auto" w:fill="BFBFBF"/>
        <w:ind w:firstLine="480"/>
      </w:pPr>
      <w:r>
        <w:t xml:space="preserve">                        image.set_alpha(255)</w:t>
      </w:r>
    </w:p>
    <w:p w14:paraId="57665188" w14:textId="77777777" w:rsidR="001A7635" w:rsidRDefault="001A7635">
      <w:pPr>
        <w:shd w:val="clear" w:color="auto" w:fill="BFBFBF"/>
        <w:ind w:firstLine="480"/>
      </w:pPr>
    </w:p>
    <w:p w14:paraId="0B52C3F9" w14:textId="77777777" w:rsidR="001A7635" w:rsidRDefault="001A7635">
      <w:pPr>
        <w:shd w:val="clear" w:color="auto" w:fill="BFBFBF"/>
        <w:ind w:firstLine="480"/>
      </w:pPr>
      <w:r>
        <w:t xml:space="preserve">    def check_if_invincible(self):</w:t>
      </w:r>
    </w:p>
    <w:p w14:paraId="0134DAB6" w14:textId="77777777" w:rsidR="001A7635" w:rsidRDefault="001A7635">
      <w:pPr>
        <w:shd w:val="clear" w:color="auto" w:fill="BFBFBF"/>
        <w:ind w:firstLine="480"/>
      </w:pPr>
      <w:r>
        <w:t xml:space="preserve">        if self.invincible:</w:t>
      </w:r>
    </w:p>
    <w:p w14:paraId="63B734E2" w14:textId="77777777" w:rsidR="001A7635" w:rsidRDefault="001A7635">
      <w:pPr>
        <w:shd w:val="clear" w:color="auto" w:fill="BFBFBF"/>
        <w:ind w:firstLine="480"/>
      </w:pPr>
      <w:r>
        <w:t xml:space="preserve">            if self.invincible_timer == 0:</w:t>
      </w:r>
    </w:p>
    <w:p w14:paraId="0674A7DC" w14:textId="77777777" w:rsidR="001A7635" w:rsidRDefault="001A7635">
      <w:pPr>
        <w:shd w:val="clear" w:color="auto" w:fill="BFBFBF"/>
        <w:ind w:firstLine="480"/>
      </w:pPr>
      <w:r>
        <w:t xml:space="preserve">                self.invincible_timer = self.current_time</w:t>
      </w:r>
    </w:p>
    <w:p w14:paraId="44585520" w14:textId="77777777" w:rsidR="001A7635" w:rsidRDefault="001A7635">
      <w:pPr>
        <w:shd w:val="clear" w:color="auto" w:fill="BFBFBF"/>
        <w:ind w:firstLine="480"/>
      </w:pPr>
      <w:r>
        <w:t xml:space="preserve">                self.invincible_timer2 = self.current_time</w:t>
      </w:r>
    </w:p>
    <w:p w14:paraId="0BC67AEE" w14:textId="77777777" w:rsidR="001A7635" w:rsidRDefault="001A7635">
      <w:pPr>
        <w:shd w:val="clear" w:color="auto" w:fill="BFBFBF"/>
        <w:ind w:firstLine="480"/>
      </w:pPr>
      <w:r>
        <w:t xml:space="preserve">            elif (self.current_time - self.invincible_timer) &lt; 10000:</w:t>
      </w:r>
    </w:p>
    <w:p w14:paraId="5866A8D1" w14:textId="77777777" w:rsidR="001A7635" w:rsidRDefault="001A7635">
      <w:pPr>
        <w:shd w:val="clear" w:color="auto" w:fill="BFBFBF"/>
        <w:ind w:firstLine="480"/>
      </w:pPr>
      <w:r>
        <w:t xml:space="preserve">                if (self.current_time - self.invincible_timer2) &lt; 35:</w:t>
      </w:r>
    </w:p>
    <w:p w14:paraId="75674824" w14:textId="77777777" w:rsidR="001A7635" w:rsidRDefault="001A7635">
      <w:pPr>
        <w:shd w:val="clear" w:color="auto" w:fill="BFBFBF"/>
        <w:ind w:firstLine="480"/>
      </w:pPr>
      <w:r>
        <w:t xml:space="preserve">                    self.image.set_alpha(0)</w:t>
      </w:r>
    </w:p>
    <w:p w14:paraId="164794B4" w14:textId="77777777" w:rsidR="001A7635" w:rsidRDefault="001A7635">
      <w:pPr>
        <w:shd w:val="clear" w:color="auto" w:fill="BFBFBF"/>
        <w:ind w:firstLine="480"/>
      </w:pPr>
      <w:r>
        <w:t xml:space="preserve">                elif (self.current_time - self.invincible_timer2) &lt; 70:</w:t>
      </w:r>
    </w:p>
    <w:p w14:paraId="5320682D" w14:textId="77777777" w:rsidR="001A7635" w:rsidRDefault="001A7635">
      <w:pPr>
        <w:shd w:val="clear" w:color="auto" w:fill="BFBFBF"/>
        <w:ind w:firstLine="480"/>
      </w:pPr>
      <w:r>
        <w:t xml:space="preserve">                    self.image.set_alpha(255)</w:t>
      </w:r>
    </w:p>
    <w:p w14:paraId="1D495553" w14:textId="77777777" w:rsidR="001A7635" w:rsidRDefault="001A7635">
      <w:pPr>
        <w:shd w:val="clear" w:color="auto" w:fill="BFBFBF"/>
        <w:ind w:firstLine="480"/>
      </w:pPr>
      <w:r>
        <w:t xml:space="preserve">                    self.invincible_timer2 = self.current_time</w:t>
      </w:r>
    </w:p>
    <w:p w14:paraId="215B15DD" w14:textId="77777777" w:rsidR="001A7635" w:rsidRDefault="001A7635">
      <w:pPr>
        <w:shd w:val="clear" w:color="auto" w:fill="BFBFBF"/>
        <w:ind w:firstLine="480"/>
      </w:pPr>
      <w:r>
        <w:t xml:space="preserve">            elif (self.current_time - self.invincible_timer) &lt; 12000:</w:t>
      </w:r>
    </w:p>
    <w:p w14:paraId="3E62886A" w14:textId="77777777" w:rsidR="001A7635" w:rsidRDefault="001A7635">
      <w:pPr>
        <w:shd w:val="clear" w:color="auto" w:fill="BFBFBF"/>
        <w:ind w:firstLine="480"/>
      </w:pPr>
      <w:r>
        <w:t xml:space="preserve">                if (self.current_time - self.invincible_timer2) &lt; 100:</w:t>
      </w:r>
    </w:p>
    <w:p w14:paraId="65182F22" w14:textId="77777777" w:rsidR="001A7635" w:rsidRDefault="001A7635">
      <w:pPr>
        <w:shd w:val="clear" w:color="auto" w:fill="BFBFBF"/>
        <w:ind w:firstLine="480"/>
      </w:pPr>
      <w:r>
        <w:t xml:space="preserve">                    self.image.set_alpha(0)</w:t>
      </w:r>
    </w:p>
    <w:p w14:paraId="6BD52961" w14:textId="77777777" w:rsidR="001A7635" w:rsidRDefault="001A7635">
      <w:pPr>
        <w:shd w:val="clear" w:color="auto" w:fill="BFBFBF"/>
        <w:ind w:firstLine="480"/>
      </w:pPr>
      <w:r>
        <w:t xml:space="preserve">                elif (self.current_time - self.invincible_timer2) &lt; 200:</w:t>
      </w:r>
    </w:p>
    <w:p w14:paraId="6BA15C02" w14:textId="77777777" w:rsidR="001A7635" w:rsidRDefault="001A7635">
      <w:pPr>
        <w:shd w:val="clear" w:color="auto" w:fill="BFBFBF"/>
        <w:ind w:firstLine="480"/>
      </w:pPr>
      <w:r>
        <w:t xml:space="preserve">                    self.image.set_alpha(255)</w:t>
      </w:r>
    </w:p>
    <w:p w14:paraId="2853969D" w14:textId="77777777" w:rsidR="001A7635" w:rsidRDefault="001A7635">
      <w:pPr>
        <w:shd w:val="clear" w:color="auto" w:fill="BFBFBF"/>
        <w:ind w:firstLine="480"/>
      </w:pPr>
      <w:r>
        <w:t xml:space="preserve">                    self.invincible_timer2 = self.current_time</w:t>
      </w:r>
    </w:p>
    <w:p w14:paraId="29C5CF71" w14:textId="77777777" w:rsidR="001A7635" w:rsidRDefault="001A7635">
      <w:pPr>
        <w:shd w:val="clear" w:color="auto" w:fill="BFBFBF"/>
        <w:ind w:firstLine="480"/>
      </w:pPr>
      <w:r>
        <w:t xml:space="preserve">            else:</w:t>
      </w:r>
    </w:p>
    <w:p w14:paraId="24B3E3B1" w14:textId="77777777" w:rsidR="001A7635" w:rsidRDefault="001A7635">
      <w:pPr>
        <w:shd w:val="clear" w:color="auto" w:fill="BFBFBF"/>
        <w:ind w:firstLine="480"/>
      </w:pPr>
      <w:r>
        <w:t xml:space="preserve">                self.invincible = False</w:t>
      </w:r>
    </w:p>
    <w:p w14:paraId="2432B546" w14:textId="77777777" w:rsidR="001A7635" w:rsidRDefault="001A7635">
      <w:pPr>
        <w:shd w:val="clear" w:color="auto" w:fill="BFBFBF"/>
        <w:ind w:firstLine="480"/>
      </w:pPr>
      <w:r>
        <w:t xml:space="preserve">                self.invincible_timer = 0</w:t>
      </w:r>
    </w:p>
    <w:p w14:paraId="48610C34" w14:textId="77777777" w:rsidR="001A7635" w:rsidRDefault="001A7635">
      <w:pPr>
        <w:shd w:val="clear" w:color="auto" w:fill="BFBFBF"/>
        <w:ind w:firstLine="480"/>
      </w:pPr>
      <w:r>
        <w:t xml:space="preserve">                for frames in self.all_images:</w:t>
      </w:r>
    </w:p>
    <w:p w14:paraId="4E1E158F" w14:textId="77777777" w:rsidR="001A7635" w:rsidRDefault="001A7635">
      <w:pPr>
        <w:shd w:val="clear" w:color="auto" w:fill="BFBFBF"/>
        <w:ind w:firstLine="480"/>
      </w:pPr>
      <w:r>
        <w:t xml:space="preserve">                    for image in frames:</w:t>
      </w:r>
    </w:p>
    <w:p w14:paraId="732DF3A6" w14:textId="77777777" w:rsidR="001A7635" w:rsidRDefault="001A7635">
      <w:pPr>
        <w:shd w:val="clear" w:color="auto" w:fill="BFBFBF"/>
        <w:ind w:firstLine="480"/>
      </w:pPr>
      <w:r>
        <w:t xml:space="preserve">                        image.set_alpha(255)</w:t>
      </w:r>
    </w:p>
    <w:p w14:paraId="44E92C4D" w14:textId="77777777" w:rsidR="001A7635" w:rsidRDefault="001A7635">
      <w:pPr>
        <w:shd w:val="clear" w:color="auto" w:fill="BFBFBF"/>
        <w:ind w:firstLine="480"/>
      </w:pPr>
    </w:p>
    <w:p w14:paraId="40556FB2" w14:textId="77777777" w:rsidR="001A7635" w:rsidRDefault="001A7635">
      <w:pPr>
        <w:shd w:val="clear" w:color="auto" w:fill="BFBFBF"/>
        <w:ind w:firstLine="480"/>
      </w:pPr>
      <w:r>
        <w:t xml:space="preserve">    def animation(self):</w:t>
      </w:r>
    </w:p>
    <w:p w14:paraId="28AAE4D2" w14:textId="77777777" w:rsidR="001A7635" w:rsidRDefault="001A7635">
      <w:pPr>
        <w:shd w:val="clear" w:color="auto" w:fill="BFBFBF"/>
        <w:ind w:firstLine="480"/>
      </w:pPr>
      <w:r>
        <w:t xml:space="preserve">        if self.facing_right:</w:t>
      </w:r>
    </w:p>
    <w:p w14:paraId="3F190802" w14:textId="77777777" w:rsidR="001A7635" w:rsidRDefault="001A7635">
      <w:pPr>
        <w:shd w:val="clear" w:color="auto" w:fill="BFBFBF"/>
        <w:ind w:firstLine="480"/>
      </w:pPr>
      <w:r>
        <w:t xml:space="preserve">            self.image = self.right_frames[self.frame_index]</w:t>
      </w:r>
    </w:p>
    <w:p w14:paraId="3E5505A6" w14:textId="77777777" w:rsidR="001A7635" w:rsidRDefault="001A7635">
      <w:pPr>
        <w:shd w:val="clear" w:color="auto" w:fill="BFBFBF"/>
        <w:ind w:firstLine="480"/>
      </w:pPr>
      <w:r>
        <w:t xml:space="preserve">        else:</w:t>
      </w:r>
    </w:p>
    <w:p w14:paraId="5EC691BC" w14:textId="77777777" w:rsidR="001A7635" w:rsidRDefault="001A7635">
      <w:pPr>
        <w:shd w:val="clear" w:color="auto" w:fill="BFBFBF"/>
        <w:ind w:firstLine="480"/>
      </w:pPr>
      <w:r>
        <w:t xml:space="preserve">            self.image = self.left_frames[self.frame_index]</w:t>
      </w:r>
    </w:p>
    <w:p w14:paraId="02D1D0BD" w14:textId="77777777" w:rsidR="001A7635" w:rsidRDefault="001A7635">
      <w:pPr>
        <w:shd w:val="clear" w:color="auto" w:fill="BFBFBF"/>
        <w:ind w:firstLine="480"/>
      </w:pPr>
    </w:p>
    <w:p w14:paraId="4641844E" w14:textId="77777777" w:rsidR="001A7635" w:rsidRDefault="001A7635">
      <w:pPr>
        <w:shd w:val="clear" w:color="auto" w:fill="BFBFBF"/>
        <w:ind w:firstLine="480"/>
      </w:pPr>
      <w:r>
        <w:t xml:space="preserve">    def start_death_jump(self, game_info):</w:t>
      </w:r>
    </w:p>
    <w:p w14:paraId="5A7D6D2B" w14:textId="77777777" w:rsidR="001A7635" w:rsidRDefault="001A7635">
      <w:pPr>
        <w:shd w:val="clear" w:color="auto" w:fill="BFBFBF"/>
        <w:ind w:firstLine="480"/>
      </w:pPr>
      <w:r>
        <w:t xml:space="preserve">        self.dead = True</w:t>
      </w:r>
    </w:p>
    <w:p w14:paraId="18D1EA62" w14:textId="77777777" w:rsidR="001A7635" w:rsidRDefault="001A7635">
      <w:pPr>
        <w:shd w:val="clear" w:color="auto" w:fill="BFBFBF"/>
        <w:ind w:firstLine="480"/>
      </w:pPr>
      <w:r>
        <w:t xml:space="preserve">        self.y_vel = -11</w:t>
      </w:r>
    </w:p>
    <w:p w14:paraId="48196A52" w14:textId="77777777" w:rsidR="001A7635" w:rsidRDefault="001A7635">
      <w:pPr>
        <w:shd w:val="clear" w:color="auto" w:fill="BFBFBF"/>
        <w:ind w:firstLine="480"/>
      </w:pPr>
      <w:r>
        <w:t xml:space="preserve">        self.gravity = .5</w:t>
      </w:r>
    </w:p>
    <w:p w14:paraId="1210B8E3" w14:textId="77777777" w:rsidR="001A7635" w:rsidRDefault="001A7635">
      <w:pPr>
        <w:shd w:val="clear" w:color="auto" w:fill="BFBFBF"/>
        <w:ind w:firstLine="480"/>
      </w:pPr>
      <w:r>
        <w:t xml:space="preserve">        self.frame_index = 6</w:t>
      </w:r>
    </w:p>
    <w:p w14:paraId="27AD13FF" w14:textId="0E362196" w:rsidR="001A7635" w:rsidRDefault="001A7635">
      <w:pPr>
        <w:shd w:val="clear" w:color="auto" w:fill="BFBFBF"/>
        <w:ind w:firstLine="480"/>
      </w:pPr>
      <w:r>
        <w:t xml:space="preserve">        self.state = c.DEATH_JUMP</w:t>
      </w:r>
    </w:p>
    <w:p w14:paraId="4DB33156" w14:textId="16DF44B6" w:rsidR="001A7635" w:rsidRDefault="001A7635" w:rsidP="001A7635">
      <w:pPr>
        <w:pStyle w:val="3"/>
      </w:pPr>
      <w:bookmarkStart w:id="20" w:name="_Toc117010473"/>
      <w:r>
        <w:rPr>
          <w:rFonts w:hint="eastAsia"/>
        </w:rPr>
        <w:lastRenderedPageBreak/>
        <w:t>p</w:t>
      </w:r>
      <w:r>
        <w:t>owerup.py</w:t>
      </w:r>
      <w:bookmarkEnd w:id="20"/>
    </w:p>
    <w:p w14:paraId="59469572" w14:textId="77777777" w:rsidR="001A7635" w:rsidRDefault="001A7635">
      <w:pPr>
        <w:shd w:val="clear" w:color="auto" w:fill="BFBFBF"/>
        <w:ind w:firstLine="480"/>
      </w:pPr>
      <w:r>
        <w:t>import pygame as pg</w:t>
      </w:r>
    </w:p>
    <w:p w14:paraId="03E00E29" w14:textId="77777777" w:rsidR="001A7635" w:rsidRDefault="001A7635">
      <w:pPr>
        <w:shd w:val="clear" w:color="auto" w:fill="BFBFBF"/>
        <w:ind w:firstLine="480"/>
      </w:pPr>
      <w:r>
        <w:t>from . import stuff</w:t>
      </w:r>
    </w:p>
    <w:p w14:paraId="458BE2E8" w14:textId="77777777" w:rsidR="001A7635" w:rsidRDefault="001A7635">
      <w:pPr>
        <w:shd w:val="clear" w:color="auto" w:fill="BFBFBF"/>
        <w:ind w:firstLine="480"/>
      </w:pPr>
      <w:r>
        <w:t>from .. import constants as c</w:t>
      </w:r>
    </w:p>
    <w:p w14:paraId="228CB7F9" w14:textId="77777777" w:rsidR="001A7635" w:rsidRDefault="001A7635">
      <w:pPr>
        <w:shd w:val="clear" w:color="auto" w:fill="BFBFBF"/>
        <w:ind w:firstLine="480"/>
      </w:pPr>
      <w:r>
        <w:t>from .. import setup</w:t>
      </w:r>
    </w:p>
    <w:p w14:paraId="0B7A8F32" w14:textId="77777777" w:rsidR="001A7635" w:rsidRDefault="001A7635">
      <w:pPr>
        <w:shd w:val="clear" w:color="auto" w:fill="BFBFBF"/>
        <w:ind w:firstLine="480"/>
      </w:pPr>
    </w:p>
    <w:p w14:paraId="77D42C6E" w14:textId="77777777" w:rsidR="001A7635" w:rsidRDefault="001A7635">
      <w:pPr>
        <w:shd w:val="clear" w:color="auto" w:fill="BFBFBF"/>
        <w:ind w:firstLine="480"/>
      </w:pPr>
      <w:r>
        <w:t>class Powerup(stuff.Stuff):</w:t>
      </w:r>
    </w:p>
    <w:p w14:paraId="21B96BCD" w14:textId="77777777" w:rsidR="001A7635" w:rsidRDefault="001A7635">
      <w:pPr>
        <w:shd w:val="clear" w:color="auto" w:fill="BFBFBF"/>
        <w:ind w:firstLine="480"/>
      </w:pPr>
      <w:r>
        <w:t xml:space="preserve">    def __init__(self, x, y, sheet, image_rect_list, scale):</w:t>
      </w:r>
    </w:p>
    <w:p w14:paraId="61696A6B" w14:textId="77777777" w:rsidR="001A7635" w:rsidRDefault="001A7635">
      <w:pPr>
        <w:shd w:val="clear" w:color="auto" w:fill="BFBFBF"/>
        <w:ind w:firstLine="480"/>
      </w:pPr>
      <w:r>
        <w:t xml:space="preserve">        stuff.Stuff.__init__(self, x, y, sheet, image_rect_list, scale)</w:t>
      </w:r>
    </w:p>
    <w:p w14:paraId="242467A2" w14:textId="77777777" w:rsidR="001A7635" w:rsidRDefault="001A7635">
      <w:pPr>
        <w:shd w:val="clear" w:color="auto" w:fill="BFBFBF"/>
        <w:ind w:firstLine="480"/>
      </w:pPr>
      <w:r>
        <w:t xml:space="preserve">        self.rect.centerx = x</w:t>
      </w:r>
    </w:p>
    <w:p w14:paraId="23A886BF" w14:textId="77777777" w:rsidR="001A7635" w:rsidRDefault="001A7635">
      <w:pPr>
        <w:shd w:val="clear" w:color="auto" w:fill="BFBFBF"/>
        <w:ind w:firstLine="480"/>
      </w:pPr>
      <w:r>
        <w:t xml:space="preserve">        self.state = c.REVEAL</w:t>
      </w:r>
    </w:p>
    <w:p w14:paraId="13461F83" w14:textId="77777777" w:rsidR="001A7635" w:rsidRDefault="001A7635">
      <w:pPr>
        <w:shd w:val="clear" w:color="auto" w:fill="BFBFBF"/>
        <w:ind w:firstLine="480"/>
      </w:pPr>
      <w:r>
        <w:t xml:space="preserve">        self.y_vel = -1</w:t>
      </w:r>
    </w:p>
    <w:p w14:paraId="04339B11" w14:textId="77777777" w:rsidR="001A7635" w:rsidRDefault="001A7635">
      <w:pPr>
        <w:shd w:val="clear" w:color="auto" w:fill="BFBFBF"/>
        <w:ind w:firstLine="480"/>
      </w:pPr>
      <w:r>
        <w:t xml:space="preserve">        self.x_vel = 0</w:t>
      </w:r>
    </w:p>
    <w:p w14:paraId="4AD090AD" w14:textId="77777777" w:rsidR="001A7635" w:rsidRDefault="001A7635">
      <w:pPr>
        <w:shd w:val="clear" w:color="auto" w:fill="BFBFBF"/>
        <w:ind w:firstLine="480"/>
      </w:pPr>
      <w:r>
        <w:t xml:space="preserve">        self.direction = c.RIGHT</w:t>
      </w:r>
    </w:p>
    <w:p w14:paraId="3E4B0AD9" w14:textId="77777777" w:rsidR="001A7635" w:rsidRDefault="001A7635">
      <w:pPr>
        <w:shd w:val="clear" w:color="auto" w:fill="BFBFBF"/>
        <w:ind w:firstLine="480"/>
      </w:pPr>
      <w:r>
        <w:t xml:space="preserve">        self.box_height = y</w:t>
      </w:r>
    </w:p>
    <w:p w14:paraId="5FEC040B" w14:textId="77777777" w:rsidR="001A7635" w:rsidRDefault="001A7635">
      <w:pPr>
        <w:shd w:val="clear" w:color="auto" w:fill="BFBFBF"/>
        <w:ind w:firstLine="480"/>
      </w:pPr>
      <w:r>
        <w:t xml:space="preserve">        self.gravity = 1</w:t>
      </w:r>
    </w:p>
    <w:p w14:paraId="7C63F255" w14:textId="77777777" w:rsidR="001A7635" w:rsidRDefault="001A7635">
      <w:pPr>
        <w:shd w:val="clear" w:color="auto" w:fill="BFBFBF"/>
        <w:ind w:firstLine="480"/>
      </w:pPr>
      <w:r>
        <w:t xml:space="preserve">        self.max_y_vel = 8</w:t>
      </w:r>
    </w:p>
    <w:p w14:paraId="2154AD01" w14:textId="77777777" w:rsidR="001A7635" w:rsidRDefault="001A7635">
      <w:pPr>
        <w:shd w:val="clear" w:color="auto" w:fill="BFBFBF"/>
        <w:ind w:firstLine="480"/>
      </w:pPr>
      <w:r>
        <w:t xml:space="preserve">        self.animate_timer = 0</w:t>
      </w:r>
    </w:p>
    <w:p w14:paraId="487DB83C" w14:textId="77777777" w:rsidR="001A7635" w:rsidRDefault="001A7635">
      <w:pPr>
        <w:shd w:val="clear" w:color="auto" w:fill="BFBFBF"/>
        <w:ind w:firstLine="480"/>
      </w:pPr>
    </w:p>
    <w:p w14:paraId="1A11AA78" w14:textId="77777777" w:rsidR="001A7635" w:rsidRDefault="001A7635">
      <w:pPr>
        <w:shd w:val="clear" w:color="auto" w:fill="BFBFBF"/>
        <w:ind w:firstLine="480"/>
      </w:pPr>
      <w:r>
        <w:t xml:space="preserve">    def update_position(self, level):</w:t>
      </w:r>
    </w:p>
    <w:p w14:paraId="32C57AD0" w14:textId="77777777" w:rsidR="001A7635" w:rsidRDefault="001A7635">
      <w:pPr>
        <w:shd w:val="clear" w:color="auto" w:fill="BFBFBF"/>
        <w:ind w:firstLine="480"/>
      </w:pPr>
      <w:r>
        <w:t xml:space="preserve">        self.rect.x += self.x_vel</w:t>
      </w:r>
    </w:p>
    <w:p w14:paraId="5D054066" w14:textId="77777777" w:rsidR="001A7635" w:rsidRDefault="001A7635">
      <w:pPr>
        <w:shd w:val="clear" w:color="auto" w:fill="BFBFBF"/>
        <w:ind w:firstLine="480"/>
      </w:pPr>
      <w:r>
        <w:t xml:space="preserve">        self.check_x_collisions(level)</w:t>
      </w:r>
    </w:p>
    <w:p w14:paraId="2D8463CB" w14:textId="77777777" w:rsidR="001A7635" w:rsidRDefault="001A7635">
      <w:pPr>
        <w:shd w:val="clear" w:color="auto" w:fill="BFBFBF"/>
        <w:ind w:firstLine="480"/>
      </w:pPr>
    </w:p>
    <w:p w14:paraId="4AF53B50" w14:textId="77777777" w:rsidR="001A7635" w:rsidRDefault="001A7635">
      <w:pPr>
        <w:shd w:val="clear" w:color="auto" w:fill="BFBFBF"/>
        <w:ind w:firstLine="480"/>
      </w:pPr>
      <w:r>
        <w:t xml:space="preserve">        self.rect.y += self.y_vel</w:t>
      </w:r>
    </w:p>
    <w:p w14:paraId="3CF13A5D" w14:textId="77777777" w:rsidR="001A7635" w:rsidRDefault="001A7635">
      <w:pPr>
        <w:shd w:val="clear" w:color="auto" w:fill="BFBFBF"/>
        <w:ind w:firstLine="480"/>
      </w:pPr>
      <w:r>
        <w:t xml:space="preserve">        self.check_y_collisions(level)</w:t>
      </w:r>
    </w:p>
    <w:p w14:paraId="0D58D482" w14:textId="77777777" w:rsidR="001A7635" w:rsidRDefault="001A7635">
      <w:pPr>
        <w:shd w:val="clear" w:color="auto" w:fill="BFBFBF"/>
        <w:ind w:firstLine="480"/>
      </w:pPr>
    </w:p>
    <w:p w14:paraId="23DD4716" w14:textId="77777777" w:rsidR="001A7635" w:rsidRDefault="001A7635">
      <w:pPr>
        <w:shd w:val="clear" w:color="auto" w:fill="BFBFBF"/>
        <w:ind w:firstLine="480"/>
      </w:pPr>
      <w:r>
        <w:t xml:space="preserve">        if self.rect.x &lt;= 0:</w:t>
      </w:r>
    </w:p>
    <w:p w14:paraId="7AFCD1E2" w14:textId="77777777" w:rsidR="001A7635" w:rsidRDefault="001A7635">
      <w:pPr>
        <w:shd w:val="clear" w:color="auto" w:fill="BFBFBF"/>
        <w:ind w:firstLine="480"/>
      </w:pPr>
      <w:r>
        <w:t xml:space="preserve">            self.kill()</w:t>
      </w:r>
    </w:p>
    <w:p w14:paraId="500CC276" w14:textId="77777777" w:rsidR="001A7635" w:rsidRDefault="001A7635">
      <w:pPr>
        <w:shd w:val="clear" w:color="auto" w:fill="BFBFBF"/>
        <w:ind w:firstLine="480"/>
      </w:pPr>
      <w:r>
        <w:t xml:space="preserve">        elif self.rect.y &gt; (level.viewport.bottom):</w:t>
      </w:r>
    </w:p>
    <w:p w14:paraId="148D1059" w14:textId="77777777" w:rsidR="001A7635" w:rsidRDefault="001A7635">
      <w:pPr>
        <w:shd w:val="clear" w:color="auto" w:fill="BFBFBF"/>
        <w:ind w:firstLine="480"/>
      </w:pPr>
      <w:r>
        <w:t xml:space="preserve">            self.kill()</w:t>
      </w:r>
    </w:p>
    <w:p w14:paraId="02B8D3E4" w14:textId="77777777" w:rsidR="001A7635" w:rsidRDefault="001A7635">
      <w:pPr>
        <w:shd w:val="clear" w:color="auto" w:fill="BFBFBF"/>
        <w:ind w:firstLine="480"/>
      </w:pPr>
    </w:p>
    <w:p w14:paraId="07A59617" w14:textId="77777777" w:rsidR="001A7635" w:rsidRDefault="001A7635">
      <w:pPr>
        <w:shd w:val="clear" w:color="auto" w:fill="BFBFBF"/>
        <w:ind w:firstLine="480"/>
      </w:pPr>
      <w:r>
        <w:t xml:space="preserve">    def check_x_collisions(self, level):</w:t>
      </w:r>
    </w:p>
    <w:p w14:paraId="767BB60A" w14:textId="77777777" w:rsidR="001A7635" w:rsidRDefault="001A7635">
      <w:pPr>
        <w:shd w:val="clear" w:color="auto" w:fill="BFBFBF"/>
        <w:ind w:firstLine="480"/>
      </w:pPr>
      <w:r>
        <w:t xml:space="preserve">        sprite_group = pg.sprite.Group(level.ground_step_pipe_group,</w:t>
      </w:r>
    </w:p>
    <w:p w14:paraId="03038B9F" w14:textId="77777777" w:rsidR="001A7635" w:rsidRDefault="001A7635">
      <w:pPr>
        <w:shd w:val="clear" w:color="auto" w:fill="BFBFBF"/>
        <w:ind w:firstLine="480"/>
      </w:pPr>
      <w:r>
        <w:t xml:space="preserve">                                       level.brick_group, level.box_group)</w:t>
      </w:r>
    </w:p>
    <w:p w14:paraId="3A100FFB" w14:textId="77777777" w:rsidR="001A7635" w:rsidRDefault="001A7635">
      <w:pPr>
        <w:shd w:val="clear" w:color="auto" w:fill="BFBFBF"/>
        <w:ind w:firstLine="480"/>
      </w:pPr>
      <w:r>
        <w:t xml:space="preserve">        sprite = pg.sprite.spritecollideany(self, sprite_group)</w:t>
      </w:r>
    </w:p>
    <w:p w14:paraId="1541D306" w14:textId="77777777" w:rsidR="001A7635" w:rsidRDefault="001A7635">
      <w:pPr>
        <w:shd w:val="clear" w:color="auto" w:fill="BFBFBF"/>
        <w:ind w:firstLine="480"/>
      </w:pPr>
      <w:r>
        <w:t xml:space="preserve">        if sprite:</w:t>
      </w:r>
    </w:p>
    <w:p w14:paraId="1949588F" w14:textId="77777777" w:rsidR="001A7635" w:rsidRDefault="001A7635">
      <w:pPr>
        <w:shd w:val="clear" w:color="auto" w:fill="BFBFBF"/>
        <w:ind w:firstLine="480"/>
      </w:pPr>
      <w:r>
        <w:t xml:space="preserve">            if self.direction == c.RIGHT:</w:t>
      </w:r>
    </w:p>
    <w:p w14:paraId="2DD73573" w14:textId="77777777" w:rsidR="001A7635" w:rsidRDefault="001A7635">
      <w:pPr>
        <w:shd w:val="clear" w:color="auto" w:fill="BFBFBF"/>
        <w:ind w:firstLine="480"/>
      </w:pPr>
      <w:r>
        <w:t xml:space="preserve">                self.rect.right = sprite.rect.left - 1</w:t>
      </w:r>
    </w:p>
    <w:p w14:paraId="342A4BE7" w14:textId="77777777" w:rsidR="001A7635" w:rsidRDefault="001A7635">
      <w:pPr>
        <w:shd w:val="clear" w:color="auto" w:fill="BFBFBF"/>
        <w:ind w:firstLine="480"/>
      </w:pPr>
      <w:r>
        <w:t xml:space="preserve">                self.direction = c.LEFT</w:t>
      </w:r>
    </w:p>
    <w:p w14:paraId="55AEAF90" w14:textId="77777777" w:rsidR="001A7635" w:rsidRDefault="001A7635">
      <w:pPr>
        <w:shd w:val="clear" w:color="auto" w:fill="BFBFBF"/>
        <w:ind w:firstLine="480"/>
      </w:pPr>
      <w:r>
        <w:t xml:space="preserve">            elif self.direction == c.LEFT:</w:t>
      </w:r>
    </w:p>
    <w:p w14:paraId="29920E91" w14:textId="77777777" w:rsidR="001A7635" w:rsidRDefault="001A7635">
      <w:pPr>
        <w:shd w:val="clear" w:color="auto" w:fill="BFBFBF"/>
        <w:ind w:firstLine="480"/>
      </w:pPr>
      <w:r>
        <w:t xml:space="preserve">                self.rect.left = sprite.rect.right</w:t>
      </w:r>
    </w:p>
    <w:p w14:paraId="63458FB0" w14:textId="77777777" w:rsidR="001A7635" w:rsidRDefault="001A7635">
      <w:pPr>
        <w:shd w:val="clear" w:color="auto" w:fill="BFBFBF"/>
        <w:ind w:firstLine="480"/>
      </w:pPr>
      <w:r>
        <w:t xml:space="preserve">                self.direction = c.RIGHT</w:t>
      </w:r>
    </w:p>
    <w:p w14:paraId="7EA649EC" w14:textId="77777777" w:rsidR="001A7635" w:rsidRDefault="001A7635">
      <w:pPr>
        <w:shd w:val="clear" w:color="auto" w:fill="BFBFBF"/>
        <w:ind w:firstLine="480"/>
      </w:pPr>
      <w:r>
        <w:t xml:space="preserve">            self.x_vel = self.speed if self.direction == c.RIGHT else -1 * self.speed</w:t>
      </w:r>
    </w:p>
    <w:p w14:paraId="4C6ECDA8" w14:textId="77777777" w:rsidR="001A7635" w:rsidRDefault="001A7635">
      <w:pPr>
        <w:shd w:val="clear" w:color="auto" w:fill="BFBFBF"/>
        <w:ind w:firstLine="480"/>
      </w:pPr>
      <w:r>
        <w:t xml:space="preserve">            if sprite.name == c.MAP_BRICK:</w:t>
      </w:r>
    </w:p>
    <w:p w14:paraId="51D487A9" w14:textId="77777777" w:rsidR="001A7635" w:rsidRDefault="001A7635">
      <w:pPr>
        <w:shd w:val="clear" w:color="auto" w:fill="BFBFBF"/>
        <w:ind w:firstLine="480"/>
      </w:pPr>
      <w:r>
        <w:t xml:space="preserve">                self.x_vel = 0</w:t>
      </w:r>
    </w:p>
    <w:p w14:paraId="6165523B" w14:textId="77777777" w:rsidR="001A7635" w:rsidRDefault="001A7635">
      <w:pPr>
        <w:shd w:val="clear" w:color="auto" w:fill="BFBFBF"/>
        <w:ind w:firstLine="480"/>
      </w:pPr>
    </w:p>
    <w:p w14:paraId="07109A99" w14:textId="77777777" w:rsidR="001A7635" w:rsidRDefault="001A7635">
      <w:pPr>
        <w:shd w:val="clear" w:color="auto" w:fill="BFBFBF"/>
        <w:ind w:firstLine="480"/>
      </w:pPr>
      <w:r>
        <w:t xml:space="preserve">    def check_y_collisions(self, level):</w:t>
      </w:r>
    </w:p>
    <w:p w14:paraId="2307880C" w14:textId="77777777" w:rsidR="001A7635" w:rsidRDefault="001A7635">
      <w:pPr>
        <w:shd w:val="clear" w:color="auto" w:fill="BFBFBF"/>
        <w:ind w:firstLine="480"/>
      </w:pPr>
      <w:r>
        <w:t xml:space="preserve">        sprite_group = pg.sprite.Group(level.ground_step_pipe_group,</w:t>
      </w:r>
    </w:p>
    <w:p w14:paraId="72FAEB21" w14:textId="77777777" w:rsidR="001A7635" w:rsidRDefault="001A7635">
      <w:pPr>
        <w:shd w:val="clear" w:color="auto" w:fill="BFBFBF"/>
        <w:ind w:firstLine="480"/>
      </w:pPr>
      <w:r>
        <w:t xml:space="preserve">                                       level.brick_group, level.box_group)</w:t>
      </w:r>
    </w:p>
    <w:p w14:paraId="1F1B48BA" w14:textId="77777777" w:rsidR="001A7635" w:rsidRDefault="001A7635">
      <w:pPr>
        <w:shd w:val="clear" w:color="auto" w:fill="BFBFBF"/>
        <w:ind w:firstLine="480"/>
      </w:pPr>
    </w:p>
    <w:p w14:paraId="74C1C53C" w14:textId="77777777" w:rsidR="001A7635" w:rsidRDefault="001A7635">
      <w:pPr>
        <w:shd w:val="clear" w:color="auto" w:fill="BFBFBF"/>
        <w:ind w:firstLine="480"/>
      </w:pPr>
      <w:r>
        <w:lastRenderedPageBreak/>
        <w:t xml:space="preserve">        sprite = pg.sprite.spritecollideany(self, sprite_group)</w:t>
      </w:r>
    </w:p>
    <w:p w14:paraId="48B87B71" w14:textId="77777777" w:rsidR="001A7635" w:rsidRDefault="001A7635">
      <w:pPr>
        <w:shd w:val="clear" w:color="auto" w:fill="BFBFBF"/>
        <w:ind w:firstLine="480"/>
      </w:pPr>
      <w:r>
        <w:t xml:space="preserve">        if sprite:</w:t>
      </w:r>
    </w:p>
    <w:p w14:paraId="68648693" w14:textId="77777777" w:rsidR="001A7635" w:rsidRDefault="001A7635">
      <w:pPr>
        <w:shd w:val="clear" w:color="auto" w:fill="BFBFBF"/>
        <w:ind w:firstLine="480"/>
      </w:pPr>
      <w:r>
        <w:t xml:space="preserve">            self.y_vel = 0</w:t>
      </w:r>
    </w:p>
    <w:p w14:paraId="738B9E26" w14:textId="77777777" w:rsidR="001A7635" w:rsidRDefault="001A7635">
      <w:pPr>
        <w:shd w:val="clear" w:color="auto" w:fill="BFBFBF"/>
        <w:ind w:firstLine="480"/>
      </w:pPr>
      <w:r>
        <w:t xml:space="preserve">            self.rect.bottom = sprite.rect.top</w:t>
      </w:r>
    </w:p>
    <w:p w14:paraId="4E3F1575" w14:textId="77777777" w:rsidR="001A7635" w:rsidRDefault="001A7635">
      <w:pPr>
        <w:shd w:val="clear" w:color="auto" w:fill="BFBFBF"/>
        <w:ind w:firstLine="480"/>
      </w:pPr>
      <w:r>
        <w:t xml:space="preserve">            self.state = c.SLIDE</w:t>
      </w:r>
    </w:p>
    <w:p w14:paraId="65271ADE" w14:textId="77777777" w:rsidR="001A7635" w:rsidRDefault="001A7635">
      <w:pPr>
        <w:shd w:val="clear" w:color="auto" w:fill="BFBFBF"/>
        <w:ind w:firstLine="480"/>
      </w:pPr>
      <w:r>
        <w:t xml:space="preserve">        level.check_is_falling(self)</w:t>
      </w:r>
    </w:p>
    <w:p w14:paraId="283EB009" w14:textId="77777777" w:rsidR="001A7635" w:rsidRDefault="001A7635">
      <w:pPr>
        <w:shd w:val="clear" w:color="auto" w:fill="BFBFBF"/>
        <w:ind w:firstLine="480"/>
      </w:pPr>
    </w:p>
    <w:p w14:paraId="07F406A4" w14:textId="77777777" w:rsidR="001A7635" w:rsidRDefault="001A7635">
      <w:pPr>
        <w:shd w:val="clear" w:color="auto" w:fill="BFBFBF"/>
        <w:ind w:firstLine="480"/>
      </w:pPr>
      <w:r>
        <w:t xml:space="preserve">    def animation(self):</w:t>
      </w:r>
    </w:p>
    <w:p w14:paraId="37AF6BFD" w14:textId="77777777" w:rsidR="001A7635" w:rsidRDefault="001A7635">
      <w:pPr>
        <w:shd w:val="clear" w:color="auto" w:fill="BFBFBF"/>
        <w:ind w:firstLine="480"/>
      </w:pPr>
      <w:r>
        <w:t xml:space="preserve">        self.image = self.frames[self.frame_index]</w:t>
      </w:r>
    </w:p>
    <w:p w14:paraId="5FCE9B68" w14:textId="77777777" w:rsidR="001A7635" w:rsidRDefault="001A7635">
      <w:pPr>
        <w:shd w:val="clear" w:color="auto" w:fill="BFBFBF"/>
        <w:ind w:firstLine="480"/>
      </w:pPr>
    </w:p>
    <w:p w14:paraId="142CBE19" w14:textId="77777777" w:rsidR="001A7635" w:rsidRDefault="001A7635">
      <w:pPr>
        <w:shd w:val="clear" w:color="auto" w:fill="BFBFBF"/>
        <w:ind w:firstLine="480"/>
      </w:pPr>
    </w:p>
    <w:p w14:paraId="13858C58" w14:textId="77777777" w:rsidR="001A7635" w:rsidRDefault="001A7635">
      <w:pPr>
        <w:shd w:val="clear" w:color="auto" w:fill="BFBFBF"/>
        <w:ind w:firstLine="480"/>
      </w:pPr>
      <w:r>
        <w:t>class Mushroom(Powerup):</w:t>
      </w:r>
    </w:p>
    <w:p w14:paraId="0565B57C" w14:textId="77777777" w:rsidR="001A7635" w:rsidRDefault="001A7635">
      <w:pPr>
        <w:shd w:val="clear" w:color="auto" w:fill="BFBFBF"/>
        <w:ind w:firstLine="480"/>
      </w:pPr>
      <w:r>
        <w:t xml:space="preserve">    def __init__(self, x, y):</w:t>
      </w:r>
    </w:p>
    <w:p w14:paraId="29EFFB4A" w14:textId="77777777" w:rsidR="001A7635" w:rsidRDefault="001A7635">
      <w:pPr>
        <w:shd w:val="clear" w:color="auto" w:fill="BFBFBF"/>
        <w:ind w:firstLine="480"/>
      </w:pPr>
      <w:r>
        <w:t xml:space="preserve">        Powerup.__init__(self, x, y, setup.GFX[c.ITEM_SHEET],</w:t>
      </w:r>
    </w:p>
    <w:p w14:paraId="768803EC" w14:textId="77777777" w:rsidR="001A7635" w:rsidRDefault="001A7635">
      <w:pPr>
        <w:shd w:val="clear" w:color="auto" w:fill="BFBFBF"/>
        <w:ind w:firstLine="480"/>
      </w:pPr>
      <w:r>
        <w:t xml:space="preserve">                         [(0, 0, 16, 16)], c.SIZE_MULTIPLIER)</w:t>
      </w:r>
    </w:p>
    <w:p w14:paraId="5B0B5DDC" w14:textId="77777777" w:rsidR="001A7635" w:rsidRDefault="001A7635">
      <w:pPr>
        <w:shd w:val="clear" w:color="auto" w:fill="BFBFBF"/>
        <w:ind w:firstLine="480"/>
      </w:pPr>
      <w:r>
        <w:t xml:space="preserve">        self.type = c.TYPE_MUSHROOM</w:t>
      </w:r>
    </w:p>
    <w:p w14:paraId="5E1C94C4" w14:textId="77777777" w:rsidR="001A7635" w:rsidRDefault="001A7635">
      <w:pPr>
        <w:shd w:val="clear" w:color="auto" w:fill="BFBFBF"/>
        <w:ind w:firstLine="480"/>
      </w:pPr>
      <w:r>
        <w:t xml:space="preserve">        self.speed = 2</w:t>
      </w:r>
    </w:p>
    <w:p w14:paraId="098406DD" w14:textId="77777777" w:rsidR="001A7635" w:rsidRDefault="001A7635">
      <w:pPr>
        <w:shd w:val="clear" w:color="auto" w:fill="BFBFBF"/>
        <w:ind w:firstLine="480"/>
      </w:pPr>
    </w:p>
    <w:p w14:paraId="2907EFBA" w14:textId="77777777" w:rsidR="001A7635" w:rsidRDefault="001A7635">
      <w:pPr>
        <w:shd w:val="clear" w:color="auto" w:fill="BFBFBF"/>
        <w:ind w:firstLine="480"/>
      </w:pPr>
      <w:r>
        <w:t xml:space="preserve">    def update(self, game_info, level):</w:t>
      </w:r>
    </w:p>
    <w:p w14:paraId="30848930" w14:textId="77777777" w:rsidR="001A7635" w:rsidRDefault="001A7635">
      <w:pPr>
        <w:shd w:val="clear" w:color="auto" w:fill="BFBFBF"/>
        <w:ind w:firstLine="480"/>
      </w:pPr>
      <w:r>
        <w:t xml:space="preserve">        if self.state == c.REVEAL:</w:t>
      </w:r>
    </w:p>
    <w:p w14:paraId="678FCF60" w14:textId="77777777" w:rsidR="001A7635" w:rsidRDefault="001A7635">
      <w:pPr>
        <w:shd w:val="clear" w:color="auto" w:fill="BFBFBF"/>
        <w:ind w:firstLine="480"/>
      </w:pPr>
      <w:r>
        <w:t xml:space="preserve">            self.rect.y += self.y_vel</w:t>
      </w:r>
    </w:p>
    <w:p w14:paraId="13138705" w14:textId="77777777" w:rsidR="001A7635" w:rsidRDefault="001A7635">
      <w:pPr>
        <w:shd w:val="clear" w:color="auto" w:fill="BFBFBF"/>
        <w:ind w:firstLine="480"/>
      </w:pPr>
      <w:r>
        <w:t xml:space="preserve">            if self.rect.bottom &lt;= self.box_height:</w:t>
      </w:r>
    </w:p>
    <w:p w14:paraId="6F2F88EE" w14:textId="77777777" w:rsidR="001A7635" w:rsidRDefault="001A7635">
      <w:pPr>
        <w:shd w:val="clear" w:color="auto" w:fill="BFBFBF"/>
        <w:ind w:firstLine="480"/>
      </w:pPr>
      <w:r>
        <w:t xml:space="preserve">                self.rect.bottom = self.box_height</w:t>
      </w:r>
    </w:p>
    <w:p w14:paraId="0DA5028F" w14:textId="77777777" w:rsidR="001A7635" w:rsidRDefault="001A7635">
      <w:pPr>
        <w:shd w:val="clear" w:color="auto" w:fill="BFBFBF"/>
        <w:ind w:firstLine="480"/>
      </w:pPr>
      <w:r>
        <w:t xml:space="preserve">                self.y_vel = 0</w:t>
      </w:r>
    </w:p>
    <w:p w14:paraId="0E5FD13D" w14:textId="77777777" w:rsidR="001A7635" w:rsidRDefault="001A7635">
      <w:pPr>
        <w:shd w:val="clear" w:color="auto" w:fill="BFBFBF"/>
        <w:ind w:firstLine="480"/>
      </w:pPr>
      <w:r>
        <w:t xml:space="preserve">                self.state = c.SLIDE</w:t>
      </w:r>
    </w:p>
    <w:p w14:paraId="0CEAC7DC" w14:textId="77777777" w:rsidR="001A7635" w:rsidRDefault="001A7635">
      <w:pPr>
        <w:shd w:val="clear" w:color="auto" w:fill="BFBFBF"/>
        <w:ind w:firstLine="480"/>
      </w:pPr>
      <w:r>
        <w:t xml:space="preserve">        elif self.state == c.SLIDE:</w:t>
      </w:r>
    </w:p>
    <w:p w14:paraId="26020D54" w14:textId="77777777" w:rsidR="001A7635" w:rsidRDefault="001A7635">
      <w:pPr>
        <w:shd w:val="clear" w:color="auto" w:fill="BFBFBF"/>
        <w:ind w:firstLine="480"/>
      </w:pPr>
      <w:r>
        <w:t xml:space="preserve">            self.x_vel = self.speed if self.direction == c.RIGHT else -1 * self.speed</w:t>
      </w:r>
    </w:p>
    <w:p w14:paraId="37C61127" w14:textId="77777777" w:rsidR="001A7635" w:rsidRDefault="001A7635">
      <w:pPr>
        <w:shd w:val="clear" w:color="auto" w:fill="BFBFBF"/>
        <w:ind w:firstLine="480"/>
      </w:pPr>
      <w:r>
        <w:t xml:space="preserve">        elif self.state == c.FALL:</w:t>
      </w:r>
    </w:p>
    <w:p w14:paraId="448CE381" w14:textId="77777777" w:rsidR="001A7635" w:rsidRDefault="001A7635">
      <w:pPr>
        <w:shd w:val="clear" w:color="auto" w:fill="BFBFBF"/>
        <w:ind w:firstLine="480"/>
      </w:pPr>
      <w:r>
        <w:t xml:space="preserve">            if self.y_vel &lt; self.max_y_vel:</w:t>
      </w:r>
    </w:p>
    <w:p w14:paraId="6C0099A3" w14:textId="77777777" w:rsidR="001A7635" w:rsidRDefault="001A7635">
      <w:pPr>
        <w:shd w:val="clear" w:color="auto" w:fill="BFBFBF"/>
        <w:ind w:firstLine="480"/>
      </w:pPr>
      <w:r>
        <w:t xml:space="preserve">                self.y_vel += self.gravity</w:t>
      </w:r>
    </w:p>
    <w:p w14:paraId="6E12F0E2" w14:textId="77777777" w:rsidR="001A7635" w:rsidRDefault="001A7635">
      <w:pPr>
        <w:shd w:val="clear" w:color="auto" w:fill="BFBFBF"/>
        <w:ind w:firstLine="480"/>
      </w:pPr>
    </w:p>
    <w:p w14:paraId="67AFF2E1" w14:textId="77777777" w:rsidR="001A7635" w:rsidRDefault="001A7635">
      <w:pPr>
        <w:shd w:val="clear" w:color="auto" w:fill="BFBFBF"/>
        <w:ind w:firstLine="480"/>
      </w:pPr>
      <w:r>
        <w:t xml:space="preserve">        if self.state == c.SLIDE or self.state == c.FALL:</w:t>
      </w:r>
    </w:p>
    <w:p w14:paraId="6405876A" w14:textId="77777777" w:rsidR="001A7635" w:rsidRDefault="001A7635">
      <w:pPr>
        <w:shd w:val="clear" w:color="auto" w:fill="BFBFBF"/>
        <w:ind w:firstLine="480"/>
      </w:pPr>
      <w:r>
        <w:t xml:space="preserve">            self.update_position(level)</w:t>
      </w:r>
    </w:p>
    <w:p w14:paraId="4328DA01" w14:textId="77777777" w:rsidR="001A7635" w:rsidRDefault="001A7635">
      <w:pPr>
        <w:shd w:val="clear" w:color="auto" w:fill="BFBFBF"/>
        <w:ind w:firstLine="480"/>
      </w:pPr>
      <w:r>
        <w:t xml:space="preserve">        self.animation()</w:t>
      </w:r>
    </w:p>
    <w:p w14:paraId="114032CE" w14:textId="77777777" w:rsidR="001A7635" w:rsidRDefault="001A7635">
      <w:pPr>
        <w:shd w:val="clear" w:color="auto" w:fill="BFBFBF"/>
        <w:ind w:firstLine="480"/>
      </w:pPr>
    </w:p>
    <w:p w14:paraId="66E9C587" w14:textId="77777777" w:rsidR="001A7635" w:rsidRDefault="001A7635">
      <w:pPr>
        <w:shd w:val="clear" w:color="auto" w:fill="BFBFBF"/>
        <w:ind w:firstLine="480"/>
      </w:pPr>
    </w:p>
    <w:p w14:paraId="314BAAD4" w14:textId="77777777" w:rsidR="001A7635" w:rsidRDefault="001A7635">
      <w:pPr>
        <w:shd w:val="clear" w:color="auto" w:fill="BFBFBF"/>
        <w:ind w:firstLine="480"/>
      </w:pPr>
      <w:r>
        <w:t>class LifeMushroom(Mushroom):</w:t>
      </w:r>
    </w:p>
    <w:p w14:paraId="3EE5583D" w14:textId="77777777" w:rsidR="001A7635" w:rsidRDefault="001A7635">
      <w:pPr>
        <w:shd w:val="clear" w:color="auto" w:fill="BFBFBF"/>
        <w:ind w:firstLine="480"/>
      </w:pPr>
      <w:r>
        <w:t xml:space="preserve">    def __init__(self, x, y):</w:t>
      </w:r>
    </w:p>
    <w:p w14:paraId="7F76F219" w14:textId="77777777" w:rsidR="001A7635" w:rsidRDefault="001A7635">
      <w:pPr>
        <w:shd w:val="clear" w:color="auto" w:fill="BFBFBF"/>
        <w:ind w:firstLine="480"/>
      </w:pPr>
      <w:r>
        <w:t xml:space="preserve">        Powerup.__init__(self, x, y, setup.GFX[c.ITEM_SHEET],</w:t>
      </w:r>
    </w:p>
    <w:p w14:paraId="1132B666" w14:textId="77777777" w:rsidR="001A7635" w:rsidRDefault="001A7635">
      <w:pPr>
        <w:shd w:val="clear" w:color="auto" w:fill="BFBFBF"/>
        <w:ind w:firstLine="480"/>
      </w:pPr>
      <w:r>
        <w:t xml:space="preserve">                         [(16, 0, 16, 16)], c.SIZE_MULTIPLIER)</w:t>
      </w:r>
    </w:p>
    <w:p w14:paraId="618C30B5" w14:textId="77777777" w:rsidR="001A7635" w:rsidRDefault="001A7635">
      <w:pPr>
        <w:shd w:val="clear" w:color="auto" w:fill="BFBFBF"/>
        <w:ind w:firstLine="480"/>
      </w:pPr>
      <w:r>
        <w:t xml:space="preserve">        self.type = c.TYPE_LIFEMUSHROOM</w:t>
      </w:r>
    </w:p>
    <w:p w14:paraId="5A357ECC" w14:textId="77777777" w:rsidR="001A7635" w:rsidRDefault="001A7635">
      <w:pPr>
        <w:shd w:val="clear" w:color="auto" w:fill="BFBFBF"/>
        <w:ind w:firstLine="480"/>
      </w:pPr>
      <w:r>
        <w:t xml:space="preserve">        self.speed = 2</w:t>
      </w:r>
    </w:p>
    <w:p w14:paraId="514E394A" w14:textId="77777777" w:rsidR="001A7635" w:rsidRDefault="001A7635">
      <w:pPr>
        <w:shd w:val="clear" w:color="auto" w:fill="BFBFBF"/>
        <w:ind w:firstLine="480"/>
      </w:pPr>
    </w:p>
    <w:p w14:paraId="40F8BC47" w14:textId="77777777" w:rsidR="001A7635" w:rsidRDefault="001A7635">
      <w:pPr>
        <w:shd w:val="clear" w:color="auto" w:fill="BFBFBF"/>
        <w:ind w:firstLine="480"/>
      </w:pPr>
    </w:p>
    <w:p w14:paraId="215BB4F4" w14:textId="77777777" w:rsidR="001A7635" w:rsidRDefault="001A7635">
      <w:pPr>
        <w:shd w:val="clear" w:color="auto" w:fill="BFBFBF"/>
        <w:ind w:firstLine="480"/>
      </w:pPr>
      <w:r>
        <w:t>class gong(Mushroom):</w:t>
      </w:r>
    </w:p>
    <w:p w14:paraId="5639C137" w14:textId="77777777" w:rsidR="001A7635" w:rsidRDefault="001A7635">
      <w:pPr>
        <w:shd w:val="clear" w:color="auto" w:fill="BFBFBF"/>
        <w:ind w:firstLine="480"/>
      </w:pPr>
      <w:r>
        <w:t xml:space="preserve">    def __init__(self, x, y):</w:t>
      </w:r>
    </w:p>
    <w:p w14:paraId="00B64D40" w14:textId="77777777" w:rsidR="001A7635" w:rsidRDefault="001A7635">
      <w:pPr>
        <w:shd w:val="clear" w:color="auto" w:fill="BFBFBF"/>
        <w:ind w:firstLine="480"/>
      </w:pPr>
      <w:r>
        <w:t xml:space="preserve">        Powerup.__init__(self, x, y, setup.MY_GFX[c.EGGSHELL_PROJ[0]],</w:t>
      </w:r>
    </w:p>
    <w:p w14:paraId="6CBE43CC" w14:textId="77777777" w:rsidR="001A7635" w:rsidRDefault="001A7635">
      <w:pPr>
        <w:shd w:val="clear" w:color="auto" w:fill="BFBFBF"/>
        <w:ind w:firstLine="480"/>
      </w:pPr>
      <w:r>
        <w:t xml:space="preserve">                         [(0, 0, 64, 64)], c.SIZE_MULTIPLIER / 4)</w:t>
      </w:r>
    </w:p>
    <w:p w14:paraId="5A3BE81D" w14:textId="77777777" w:rsidR="001A7635" w:rsidRDefault="001A7635">
      <w:pPr>
        <w:shd w:val="clear" w:color="auto" w:fill="BFBFBF"/>
        <w:ind w:firstLine="480"/>
      </w:pPr>
      <w:r>
        <w:t xml:space="preserve">        self.type = c.EGGSHELL_PROJ_NUM[0]</w:t>
      </w:r>
    </w:p>
    <w:p w14:paraId="4744816B" w14:textId="77777777" w:rsidR="001A7635" w:rsidRDefault="001A7635">
      <w:pPr>
        <w:shd w:val="clear" w:color="auto" w:fill="BFBFBF"/>
        <w:ind w:firstLine="480"/>
      </w:pPr>
      <w:r>
        <w:t xml:space="preserve">        self.speed = 0</w:t>
      </w:r>
    </w:p>
    <w:p w14:paraId="2A25BA64" w14:textId="77777777" w:rsidR="001A7635" w:rsidRDefault="001A7635">
      <w:pPr>
        <w:shd w:val="clear" w:color="auto" w:fill="BFBFBF"/>
        <w:ind w:firstLine="480"/>
      </w:pPr>
    </w:p>
    <w:p w14:paraId="046C63FA" w14:textId="77777777" w:rsidR="001A7635" w:rsidRDefault="001A7635">
      <w:pPr>
        <w:shd w:val="clear" w:color="auto" w:fill="BFBFBF"/>
        <w:ind w:firstLine="480"/>
      </w:pPr>
    </w:p>
    <w:p w14:paraId="4D441289" w14:textId="77777777" w:rsidR="001A7635" w:rsidRDefault="001A7635">
      <w:pPr>
        <w:shd w:val="clear" w:color="auto" w:fill="BFBFBF"/>
        <w:ind w:firstLine="480"/>
      </w:pPr>
      <w:r>
        <w:t>class cheng(Mushroom):</w:t>
      </w:r>
    </w:p>
    <w:p w14:paraId="4787EBC2" w14:textId="77777777" w:rsidR="001A7635" w:rsidRDefault="001A7635">
      <w:pPr>
        <w:shd w:val="clear" w:color="auto" w:fill="BFBFBF"/>
        <w:ind w:firstLine="480"/>
      </w:pPr>
      <w:r>
        <w:t xml:space="preserve">    def __init__(self, x, y):</w:t>
      </w:r>
    </w:p>
    <w:p w14:paraId="446C5116" w14:textId="77777777" w:rsidR="001A7635" w:rsidRDefault="001A7635">
      <w:pPr>
        <w:shd w:val="clear" w:color="auto" w:fill="BFBFBF"/>
        <w:ind w:firstLine="480"/>
      </w:pPr>
      <w:r>
        <w:t xml:space="preserve">        Powerup.__init__(self, x, y, setup.MY_GFX[c.EGGSHELL_PROJ[1]],</w:t>
      </w:r>
    </w:p>
    <w:p w14:paraId="0A6F8A25" w14:textId="77777777" w:rsidR="001A7635" w:rsidRDefault="001A7635">
      <w:pPr>
        <w:shd w:val="clear" w:color="auto" w:fill="BFBFBF"/>
        <w:ind w:firstLine="480"/>
      </w:pPr>
      <w:r>
        <w:t xml:space="preserve">                         [(0, 0, 64, 64)], c.SIZE_MULTIPLIER / 4)</w:t>
      </w:r>
    </w:p>
    <w:p w14:paraId="7413560D" w14:textId="77777777" w:rsidR="001A7635" w:rsidRDefault="001A7635">
      <w:pPr>
        <w:shd w:val="clear" w:color="auto" w:fill="BFBFBF"/>
        <w:ind w:firstLine="480"/>
      </w:pPr>
      <w:r>
        <w:t xml:space="preserve">        self.type = c.EGGSHELL_PROJ_NUM[1]</w:t>
      </w:r>
    </w:p>
    <w:p w14:paraId="24D91BCC" w14:textId="77777777" w:rsidR="001A7635" w:rsidRDefault="001A7635">
      <w:pPr>
        <w:shd w:val="clear" w:color="auto" w:fill="BFBFBF"/>
        <w:ind w:firstLine="480"/>
      </w:pPr>
      <w:r>
        <w:t xml:space="preserve">        self.speed = 0</w:t>
      </w:r>
    </w:p>
    <w:p w14:paraId="380C2A51" w14:textId="77777777" w:rsidR="001A7635" w:rsidRDefault="001A7635">
      <w:pPr>
        <w:shd w:val="clear" w:color="auto" w:fill="BFBFBF"/>
        <w:ind w:firstLine="480"/>
      </w:pPr>
    </w:p>
    <w:p w14:paraId="45C02AA9" w14:textId="77777777" w:rsidR="001A7635" w:rsidRDefault="001A7635">
      <w:pPr>
        <w:shd w:val="clear" w:color="auto" w:fill="BFBFBF"/>
        <w:ind w:firstLine="480"/>
      </w:pPr>
    </w:p>
    <w:p w14:paraId="783168F0" w14:textId="77777777" w:rsidR="001A7635" w:rsidRDefault="001A7635">
      <w:pPr>
        <w:shd w:val="clear" w:color="auto" w:fill="BFBFBF"/>
        <w:ind w:firstLine="480"/>
      </w:pPr>
      <w:r>
        <w:t>class jing(Mushroom):</w:t>
      </w:r>
    </w:p>
    <w:p w14:paraId="1A93AD56" w14:textId="77777777" w:rsidR="001A7635" w:rsidRDefault="001A7635">
      <w:pPr>
        <w:shd w:val="clear" w:color="auto" w:fill="BFBFBF"/>
        <w:ind w:firstLine="480"/>
      </w:pPr>
      <w:r>
        <w:t xml:space="preserve">    def __init__(self, x, y):</w:t>
      </w:r>
    </w:p>
    <w:p w14:paraId="2E6D7052" w14:textId="77777777" w:rsidR="001A7635" w:rsidRDefault="001A7635">
      <w:pPr>
        <w:shd w:val="clear" w:color="auto" w:fill="BFBFBF"/>
        <w:ind w:firstLine="480"/>
      </w:pPr>
      <w:r>
        <w:t xml:space="preserve">        Powerup.__init__(self, x, y, setup.MY_GFX[c.EGGSHELL_PROJ[2]],</w:t>
      </w:r>
    </w:p>
    <w:p w14:paraId="377AB67B" w14:textId="77777777" w:rsidR="001A7635" w:rsidRDefault="001A7635">
      <w:pPr>
        <w:shd w:val="clear" w:color="auto" w:fill="BFBFBF"/>
        <w:ind w:firstLine="480"/>
      </w:pPr>
      <w:r>
        <w:t xml:space="preserve">                         [(0, 0, 64, 64)], c.SIZE_MULTIPLIER / 4)</w:t>
      </w:r>
    </w:p>
    <w:p w14:paraId="79B76B77" w14:textId="77777777" w:rsidR="001A7635" w:rsidRDefault="001A7635">
      <w:pPr>
        <w:shd w:val="clear" w:color="auto" w:fill="BFBFBF"/>
        <w:ind w:firstLine="480"/>
      </w:pPr>
      <w:r>
        <w:t xml:space="preserve">        self.type = c.EGGSHELL_PROJ_NUM[2]</w:t>
      </w:r>
    </w:p>
    <w:p w14:paraId="0CA2ABD2" w14:textId="77777777" w:rsidR="001A7635" w:rsidRDefault="001A7635">
      <w:pPr>
        <w:shd w:val="clear" w:color="auto" w:fill="BFBFBF"/>
        <w:ind w:firstLine="480"/>
      </w:pPr>
      <w:r>
        <w:t xml:space="preserve">        self.speed = 0</w:t>
      </w:r>
    </w:p>
    <w:p w14:paraId="57A646DE" w14:textId="77777777" w:rsidR="001A7635" w:rsidRDefault="001A7635">
      <w:pPr>
        <w:shd w:val="clear" w:color="auto" w:fill="BFBFBF"/>
        <w:ind w:firstLine="480"/>
      </w:pPr>
    </w:p>
    <w:p w14:paraId="20F9999A" w14:textId="77777777" w:rsidR="001A7635" w:rsidRDefault="001A7635">
      <w:pPr>
        <w:shd w:val="clear" w:color="auto" w:fill="BFBFBF"/>
        <w:ind w:firstLine="480"/>
      </w:pPr>
    </w:p>
    <w:p w14:paraId="22867274" w14:textId="77777777" w:rsidR="001A7635" w:rsidRDefault="001A7635">
      <w:pPr>
        <w:shd w:val="clear" w:color="auto" w:fill="BFBFBF"/>
        <w:ind w:firstLine="480"/>
      </w:pPr>
      <w:r>
        <w:t>class ji(Mushroom):</w:t>
      </w:r>
    </w:p>
    <w:p w14:paraId="1AE186E3" w14:textId="77777777" w:rsidR="001A7635" w:rsidRDefault="001A7635">
      <w:pPr>
        <w:shd w:val="clear" w:color="auto" w:fill="BFBFBF"/>
        <w:ind w:firstLine="480"/>
      </w:pPr>
      <w:r>
        <w:t xml:space="preserve">    def __init__(self, x, y):</w:t>
      </w:r>
    </w:p>
    <w:p w14:paraId="59007586" w14:textId="77777777" w:rsidR="001A7635" w:rsidRDefault="001A7635">
      <w:pPr>
        <w:shd w:val="clear" w:color="auto" w:fill="BFBFBF"/>
        <w:ind w:firstLine="480"/>
      </w:pPr>
      <w:r>
        <w:t xml:space="preserve">        Powerup.__init__(self, x, y, setup.MY_GFX[c.EGGSHELL_PROJ[3]],</w:t>
      </w:r>
    </w:p>
    <w:p w14:paraId="01A98554" w14:textId="77777777" w:rsidR="001A7635" w:rsidRDefault="001A7635">
      <w:pPr>
        <w:shd w:val="clear" w:color="auto" w:fill="BFBFBF"/>
        <w:ind w:firstLine="480"/>
      </w:pPr>
      <w:r>
        <w:t xml:space="preserve">                         [(0, 0, 64, 64)], c.SIZE_MULTIPLIER / 4)</w:t>
      </w:r>
    </w:p>
    <w:p w14:paraId="5F6C8D5A" w14:textId="77777777" w:rsidR="001A7635" w:rsidRDefault="001A7635">
      <w:pPr>
        <w:shd w:val="clear" w:color="auto" w:fill="BFBFBF"/>
        <w:ind w:firstLine="480"/>
      </w:pPr>
      <w:r>
        <w:t xml:space="preserve">        self.type = c.EGGSHELL_PROJ_NUM[3]</w:t>
      </w:r>
    </w:p>
    <w:p w14:paraId="6277AB7B" w14:textId="77777777" w:rsidR="001A7635" w:rsidRDefault="001A7635">
      <w:pPr>
        <w:shd w:val="clear" w:color="auto" w:fill="BFBFBF"/>
        <w:ind w:firstLine="480"/>
      </w:pPr>
      <w:r>
        <w:t xml:space="preserve">        self.speed = 0</w:t>
      </w:r>
    </w:p>
    <w:p w14:paraId="23FA87AB" w14:textId="77777777" w:rsidR="001A7635" w:rsidRDefault="001A7635">
      <w:pPr>
        <w:shd w:val="clear" w:color="auto" w:fill="BFBFBF"/>
        <w:ind w:firstLine="480"/>
      </w:pPr>
    </w:p>
    <w:p w14:paraId="5D3379DF" w14:textId="77777777" w:rsidR="001A7635" w:rsidRDefault="001A7635">
      <w:pPr>
        <w:shd w:val="clear" w:color="auto" w:fill="BFBFBF"/>
        <w:ind w:firstLine="480"/>
      </w:pPr>
    </w:p>
    <w:p w14:paraId="1AD7362F" w14:textId="77777777" w:rsidR="001A7635" w:rsidRDefault="001A7635">
      <w:pPr>
        <w:shd w:val="clear" w:color="auto" w:fill="BFBFBF"/>
        <w:ind w:firstLine="480"/>
      </w:pPr>
      <w:r>
        <w:t>class xue(Mushroom):</w:t>
      </w:r>
    </w:p>
    <w:p w14:paraId="4D465834" w14:textId="77777777" w:rsidR="001A7635" w:rsidRDefault="001A7635">
      <w:pPr>
        <w:shd w:val="clear" w:color="auto" w:fill="BFBFBF"/>
        <w:ind w:firstLine="480"/>
      </w:pPr>
      <w:r>
        <w:t xml:space="preserve">    def __init__(self, x, y):</w:t>
      </w:r>
    </w:p>
    <w:p w14:paraId="1EB2A666" w14:textId="77777777" w:rsidR="001A7635" w:rsidRDefault="001A7635">
      <w:pPr>
        <w:shd w:val="clear" w:color="auto" w:fill="BFBFBF"/>
        <w:ind w:firstLine="480"/>
      </w:pPr>
      <w:r>
        <w:t xml:space="preserve">        Powerup.__init__(self, x, y, setup.MY_GFX[c.EGGSHELL_PROJ[4]],</w:t>
      </w:r>
    </w:p>
    <w:p w14:paraId="46A652EC" w14:textId="77777777" w:rsidR="001A7635" w:rsidRDefault="001A7635">
      <w:pPr>
        <w:shd w:val="clear" w:color="auto" w:fill="BFBFBF"/>
        <w:ind w:firstLine="480"/>
      </w:pPr>
      <w:r>
        <w:t xml:space="preserve">                         [(0, 0, 64, 64)], c.SIZE_MULTIPLIER / 4)</w:t>
      </w:r>
    </w:p>
    <w:p w14:paraId="75C80697" w14:textId="77777777" w:rsidR="001A7635" w:rsidRDefault="001A7635">
      <w:pPr>
        <w:shd w:val="clear" w:color="auto" w:fill="BFBFBF"/>
        <w:ind w:firstLine="480"/>
      </w:pPr>
      <w:r>
        <w:t xml:space="preserve">        self.type = c.EGGSHELL_PROJ_NUM[4]</w:t>
      </w:r>
    </w:p>
    <w:p w14:paraId="15B1CD6A" w14:textId="77777777" w:rsidR="001A7635" w:rsidRDefault="001A7635">
      <w:pPr>
        <w:shd w:val="clear" w:color="auto" w:fill="BFBFBF"/>
        <w:ind w:firstLine="480"/>
      </w:pPr>
      <w:r>
        <w:t xml:space="preserve">        self.speed = 0</w:t>
      </w:r>
    </w:p>
    <w:p w14:paraId="6122070A" w14:textId="77777777" w:rsidR="001A7635" w:rsidRDefault="001A7635">
      <w:pPr>
        <w:shd w:val="clear" w:color="auto" w:fill="BFBFBF"/>
        <w:ind w:firstLine="480"/>
      </w:pPr>
    </w:p>
    <w:p w14:paraId="7174F8ED" w14:textId="77777777" w:rsidR="001A7635" w:rsidRDefault="001A7635">
      <w:pPr>
        <w:shd w:val="clear" w:color="auto" w:fill="BFBFBF"/>
        <w:ind w:firstLine="480"/>
      </w:pPr>
    </w:p>
    <w:p w14:paraId="2F7E8453" w14:textId="77777777" w:rsidR="001A7635" w:rsidRDefault="001A7635">
      <w:pPr>
        <w:shd w:val="clear" w:color="auto" w:fill="BFBFBF"/>
        <w:ind w:firstLine="480"/>
      </w:pPr>
      <w:r>
        <w:t>class dui(Mushroom):</w:t>
      </w:r>
    </w:p>
    <w:p w14:paraId="23A7311B" w14:textId="77777777" w:rsidR="001A7635" w:rsidRDefault="001A7635">
      <w:pPr>
        <w:shd w:val="clear" w:color="auto" w:fill="BFBFBF"/>
        <w:ind w:firstLine="480"/>
      </w:pPr>
      <w:r>
        <w:t xml:space="preserve">    def __init__(self, x, y):</w:t>
      </w:r>
    </w:p>
    <w:p w14:paraId="6013A130" w14:textId="77777777" w:rsidR="001A7635" w:rsidRDefault="001A7635">
      <w:pPr>
        <w:shd w:val="clear" w:color="auto" w:fill="BFBFBF"/>
        <w:ind w:firstLine="480"/>
      </w:pPr>
      <w:r>
        <w:t xml:space="preserve">        Powerup.__init__(self, x, y, setup.MY_GFX[c.JUDGMENT_PROJ[0]],</w:t>
      </w:r>
    </w:p>
    <w:p w14:paraId="6C1B9A1B" w14:textId="77777777" w:rsidR="001A7635" w:rsidRDefault="001A7635">
      <w:pPr>
        <w:shd w:val="clear" w:color="auto" w:fill="BFBFBF"/>
        <w:ind w:firstLine="480"/>
      </w:pPr>
      <w:r>
        <w:t xml:space="preserve">                         [(0, 0, 256, 256)], c.SIZE_MULTIPLIER / 16)</w:t>
      </w:r>
    </w:p>
    <w:p w14:paraId="79F3FEAF" w14:textId="77777777" w:rsidR="001A7635" w:rsidRDefault="001A7635">
      <w:pPr>
        <w:shd w:val="clear" w:color="auto" w:fill="BFBFBF"/>
        <w:ind w:firstLine="480"/>
      </w:pPr>
      <w:r>
        <w:t xml:space="preserve">        self.type = c.JUDGMENT_PROJ_NUM[0]</w:t>
      </w:r>
    </w:p>
    <w:p w14:paraId="207E699A" w14:textId="77777777" w:rsidR="001A7635" w:rsidRDefault="001A7635">
      <w:pPr>
        <w:shd w:val="clear" w:color="auto" w:fill="BFBFBF"/>
        <w:ind w:firstLine="480"/>
      </w:pPr>
      <w:r>
        <w:t xml:space="preserve">        self.speed = 0</w:t>
      </w:r>
    </w:p>
    <w:p w14:paraId="2CA5ED52" w14:textId="77777777" w:rsidR="001A7635" w:rsidRDefault="001A7635">
      <w:pPr>
        <w:shd w:val="clear" w:color="auto" w:fill="BFBFBF"/>
        <w:ind w:firstLine="480"/>
      </w:pPr>
    </w:p>
    <w:p w14:paraId="748E3B5A" w14:textId="77777777" w:rsidR="001A7635" w:rsidRDefault="001A7635">
      <w:pPr>
        <w:shd w:val="clear" w:color="auto" w:fill="BFBFBF"/>
        <w:ind w:firstLine="480"/>
      </w:pPr>
    </w:p>
    <w:p w14:paraId="0F87E05D" w14:textId="77777777" w:rsidR="001A7635" w:rsidRDefault="001A7635">
      <w:pPr>
        <w:shd w:val="clear" w:color="auto" w:fill="BFBFBF"/>
        <w:ind w:firstLine="480"/>
      </w:pPr>
      <w:r>
        <w:t>class cuo(Mushroom):</w:t>
      </w:r>
    </w:p>
    <w:p w14:paraId="6AB6FC37" w14:textId="77777777" w:rsidR="001A7635" w:rsidRDefault="001A7635">
      <w:pPr>
        <w:shd w:val="clear" w:color="auto" w:fill="BFBFBF"/>
        <w:ind w:firstLine="480"/>
      </w:pPr>
      <w:r>
        <w:t xml:space="preserve">    def __init__(self, x, y):</w:t>
      </w:r>
    </w:p>
    <w:p w14:paraId="08F6BF2C" w14:textId="77777777" w:rsidR="001A7635" w:rsidRDefault="001A7635">
      <w:pPr>
        <w:shd w:val="clear" w:color="auto" w:fill="BFBFBF"/>
        <w:ind w:firstLine="480"/>
      </w:pPr>
      <w:r>
        <w:t xml:space="preserve">        Powerup.__init__(self, x, y, setup.MY_GFX[c.JUDGMENT_PROJ[1]],</w:t>
      </w:r>
    </w:p>
    <w:p w14:paraId="7D10B1C1" w14:textId="77777777" w:rsidR="001A7635" w:rsidRDefault="001A7635">
      <w:pPr>
        <w:shd w:val="clear" w:color="auto" w:fill="BFBFBF"/>
        <w:ind w:firstLine="480"/>
      </w:pPr>
      <w:r>
        <w:t xml:space="preserve">                         [(0, 0, 256, 256)], c.SIZE_MULTIPLIER / 16)</w:t>
      </w:r>
    </w:p>
    <w:p w14:paraId="048030DA" w14:textId="77777777" w:rsidR="001A7635" w:rsidRDefault="001A7635">
      <w:pPr>
        <w:shd w:val="clear" w:color="auto" w:fill="BFBFBF"/>
        <w:ind w:firstLine="480"/>
      </w:pPr>
      <w:r>
        <w:t xml:space="preserve">        self.type = c.JUDGMENT_PROJ_NUM[1]</w:t>
      </w:r>
    </w:p>
    <w:p w14:paraId="44DED8DD" w14:textId="77777777" w:rsidR="001A7635" w:rsidRDefault="001A7635">
      <w:pPr>
        <w:shd w:val="clear" w:color="auto" w:fill="BFBFBF"/>
        <w:ind w:firstLine="480"/>
      </w:pPr>
      <w:r>
        <w:t xml:space="preserve">        self.speed = 0</w:t>
      </w:r>
    </w:p>
    <w:p w14:paraId="34325C92" w14:textId="77777777" w:rsidR="001A7635" w:rsidRDefault="001A7635">
      <w:pPr>
        <w:shd w:val="clear" w:color="auto" w:fill="BFBFBF"/>
        <w:ind w:firstLine="480"/>
      </w:pPr>
    </w:p>
    <w:p w14:paraId="0B160F0E" w14:textId="77777777" w:rsidR="001A7635" w:rsidRDefault="001A7635">
      <w:pPr>
        <w:shd w:val="clear" w:color="auto" w:fill="BFBFBF"/>
        <w:ind w:firstLine="480"/>
      </w:pPr>
    </w:p>
    <w:p w14:paraId="684C4089" w14:textId="77777777" w:rsidR="001A7635" w:rsidRDefault="001A7635">
      <w:pPr>
        <w:shd w:val="clear" w:color="auto" w:fill="BFBFBF"/>
        <w:ind w:firstLine="480"/>
      </w:pPr>
      <w:r>
        <w:lastRenderedPageBreak/>
        <w:t>class FireFlower(Powerup):</w:t>
      </w:r>
    </w:p>
    <w:p w14:paraId="5054A74D" w14:textId="77777777" w:rsidR="001A7635" w:rsidRDefault="001A7635">
      <w:pPr>
        <w:shd w:val="clear" w:color="auto" w:fill="BFBFBF"/>
        <w:ind w:firstLine="480"/>
      </w:pPr>
      <w:r>
        <w:t xml:space="preserve">    def __init__(self, x, y):</w:t>
      </w:r>
    </w:p>
    <w:p w14:paraId="5AA32583" w14:textId="77777777" w:rsidR="001A7635" w:rsidRDefault="001A7635">
      <w:pPr>
        <w:shd w:val="clear" w:color="auto" w:fill="BFBFBF"/>
        <w:ind w:firstLine="480"/>
      </w:pPr>
      <w:r>
        <w:t xml:space="preserve">        frame_rect_list = [(0, 32, 16, 16), (16, 32, 16, 16),</w:t>
      </w:r>
    </w:p>
    <w:p w14:paraId="3FE30C0D" w14:textId="77777777" w:rsidR="001A7635" w:rsidRDefault="001A7635">
      <w:pPr>
        <w:shd w:val="clear" w:color="auto" w:fill="BFBFBF"/>
        <w:ind w:firstLine="480"/>
      </w:pPr>
      <w:r>
        <w:t xml:space="preserve">                           (32, 32, 16, 16), (48, 32, 16, 16)]</w:t>
      </w:r>
    </w:p>
    <w:p w14:paraId="04521310" w14:textId="77777777" w:rsidR="001A7635" w:rsidRDefault="001A7635">
      <w:pPr>
        <w:shd w:val="clear" w:color="auto" w:fill="BFBFBF"/>
        <w:ind w:firstLine="480"/>
      </w:pPr>
      <w:r>
        <w:t xml:space="preserve">        Powerup.__init__(self, x, y, setup.GFX[c.ITEM_SHEET],</w:t>
      </w:r>
    </w:p>
    <w:p w14:paraId="5BB1F319" w14:textId="77777777" w:rsidR="001A7635" w:rsidRDefault="001A7635">
      <w:pPr>
        <w:shd w:val="clear" w:color="auto" w:fill="BFBFBF"/>
        <w:ind w:firstLine="480"/>
      </w:pPr>
      <w:r>
        <w:t xml:space="preserve">                         frame_rect_list, c.SIZE_MULTIPLIER)</w:t>
      </w:r>
    </w:p>
    <w:p w14:paraId="54C7FF51" w14:textId="77777777" w:rsidR="001A7635" w:rsidRDefault="001A7635">
      <w:pPr>
        <w:shd w:val="clear" w:color="auto" w:fill="BFBFBF"/>
        <w:ind w:firstLine="480"/>
      </w:pPr>
      <w:r>
        <w:t xml:space="preserve">        self.type = c.TYPE_FIREFLOWER</w:t>
      </w:r>
    </w:p>
    <w:p w14:paraId="179A9C39" w14:textId="77777777" w:rsidR="001A7635" w:rsidRDefault="001A7635">
      <w:pPr>
        <w:shd w:val="clear" w:color="auto" w:fill="BFBFBF"/>
        <w:ind w:firstLine="480"/>
      </w:pPr>
    </w:p>
    <w:p w14:paraId="2167E95C" w14:textId="77777777" w:rsidR="001A7635" w:rsidRDefault="001A7635">
      <w:pPr>
        <w:shd w:val="clear" w:color="auto" w:fill="BFBFBF"/>
        <w:ind w:firstLine="480"/>
      </w:pPr>
      <w:r>
        <w:t xml:space="preserve">    def update(self, game_info, *args):</w:t>
      </w:r>
    </w:p>
    <w:p w14:paraId="2A70402C" w14:textId="77777777" w:rsidR="001A7635" w:rsidRDefault="001A7635">
      <w:pPr>
        <w:shd w:val="clear" w:color="auto" w:fill="BFBFBF"/>
        <w:ind w:firstLine="480"/>
      </w:pPr>
      <w:r>
        <w:t xml:space="preserve">        self.current_time = game_info[c.CURRENT_TIME]</w:t>
      </w:r>
    </w:p>
    <w:p w14:paraId="2F5A91FB" w14:textId="77777777" w:rsidR="001A7635" w:rsidRDefault="001A7635">
      <w:pPr>
        <w:shd w:val="clear" w:color="auto" w:fill="BFBFBF"/>
        <w:ind w:firstLine="480"/>
      </w:pPr>
      <w:r>
        <w:t xml:space="preserve">        if self.state == c.REVEAL:</w:t>
      </w:r>
    </w:p>
    <w:p w14:paraId="409F144A" w14:textId="77777777" w:rsidR="001A7635" w:rsidRDefault="001A7635">
      <w:pPr>
        <w:shd w:val="clear" w:color="auto" w:fill="BFBFBF"/>
        <w:ind w:firstLine="480"/>
      </w:pPr>
      <w:r>
        <w:t xml:space="preserve">            self.rect.y += self.y_vel</w:t>
      </w:r>
    </w:p>
    <w:p w14:paraId="31DA2703" w14:textId="77777777" w:rsidR="001A7635" w:rsidRDefault="001A7635">
      <w:pPr>
        <w:shd w:val="clear" w:color="auto" w:fill="BFBFBF"/>
        <w:ind w:firstLine="480"/>
      </w:pPr>
      <w:r>
        <w:t xml:space="preserve">            if self.rect.bottom &lt;= self.box_height:</w:t>
      </w:r>
    </w:p>
    <w:p w14:paraId="1917668C" w14:textId="77777777" w:rsidR="001A7635" w:rsidRDefault="001A7635">
      <w:pPr>
        <w:shd w:val="clear" w:color="auto" w:fill="BFBFBF"/>
        <w:ind w:firstLine="480"/>
      </w:pPr>
      <w:r>
        <w:t xml:space="preserve">                self.rect.bottom = self.box_height</w:t>
      </w:r>
    </w:p>
    <w:p w14:paraId="31C5D523" w14:textId="77777777" w:rsidR="001A7635" w:rsidRDefault="001A7635">
      <w:pPr>
        <w:shd w:val="clear" w:color="auto" w:fill="BFBFBF"/>
        <w:ind w:firstLine="480"/>
      </w:pPr>
      <w:r>
        <w:t xml:space="preserve">                self.y_vel = 0</w:t>
      </w:r>
    </w:p>
    <w:p w14:paraId="0D8E761C" w14:textId="77777777" w:rsidR="001A7635" w:rsidRDefault="001A7635">
      <w:pPr>
        <w:shd w:val="clear" w:color="auto" w:fill="BFBFBF"/>
        <w:ind w:firstLine="480"/>
      </w:pPr>
      <w:r>
        <w:t xml:space="preserve">                self.state = c.RESTING</w:t>
      </w:r>
    </w:p>
    <w:p w14:paraId="2D55D435" w14:textId="77777777" w:rsidR="001A7635" w:rsidRDefault="001A7635">
      <w:pPr>
        <w:shd w:val="clear" w:color="auto" w:fill="BFBFBF"/>
        <w:ind w:firstLine="480"/>
      </w:pPr>
    </w:p>
    <w:p w14:paraId="50BACC65" w14:textId="77777777" w:rsidR="001A7635" w:rsidRDefault="001A7635">
      <w:pPr>
        <w:shd w:val="clear" w:color="auto" w:fill="BFBFBF"/>
        <w:ind w:firstLine="480"/>
      </w:pPr>
      <w:r>
        <w:t xml:space="preserve">        if (self.current_time - self.animate_timer) &gt; 30:</w:t>
      </w:r>
    </w:p>
    <w:p w14:paraId="2940220C" w14:textId="77777777" w:rsidR="001A7635" w:rsidRDefault="001A7635">
      <w:pPr>
        <w:shd w:val="clear" w:color="auto" w:fill="BFBFBF"/>
        <w:ind w:firstLine="480"/>
      </w:pPr>
      <w:r>
        <w:t xml:space="preserve">            if self.frame_index &lt; 3:</w:t>
      </w:r>
    </w:p>
    <w:p w14:paraId="1C66FAA8" w14:textId="77777777" w:rsidR="001A7635" w:rsidRDefault="001A7635">
      <w:pPr>
        <w:shd w:val="clear" w:color="auto" w:fill="BFBFBF"/>
        <w:ind w:firstLine="480"/>
      </w:pPr>
      <w:r>
        <w:t xml:space="preserve">                self.frame_index += 1</w:t>
      </w:r>
    </w:p>
    <w:p w14:paraId="35AABFC5" w14:textId="77777777" w:rsidR="001A7635" w:rsidRDefault="001A7635">
      <w:pPr>
        <w:shd w:val="clear" w:color="auto" w:fill="BFBFBF"/>
        <w:ind w:firstLine="480"/>
      </w:pPr>
      <w:r>
        <w:t xml:space="preserve">            else:</w:t>
      </w:r>
    </w:p>
    <w:p w14:paraId="728BC001" w14:textId="77777777" w:rsidR="001A7635" w:rsidRDefault="001A7635">
      <w:pPr>
        <w:shd w:val="clear" w:color="auto" w:fill="BFBFBF"/>
        <w:ind w:firstLine="480"/>
      </w:pPr>
      <w:r>
        <w:t xml:space="preserve">                self.frame_index = 0</w:t>
      </w:r>
    </w:p>
    <w:p w14:paraId="7651E597" w14:textId="77777777" w:rsidR="001A7635" w:rsidRDefault="001A7635">
      <w:pPr>
        <w:shd w:val="clear" w:color="auto" w:fill="BFBFBF"/>
        <w:ind w:firstLine="480"/>
      </w:pPr>
      <w:r>
        <w:t xml:space="preserve">            self.animate_timer = self.current_time</w:t>
      </w:r>
    </w:p>
    <w:p w14:paraId="3EE1BC2E" w14:textId="77777777" w:rsidR="001A7635" w:rsidRDefault="001A7635">
      <w:pPr>
        <w:shd w:val="clear" w:color="auto" w:fill="BFBFBF"/>
        <w:ind w:firstLine="480"/>
      </w:pPr>
    </w:p>
    <w:p w14:paraId="74FD00F5" w14:textId="77777777" w:rsidR="001A7635" w:rsidRDefault="001A7635">
      <w:pPr>
        <w:shd w:val="clear" w:color="auto" w:fill="BFBFBF"/>
        <w:ind w:firstLine="480"/>
      </w:pPr>
      <w:r>
        <w:t xml:space="preserve">        self.animation()</w:t>
      </w:r>
    </w:p>
    <w:p w14:paraId="291AA573" w14:textId="77777777" w:rsidR="001A7635" w:rsidRDefault="001A7635">
      <w:pPr>
        <w:shd w:val="clear" w:color="auto" w:fill="BFBFBF"/>
        <w:ind w:firstLine="480"/>
      </w:pPr>
    </w:p>
    <w:p w14:paraId="7E49FCB9" w14:textId="77777777" w:rsidR="001A7635" w:rsidRDefault="001A7635">
      <w:pPr>
        <w:shd w:val="clear" w:color="auto" w:fill="BFBFBF"/>
        <w:ind w:firstLine="480"/>
      </w:pPr>
    </w:p>
    <w:p w14:paraId="77713E23" w14:textId="77777777" w:rsidR="001A7635" w:rsidRDefault="001A7635">
      <w:pPr>
        <w:shd w:val="clear" w:color="auto" w:fill="BFBFBF"/>
        <w:ind w:firstLine="480"/>
      </w:pPr>
      <w:r>
        <w:t>class Star(Powerup):</w:t>
      </w:r>
    </w:p>
    <w:p w14:paraId="4E69CB83" w14:textId="77777777" w:rsidR="001A7635" w:rsidRDefault="001A7635">
      <w:pPr>
        <w:shd w:val="clear" w:color="auto" w:fill="BFBFBF"/>
        <w:ind w:firstLine="480"/>
      </w:pPr>
      <w:r>
        <w:t xml:space="preserve">    def __init__(self, x, y):</w:t>
      </w:r>
    </w:p>
    <w:p w14:paraId="4BB131BD" w14:textId="77777777" w:rsidR="001A7635" w:rsidRDefault="001A7635">
      <w:pPr>
        <w:shd w:val="clear" w:color="auto" w:fill="BFBFBF"/>
        <w:ind w:firstLine="480"/>
      </w:pPr>
      <w:r>
        <w:t xml:space="preserve">        frame_rect_list = [(1, 48, 15, 16), (17, 48, 15, 16),</w:t>
      </w:r>
    </w:p>
    <w:p w14:paraId="67CDEEA2" w14:textId="77777777" w:rsidR="001A7635" w:rsidRDefault="001A7635">
      <w:pPr>
        <w:shd w:val="clear" w:color="auto" w:fill="BFBFBF"/>
        <w:ind w:firstLine="480"/>
      </w:pPr>
      <w:r>
        <w:t xml:space="preserve">                           (33, 48, 15, 16), (49, 48, 15, 16)]</w:t>
      </w:r>
    </w:p>
    <w:p w14:paraId="6248A7EC" w14:textId="77777777" w:rsidR="001A7635" w:rsidRDefault="001A7635">
      <w:pPr>
        <w:shd w:val="clear" w:color="auto" w:fill="BFBFBF"/>
        <w:ind w:firstLine="480"/>
      </w:pPr>
      <w:r>
        <w:t xml:space="preserve">        Powerup.__init__(self, x, y, setup.GFX[c.ITEM_SHEET],</w:t>
      </w:r>
    </w:p>
    <w:p w14:paraId="185EF83B" w14:textId="77777777" w:rsidR="001A7635" w:rsidRDefault="001A7635">
      <w:pPr>
        <w:shd w:val="clear" w:color="auto" w:fill="BFBFBF"/>
        <w:ind w:firstLine="480"/>
      </w:pPr>
      <w:r>
        <w:t xml:space="preserve">                         frame_rect_list, c.SIZE_MULTIPLIER)</w:t>
      </w:r>
    </w:p>
    <w:p w14:paraId="0E65ADB4" w14:textId="77777777" w:rsidR="001A7635" w:rsidRDefault="001A7635">
      <w:pPr>
        <w:shd w:val="clear" w:color="auto" w:fill="BFBFBF"/>
        <w:ind w:firstLine="480"/>
      </w:pPr>
      <w:r>
        <w:t xml:space="preserve">        self.type = c.TYPE_STAR</w:t>
      </w:r>
    </w:p>
    <w:p w14:paraId="6DC583B1" w14:textId="77777777" w:rsidR="001A7635" w:rsidRDefault="001A7635">
      <w:pPr>
        <w:shd w:val="clear" w:color="auto" w:fill="BFBFBF"/>
        <w:ind w:firstLine="480"/>
      </w:pPr>
      <w:r>
        <w:t xml:space="preserve">        self.gravity = .4</w:t>
      </w:r>
    </w:p>
    <w:p w14:paraId="4D5A0B12" w14:textId="77777777" w:rsidR="001A7635" w:rsidRDefault="001A7635">
      <w:pPr>
        <w:shd w:val="clear" w:color="auto" w:fill="BFBFBF"/>
        <w:ind w:firstLine="480"/>
      </w:pPr>
      <w:r>
        <w:t xml:space="preserve">        self.speed = 5</w:t>
      </w:r>
    </w:p>
    <w:p w14:paraId="12678F6D" w14:textId="77777777" w:rsidR="001A7635" w:rsidRDefault="001A7635">
      <w:pPr>
        <w:shd w:val="clear" w:color="auto" w:fill="BFBFBF"/>
        <w:ind w:firstLine="480"/>
      </w:pPr>
    </w:p>
    <w:p w14:paraId="29F612EE" w14:textId="77777777" w:rsidR="001A7635" w:rsidRDefault="001A7635">
      <w:pPr>
        <w:shd w:val="clear" w:color="auto" w:fill="BFBFBF"/>
        <w:ind w:firstLine="480"/>
      </w:pPr>
      <w:r>
        <w:t xml:space="preserve">    def update(self, game_info, level):</w:t>
      </w:r>
    </w:p>
    <w:p w14:paraId="6040EF21" w14:textId="77777777" w:rsidR="001A7635" w:rsidRDefault="001A7635">
      <w:pPr>
        <w:shd w:val="clear" w:color="auto" w:fill="BFBFBF"/>
        <w:ind w:firstLine="480"/>
      </w:pPr>
      <w:r>
        <w:t xml:space="preserve">        self.current_time = game_info[c.CURRENT_TIME]</w:t>
      </w:r>
    </w:p>
    <w:p w14:paraId="3622A772" w14:textId="77777777" w:rsidR="001A7635" w:rsidRDefault="001A7635">
      <w:pPr>
        <w:shd w:val="clear" w:color="auto" w:fill="BFBFBF"/>
        <w:ind w:firstLine="480"/>
      </w:pPr>
      <w:r>
        <w:t xml:space="preserve">        if self.state == c.REVEAL:</w:t>
      </w:r>
    </w:p>
    <w:p w14:paraId="6A7E8DD0" w14:textId="77777777" w:rsidR="001A7635" w:rsidRDefault="001A7635">
      <w:pPr>
        <w:shd w:val="clear" w:color="auto" w:fill="BFBFBF"/>
        <w:ind w:firstLine="480"/>
      </w:pPr>
      <w:r>
        <w:t xml:space="preserve">            self.rect.y += self.y_vel</w:t>
      </w:r>
    </w:p>
    <w:p w14:paraId="141356C2" w14:textId="77777777" w:rsidR="001A7635" w:rsidRDefault="001A7635">
      <w:pPr>
        <w:shd w:val="clear" w:color="auto" w:fill="BFBFBF"/>
        <w:ind w:firstLine="480"/>
      </w:pPr>
      <w:r>
        <w:t xml:space="preserve">            if self.rect.bottom &lt;= self.box_height:</w:t>
      </w:r>
    </w:p>
    <w:p w14:paraId="44F3FD0F" w14:textId="77777777" w:rsidR="001A7635" w:rsidRDefault="001A7635">
      <w:pPr>
        <w:shd w:val="clear" w:color="auto" w:fill="BFBFBF"/>
        <w:ind w:firstLine="480"/>
      </w:pPr>
      <w:r>
        <w:t xml:space="preserve">                self.rect.bottom = self.box_height</w:t>
      </w:r>
    </w:p>
    <w:p w14:paraId="5F400535" w14:textId="77777777" w:rsidR="001A7635" w:rsidRDefault="001A7635">
      <w:pPr>
        <w:shd w:val="clear" w:color="auto" w:fill="BFBFBF"/>
        <w:ind w:firstLine="480"/>
      </w:pPr>
      <w:r>
        <w:t xml:space="preserve">                self.y_vel = -2</w:t>
      </w:r>
    </w:p>
    <w:p w14:paraId="3614BD83" w14:textId="77777777" w:rsidR="001A7635" w:rsidRDefault="001A7635">
      <w:pPr>
        <w:shd w:val="clear" w:color="auto" w:fill="BFBFBF"/>
        <w:ind w:firstLine="480"/>
      </w:pPr>
      <w:r>
        <w:t xml:space="preserve">                self.state = c.BOUNCING</w:t>
      </w:r>
    </w:p>
    <w:p w14:paraId="54B71CB6" w14:textId="77777777" w:rsidR="001A7635" w:rsidRDefault="001A7635">
      <w:pPr>
        <w:shd w:val="clear" w:color="auto" w:fill="BFBFBF"/>
        <w:ind w:firstLine="480"/>
      </w:pPr>
      <w:r>
        <w:t xml:space="preserve">        elif self.state == c.BOUNCING:</w:t>
      </w:r>
    </w:p>
    <w:p w14:paraId="0FD54EF5" w14:textId="77777777" w:rsidR="001A7635" w:rsidRDefault="001A7635">
      <w:pPr>
        <w:shd w:val="clear" w:color="auto" w:fill="BFBFBF"/>
        <w:ind w:firstLine="480"/>
      </w:pPr>
      <w:r>
        <w:t xml:space="preserve">            self.y_vel += self.gravity</w:t>
      </w:r>
    </w:p>
    <w:p w14:paraId="0542C282" w14:textId="77777777" w:rsidR="001A7635" w:rsidRDefault="001A7635">
      <w:pPr>
        <w:shd w:val="clear" w:color="auto" w:fill="BFBFBF"/>
        <w:ind w:firstLine="480"/>
      </w:pPr>
      <w:r>
        <w:t xml:space="preserve">            self.x_vel = self.speed if self.direction == c.RIGHT else -1 * self.speed</w:t>
      </w:r>
    </w:p>
    <w:p w14:paraId="6D2C9CDC" w14:textId="77777777" w:rsidR="001A7635" w:rsidRDefault="001A7635">
      <w:pPr>
        <w:shd w:val="clear" w:color="auto" w:fill="BFBFBF"/>
        <w:ind w:firstLine="480"/>
      </w:pPr>
    </w:p>
    <w:p w14:paraId="638AA77E" w14:textId="77777777" w:rsidR="001A7635" w:rsidRDefault="001A7635">
      <w:pPr>
        <w:shd w:val="clear" w:color="auto" w:fill="BFBFBF"/>
        <w:ind w:firstLine="480"/>
      </w:pPr>
      <w:r>
        <w:t xml:space="preserve">        if (self.current_time - self.animate_timer) &gt; 30:</w:t>
      </w:r>
    </w:p>
    <w:p w14:paraId="59488B7A" w14:textId="77777777" w:rsidR="001A7635" w:rsidRDefault="001A7635">
      <w:pPr>
        <w:shd w:val="clear" w:color="auto" w:fill="BFBFBF"/>
        <w:ind w:firstLine="480"/>
      </w:pPr>
      <w:r>
        <w:lastRenderedPageBreak/>
        <w:t xml:space="preserve">            if self.frame_index &lt; 3:</w:t>
      </w:r>
    </w:p>
    <w:p w14:paraId="4F1BA714" w14:textId="77777777" w:rsidR="001A7635" w:rsidRDefault="001A7635">
      <w:pPr>
        <w:shd w:val="clear" w:color="auto" w:fill="BFBFBF"/>
        <w:ind w:firstLine="480"/>
      </w:pPr>
      <w:r>
        <w:t xml:space="preserve">                self.frame_index += 1</w:t>
      </w:r>
    </w:p>
    <w:p w14:paraId="72E58959" w14:textId="77777777" w:rsidR="001A7635" w:rsidRDefault="001A7635">
      <w:pPr>
        <w:shd w:val="clear" w:color="auto" w:fill="BFBFBF"/>
        <w:ind w:firstLine="480"/>
      </w:pPr>
      <w:r>
        <w:t xml:space="preserve">            else:</w:t>
      </w:r>
    </w:p>
    <w:p w14:paraId="6AD3086D" w14:textId="77777777" w:rsidR="001A7635" w:rsidRDefault="001A7635">
      <w:pPr>
        <w:shd w:val="clear" w:color="auto" w:fill="BFBFBF"/>
        <w:ind w:firstLine="480"/>
      </w:pPr>
      <w:r>
        <w:t xml:space="preserve">                self.frame_index = 0</w:t>
      </w:r>
    </w:p>
    <w:p w14:paraId="3CF7296C" w14:textId="77777777" w:rsidR="001A7635" w:rsidRDefault="001A7635">
      <w:pPr>
        <w:shd w:val="clear" w:color="auto" w:fill="BFBFBF"/>
        <w:ind w:firstLine="480"/>
      </w:pPr>
      <w:r>
        <w:t xml:space="preserve">            self.animate_timer = self.current_time</w:t>
      </w:r>
    </w:p>
    <w:p w14:paraId="70FCD665" w14:textId="77777777" w:rsidR="001A7635" w:rsidRDefault="001A7635">
      <w:pPr>
        <w:shd w:val="clear" w:color="auto" w:fill="BFBFBF"/>
        <w:ind w:firstLine="480"/>
      </w:pPr>
    </w:p>
    <w:p w14:paraId="2EB9C971" w14:textId="77777777" w:rsidR="001A7635" w:rsidRDefault="001A7635">
      <w:pPr>
        <w:shd w:val="clear" w:color="auto" w:fill="BFBFBF"/>
        <w:ind w:firstLine="480"/>
      </w:pPr>
      <w:r>
        <w:t xml:space="preserve">        if self.state == c.BOUNCING:</w:t>
      </w:r>
    </w:p>
    <w:p w14:paraId="2871CB7E" w14:textId="77777777" w:rsidR="001A7635" w:rsidRDefault="001A7635">
      <w:pPr>
        <w:shd w:val="clear" w:color="auto" w:fill="BFBFBF"/>
        <w:ind w:firstLine="480"/>
      </w:pPr>
      <w:r>
        <w:t xml:space="preserve">            self.update_position(level)</w:t>
      </w:r>
    </w:p>
    <w:p w14:paraId="309879A4" w14:textId="77777777" w:rsidR="001A7635" w:rsidRDefault="001A7635">
      <w:pPr>
        <w:shd w:val="clear" w:color="auto" w:fill="BFBFBF"/>
        <w:ind w:firstLine="480"/>
      </w:pPr>
      <w:r>
        <w:t xml:space="preserve">        self.animation()</w:t>
      </w:r>
    </w:p>
    <w:p w14:paraId="647F4C63" w14:textId="77777777" w:rsidR="001A7635" w:rsidRDefault="001A7635">
      <w:pPr>
        <w:shd w:val="clear" w:color="auto" w:fill="BFBFBF"/>
        <w:ind w:firstLine="480"/>
      </w:pPr>
    </w:p>
    <w:p w14:paraId="02A25A92" w14:textId="77777777" w:rsidR="001A7635" w:rsidRDefault="001A7635">
      <w:pPr>
        <w:shd w:val="clear" w:color="auto" w:fill="BFBFBF"/>
        <w:ind w:firstLine="480"/>
      </w:pPr>
      <w:r>
        <w:t xml:space="preserve">    def check_y_collisions(self, level):</w:t>
      </w:r>
    </w:p>
    <w:p w14:paraId="29793608" w14:textId="77777777" w:rsidR="001A7635" w:rsidRDefault="001A7635">
      <w:pPr>
        <w:shd w:val="clear" w:color="auto" w:fill="BFBFBF"/>
        <w:ind w:firstLine="480"/>
      </w:pPr>
      <w:r>
        <w:t xml:space="preserve">        sprite_group = pg.sprite.Group(level.ground_step_pipe_group,</w:t>
      </w:r>
    </w:p>
    <w:p w14:paraId="2A1AA415" w14:textId="77777777" w:rsidR="001A7635" w:rsidRDefault="001A7635">
      <w:pPr>
        <w:shd w:val="clear" w:color="auto" w:fill="BFBFBF"/>
        <w:ind w:firstLine="480"/>
      </w:pPr>
      <w:r>
        <w:t xml:space="preserve">                                       level.brick_group, level.box_group)</w:t>
      </w:r>
    </w:p>
    <w:p w14:paraId="5B157592" w14:textId="77777777" w:rsidR="001A7635" w:rsidRDefault="001A7635">
      <w:pPr>
        <w:shd w:val="clear" w:color="auto" w:fill="BFBFBF"/>
        <w:ind w:firstLine="480"/>
      </w:pPr>
    </w:p>
    <w:p w14:paraId="614C47DD" w14:textId="77777777" w:rsidR="001A7635" w:rsidRDefault="001A7635">
      <w:pPr>
        <w:shd w:val="clear" w:color="auto" w:fill="BFBFBF"/>
        <w:ind w:firstLine="480"/>
      </w:pPr>
      <w:r>
        <w:t xml:space="preserve">        sprite = pg.sprite.spritecollideany(self, sprite_group)</w:t>
      </w:r>
    </w:p>
    <w:p w14:paraId="466DE3B8" w14:textId="77777777" w:rsidR="001A7635" w:rsidRDefault="001A7635">
      <w:pPr>
        <w:shd w:val="clear" w:color="auto" w:fill="BFBFBF"/>
        <w:ind w:firstLine="480"/>
      </w:pPr>
    </w:p>
    <w:p w14:paraId="00C5DC0B" w14:textId="77777777" w:rsidR="001A7635" w:rsidRDefault="001A7635">
      <w:pPr>
        <w:shd w:val="clear" w:color="auto" w:fill="BFBFBF"/>
        <w:ind w:firstLine="480"/>
      </w:pPr>
      <w:r>
        <w:t xml:space="preserve">        if sprite:</w:t>
      </w:r>
    </w:p>
    <w:p w14:paraId="41974F70" w14:textId="77777777" w:rsidR="001A7635" w:rsidRDefault="001A7635">
      <w:pPr>
        <w:shd w:val="clear" w:color="auto" w:fill="BFBFBF"/>
        <w:ind w:firstLine="480"/>
      </w:pPr>
      <w:r>
        <w:t xml:space="preserve">            if self.rect.top &gt; sprite.rect.top:</w:t>
      </w:r>
    </w:p>
    <w:p w14:paraId="64CF536E" w14:textId="77777777" w:rsidR="001A7635" w:rsidRDefault="001A7635">
      <w:pPr>
        <w:shd w:val="clear" w:color="auto" w:fill="BFBFBF"/>
        <w:ind w:firstLine="480"/>
      </w:pPr>
      <w:r>
        <w:t xml:space="preserve">                self.y_vel = 5</w:t>
      </w:r>
    </w:p>
    <w:p w14:paraId="00C07CCE" w14:textId="77777777" w:rsidR="001A7635" w:rsidRDefault="001A7635">
      <w:pPr>
        <w:shd w:val="clear" w:color="auto" w:fill="BFBFBF"/>
        <w:ind w:firstLine="480"/>
      </w:pPr>
      <w:r>
        <w:t xml:space="preserve">            else:</w:t>
      </w:r>
    </w:p>
    <w:p w14:paraId="73809624" w14:textId="77777777" w:rsidR="001A7635" w:rsidRDefault="001A7635">
      <w:pPr>
        <w:shd w:val="clear" w:color="auto" w:fill="BFBFBF"/>
        <w:ind w:firstLine="480"/>
      </w:pPr>
      <w:r>
        <w:t xml:space="preserve">                self.rect.bottom = sprite.rect.y</w:t>
      </w:r>
    </w:p>
    <w:p w14:paraId="270CE2D5" w14:textId="77777777" w:rsidR="001A7635" w:rsidRDefault="001A7635">
      <w:pPr>
        <w:shd w:val="clear" w:color="auto" w:fill="BFBFBF"/>
        <w:ind w:firstLine="480"/>
      </w:pPr>
      <w:r>
        <w:t xml:space="preserve">                self.y_vel = -5</w:t>
      </w:r>
    </w:p>
    <w:p w14:paraId="3466DF38" w14:textId="77777777" w:rsidR="001A7635" w:rsidRDefault="001A7635">
      <w:pPr>
        <w:shd w:val="clear" w:color="auto" w:fill="BFBFBF"/>
        <w:ind w:firstLine="480"/>
      </w:pPr>
    </w:p>
    <w:p w14:paraId="698E3903" w14:textId="77777777" w:rsidR="001A7635" w:rsidRDefault="001A7635">
      <w:pPr>
        <w:shd w:val="clear" w:color="auto" w:fill="BFBFBF"/>
        <w:ind w:firstLine="480"/>
      </w:pPr>
    </w:p>
    <w:p w14:paraId="102E27D9" w14:textId="77777777" w:rsidR="001A7635" w:rsidRDefault="001A7635">
      <w:pPr>
        <w:shd w:val="clear" w:color="auto" w:fill="BFBFBF"/>
        <w:ind w:firstLine="480"/>
      </w:pPr>
      <w:r>
        <w:t>class FireBall(Powerup):</w:t>
      </w:r>
    </w:p>
    <w:p w14:paraId="55BB57B1" w14:textId="77777777" w:rsidR="001A7635" w:rsidRDefault="001A7635">
      <w:pPr>
        <w:shd w:val="clear" w:color="auto" w:fill="BFBFBF"/>
        <w:ind w:firstLine="480"/>
      </w:pPr>
      <w:r>
        <w:t xml:space="preserve">    def __init__(self, x, y, facing_right):</w:t>
      </w:r>
    </w:p>
    <w:p w14:paraId="0F20136B" w14:textId="77777777" w:rsidR="001A7635" w:rsidRDefault="001A7635">
      <w:pPr>
        <w:shd w:val="clear" w:color="auto" w:fill="BFBFBF"/>
        <w:ind w:firstLine="480"/>
      </w:pPr>
      <w:r>
        <w:t xml:space="preserve">        # first 3 Frames are flying, last 4 frams are exploding</w:t>
      </w:r>
    </w:p>
    <w:p w14:paraId="5C95BBD9" w14:textId="77777777" w:rsidR="001A7635" w:rsidRDefault="001A7635">
      <w:pPr>
        <w:shd w:val="clear" w:color="auto" w:fill="BFBFBF"/>
        <w:ind w:firstLine="480"/>
      </w:pPr>
      <w:r>
        <w:t xml:space="preserve">        frame_rect_list = [(96, 144, 8, 8), (104, 144, 8, 8),</w:t>
      </w:r>
    </w:p>
    <w:p w14:paraId="775454B6" w14:textId="77777777" w:rsidR="001A7635" w:rsidRDefault="001A7635">
      <w:pPr>
        <w:shd w:val="clear" w:color="auto" w:fill="BFBFBF"/>
        <w:ind w:firstLine="480"/>
      </w:pPr>
      <w:r>
        <w:t xml:space="preserve">                           (96, 152, 8, 8), (104, 152, 8, 8),</w:t>
      </w:r>
    </w:p>
    <w:p w14:paraId="7942C4FF" w14:textId="77777777" w:rsidR="001A7635" w:rsidRDefault="001A7635">
      <w:pPr>
        <w:shd w:val="clear" w:color="auto" w:fill="BFBFBF"/>
        <w:ind w:firstLine="480"/>
      </w:pPr>
      <w:r>
        <w:t xml:space="preserve">                           (112, 144, 16, 16), (112, 160, 16, 16),</w:t>
      </w:r>
    </w:p>
    <w:p w14:paraId="118C66A5" w14:textId="77777777" w:rsidR="001A7635" w:rsidRDefault="001A7635">
      <w:pPr>
        <w:shd w:val="clear" w:color="auto" w:fill="BFBFBF"/>
        <w:ind w:firstLine="480"/>
      </w:pPr>
      <w:r>
        <w:t xml:space="preserve">                           (112, 176, 16, 16)]</w:t>
      </w:r>
    </w:p>
    <w:p w14:paraId="524A9318" w14:textId="77777777" w:rsidR="001A7635" w:rsidRDefault="001A7635">
      <w:pPr>
        <w:shd w:val="clear" w:color="auto" w:fill="BFBFBF"/>
        <w:ind w:firstLine="480"/>
      </w:pPr>
      <w:r>
        <w:t xml:space="preserve">        Powerup.__init__(self, x, y, setup.GFX[c.ITEM_SHEET],</w:t>
      </w:r>
    </w:p>
    <w:p w14:paraId="11F9E0AE" w14:textId="77777777" w:rsidR="001A7635" w:rsidRDefault="001A7635">
      <w:pPr>
        <w:shd w:val="clear" w:color="auto" w:fill="BFBFBF"/>
        <w:ind w:firstLine="480"/>
      </w:pPr>
      <w:r>
        <w:t xml:space="preserve">                         frame_rect_list, c.SIZE_MULTIPLIER)</w:t>
      </w:r>
    </w:p>
    <w:p w14:paraId="3A2D2856" w14:textId="77777777" w:rsidR="001A7635" w:rsidRDefault="001A7635">
      <w:pPr>
        <w:shd w:val="clear" w:color="auto" w:fill="BFBFBF"/>
        <w:ind w:firstLine="480"/>
      </w:pPr>
      <w:r>
        <w:t xml:space="preserve">        self.type = c.TYPE_FIREBALL</w:t>
      </w:r>
    </w:p>
    <w:p w14:paraId="71713CC3" w14:textId="77777777" w:rsidR="001A7635" w:rsidRDefault="001A7635">
      <w:pPr>
        <w:shd w:val="clear" w:color="auto" w:fill="BFBFBF"/>
        <w:ind w:firstLine="480"/>
      </w:pPr>
      <w:r>
        <w:t xml:space="preserve">        self.y_vel = 10</w:t>
      </w:r>
    </w:p>
    <w:p w14:paraId="2034F6A8" w14:textId="77777777" w:rsidR="001A7635" w:rsidRDefault="001A7635">
      <w:pPr>
        <w:shd w:val="clear" w:color="auto" w:fill="BFBFBF"/>
        <w:ind w:firstLine="480"/>
      </w:pPr>
      <w:r>
        <w:t xml:space="preserve">        self.gravity = .9</w:t>
      </w:r>
    </w:p>
    <w:p w14:paraId="2AE76193" w14:textId="77777777" w:rsidR="001A7635" w:rsidRDefault="001A7635">
      <w:pPr>
        <w:shd w:val="clear" w:color="auto" w:fill="BFBFBF"/>
        <w:ind w:firstLine="480"/>
      </w:pPr>
      <w:r>
        <w:t xml:space="preserve">        self.state = c.FLYING</w:t>
      </w:r>
    </w:p>
    <w:p w14:paraId="09971661" w14:textId="77777777" w:rsidR="001A7635" w:rsidRDefault="001A7635">
      <w:pPr>
        <w:shd w:val="clear" w:color="auto" w:fill="BFBFBF"/>
        <w:ind w:firstLine="480"/>
      </w:pPr>
      <w:r>
        <w:t xml:space="preserve">        self.rect.right = x</w:t>
      </w:r>
    </w:p>
    <w:p w14:paraId="04422FC7" w14:textId="77777777" w:rsidR="001A7635" w:rsidRDefault="001A7635">
      <w:pPr>
        <w:shd w:val="clear" w:color="auto" w:fill="BFBFBF"/>
        <w:ind w:firstLine="480"/>
      </w:pPr>
      <w:r>
        <w:t xml:space="preserve">        if facing_right:</w:t>
      </w:r>
    </w:p>
    <w:p w14:paraId="7A2FA308" w14:textId="77777777" w:rsidR="001A7635" w:rsidRDefault="001A7635">
      <w:pPr>
        <w:shd w:val="clear" w:color="auto" w:fill="BFBFBF"/>
        <w:ind w:firstLine="480"/>
      </w:pPr>
      <w:r>
        <w:t xml:space="preserve">            self.direction = c.RIGHT</w:t>
      </w:r>
    </w:p>
    <w:p w14:paraId="108E5D86" w14:textId="77777777" w:rsidR="001A7635" w:rsidRDefault="001A7635">
      <w:pPr>
        <w:shd w:val="clear" w:color="auto" w:fill="BFBFBF"/>
        <w:ind w:firstLine="480"/>
      </w:pPr>
      <w:r>
        <w:t xml:space="preserve">            self.x_vel = 12</w:t>
      </w:r>
    </w:p>
    <w:p w14:paraId="40A69BA5" w14:textId="77777777" w:rsidR="001A7635" w:rsidRDefault="001A7635">
      <w:pPr>
        <w:shd w:val="clear" w:color="auto" w:fill="BFBFBF"/>
        <w:ind w:firstLine="480"/>
      </w:pPr>
      <w:r>
        <w:t xml:space="preserve">        else:</w:t>
      </w:r>
    </w:p>
    <w:p w14:paraId="52ADEB19" w14:textId="77777777" w:rsidR="001A7635" w:rsidRDefault="001A7635">
      <w:pPr>
        <w:shd w:val="clear" w:color="auto" w:fill="BFBFBF"/>
        <w:ind w:firstLine="480"/>
      </w:pPr>
      <w:r>
        <w:t xml:space="preserve">            self.direction = c.LEFT</w:t>
      </w:r>
    </w:p>
    <w:p w14:paraId="7520F5F8" w14:textId="77777777" w:rsidR="001A7635" w:rsidRDefault="001A7635">
      <w:pPr>
        <w:shd w:val="clear" w:color="auto" w:fill="BFBFBF"/>
        <w:ind w:firstLine="480"/>
      </w:pPr>
      <w:r>
        <w:t xml:space="preserve">            self.x_vel = -12</w:t>
      </w:r>
    </w:p>
    <w:p w14:paraId="0C892DC6" w14:textId="77777777" w:rsidR="001A7635" w:rsidRDefault="001A7635">
      <w:pPr>
        <w:shd w:val="clear" w:color="auto" w:fill="BFBFBF"/>
        <w:ind w:firstLine="480"/>
      </w:pPr>
    </w:p>
    <w:p w14:paraId="05ADB004" w14:textId="77777777" w:rsidR="001A7635" w:rsidRDefault="001A7635">
      <w:pPr>
        <w:shd w:val="clear" w:color="auto" w:fill="BFBFBF"/>
        <w:ind w:firstLine="480"/>
      </w:pPr>
      <w:r>
        <w:t xml:space="preserve">    def update(self, game_info, level):</w:t>
      </w:r>
    </w:p>
    <w:p w14:paraId="73464DEF" w14:textId="77777777" w:rsidR="001A7635" w:rsidRDefault="001A7635">
      <w:pPr>
        <w:shd w:val="clear" w:color="auto" w:fill="BFBFBF"/>
        <w:ind w:firstLine="480"/>
      </w:pPr>
      <w:r>
        <w:t xml:space="preserve">        self.current_time = game_info[c.CURRENT_TIME]</w:t>
      </w:r>
    </w:p>
    <w:p w14:paraId="6B28CAC6" w14:textId="77777777" w:rsidR="001A7635" w:rsidRDefault="001A7635">
      <w:pPr>
        <w:shd w:val="clear" w:color="auto" w:fill="BFBFBF"/>
        <w:ind w:firstLine="480"/>
      </w:pPr>
    </w:p>
    <w:p w14:paraId="16F7FF00" w14:textId="77777777" w:rsidR="001A7635" w:rsidRDefault="001A7635">
      <w:pPr>
        <w:shd w:val="clear" w:color="auto" w:fill="BFBFBF"/>
        <w:ind w:firstLine="480"/>
      </w:pPr>
      <w:r>
        <w:t xml:space="preserve">        if self.state == c.FLYING or self.state == c.BOUNCING:</w:t>
      </w:r>
    </w:p>
    <w:p w14:paraId="42FE5A39" w14:textId="77777777" w:rsidR="001A7635" w:rsidRDefault="001A7635">
      <w:pPr>
        <w:shd w:val="clear" w:color="auto" w:fill="BFBFBF"/>
        <w:ind w:firstLine="480"/>
      </w:pPr>
      <w:r>
        <w:t xml:space="preserve">            self.y_vel += self.gravity</w:t>
      </w:r>
    </w:p>
    <w:p w14:paraId="32D81187" w14:textId="77777777" w:rsidR="001A7635" w:rsidRDefault="001A7635">
      <w:pPr>
        <w:shd w:val="clear" w:color="auto" w:fill="BFBFBF"/>
        <w:ind w:firstLine="480"/>
      </w:pPr>
      <w:r>
        <w:lastRenderedPageBreak/>
        <w:t xml:space="preserve">            if (self.current_time - self.animate_timer) &gt; 200:</w:t>
      </w:r>
    </w:p>
    <w:p w14:paraId="26253333" w14:textId="77777777" w:rsidR="001A7635" w:rsidRDefault="001A7635">
      <w:pPr>
        <w:shd w:val="clear" w:color="auto" w:fill="BFBFBF"/>
        <w:ind w:firstLine="480"/>
      </w:pPr>
      <w:r>
        <w:t xml:space="preserve">                if self.frame_index &lt; 3:</w:t>
      </w:r>
    </w:p>
    <w:p w14:paraId="7C29E61E" w14:textId="77777777" w:rsidR="001A7635" w:rsidRDefault="001A7635">
      <w:pPr>
        <w:shd w:val="clear" w:color="auto" w:fill="BFBFBF"/>
        <w:ind w:firstLine="480"/>
      </w:pPr>
      <w:r>
        <w:t xml:space="preserve">                    self.frame_index += 1</w:t>
      </w:r>
    </w:p>
    <w:p w14:paraId="6E6E0EBF" w14:textId="77777777" w:rsidR="001A7635" w:rsidRDefault="001A7635">
      <w:pPr>
        <w:shd w:val="clear" w:color="auto" w:fill="BFBFBF"/>
        <w:ind w:firstLine="480"/>
      </w:pPr>
      <w:r>
        <w:t xml:space="preserve">                else:</w:t>
      </w:r>
    </w:p>
    <w:p w14:paraId="0F38AD5A" w14:textId="77777777" w:rsidR="001A7635" w:rsidRDefault="001A7635">
      <w:pPr>
        <w:shd w:val="clear" w:color="auto" w:fill="BFBFBF"/>
        <w:ind w:firstLine="480"/>
      </w:pPr>
      <w:r>
        <w:t xml:space="preserve">                    self.frame_index = 0</w:t>
      </w:r>
    </w:p>
    <w:p w14:paraId="0C5F01D5" w14:textId="77777777" w:rsidR="001A7635" w:rsidRDefault="001A7635">
      <w:pPr>
        <w:shd w:val="clear" w:color="auto" w:fill="BFBFBF"/>
        <w:ind w:firstLine="480"/>
      </w:pPr>
      <w:r>
        <w:t xml:space="preserve">                self.animate_timer = self.current_time</w:t>
      </w:r>
    </w:p>
    <w:p w14:paraId="33D5FB55" w14:textId="77777777" w:rsidR="001A7635" w:rsidRDefault="001A7635">
      <w:pPr>
        <w:shd w:val="clear" w:color="auto" w:fill="BFBFBF"/>
        <w:ind w:firstLine="480"/>
      </w:pPr>
      <w:r>
        <w:t xml:space="preserve">            self.update_position(level)</w:t>
      </w:r>
    </w:p>
    <w:p w14:paraId="3317B323" w14:textId="77777777" w:rsidR="001A7635" w:rsidRDefault="001A7635">
      <w:pPr>
        <w:shd w:val="clear" w:color="auto" w:fill="BFBFBF"/>
        <w:ind w:firstLine="480"/>
      </w:pPr>
      <w:r>
        <w:t xml:space="preserve">        elif self.state == c.EXPLODING:</w:t>
      </w:r>
    </w:p>
    <w:p w14:paraId="2F401597" w14:textId="77777777" w:rsidR="001A7635" w:rsidRDefault="001A7635">
      <w:pPr>
        <w:shd w:val="clear" w:color="auto" w:fill="BFBFBF"/>
        <w:ind w:firstLine="480"/>
      </w:pPr>
      <w:r>
        <w:t xml:space="preserve">            if (self.current_time - self.animate_timer) &gt; 50:</w:t>
      </w:r>
    </w:p>
    <w:p w14:paraId="48890D75" w14:textId="77777777" w:rsidR="001A7635" w:rsidRDefault="001A7635">
      <w:pPr>
        <w:shd w:val="clear" w:color="auto" w:fill="BFBFBF"/>
        <w:ind w:firstLine="480"/>
      </w:pPr>
      <w:r>
        <w:t xml:space="preserve">                if self.frame_index &lt; 6:</w:t>
      </w:r>
    </w:p>
    <w:p w14:paraId="4CD625E8" w14:textId="77777777" w:rsidR="001A7635" w:rsidRDefault="001A7635">
      <w:pPr>
        <w:shd w:val="clear" w:color="auto" w:fill="BFBFBF"/>
        <w:ind w:firstLine="480"/>
      </w:pPr>
      <w:r>
        <w:t xml:space="preserve">                    self.frame_index += 1</w:t>
      </w:r>
    </w:p>
    <w:p w14:paraId="4E791E68" w14:textId="77777777" w:rsidR="001A7635" w:rsidRDefault="001A7635">
      <w:pPr>
        <w:shd w:val="clear" w:color="auto" w:fill="BFBFBF"/>
        <w:ind w:firstLine="480"/>
      </w:pPr>
      <w:r>
        <w:t xml:space="preserve">                else:</w:t>
      </w:r>
    </w:p>
    <w:p w14:paraId="17904F8E" w14:textId="77777777" w:rsidR="001A7635" w:rsidRDefault="001A7635">
      <w:pPr>
        <w:shd w:val="clear" w:color="auto" w:fill="BFBFBF"/>
        <w:ind w:firstLine="480"/>
      </w:pPr>
      <w:r>
        <w:t xml:space="preserve">                    self.kill()</w:t>
      </w:r>
    </w:p>
    <w:p w14:paraId="1648B0E9" w14:textId="77777777" w:rsidR="001A7635" w:rsidRDefault="001A7635">
      <w:pPr>
        <w:shd w:val="clear" w:color="auto" w:fill="BFBFBF"/>
        <w:ind w:firstLine="480"/>
      </w:pPr>
      <w:r>
        <w:t xml:space="preserve">                self.animate_timer = self.current_time</w:t>
      </w:r>
    </w:p>
    <w:p w14:paraId="7DB7A891" w14:textId="77777777" w:rsidR="001A7635" w:rsidRDefault="001A7635">
      <w:pPr>
        <w:shd w:val="clear" w:color="auto" w:fill="BFBFBF"/>
        <w:ind w:firstLine="480"/>
      </w:pPr>
    </w:p>
    <w:p w14:paraId="09CABF49" w14:textId="77777777" w:rsidR="001A7635" w:rsidRDefault="001A7635">
      <w:pPr>
        <w:shd w:val="clear" w:color="auto" w:fill="BFBFBF"/>
        <w:ind w:firstLine="480"/>
      </w:pPr>
      <w:r>
        <w:t xml:space="preserve">        self.animation()</w:t>
      </w:r>
    </w:p>
    <w:p w14:paraId="421909B1" w14:textId="77777777" w:rsidR="001A7635" w:rsidRDefault="001A7635">
      <w:pPr>
        <w:shd w:val="clear" w:color="auto" w:fill="BFBFBF"/>
        <w:ind w:firstLine="480"/>
      </w:pPr>
    </w:p>
    <w:p w14:paraId="5595B1A7" w14:textId="77777777" w:rsidR="001A7635" w:rsidRDefault="001A7635">
      <w:pPr>
        <w:shd w:val="clear" w:color="auto" w:fill="BFBFBF"/>
        <w:ind w:firstLine="480"/>
      </w:pPr>
      <w:r>
        <w:t xml:space="preserve">    def check_x_collisions(self, level):</w:t>
      </w:r>
    </w:p>
    <w:p w14:paraId="6ACD3226" w14:textId="77777777" w:rsidR="001A7635" w:rsidRDefault="001A7635">
      <w:pPr>
        <w:shd w:val="clear" w:color="auto" w:fill="BFBFBF"/>
        <w:ind w:firstLine="480"/>
      </w:pPr>
      <w:r>
        <w:t xml:space="preserve">        sprite_group = pg.sprite.Group(level.ground_step_pipe_group,</w:t>
      </w:r>
    </w:p>
    <w:p w14:paraId="5D09DDE1" w14:textId="77777777" w:rsidR="001A7635" w:rsidRDefault="001A7635">
      <w:pPr>
        <w:shd w:val="clear" w:color="auto" w:fill="BFBFBF"/>
        <w:ind w:firstLine="480"/>
      </w:pPr>
      <w:r>
        <w:t xml:space="preserve">                                       level.brick_group, level.box_group)</w:t>
      </w:r>
    </w:p>
    <w:p w14:paraId="5E91E72A" w14:textId="77777777" w:rsidR="001A7635" w:rsidRDefault="001A7635">
      <w:pPr>
        <w:shd w:val="clear" w:color="auto" w:fill="BFBFBF"/>
        <w:ind w:firstLine="480"/>
      </w:pPr>
      <w:r>
        <w:t xml:space="preserve">        sprite = pg.sprite.spritecollideany(self, sprite_group)</w:t>
      </w:r>
    </w:p>
    <w:p w14:paraId="1E5E1BB7" w14:textId="77777777" w:rsidR="001A7635" w:rsidRDefault="001A7635">
      <w:pPr>
        <w:shd w:val="clear" w:color="auto" w:fill="BFBFBF"/>
        <w:ind w:firstLine="480"/>
      </w:pPr>
      <w:r>
        <w:t xml:space="preserve">        if sprite:</w:t>
      </w:r>
    </w:p>
    <w:p w14:paraId="1B59ECB6" w14:textId="77777777" w:rsidR="001A7635" w:rsidRDefault="001A7635">
      <w:pPr>
        <w:shd w:val="clear" w:color="auto" w:fill="BFBFBF"/>
        <w:ind w:firstLine="480"/>
      </w:pPr>
      <w:r>
        <w:t xml:space="preserve">            self.change_to_explode()</w:t>
      </w:r>
    </w:p>
    <w:p w14:paraId="63DAC28E" w14:textId="77777777" w:rsidR="001A7635" w:rsidRDefault="001A7635">
      <w:pPr>
        <w:shd w:val="clear" w:color="auto" w:fill="BFBFBF"/>
        <w:ind w:firstLine="480"/>
      </w:pPr>
    </w:p>
    <w:p w14:paraId="5A66A384" w14:textId="77777777" w:rsidR="001A7635" w:rsidRDefault="001A7635">
      <w:pPr>
        <w:shd w:val="clear" w:color="auto" w:fill="BFBFBF"/>
        <w:ind w:firstLine="480"/>
      </w:pPr>
      <w:r>
        <w:t xml:space="preserve">    def check_y_collisions(self, level):</w:t>
      </w:r>
    </w:p>
    <w:p w14:paraId="2E9BE84E" w14:textId="77777777" w:rsidR="001A7635" w:rsidRDefault="001A7635">
      <w:pPr>
        <w:shd w:val="clear" w:color="auto" w:fill="BFBFBF"/>
        <w:ind w:firstLine="480"/>
      </w:pPr>
      <w:r>
        <w:t xml:space="preserve">        sprite_group = pg.sprite.Group(level.ground_step_pipe_group,</w:t>
      </w:r>
    </w:p>
    <w:p w14:paraId="2E2BBAA6" w14:textId="77777777" w:rsidR="001A7635" w:rsidRDefault="001A7635">
      <w:pPr>
        <w:shd w:val="clear" w:color="auto" w:fill="BFBFBF"/>
        <w:ind w:firstLine="480"/>
      </w:pPr>
      <w:r>
        <w:t xml:space="preserve">                                       level.brick_group, level.box_group)</w:t>
      </w:r>
    </w:p>
    <w:p w14:paraId="5EA442A0" w14:textId="77777777" w:rsidR="001A7635" w:rsidRDefault="001A7635">
      <w:pPr>
        <w:shd w:val="clear" w:color="auto" w:fill="BFBFBF"/>
        <w:ind w:firstLine="480"/>
      </w:pPr>
    </w:p>
    <w:p w14:paraId="5E9CE989" w14:textId="77777777" w:rsidR="001A7635" w:rsidRDefault="001A7635">
      <w:pPr>
        <w:shd w:val="clear" w:color="auto" w:fill="BFBFBF"/>
        <w:ind w:firstLine="480"/>
      </w:pPr>
      <w:r>
        <w:t xml:space="preserve">        sprite = pg.sprite.spritecollideany(self, sprite_group)</w:t>
      </w:r>
    </w:p>
    <w:p w14:paraId="44B81ECF" w14:textId="77777777" w:rsidR="001A7635" w:rsidRDefault="001A7635">
      <w:pPr>
        <w:shd w:val="clear" w:color="auto" w:fill="BFBFBF"/>
        <w:ind w:firstLine="480"/>
      </w:pPr>
      <w:r>
        <w:t xml:space="preserve">        enemy = pg.sprite.spritecollideany(self, level.enemy_group)</w:t>
      </w:r>
    </w:p>
    <w:p w14:paraId="6682D692" w14:textId="77777777" w:rsidR="001A7635" w:rsidRDefault="001A7635">
      <w:pPr>
        <w:shd w:val="clear" w:color="auto" w:fill="BFBFBF"/>
        <w:ind w:firstLine="480"/>
      </w:pPr>
      <w:r>
        <w:t xml:space="preserve">        if sprite:</w:t>
      </w:r>
    </w:p>
    <w:p w14:paraId="446E840B" w14:textId="77777777" w:rsidR="001A7635" w:rsidRDefault="001A7635">
      <w:pPr>
        <w:shd w:val="clear" w:color="auto" w:fill="BFBFBF"/>
        <w:ind w:firstLine="480"/>
      </w:pPr>
      <w:r>
        <w:t xml:space="preserve">            if self.rect.top &gt; sprite.rect.top:</w:t>
      </w:r>
    </w:p>
    <w:p w14:paraId="5ECC6E24" w14:textId="77777777" w:rsidR="001A7635" w:rsidRDefault="001A7635">
      <w:pPr>
        <w:shd w:val="clear" w:color="auto" w:fill="BFBFBF"/>
        <w:ind w:firstLine="480"/>
      </w:pPr>
      <w:r>
        <w:t xml:space="preserve">                self.change_to_explode()</w:t>
      </w:r>
    </w:p>
    <w:p w14:paraId="63AA343E" w14:textId="77777777" w:rsidR="001A7635" w:rsidRDefault="001A7635">
      <w:pPr>
        <w:shd w:val="clear" w:color="auto" w:fill="BFBFBF"/>
        <w:ind w:firstLine="480"/>
      </w:pPr>
      <w:r>
        <w:t xml:space="preserve">            else:</w:t>
      </w:r>
    </w:p>
    <w:p w14:paraId="13A30E36" w14:textId="77777777" w:rsidR="001A7635" w:rsidRDefault="001A7635">
      <w:pPr>
        <w:shd w:val="clear" w:color="auto" w:fill="BFBFBF"/>
        <w:ind w:firstLine="480"/>
      </w:pPr>
      <w:r>
        <w:t xml:space="preserve">                self.rect.bottom = sprite.rect.y</w:t>
      </w:r>
    </w:p>
    <w:p w14:paraId="7164DF5E" w14:textId="77777777" w:rsidR="001A7635" w:rsidRDefault="001A7635">
      <w:pPr>
        <w:shd w:val="clear" w:color="auto" w:fill="BFBFBF"/>
        <w:ind w:firstLine="480"/>
      </w:pPr>
      <w:r>
        <w:t xml:space="preserve">                self.y_vel = -8</w:t>
      </w:r>
    </w:p>
    <w:p w14:paraId="45DA0A5D" w14:textId="77777777" w:rsidR="001A7635" w:rsidRDefault="001A7635">
      <w:pPr>
        <w:shd w:val="clear" w:color="auto" w:fill="BFBFBF"/>
        <w:ind w:firstLine="480"/>
      </w:pPr>
      <w:r>
        <w:t xml:space="preserve">                if self.direction == c.RIGHT:</w:t>
      </w:r>
    </w:p>
    <w:p w14:paraId="58CC7D4E" w14:textId="77777777" w:rsidR="001A7635" w:rsidRDefault="001A7635">
      <w:pPr>
        <w:shd w:val="clear" w:color="auto" w:fill="BFBFBF"/>
        <w:ind w:firstLine="480"/>
      </w:pPr>
      <w:r>
        <w:t xml:space="preserve">                    self.x_vel = 15</w:t>
      </w:r>
    </w:p>
    <w:p w14:paraId="37F00C47" w14:textId="77777777" w:rsidR="001A7635" w:rsidRDefault="001A7635">
      <w:pPr>
        <w:shd w:val="clear" w:color="auto" w:fill="BFBFBF"/>
        <w:ind w:firstLine="480"/>
      </w:pPr>
      <w:r>
        <w:t xml:space="preserve">                else:</w:t>
      </w:r>
    </w:p>
    <w:p w14:paraId="0F13CBB3" w14:textId="77777777" w:rsidR="001A7635" w:rsidRDefault="001A7635">
      <w:pPr>
        <w:shd w:val="clear" w:color="auto" w:fill="BFBFBF"/>
        <w:ind w:firstLine="480"/>
      </w:pPr>
      <w:r>
        <w:t xml:space="preserve">                    self.x_vel = -15</w:t>
      </w:r>
    </w:p>
    <w:p w14:paraId="057A4595" w14:textId="77777777" w:rsidR="001A7635" w:rsidRDefault="001A7635">
      <w:pPr>
        <w:shd w:val="clear" w:color="auto" w:fill="BFBFBF"/>
        <w:ind w:firstLine="480"/>
      </w:pPr>
      <w:r>
        <w:t xml:space="preserve">                self.state = c.BOUNCING</w:t>
      </w:r>
    </w:p>
    <w:p w14:paraId="3ECC1768" w14:textId="77777777" w:rsidR="001A7635" w:rsidRDefault="001A7635">
      <w:pPr>
        <w:shd w:val="clear" w:color="auto" w:fill="BFBFBF"/>
        <w:ind w:firstLine="480"/>
      </w:pPr>
      <w:r>
        <w:t xml:space="preserve">        elif enemy:</w:t>
      </w:r>
    </w:p>
    <w:p w14:paraId="36AAC60D" w14:textId="77777777" w:rsidR="001A7635" w:rsidRDefault="001A7635">
      <w:pPr>
        <w:shd w:val="clear" w:color="auto" w:fill="BFBFBF"/>
        <w:ind w:firstLine="480"/>
      </w:pPr>
      <w:r>
        <w:t xml:space="preserve">            if (enemy.name != c.FIRESTICK):</w:t>
      </w:r>
    </w:p>
    <w:p w14:paraId="507CAF52" w14:textId="77777777" w:rsidR="001A7635" w:rsidRDefault="001A7635">
      <w:pPr>
        <w:shd w:val="clear" w:color="auto" w:fill="BFBFBF"/>
        <w:ind w:firstLine="480"/>
      </w:pPr>
      <w:r>
        <w:t xml:space="preserve">                level.update_score(100, enemy, 0)</w:t>
      </w:r>
    </w:p>
    <w:p w14:paraId="5A5ECB62" w14:textId="77777777" w:rsidR="001A7635" w:rsidRDefault="001A7635">
      <w:pPr>
        <w:shd w:val="clear" w:color="auto" w:fill="BFBFBF"/>
        <w:ind w:firstLine="480"/>
      </w:pPr>
      <w:r>
        <w:t xml:space="preserve">                level.move_to_dying_group(level.enemy_group, enemy)</w:t>
      </w:r>
    </w:p>
    <w:p w14:paraId="01AD4C57" w14:textId="77777777" w:rsidR="001A7635" w:rsidRDefault="001A7635">
      <w:pPr>
        <w:shd w:val="clear" w:color="auto" w:fill="BFBFBF"/>
        <w:ind w:firstLine="480"/>
      </w:pPr>
      <w:r>
        <w:t xml:space="preserve">                enemy.start_death_jump(self.direction)</w:t>
      </w:r>
    </w:p>
    <w:p w14:paraId="705661FF" w14:textId="77777777" w:rsidR="001A7635" w:rsidRDefault="001A7635">
      <w:pPr>
        <w:shd w:val="clear" w:color="auto" w:fill="BFBFBF"/>
        <w:ind w:firstLine="480"/>
      </w:pPr>
      <w:r>
        <w:t xml:space="preserve">            self.change_to_explode()</w:t>
      </w:r>
    </w:p>
    <w:p w14:paraId="3CFA5CEA" w14:textId="77777777" w:rsidR="001A7635" w:rsidRDefault="001A7635">
      <w:pPr>
        <w:shd w:val="clear" w:color="auto" w:fill="BFBFBF"/>
        <w:ind w:firstLine="480"/>
      </w:pPr>
    </w:p>
    <w:p w14:paraId="6BCB4F5A" w14:textId="77777777" w:rsidR="001A7635" w:rsidRDefault="001A7635">
      <w:pPr>
        <w:shd w:val="clear" w:color="auto" w:fill="BFBFBF"/>
        <w:ind w:firstLine="480"/>
      </w:pPr>
      <w:r>
        <w:t xml:space="preserve">    def change_to_explode(self):</w:t>
      </w:r>
    </w:p>
    <w:p w14:paraId="71B0216F" w14:textId="77777777" w:rsidR="001A7635" w:rsidRDefault="001A7635">
      <w:pPr>
        <w:shd w:val="clear" w:color="auto" w:fill="BFBFBF"/>
        <w:ind w:firstLine="480"/>
      </w:pPr>
      <w:r>
        <w:t xml:space="preserve">        self.frame_index = 4</w:t>
      </w:r>
    </w:p>
    <w:p w14:paraId="0E5BCA12" w14:textId="0AF44AA0" w:rsidR="001A7635" w:rsidRDefault="001A7635">
      <w:pPr>
        <w:shd w:val="clear" w:color="auto" w:fill="BFBFBF"/>
        <w:ind w:firstLine="480"/>
      </w:pPr>
      <w:r>
        <w:lastRenderedPageBreak/>
        <w:t xml:space="preserve">        self.state = c.EXPLODING</w:t>
      </w:r>
    </w:p>
    <w:p w14:paraId="58DFA208" w14:textId="1C3AF37F" w:rsidR="00421FCC" w:rsidRDefault="00421FCC" w:rsidP="00421FCC">
      <w:pPr>
        <w:pStyle w:val="3"/>
      </w:pPr>
      <w:bookmarkStart w:id="21" w:name="_Toc117010474"/>
      <w:r>
        <w:rPr>
          <w:rFonts w:hint="eastAsia"/>
        </w:rPr>
        <w:t>s</w:t>
      </w:r>
      <w:r>
        <w:t>tuff.py</w:t>
      </w:r>
      <w:bookmarkEnd w:id="21"/>
    </w:p>
    <w:p w14:paraId="4289C5C0" w14:textId="77777777" w:rsidR="00421FCC" w:rsidRDefault="00421FCC">
      <w:pPr>
        <w:shd w:val="clear" w:color="auto" w:fill="BFBFBF"/>
        <w:ind w:firstLine="480"/>
      </w:pPr>
      <w:r>
        <w:t>import pygame as pg</w:t>
      </w:r>
    </w:p>
    <w:p w14:paraId="3A74360F" w14:textId="77777777" w:rsidR="00421FCC" w:rsidRDefault="00421FCC">
      <w:pPr>
        <w:shd w:val="clear" w:color="auto" w:fill="BFBFBF"/>
        <w:ind w:firstLine="480"/>
      </w:pPr>
      <w:r>
        <w:t>from .. import constants as c</w:t>
      </w:r>
    </w:p>
    <w:p w14:paraId="174AB917" w14:textId="77777777" w:rsidR="00421FCC" w:rsidRDefault="00421FCC">
      <w:pPr>
        <w:shd w:val="clear" w:color="auto" w:fill="BFBFBF"/>
        <w:ind w:firstLine="480"/>
      </w:pPr>
      <w:r>
        <w:t>from .. import setup, tools</w:t>
      </w:r>
    </w:p>
    <w:p w14:paraId="28AB6074" w14:textId="77777777" w:rsidR="00421FCC" w:rsidRDefault="00421FCC">
      <w:pPr>
        <w:shd w:val="clear" w:color="auto" w:fill="BFBFBF"/>
        <w:ind w:firstLine="480"/>
      </w:pPr>
    </w:p>
    <w:p w14:paraId="51A0055A" w14:textId="77777777" w:rsidR="00421FCC" w:rsidRDefault="00421FCC">
      <w:pPr>
        <w:shd w:val="clear" w:color="auto" w:fill="BFBFBF"/>
        <w:ind w:firstLine="480"/>
      </w:pPr>
      <w:r>
        <w:t>class Collider(pg.sprite.Sprite):</w:t>
      </w:r>
    </w:p>
    <w:p w14:paraId="02FA24EA" w14:textId="77777777" w:rsidR="00421FCC" w:rsidRDefault="00421FCC">
      <w:pPr>
        <w:shd w:val="clear" w:color="auto" w:fill="BFBFBF"/>
        <w:ind w:firstLine="480"/>
      </w:pPr>
      <w:r>
        <w:t xml:space="preserve">    def __init__(self, x, y, width, height, name):</w:t>
      </w:r>
    </w:p>
    <w:p w14:paraId="5166E8F8" w14:textId="77777777" w:rsidR="00421FCC" w:rsidRDefault="00421FCC">
      <w:pPr>
        <w:shd w:val="clear" w:color="auto" w:fill="BFBFBF"/>
        <w:ind w:firstLine="480"/>
      </w:pPr>
      <w:r>
        <w:t xml:space="preserve">        pg.sprite.Sprite.__init__(self)</w:t>
      </w:r>
    </w:p>
    <w:p w14:paraId="74044244" w14:textId="77777777" w:rsidR="00421FCC" w:rsidRDefault="00421FCC">
      <w:pPr>
        <w:shd w:val="clear" w:color="auto" w:fill="BFBFBF"/>
        <w:ind w:firstLine="480"/>
      </w:pPr>
      <w:r>
        <w:t xml:space="preserve">        self.image = pg.Surface((width, height)).convert()</w:t>
      </w:r>
    </w:p>
    <w:p w14:paraId="626F292E" w14:textId="77777777" w:rsidR="00421FCC" w:rsidRDefault="00421FCC">
      <w:pPr>
        <w:shd w:val="clear" w:color="auto" w:fill="BFBFBF"/>
        <w:ind w:firstLine="480"/>
      </w:pPr>
      <w:r>
        <w:t xml:space="preserve">        self.rect = self.image.get_rect()</w:t>
      </w:r>
    </w:p>
    <w:p w14:paraId="5D8BBAED" w14:textId="77777777" w:rsidR="00421FCC" w:rsidRDefault="00421FCC">
      <w:pPr>
        <w:shd w:val="clear" w:color="auto" w:fill="BFBFBF"/>
        <w:ind w:firstLine="480"/>
      </w:pPr>
      <w:r>
        <w:t xml:space="preserve">        self.rect.x = x</w:t>
      </w:r>
    </w:p>
    <w:p w14:paraId="548F018B" w14:textId="77777777" w:rsidR="00421FCC" w:rsidRDefault="00421FCC">
      <w:pPr>
        <w:shd w:val="clear" w:color="auto" w:fill="BFBFBF"/>
        <w:ind w:firstLine="480"/>
      </w:pPr>
      <w:r>
        <w:t xml:space="preserve">        self.rect.y = y</w:t>
      </w:r>
    </w:p>
    <w:p w14:paraId="0D3B1D79" w14:textId="77777777" w:rsidR="00421FCC" w:rsidRDefault="00421FCC">
      <w:pPr>
        <w:shd w:val="clear" w:color="auto" w:fill="BFBFBF"/>
        <w:ind w:firstLine="480"/>
      </w:pPr>
      <w:r>
        <w:t xml:space="preserve">        self.name = name</w:t>
      </w:r>
    </w:p>
    <w:p w14:paraId="2FE6549E" w14:textId="77777777" w:rsidR="00421FCC" w:rsidRDefault="00421FCC">
      <w:pPr>
        <w:shd w:val="clear" w:color="auto" w:fill="BFBFBF"/>
        <w:ind w:firstLine="480"/>
      </w:pPr>
      <w:r>
        <w:t xml:space="preserve">        if c.DEBUG:</w:t>
      </w:r>
    </w:p>
    <w:p w14:paraId="32490AF0" w14:textId="77777777" w:rsidR="00421FCC" w:rsidRDefault="00421FCC">
      <w:pPr>
        <w:shd w:val="clear" w:color="auto" w:fill="BFBFBF"/>
        <w:ind w:firstLine="480"/>
      </w:pPr>
      <w:r>
        <w:t xml:space="preserve">            self.image.fill(c.RED)</w:t>
      </w:r>
    </w:p>
    <w:p w14:paraId="3735755A" w14:textId="77777777" w:rsidR="00421FCC" w:rsidRDefault="00421FCC">
      <w:pPr>
        <w:shd w:val="clear" w:color="auto" w:fill="BFBFBF"/>
        <w:ind w:firstLine="480"/>
      </w:pPr>
    </w:p>
    <w:p w14:paraId="18E3C135" w14:textId="77777777" w:rsidR="00421FCC" w:rsidRDefault="00421FCC">
      <w:pPr>
        <w:shd w:val="clear" w:color="auto" w:fill="BFBFBF"/>
        <w:ind w:firstLine="480"/>
      </w:pPr>
    </w:p>
    <w:p w14:paraId="7477DAFA" w14:textId="77777777" w:rsidR="00421FCC" w:rsidRDefault="00421FCC">
      <w:pPr>
        <w:shd w:val="clear" w:color="auto" w:fill="BFBFBF"/>
        <w:ind w:firstLine="480"/>
      </w:pPr>
      <w:r>
        <w:t>class Checkpoint(pg.sprite.Sprite):</w:t>
      </w:r>
    </w:p>
    <w:p w14:paraId="3518A906" w14:textId="77777777" w:rsidR="00421FCC" w:rsidRDefault="00421FCC">
      <w:pPr>
        <w:shd w:val="clear" w:color="auto" w:fill="BFBFBF"/>
        <w:ind w:firstLine="480"/>
      </w:pPr>
      <w:r>
        <w:t xml:space="preserve">    def __init__(self, x, y, width, height, type, enemy_groupid=0, map_index=0, name=c.MAP_CHECKPOINT):</w:t>
      </w:r>
    </w:p>
    <w:p w14:paraId="0E191CEE" w14:textId="77777777" w:rsidR="00421FCC" w:rsidRDefault="00421FCC">
      <w:pPr>
        <w:shd w:val="clear" w:color="auto" w:fill="BFBFBF"/>
        <w:ind w:firstLine="480"/>
      </w:pPr>
      <w:r>
        <w:t xml:space="preserve">        pg.sprite.Sprite.__init__(self)</w:t>
      </w:r>
    </w:p>
    <w:p w14:paraId="74779074" w14:textId="77777777" w:rsidR="00421FCC" w:rsidRDefault="00421FCC">
      <w:pPr>
        <w:shd w:val="clear" w:color="auto" w:fill="BFBFBF"/>
        <w:ind w:firstLine="480"/>
      </w:pPr>
      <w:r>
        <w:t xml:space="preserve">        self.image = pg.Surface((width, height))</w:t>
      </w:r>
    </w:p>
    <w:p w14:paraId="29EDA29C" w14:textId="77777777" w:rsidR="00421FCC" w:rsidRDefault="00421FCC">
      <w:pPr>
        <w:shd w:val="clear" w:color="auto" w:fill="BFBFBF"/>
        <w:ind w:firstLine="480"/>
      </w:pPr>
      <w:r>
        <w:t xml:space="preserve">        self.rect = self.image.get_rect()</w:t>
      </w:r>
    </w:p>
    <w:p w14:paraId="1C8406E0" w14:textId="77777777" w:rsidR="00421FCC" w:rsidRDefault="00421FCC">
      <w:pPr>
        <w:shd w:val="clear" w:color="auto" w:fill="BFBFBF"/>
        <w:ind w:firstLine="480"/>
      </w:pPr>
      <w:r>
        <w:t xml:space="preserve">        self.rect.x = x</w:t>
      </w:r>
    </w:p>
    <w:p w14:paraId="10088ECD" w14:textId="77777777" w:rsidR="00421FCC" w:rsidRDefault="00421FCC">
      <w:pPr>
        <w:shd w:val="clear" w:color="auto" w:fill="BFBFBF"/>
        <w:ind w:firstLine="480"/>
      </w:pPr>
      <w:r>
        <w:t xml:space="preserve">        self.rect.y = y</w:t>
      </w:r>
    </w:p>
    <w:p w14:paraId="335B16A1" w14:textId="77777777" w:rsidR="00421FCC" w:rsidRDefault="00421FCC">
      <w:pPr>
        <w:shd w:val="clear" w:color="auto" w:fill="BFBFBF"/>
        <w:ind w:firstLine="480"/>
      </w:pPr>
      <w:r>
        <w:t xml:space="preserve">        self.type = type</w:t>
      </w:r>
    </w:p>
    <w:p w14:paraId="487FF541" w14:textId="77777777" w:rsidR="00421FCC" w:rsidRDefault="00421FCC">
      <w:pPr>
        <w:shd w:val="clear" w:color="auto" w:fill="BFBFBF"/>
        <w:ind w:firstLine="480"/>
      </w:pPr>
      <w:r>
        <w:t xml:space="preserve">        self.enemy_groupid = enemy_groupid</w:t>
      </w:r>
    </w:p>
    <w:p w14:paraId="6FF0A57D" w14:textId="77777777" w:rsidR="00421FCC" w:rsidRDefault="00421FCC">
      <w:pPr>
        <w:shd w:val="clear" w:color="auto" w:fill="BFBFBF"/>
        <w:ind w:firstLine="480"/>
      </w:pPr>
      <w:r>
        <w:t xml:space="preserve">        self.map_index = map_index</w:t>
      </w:r>
    </w:p>
    <w:p w14:paraId="7E09954E" w14:textId="77777777" w:rsidR="00421FCC" w:rsidRDefault="00421FCC">
      <w:pPr>
        <w:shd w:val="clear" w:color="auto" w:fill="BFBFBF"/>
        <w:ind w:firstLine="480"/>
      </w:pPr>
      <w:r>
        <w:t xml:space="preserve">        self.name = name</w:t>
      </w:r>
    </w:p>
    <w:p w14:paraId="50B1DCED" w14:textId="77777777" w:rsidR="00421FCC" w:rsidRDefault="00421FCC">
      <w:pPr>
        <w:shd w:val="clear" w:color="auto" w:fill="BFBFBF"/>
        <w:ind w:firstLine="480"/>
      </w:pPr>
    </w:p>
    <w:p w14:paraId="52755939" w14:textId="77777777" w:rsidR="00421FCC" w:rsidRDefault="00421FCC">
      <w:pPr>
        <w:shd w:val="clear" w:color="auto" w:fill="BFBFBF"/>
        <w:ind w:firstLine="480"/>
      </w:pPr>
    </w:p>
    <w:p w14:paraId="7AECB379" w14:textId="77777777" w:rsidR="00421FCC" w:rsidRDefault="00421FCC">
      <w:pPr>
        <w:shd w:val="clear" w:color="auto" w:fill="BFBFBF"/>
        <w:ind w:firstLine="480"/>
      </w:pPr>
      <w:r>
        <w:t>class Stuff(pg.sprite.Sprite):</w:t>
      </w:r>
    </w:p>
    <w:p w14:paraId="65AE2C01" w14:textId="77777777" w:rsidR="00421FCC" w:rsidRDefault="00421FCC">
      <w:pPr>
        <w:shd w:val="clear" w:color="auto" w:fill="BFBFBF"/>
        <w:ind w:firstLine="480"/>
      </w:pPr>
      <w:r>
        <w:t xml:space="preserve">    def __init__(self, x, y, sheet, image_rect_list, scale):</w:t>
      </w:r>
    </w:p>
    <w:p w14:paraId="65DB16BA" w14:textId="77777777" w:rsidR="00421FCC" w:rsidRDefault="00421FCC">
      <w:pPr>
        <w:shd w:val="clear" w:color="auto" w:fill="BFBFBF"/>
        <w:ind w:firstLine="480"/>
      </w:pPr>
      <w:r>
        <w:t xml:space="preserve">        pg.sprite.Sprite.__init__(self)</w:t>
      </w:r>
    </w:p>
    <w:p w14:paraId="2103BAC9" w14:textId="77777777" w:rsidR="00421FCC" w:rsidRDefault="00421FCC">
      <w:pPr>
        <w:shd w:val="clear" w:color="auto" w:fill="BFBFBF"/>
        <w:ind w:firstLine="480"/>
      </w:pPr>
    </w:p>
    <w:p w14:paraId="27216300" w14:textId="77777777" w:rsidR="00421FCC" w:rsidRDefault="00421FCC">
      <w:pPr>
        <w:shd w:val="clear" w:color="auto" w:fill="BFBFBF"/>
        <w:ind w:firstLine="480"/>
      </w:pPr>
      <w:r>
        <w:t xml:space="preserve">        self.frames = []</w:t>
      </w:r>
    </w:p>
    <w:p w14:paraId="46DFB065" w14:textId="77777777" w:rsidR="00421FCC" w:rsidRDefault="00421FCC">
      <w:pPr>
        <w:shd w:val="clear" w:color="auto" w:fill="BFBFBF"/>
        <w:ind w:firstLine="480"/>
      </w:pPr>
      <w:r>
        <w:t xml:space="preserve">        self.frame_index = 0</w:t>
      </w:r>
    </w:p>
    <w:p w14:paraId="0E7EF1C7" w14:textId="77777777" w:rsidR="00421FCC" w:rsidRDefault="00421FCC">
      <w:pPr>
        <w:shd w:val="clear" w:color="auto" w:fill="BFBFBF"/>
        <w:ind w:firstLine="480"/>
      </w:pPr>
      <w:r>
        <w:t xml:space="preserve">        for image_rect in image_rect_list:</w:t>
      </w:r>
    </w:p>
    <w:p w14:paraId="370E2607" w14:textId="77777777" w:rsidR="00421FCC" w:rsidRDefault="00421FCC">
      <w:pPr>
        <w:shd w:val="clear" w:color="auto" w:fill="BFBFBF"/>
        <w:ind w:firstLine="480"/>
      </w:pPr>
      <w:r>
        <w:t xml:space="preserve">            self.frames.append(tools.get_image(sheet,</w:t>
      </w:r>
    </w:p>
    <w:p w14:paraId="34D5A001" w14:textId="77777777" w:rsidR="00421FCC" w:rsidRDefault="00421FCC">
      <w:pPr>
        <w:shd w:val="clear" w:color="auto" w:fill="BFBFBF"/>
        <w:ind w:firstLine="480"/>
      </w:pPr>
      <w:r>
        <w:t xml:space="preserve">                                               *image_rect, c.BLACK, scale))</w:t>
      </w:r>
    </w:p>
    <w:p w14:paraId="02680874" w14:textId="77777777" w:rsidR="00421FCC" w:rsidRDefault="00421FCC">
      <w:pPr>
        <w:shd w:val="clear" w:color="auto" w:fill="BFBFBF"/>
        <w:ind w:firstLine="480"/>
      </w:pPr>
      <w:r>
        <w:t xml:space="preserve">        self.image = self.frames[self.frame_index]</w:t>
      </w:r>
    </w:p>
    <w:p w14:paraId="6C19058E" w14:textId="77777777" w:rsidR="00421FCC" w:rsidRDefault="00421FCC">
      <w:pPr>
        <w:shd w:val="clear" w:color="auto" w:fill="BFBFBF"/>
        <w:ind w:firstLine="480"/>
      </w:pPr>
      <w:r>
        <w:t xml:space="preserve">        self.rect = self.image.get_rect()</w:t>
      </w:r>
    </w:p>
    <w:p w14:paraId="16F71A5E" w14:textId="77777777" w:rsidR="00421FCC" w:rsidRDefault="00421FCC">
      <w:pPr>
        <w:shd w:val="clear" w:color="auto" w:fill="BFBFBF"/>
        <w:ind w:firstLine="480"/>
      </w:pPr>
      <w:r>
        <w:t xml:space="preserve">        self.rect.x = x</w:t>
      </w:r>
    </w:p>
    <w:p w14:paraId="20BB436B" w14:textId="77777777" w:rsidR="00421FCC" w:rsidRDefault="00421FCC">
      <w:pPr>
        <w:shd w:val="clear" w:color="auto" w:fill="BFBFBF"/>
        <w:ind w:firstLine="480"/>
      </w:pPr>
      <w:r>
        <w:t xml:space="preserve">        self.rect.y = y</w:t>
      </w:r>
    </w:p>
    <w:p w14:paraId="4B162D59" w14:textId="77777777" w:rsidR="00421FCC" w:rsidRDefault="00421FCC">
      <w:pPr>
        <w:shd w:val="clear" w:color="auto" w:fill="BFBFBF"/>
        <w:ind w:firstLine="480"/>
      </w:pPr>
    </w:p>
    <w:p w14:paraId="2CD68221" w14:textId="77777777" w:rsidR="00421FCC" w:rsidRDefault="00421FCC">
      <w:pPr>
        <w:shd w:val="clear" w:color="auto" w:fill="BFBFBF"/>
        <w:ind w:firstLine="480"/>
      </w:pPr>
      <w:r>
        <w:t xml:space="preserve">    def update(self, *args):</w:t>
      </w:r>
    </w:p>
    <w:p w14:paraId="3C4AFAD0" w14:textId="77777777" w:rsidR="00421FCC" w:rsidRDefault="00421FCC">
      <w:pPr>
        <w:shd w:val="clear" w:color="auto" w:fill="BFBFBF"/>
        <w:ind w:firstLine="480"/>
      </w:pPr>
      <w:r>
        <w:t xml:space="preserve">        pass</w:t>
      </w:r>
    </w:p>
    <w:p w14:paraId="2384DAB3" w14:textId="77777777" w:rsidR="00421FCC" w:rsidRDefault="00421FCC">
      <w:pPr>
        <w:shd w:val="clear" w:color="auto" w:fill="BFBFBF"/>
        <w:ind w:firstLine="480"/>
      </w:pPr>
    </w:p>
    <w:p w14:paraId="3AC6D666" w14:textId="77777777" w:rsidR="00421FCC" w:rsidRDefault="00421FCC">
      <w:pPr>
        <w:shd w:val="clear" w:color="auto" w:fill="BFBFBF"/>
        <w:ind w:firstLine="480"/>
      </w:pPr>
    </w:p>
    <w:p w14:paraId="791BEAEE" w14:textId="77777777" w:rsidR="00421FCC" w:rsidRDefault="00421FCC">
      <w:pPr>
        <w:shd w:val="clear" w:color="auto" w:fill="BFBFBF"/>
        <w:ind w:firstLine="480"/>
      </w:pPr>
      <w:r>
        <w:t>class Pole(Stuff):</w:t>
      </w:r>
    </w:p>
    <w:p w14:paraId="3F10B189" w14:textId="77777777" w:rsidR="00421FCC" w:rsidRDefault="00421FCC">
      <w:pPr>
        <w:shd w:val="clear" w:color="auto" w:fill="BFBFBF"/>
        <w:ind w:firstLine="480"/>
      </w:pPr>
      <w:r>
        <w:t xml:space="preserve">    def __init__(self, x, y):</w:t>
      </w:r>
    </w:p>
    <w:p w14:paraId="7E779F05" w14:textId="77777777" w:rsidR="00421FCC" w:rsidRDefault="00421FCC">
      <w:pPr>
        <w:shd w:val="clear" w:color="auto" w:fill="BFBFBF"/>
        <w:ind w:firstLine="480"/>
      </w:pPr>
      <w:r>
        <w:t xml:space="preserve">        Stuff.__init__(self, x, y, setup.GFX['tile_set'],</w:t>
      </w:r>
    </w:p>
    <w:p w14:paraId="4E1C833E" w14:textId="77777777" w:rsidR="00421FCC" w:rsidRDefault="00421FCC">
      <w:pPr>
        <w:shd w:val="clear" w:color="auto" w:fill="BFBFBF"/>
        <w:ind w:firstLine="480"/>
      </w:pPr>
      <w:r>
        <w:t xml:space="preserve">                       [(263, 144, 2, 16)], c.BRICK_SIZE_MULTIPLIER)</w:t>
      </w:r>
    </w:p>
    <w:p w14:paraId="36E3C840" w14:textId="77777777" w:rsidR="00421FCC" w:rsidRDefault="00421FCC">
      <w:pPr>
        <w:shd w:val="clear" w:color="auto" w:fill="BFBFBF"/>
        <w:ind w:firstLine="480"/>
      </w:pPr>
    </w:p>
    <w:p w14:paraId="5B861A36" w14:textId="77777777" w:rsidR="00421FCC" w:rsidRDefault="00421FCC">
      <w:pPr>
        <w:shd w:val="clear" w:color="auto" w:fill="BFBFBF"/>
        <w:ind w:firstLine="480"/>
      </w:pPr>
    </w:p>
    <w:p w14:paraId="42A87716" w14:textId="77777777" w:rsidR="00421FCC" w:rsidRDefault="00421FCC">
      <w:pPr>
        <w:shd w:val="clear" w:color="auto" w:fill="BFBFBF"/>
        <w:ind w:firstLine="480"/>
      </w:pPr>
      <w:r>
        <w:t>class PoleTop(Stuff):</w:t>
      </w:r>
    </w:p>
    <w:p w14:paraId="53ED6F4B" w14:textId="77777777" w:rsidR="00421FCC" w:rsidRDefault="00421FCC">
      <w:pPr>
        <w:shd w:val="clear" w:color="auto" w:fill="BFBFBF"/>
        <w:ind w:firstLine="480"/>
      </w:pPr>
      <w:r>
        <w:t xml:space="preserve">    def __init__(self, x, y):</w:t>
      </w:r>
    </w:p>
    <w:p w14:paraId="56D36417" w14:textId="77777777" w:rsidR="00421FCC" w:rsidRDefault="00421FCC">
      <w:pPr>
        <w:shd w:val="clear" w:color="auto" w:fill="BFBFBF"/>
        <w:ind w:firstLine="480"/>
      </w:pPr>
      <w:r>
        <w:t xml:space="preserve">        Stuff.__init__(self, x, y, setup.GFX['tile_set'],</w:t>
      </w:r>
    </w:p>
    <w:p w14:paraId="06B3AA04" w14:textId="77777777" w:rsidR="00421FCC" w:rsidRDefault="00421FCC">
      <w:pPr>
        <w:shd w:val="clear" w:color="auto" w:fill="BFBFBF"/>
        <w:ind w:firstLine="480"/>
      </w:pPr>
      <w:r>
        <w:t xml:space="preserve">                       [(228, 120, 8, 8)], c.BRICK_SIZE_MULTIPLIER)</w:t>
      </w:r>
    </w:p>
    <w:p w14:paraId="358DFEE5" w14:textId="77777777" w:rsidR="00421FCC" w:rsidRDefault="00421FCC">
      <w:pPr>
        <w:shd w:val="clear" w:color="auto" w:fill="BFBFBF"/>
        <w:ind w:firstLine="480"/>
      </w:pPr>
    </w:p>
    <w:p w14:paraId="23786DD0" w14:textId="77777777" w:rsidR="00421FCC" w:rsidRDefault="00421FCC">
      <w:pPr>
        <w:shd w:val="clear" w:color="auto" w:fill="BFBFBF"/>
        <w:ind w:firstLine="480"/>
      </w:pPr>
    </w:p>
    <w:p w14:paraId="5E197723" w14:textId="77777777" w:rsidR="00421FCC" w:rsidRDefault="00421FCC">
      <w:pPr>
        <w:shd w:val="clear" w:color="auto" w:fill="BFBFBF"/>
        <w:ind w:firstLine="480"/>
      </w:pPr>
      <w:r>
        <w:t>class Flag(Stuff):</w:t>
      </w:r>
    </w:p>
    <w:p w14:paraId="11FC6ADC" w14:textId="77777777" w:rsidR="00421FCC" w:rsidRDefault="00421FCC">
      <w:pPr>
        <w:shd w:val="clear" w:color="auto" w:fill="BFBFBF"/>
        <w:ind w:firstLine="480"/>
      </w:pPr>
      <w:r>
        <w:t xml:space="preserve">    def __init__(self, x, y):</w:t>
      </w:r>
    </w:p>
    <w:p w14:paraId="1B9C380A" w14:textId="77777777" w:rsidR="00421FCC" w:rsidRDefault="00421FCC">
      <w:pPr>
        <w:shd w:val="clear" w:color="auto" w:fill="BFBFBF"/>
        <w:ind w:firstLine="480"/>
      </w:pPr>
      <w:r>
        <w:t xml:space="preserve">        Stuff.__init__(self, x, y, setup.GFX[c.ITEM_SHEET],</w:t>
      </w:r>
    </w:p>
    <w:p w14:paraId="531EA15D" w14:textId="77777777" w:rsidR="00421FCC" w:rsidRDefault="00421FCC">
      <w:pPr>
        <w:shd w:val="clear" w:color="auto" w:fill="BFBFBF"/>
        <w:ind w:firstLine="480"/>
      </w:pPr>
      <w:r>
        <w:t xml:space="preserve">                       [(128, 32, 16, 16)], c.SIZE_MULTIPLIER)</w:t>
      </w:r>
    </w:p>
    <w:p w14:paraId="59213C6F" w14:textId="77777777" w:rsidR="00421FCC" w:rsidRDefault="00421FCC">
      <w:pPr>
        <w:shd w:val="clear" w:color="auto" w:fill="BFBFBF"/>
        <w:ind w:firstLine="480"/>
      </w:pPr>
      <w:r>
        <w:t xml:space="preserve">        self.state = c.TOP_OF_POLE</w:t>
      </w:r>
    </w:p>
    <w:p w14:paraId="6B184B62" w14:textId="77777777" w:rsidR="00421FCC" w:rsidRDefault="00421FCC">
      <w:pPr>
        <w:shd w:val="clear" w:color="auto" w:fill="BFBFBF"/>
        <w:ind w:firstLine="480"/>
      </w:pPr>
      <w:r>
        <w:t xml:space="preserve">        self.y_vel = 5</w:t>
      </w:r>
    </w:p>
    <w:p w14:paraId="1E10DF5F" w14:textId="77777777" w:rsidR="00421FCC" w:rsidRDefault="00421FCC">
      <w:pPr>
        <w:shd w:val="clear" w:color="auto" w:fill="BFBFBF"/>
        <w:ind w:firstLine="480"/>
      </w:pPr>
    </w:p>
    <w:p w14:paraId="0856013A" w14:textId="77777777" w:rsidR="00421FCC" w:rsidRDefault="00421FCC">
      <w:pPr>
        <w:shd w:val="clear" w:color="auto" w:fill="BFBFBF"/>
        <w:ind w:firstLine="480"/>
      </w:pPr>
      <w:r>
        <w:t xml:space="preserve">    def update(self):</w:t>
      </w:r>
    </w:p>
    <w:p w14:paraId="6679CD02" w14:textId="77777777" w:rsidR="00421FCC" w:rsidRDefault="00421FCC">
      <w:pPr>
        <w:shd w:val="clear" w:color="auto" w:fill="BFBFBF"/>
        <w:ind w:firstLine="480"/>
      </w:pPr>
      <w:r>
        <w:t xml:space="preserve">        if self.state == c.SLIDE_DOWN:</w:t>
      </w:r>
    </w:p>
    <w:p w14:paraId="69BAB5BE" w14:textId="77777777" w:rsidR="00421FCC" w:rsidRDefault="00421FCC">
      <w:pPr>
        <w:shd w:val="clear" w:color="auto" w:fill="BFBFBF"/>
        <w:ind w:firstLine="480"/>
      </w:pPr>
      <w:r>
        <w:t xml:space="preserve">            self.rect.y += self.y_vel</w:t>
      </w:r>
    </w:p>
    <w:p w14:paraId="3ADB2911" w14:textId="77777777" w:rsidR="00421FCC" w:rsidRDefault="00421FCC">
      <w:pPr>
        <w:shd w:val="clear" w:color="auto" w:fill="BFBFBF"/>
        <w:ind w:firstLine="480"/>
      </w:pPr>
      <w:r>
        <w:t xml:space="preserve">            if self.rect.bottom &gt;= 485:</w:t>
      </w:r>
    </w:p>
    <w:p w14:paraId="04C3525D" w14:textId="77777777" w:rsidR="00421FCC" w:rsidRDefault="00421FCC">
      <w:pPr>
        <w:shd w:val="clear" w:color="auto" w:fill="BFBFBF"/>
        <w:ind w:firstLine="480"/>
      </w:pPr>
      <w:r>
        <w:t xml:space="preserve">                self.state = c.BOTTOM_OF_POLE</w:t>
      </w:r>
    </w:p>
    <w:p w14:paraId="543B5D73" w14:textId="77777777" w:rsidR="00421FCC" w:rsidRDefault="00421FCC">
      <w:pPr>
        <w:shd w:val="clear" w:color="auto" w:fill="BFBFBF"/>
        <w:ind w:firstLine="480"/>
      </w:pPr>
    </w:p>
    <w:p w14:paraId="047CF04E" w14:textId="77777777" w:rsidR="00421FCC" w:rsidRDefault="00421FCC">
      <w:pPr>
        <w:shd w:val="clear" w:color="auto" w:fill="BFBFBF"/>
        <w:ind w:firstLine="480"/>
      </w:pPr>
    </w:p>
    <w:p w14:paraId="481B868D" w14:textId="77777777" w:rsidR="00421FCC" w:rsidRDefault="00421FCC">
      <w:pPr>
        <w:shd w:val="clear" w:color="auto" w:fill="BFBFBF"/>
        <w:ind w:firstLine="480"/>
      </w:pPr>
      <w:r>
        <w:t>class CastleFlag(Stuff):</w:t>
      </w:r>
    </w:p>
    <w:p w14:paraId="63059B20" w14:textId="77777777" w:rsidR="00421FCC" w:rsidRDefault="00421FCC">
      <w:pPr>
        <w:shd w:val="clear" w:color="auto" w:fill="BFBFBF"/>
        <w:ind w:firstLine="480"/>
      </w:pPr>
      <w:r>
        <w:t xml:space="preserve">    def __init__(self, x, y):</w:t>
      </w:r>
    </w:p>
    <w:p w14:paraId="691CF489" w14:textId="77777777" w:rsidR="00421FCC" w:rsidRDefault="00421FCC">
      <w:pPr>
        <w:shd w:val="clear" w:color="auto" w:fill="BFBFBF"/>
        <w:ind w:firstLine="480"/>
      </w:pPr>
      <w:r>
        <w:t xml:space="preserve">        Stuff.__init__(self, x, y, setup.GFX[c.ITEM_SHEET],</w:t>
      </w:r>
    </w:p>
    <w:p w14:paraId="16DE2AC7" w14:textId="77777777" w:rsidR="00421FCC" w:rsidRDefault="00421FCC">
      <w:pPr>
        <w:shd w:val="clear" w:color="auto" w:fill="BFBFBF"/>
        <w:ind w:firstLine="480"/>
      </w:pPr>
      <w:r>
        <w:t xml:space="preserve">                       [(129, 2, 14, 14)], c.SIZE_MULTIPLIER)</w:t>
      </w:r>
    </w:p>
    <w:p w14:paraId="641BC332" w14:textId="77777777" w:rsidR="00421FCC" w:rsidRDefault="00421FCC">
      <w:pPr>
        <w:shd w:val="clear" w:color="auto" w:fill="BFBFBF"/>
        <w:ind w:firstLine="480"/>
      </w:pPr>
      <w:r>
        <w:t xml:space="preserve">        self.y_vel = -2</w:t>
      </w:r>
    </w:p>
    <w:p w14:paraId="181C4A21" w14:textId="77777777" w:rsidR="00421FCC" w:rsidRDefault="00421FCC">
      <w:pPr>
        <w:shd w:val="clear" w:color="auto" w:fill="BFBFBF"/>
        <w:ind w:firstLine="480"/>
      </w:pPr>
      <w:r>
        <w:t xml:space="preserve">        self.target_height = y</w:t>
      </w:r>
    </w:p>
    <w:p w14:paraId="10549C39" w14:textId="77777777" w:rsidR="00421FCC" w:rsidRDefault="00421FCC">
      <w:pPr>
        <w:shd w:val="clear" w:color="auto" w:fill="BFBFBF"/>
        <w:ind w:firstLine="480"/>
      </w:pPr>
    </w:p>
    <w:p w14:paraId="18F9EE15" w14:textId="77777777" w:rsidR="00421FCC" w:rsidRDefault="00421FCC">
      <w:pPr>
        <w:shd w:val="clear" w:color="auto" w:fill="BFBFBF"/>
        <w:ind w:firstLine="480"/>
      </w:pPr>
      <w:r>
        <w:t xml:space="preserve">    def update(self):</w:t>
      </w:r>
    </w:p>
    <w:p w14:paraId="472F5805" w14:textId="77777777" w:rsidR="00421FCC" w:rsidRDefault="00421FCC">
      <w:pPr>
        <w:shd w:val="clear" w:color="auto" w:fill="BFBFBF"/>
        <w:ind w:firstLine="480"/>
      </w:pPr>
      <w:r>
        <w:t xml:space="preserve">        if self.rect.bottom &gt; self.target_height:</w:t>
      </w:r>
    </w:p>
    <w:p w14:paraId="7E50A116" w14:textId="77777777" w:rsidR="00421FCC" w:rsidRDefault="00421FCC">
      <w:pPr>
        <w:shd w:val="clear" w:color="auto" w:fill="BFBFBF"/>
        <w:ind w:firstLine="480"/>
      </w:pPr>
      <w:r>
        <w:t xml:space="preserve">            self.rect.y += self.y_vel</w:t>
      </w:r>
    </w:p>
    <w:p w14:paraId="7640D10F" w14:textId="77777777" w:rsidR="00421FCC" w:rsidRDefault="00421FCC">
      <w:pPr>
        <w:shd w:val="clear" w:color="auto" w:fill="BFBFBF"/>
        <w:ind w:firstLine="480"/>
      </w:pPr>
    </w:p>
    <w:p w14:paraId="2FA12742" w14:textId="77777777" w:rsidR="00421FCC" w:rsidRDefault="00421FCC">
      <w:pPr>
        <w:shd w:val="clear" w:color="auto" w:fill="BFBFBF"/>
        <w:ind w:firstLine="480"/>
      </w:pPr>
    </w:p>
    <w:p w14:paraId="546BDDBA" w14:textId="77777777" w:rsidR="00421FCC" w:rsidRDefault="00421FCC">
      <w:pPr>
        <w:shd w:val="clear" w:color="auto" w:fill="BFBFBF"/>
        <w:ind w:firstLine="480"/>
      </w:pPr>
      <w:r>
        <w:t>class Digit(pg.sprite.Sprite):</w:t>
      </w:r>
    </w:p>
    <w:p w14:paraId="4925FEBD" w14:textId="77777777" w:rsidR="00421FCC" w:rsidRDefault="00421FCC">
      <w:pPr>
        <w:shd w:val="clear" w:color="auto" w:fill="BFBFBF"/>
        <w:ind w:firstLine="480"/>
      </w:pPr>
      <w:r>
        <w:t xml:space="preserve">    def __init__(self, image):</w:t>
      </w:r>
    </w:p>
    <w:p w14:paraId="51AA6E27" w14:textId="77777777" w:rsidR="00421FCC" w:rsidRDefault="00421FCC">
      <w:pPr>
        <w:shd w:val="clear" w:color="auto" w:fill="BFBFBF"/>
        <w:ind w:firstLine="480"/>
      </w:pPr>
      <w:r>
        <w:t xml:space="preserve">        pg.sprite.Sprite.__init__(self)</w:t>
      </w:r>
    </w:p>
    <w:p w14:paraId="1250B1AD" w14:textId="77777777" w:rsidR="00421FCC" w:rsidRDefault="00421FCC">
      <w:pPr>
        <w:shd w:val="clear" w:color="auto" w:fill="BFBFBF"/>
        <w:ind w:firstLine="480"/>
      </w:pPr>
      <w:r>
        <w:t xml:space="preserve">        self.image = image</w:t>
      </w:r>
    </w:p>
    <w:p w14:paraId="3CBCF5B7" w14:textId="77777777" w:rsidR="00421FCC" w:rsidRDefault="00421FCC">
      <w:pPr>
        <w:shd w:val="clear" w:color="auto" w:fill="BFBFBF"/>
        <w:ind w:firstLine="480"/>
      </w:pPr>
      <w:r>
        <w:t xml:space="preserve">        self.rect = self.image.get_rect()</w:t>
      </w:r>
    </w:p>
    <w:p w14:paraId="382B4C57" w14:textId="77777777" w:rsidR="00421FCC" w:rsidRDefault="00421FCC">
      <w:pPr>
        <w:shd w:val="clear" w:color="auto" w:fill="BFBFBF"/>
        <w:ind w:firstLine="480"/>
      </w:pPr>
    </w:p>
    <w:p w14:paraId="701C7DCB" w14:textId="77777777" w:rsidR="00421FCC" w:rsidRDefault="00421FCC">
      <w:pPr>
        <w:shd w:val="clear" w:color="auto" w:fill="BFBFBF"/>
        <w:ind w:firstLine="480"/>
      </w:pPr>
    </w:p>
    <w:p w14:paraId="1012CCEF" w14:textId="77777777" w:rsidR="00421FCC" w:rsidRDefault="00421FCC">
      <w:pPr>
        <w:shd w:val="clear" w:color="auto" w:fill="BFBFBF"/>
        <w:ind w:firstLine="480"/>
      </w:pPr>
      <w:r>
        <w:t>class Score():</w:t>
      </w:r>
    </w:p>
    <w:p w14:paraId="3C4CADCA" w14:textId="77777777" w:rsidR="00421FCC" w:rsidRDefault="00421FCC">
      <w:pPr>
        <w:shd w:val="clear" w:color="auto" w:fill="BFBFBF"/>
        <w:ind w:firstLine="480"/>
      </w:pPr>
      <w:r>
        <w:t xml:space="preserve">    def __init__(self, x, y, score):</w:t>
      </w:r>
    </w:p>
    <w:p w14:paraId="64B3E45D" w14:textId="77777777" w:rsidR="00421FCC" w:rsidRDefault="00421FCC">
      <w:pPr>
        <w:shd w:val="clear" w:color="auto" w:fill="BFBFBF"/>
        <w:ind w:firstLine="480"/>
      </w:pPr>
      <w:r>
        <w:t xml:space="preserve">        self.x = x</w:t>
      </w:r>
    </w:p>
    <w:p w14:paraId="644CB6A6" w14:textId="77777777" w:rsidR="00421FCC" w:rsidRDefault="00421FCC">
      <w:pPr>
        <w:shd w:val="clear" w:color="auto" w:fill="BFBFBF"/>
        <w:ind w:firstLine="480"/>
      </w:pPr>
      <w:r>
        <w:lastRenderedPageBreak/>
        <w:t xml:space="preserve">        self.y = y</w:t>
      </w:r>
    </w:p>
    <w:p w14:paraId="6E07E999" w14:textId="77777777" w:rsidR="00421FCC" w:rsidRDefault="00421FCC">
      <w:pPr>
        <w:shd w:val="clear" w:color="auto" w:fill="BFBFBF"/>
        <w:ind w:firstLine="480"/>
      </w:pPr>
      <w:r>
        <w:t xml:space="preserve">        self.y_vel = -3</w:t>
      </w:r>
    </w:p>
    <w:p w14:paraId="409996FB" w14:textId="77777777" w:rsidR="00421FCC" w:rsidRDefault="00421FCC">
      <w:pPr>
        <w:shd w:val="clear" w:color="auto" w:fill="BFBFBF"/>
        <w:ind w:firstLine="480"/>
      </w:pPr>
      <w:r>
        <w:t xml:space="preserve">        self.create_images_dict()</w:t>
      </w:r>
    </w:p>
    <w:p w14:paraId="5F41F386" w14:textId="77777777" w:rsidR="00421FCC" w:rsidRDefault="00421FCC">
      <w:pPr>
        <w:shd w:val="clear" w:color="auto" w:fill="BFBFBF"/>
        <w:ind w:firstLine="480"/>
      </w:pPr>
      <w:r>
        <w:t xml:space="preserve">        self.score = score</w:t>
      </w:r>
    </w:p>
    <w:p w14:paraId="00283B71" w14:textId="77777777" w:rsidR="00421FCC" w:rsidRDefault="00421FCC">
      <w:pPr>
        <w:shd w:val="clear" w:color="auto" w:fill="BFBFBF"/>
        <w:ind w:firstLine="480"/>
      </w:pPr>
      <w:r>
        <w:t xml:space="preserve">        self.create_score_digit()</w:t>
      </w:r>
    </w:p>
    <w:p w14:paraId="227D16C6" w14:textId="77777777" w:rsidR="00421FCC" w:rsidRDefault="00421FCC">
      <w:pPr>
        <w:shd w:val="clear" w:color="auto" w:fill="BFBFBF"/>
        <w:ind w:firstLine="480"/>
      </w:pPr>
      <w:r>
        <w:t xml:space="preserve">        self.distance = 130 if self.score == 1000 else 75</w:t>
      </w:r>
    </w:p>
    <w:p w14:paraId="33DF70AA" w14:textId="77777777" w:rsidR="00421FCC" w:rsidRDefault="00421FCC">
      <w:pPr>
        <w:shd w:val="clear" w:color="auto" w:fill="BFBFBF"/>
        <w:ind w:firstLine="480"/>
      </w:pPr>
    </w:p>
    <w:p w14:paraId="1DF1FD9B" w14:textId="77777777" w:rsidR="00421FCC" w:rsidRDefault="00421FCC">
      <w:pPr>
        <w:shd w:val="clear" w:color="auto" w:fill="BFBFBF"/>
        <w:ind w:firstLine="480"/>
      </w:pPr>
      <w:r>
        <w:t xml:space="preserve">    def create_images_dict(self):</w:t>
      </w:r>
    </w:p>
    <w:p w14:paraId="679AE099" w14:textId="77777777" w:rsidR="00421FCC" w:rsidRDefault="00421FCC">
      <w:pPr>
        <w:shd w:val="clear" w:color="auto" w:fill="BFBFBF"/>
        <w:ind w:firstLine="480"/>
      </w:pPr>
      <w:r>
        <w:t xml:space="preserve">        self.image_dict = {}</w:t>
      </w:r>
    </w:p>
    <w:p w14:paraId="3BA73DC0" w14:textId="77777777" w:rsidR="00421FCC" w:rsidRDefault="00421FCC">
      <w:pPr>
        <w:shd w:val="clear" w:color="auto" w:fill="BFBFBF"/>
        <w:ind w:firstLine="480"/>
      </w:pPr>
      <w:r>
        <w:t xml:space="preserve">        digit_rect_list = [(1, 168, 3, 8), (5, 168, 3, 8),</w:t>
      </w:r>
    </w:p>
    <w:p w14:paraId="19F8C55F" w14:textId="77777777" w:rsidR="00421FCC" w:rsidRDefault="00421FCC">
      <w:pPr>
        <w:shd w:val="clear" w:color="auto" w:fill="BFBFBF"/>
        <w:ind w:firstLine="480"/>
      </w:pPr>
      <w:r>
        <w:t xml:space="preserve">                           (8, 168, 4, 8), (0, 0, 0, 0),</w:t>
      </w:r>
    </w:p>
    <w:p w14:paraId="77B88016" w14:textId="77777777" w:rsidR="00421FCC" w:rsidRDefault="00421FCC">
      <w:pPr>
        <w:shd w:val="clear" w:color="auto" w:fill="BFBFBF"/>
        <w:ind w:firstLine="480"/>
      </w:pPr>
      <w:r>
        <w:t xml:space="preserve">                           (12, 168, 4, 8), (16, 168, 5, 8),</w:t>
      </w:r>
    </w:p>
    <w:p w14:paraId="7C16BD21" w14:textId="77777777" w:rsidR="00421FCC" w:rsidRDefault="00421FCC">
      <w:pPr>
        <w:shd w:val="clear" w:color="auto" w:fill="BFBFBF"/>
        <w:ind w:firstLine="480"/>
      </w:pPr>
      <w:r>
        <w:t xml:space="preserve">                           (0, 0, 0, 0), (0, 0, 0, 0),</w:t>
      </w:r>
    </w:p>
    <w:p w14:paraId="0F62A5FC" w14:textId="77777777" w:rsidR="00421FCC" w:rsidRDefault="00421FCC">
      <w:pPr>
        <w:shd w:val="clear" w:color="auto" w:fill="BFBFBF"/>
        <w:ind w:firstLine="480"/>
      </w:pPr>
      <w:r>
        <w:t xml:space="preserve">                           (20, 168, 4, 8), (0, 0, 0, 0)]</w:t>
      </w:r>
    </w:p>
    <w:p w14:paraId="568665EC" w14:textId="77777777" w:rsidR="00421FCC" w:rsidRDefault="00421FCC">
      <w:pPr>
        <w:shd w:val="clear" w:color="auto" w:fill="BFBFBF"/>
        <w:ind w:firstLine="480"/>
      </w:pPr>
      <w:r>
        <w:t xml:space="preserve">        digit_string = '0123456789'</w:t>
      </w:r>
    </w:p>
    <w:p w14:paraId="7D010378" w14:textId="77777777" w:rsidR="00421FCC" w:rsidRDefault="00421FCC">
      <w:pPr>
        <w:shd w:val="clear" w:color="auto" w:fill="BFBFBF"/>
        <w:ind w:firstLine="480"/>
      </w:pPr>
      <w:r>
        <w:t xml:space="preserve">        for digit, image_rect in zip(digit_string, digit_rect_list):</w:t>
      </w:r>
    </w:p>
    <w:p w14:paraId="2AEF12A6" w14:textId="77777777" w:rsidR="00421FCC" w:rsidRDefault="00421FCC">
      <w:pPr>
        <w:shd w:val="clear" w:color="auto" w:fill="BFBFBF"/>
        <w:ind w:firstLine="480"/>
      </w:pPr>
      <w:r>
        <w:t xml:space="preserve">            self.image_dict[digit] = tools.get_image(setup.GFX[c.ITEM_SHEET],</w:t>
      </w:r>
    </w:p>
    <w:p w14:paraId="30AB2E1E" w14:textId="77777777" w:rsidR="00421FCC" w:rsidRDefault="00421FCC">
      <w:pPr>
        <w:shd w:val="clear" w:color="auto" w:fill="BFBFBF"/>
        <w:ind w:firstLine="480"/>
      </w:pPr>
      <w:r>
        <w:t xml:space="preserve">                                                     *image_rect, c.BLACK, c.BRICK_SIZE_MULTIPLIER)</w:t>
      </w:r>
    </w:p>
    <w:p w14:paraId="3214F723" w14:textId="77777777" w:rsidR="00421FCC" w:rsidRDefault="00421FCC">
      <w:pPr>
        <w:shd w:val="clear" w:color="auto" w:fill="BFBFBF"/>
        <w:ind w:firstLine="480"/>
      </w:pPr>
    </w:p>
    <w:p w14:paraId="6959C311" w14:textId="77777777" w:rsidR="00421FCC" w:rsidRDefault="00421FCC">
      <w:pPr>
        <w:shd w:val="clear" w:color="auto" w:fill="BFBFBF"/>
        <w:ind w:firstLine="480"/>
      </w:pPr>
      <w:r>
        <w:t xml:space="preserve">    def create_score_digit(self):</w:t>
      </w:r>
    </w:p>
    <w:p w14:paraId="339D5CB6" w14:textId="77777777" w:rsidR="00421FCC" w:rsidRDefault="00421FCC">
      <w:pPr>
        <w:shd w:val="clear" w:color="auto" w:fill="BFBFBF"/>
        <w:ind w:firstLine="480"/>
      </w:pPr>
      <w:r>
        <w:t xml:space="preserve">        self.digit_group = pg.sprite.Group()</w:t>
      </w:r>
    </w:p>
    <w:p w14:paraId="36FA7D6C" w14:textId="77777777" w:rsidR="00421FCC" w:rsidRDefault="00421FCC">
      <w:pPr>
        <w:shd w:val="clear" w:color="auto" w:fill="BFBFBF"/>
        <w:ind w:firstLine="480"/>
      </w:pPr>
      <w:r>
        <w:t xml:space="preserve">        self.digit_list = []</w:t>
      </w:r>
    </w:p>
    <w:p w14:paraId="42AA60C4" w14:textId="77777777" w:rsidR="00421FCC" w:rsidRDefault="00421FCC">
      <w:pPr>
        <w:shd w:val="clear" w:color="auto" w:fill="BFBFBF"/>
        <w:ind w:firstLine="480"/>
      </w:pPr>
      <w:r>
        <w:t xml:space="preserve">        for digit in str(self.score):</w:t>
      </w:r>
    </w:p>
    <w:p w14:paraId="1D4F1273" w14:textId="77777777" w:rsidR="00421FCC" w:rsidRDefault="00421FCC">
      <w:pPr>
        <w:shd w:val="clear" w:color="auto" w:fill="BFBFBF"/>
        <w:ind w:firstLine="480"/>
      </w:pPr>
      <w:r>
        <w:t xml:space="preserve">            self.digit_list.append(Digit(self.image_dict[digit]))</w:t>
      </w:r>
    </w:p>
    <w:p w14:paraId="7D83980C" w14:textId="77777777" w:rsidR="00421FCC" w:rsidRDefault="00421FCC">
      <w:pPr>
        <w:shd w:val="clear" w:color="auto" w:fill="BFBFBF"/>
        <w:ind w:firstLine="480"/>
      </w:pPr>
    </w:p>
    <w:p w14:paraId="3C6CEF22" w14:textId="77777777" w:rsidR="00421FCC" w:rsidRDefault="00421FCC">
      <w:pPr>
        <w:shd w:val="clear" w:color="auto" w:fill="BFBFBF"/>
        <w:ind w:firstLine="480"/>
      </w:pPr>
      <w:r>
        <w:t xml:space="preserve">        for i, digit in enumerate(self.digit_list):</w:t>
      </w:r>
    </w:p>
    <w:p w14:paraId="3A1EBF0C" w14:textId="77777777" w:rsidR="00421FCC" w:rsidRDefault="00421FCC">
      <w:pPr>
        <w:shd w:val="clear" w:color="auto" w:fill="BFBFBF"/>
        <w:ind w:firstLine="480"/>
      </w:pPr>
      <w:r>
        <w:t xml:space="preserve">            digit.rect = digit.image.get_rect()</w:t>
      </w:r>
    </w:p>
    <w:p w14:paraId="48940514" w14:textId="77777777" w:rsidR="00421FCC" w:rsidRDefault="00421FCC">
      <w:pPr>
        <w:shd w:val="clear" w:color="auto" w:fill="BFBFBF"/>
        <w:ind w:firstLine="480"/>
      </w:pPr>
      <w:r>
        <w:t xml:space="preserve">            digit.rect.x = self.x + (i * 10)</w:t>
      </w:r>
    </w:p>
    <w:p w14:paraId="7193A24F" w14:textId="77777777" w:rsidR="00421FCC" w:rsidRDefault="00421FCC">
      <w:pPr>
        <w:shd w:val="clear" w:color="auto" w:fill="BFBFBF"/>
        <w:ind w:firstLine="480"/>
      </w:pPr>
      <w:r>
        <w:t xml:space="preserve">            digit.rect.y = self.y</w:t>
      </w:r>
    </w:p>
    <w:p w14:paraId="47C6ACEE" w14:textId="77777777" w:rsidR="00421FCC" w:rsidRDefault="00421FCC">
      <w:pPr>
        <w:shd w:val="clear" w:color="auto" w:fill="BFBFBF"/>
        <w:ind w:firstLine="480"/>
      </w:pPr>
    </w:p>
    <w:p w14:paraId="2BE50698" w14:textId="77777777" w:rsidR="00421FCC" w:rsidRDefault="00421FCC">
      <w:pPr>
        <w:shd w:val="clear" w:color="auto" w:fill="BFBFBF"/>
        <w:ind w:firstLine="480"/>
      </w:pPr>
      <w:r>
        <w:t xml:space="preserve">    def update(self, score_list):</w:t>
      </w:r>
    </w:p>
    <w:p w14:paraId="0C3AD0C9" w14:textId="77777777" w:rsidR="00421FCC" w:rsidRDefault="00421FCC">
      <w:pPr>
        <w:shd w:val="clear" w:color="auto" w:fill="BFBFBF"/>
        <w:ind w:firstLine="480"/>
      </w:pPr>
      <w:r>
        <w:t xml:space="preserve">        for digit in self.digit_list:</w:t>
      </w:r>
    </w:p>
    <w:p w14:paraId="47686125" w14:textId="77777777" w:rsidR="00421FCC" w:rsidRDefault="00421FCC">
      <w:pPr>
        <w:shd w:val="clear" w:color="auto" w:fill="BFBFBF"/>
        <w:ind w:firstLine="480"/>
      </w:pPr>
      <w:r>
        <w:t xml:space="preserve">            digit.rect.y += self.y_vel</w:t>
      </w:r>
    </w:p>
    <w:p w14:paraId="0A63B624" w14:textId="77777777" w:rsidR="00421FCC" w:rsidRDefault="00421FCC">
      <w:pPr>
        <w:shd w:val="clear" w:color="auto" w:fill="BFBFBF"/>
        <w:ind w:firstLine="480"/>
      </w:pPr>
    </w:p>
    <w:p w14:paraId="2E4F338F" w14:textId="77777777" w:rsidR="00421FCC" w:rsidRDefault="00421FCC">
      <w:pPr>
        <w:shd w:val="clear" w:color="auto" w:fill="BFBFBF"/>
        <w:ind w:firstLine="480"/>
      </w:pPr>
      <w:r>
        <w:t xml:space="preserve">        if (self.y - self.digit_list[0].rect.y) &gt; self.distance:</w:t>
      </w:r>
    </w:p>
    <w:p w14:paraId="2F79BC6F" w14:textId="77777777" w:rsidR="00421FCC" w:rsidRDefault="00421FCC">
      <w:pPr>
        <w:shd w:val="clear" w:color="auto" w:fill="BFBFBF"/>
        <w:ind w:firstLine="480"/>
      </w:pPr>
      <w:r>
        <w:t xml:space="preserve">            score_list.remove(self)</w:t>
      </w:r>
    </w:p>
    <w:p w14:paraId="6C3EACBD" w14:textId="77777777" w:rsidR="00421FCC" w:rsidRDefault="00421FCC">
      <w:pPr>
        <w:shd w:val="clear" w:color="auto" w:fill="BFBFBF"/>
        <w:ind w:firstLine="480"/>
      </w:pPr>
    </w:p>
    <w:p w14:paraId="3B75B443" w14:textId="77777777" w:rsidR="00421FCC" w:rsidRDefault="00421FCC">
      <w:pPr>
        <w:shd w:val="clear" w:color="auto" w:fill="BFBFBF"/>
        <w:ind w:firstLine="480"/>
      </w:pPr>
      <w:r>
        <w:t xml:space="preserve">    def draw(self, screen):</w:t>
      </w:r>
    </w:p>
    <w:p w14:paraId="2D9153DE" w14:textId="77777777" w:rsidR="00421FCC" w:rsidRDefault="00421FCC">
      <w:pPr>
        <w:shd w:val="clear" w:color="auto" w:fill="BFBFBF"/>
        <w:ind w:firstLine="480"/>
      </w:pPr>
      <w:r>
        <w:t xml:space="preserve">        for digit in self.digit_list:</w:t>
      </w:r>
    </w:p>
    <w:p w14:paraId="3B4B4A35" w14:textId="77777777" w:rsidR="00421FCC" w:rsidRDefault="00421FCC">
      <w:pPr>
        <w:shd w:val="clear" w:color="auto" w:fill="BFBFBF"/>
        <w:ind w:firstLine="480"/>
      </w:pPr>
      <w:r>
        <w:t xml:space="preserve">            screen.blit(digit.image, digit.rect)</w:t>
      </w:r>
    </w:p>
    <w:p w14:paraId="526AB5EF" w14:textId="77777777" w:rsidR="00421FCC" w:rsidRDefault="00421FCC">
      <w:pPr>
        <w:shd w:val="clear" w:color="auto" w:fill="BFBFBF"/>
        <w:ind w:firstLine="480"/>
      </w:pPr>
    </w:p>
    <w:p w14:paraId="62D27421" w14:textId="77777777" w:rsidR="00421FCC" w:rsidRDefault="00421FCC">
      <w:pPr>
        <w:shd w:val="clear" w:color="auto" w:fill="BFBFBF"/>
        <w:ind w:firstLine="480"/>
      </w:pPr>
    </w:p>
    <w:p w14:paraId="3EBDFBD1" w14:textId="77777777" w:rsidR="00421FCC" w:rsidRDefault="00421FCC">
      <w:pPr>
        <w:shd w:val="clear" w:color="auto" w:fill="BFBFBF"/>
        <w:ind w:firstLine="480"/>
      </w:pPr>
      <w:r>
        <w:t>class Pipe(Stuff):</w:t>
      </w:r>
    </w:p>
    <w:p w14:paraId="197254FF" w14:textId="77777777" w:rsidR="00421FCC" w:rsidRDefault="00421FCC">
      <w:pPr>
        <w:shd w:val="clear" w:color="auto" w:fill="BFBFBF"/>
        <w:ind w:firstLine="480"/>
      </w:pPr>
      <w:r>
        <w:t xml:space="preserve">    def __init__(self, x, y, width, height, type, name=c.MAP_PIPE):</w:t>
      </w:r>
    </w:p>
    <w:p w14:paraId="52338CD5" w14:textId="77777777" w:rsidR="00421FCC" w:rsidRDefault="00421FCC">
      <w:pPr>
        <w:shd w:val="clear" w:color="auto" w:fill="BFBFBF"/>
        <w:ind w:firstLine="480"/>
      </w:pPr>
      <w:r>
        <w:t xml:space="preserve">        if type == c.PIPE_TYPE_HORIZONTAL:</w:t>
      </w:r>
    </w:p>
    <w:p w14:paraId="1EAEAB30" w14:textId="77777777" w:rsidR="00421FCC" w:rsidRDefault="00421FCC">
      <w:pPr>
        <w:shd w:val="clear" w:color="auto" w:fill="BFBFBF"/>
        <w:ind w:firstLine="480"/>
      </w:pPr>
      <w:r>
        <w:t xml:space="preserve">            rect = [(32, 128, 37, 30)]</w:t>
      </w:r>
    </w:p>
    <w:p w14:paraId="2DEA01D1" w14:textId="77777777" w:rsidR="00421FCC" w:rsidRDefault="00421FCC">
      <w:pPr>
        <w:shd w:val="clear" w:color="auto" w:fill="BFBFBF"/>
        <w:ind w:firstLine="480"/>
      </w:pPr>
      <w:r>
        <w:t xml:space="preserve">        else:</w:t>
      </w:r>
    </w:p>
    <w:p w14:paraId="05547D4E" w14:textId="77777777" w:rsidR="00421FCC" w:rsidRDefault="00421FCC">
      <w:pPr>
        <w:shd w:val="clear" w:color="auto" w:fill="BFBFBF"/>
        <w:ind w:firstLine="480"/>
      </w:pPr>
      <w:r>
        <w:t xml:space="preserve">            rect = [(0, 160, 32, 30)]</w:t>
      </w:r>
    </w:p>
    <w:p w14:paraId="1557CCAA" w14:textId="77777777" w:rsidR="00421FCC" w:rsidRDefault="00421FCC">
      <w:pPr>
        <w:shd w:val="clear" w:color="auto" w:fill="BFBFBF"/>
        <w:ind w:firstLine="480"/>
      </w:pPr>
      <w:r>
        <w:t xml:space="preserve">        Stuff.__init__(self, x, y, setup.GFX['tile_set'],</w:t>
      </w:r>
    </w:p>
    <w:p w14:paraId="6453597E" w14:textId="77777777" w:rsidR="00421FCC" w:rsidRDefault="00421FCC">
      <w:pPr>
        <w:shd w:val="clear" w:color="auto" w:fill="BFBFBF"/>
        <w:ind w:firstLine="480"/>
      </w:pPr>
      <w:r>
        <w:lastRenderedPageBreak/>
        <w:t xml:space="preserve">                       rect, c.BRICK_SIZE_MULTIPLIER)</w:t>
      </w:r>
    </w:p>
    <w:p w14:paraId="6C9D1867" w14:textId="77777777" w:rsidR="00421FCC" w:rsidRDefault="00421FCC">
      <w:pPr>
        <w:shd w:val="clear" w:color="auto" w:fill="BFBFBF"/>
        <w:ind w:firstLine="480"/>
      </w:pPr>
      <w:r>
        <w:t xml:space="preserve">        self.name = name</w:t>
      </w:r>
    </w:p>
    <w:p w14:paraId="61BE1B41" w14:textId="77777777" w:rsidR="00421FCC" w:rsidRDefault="00421FCC">
      <w:pPr>
        <w:shd w:val="clear" w:color="auto" w:fill="BFBFBF"/>
        <w:ind w:firstLine="480"/>
      </w:pPr>
      <w:r>
        <w:t xml:space="preserve">        self.type = type</w:t>
      </w:r>
    </w:p>
    <w:p w14:paraId="552885EC" w14:textId="77777777" w:rsidR="00421FCC" w:rsidRDefault="00421FCC">
      <w:pPr>
        <w:shd w:val="clear" w:color="auto" w:fill="BFBFBF"/>
        <w:ind w:firstLine="480"/>
      </w:pPr>
      <w:r>
        <w:t xml:space="preserve">        if type != c.PIPE_TYPE_HORIZONTAL:</w:t>
      </w:r>
    </w:p>
    <w:p w14:paraId="0EA68B80" w14:textId="77777777" w:rsidR="00421FCC" w:rsidRDefault="00421FCC">
      <w:pPr>
        <w:shd w:val="clear" w:color="auto" w:fill="BFBFBF"/>
        <w:ind w:firstLine="480"/>
      </w:pPr>
      <w:r>
        <w:t xml:space="preserve">            self.create_image(x, y, height)</w:t>
      </w:r>
    </w:p>
    <w:p w14:paraId="26425C08" w14:textId="77777777" w:rsidR="00421FCC" w:rsidRDefault="00421FCC">
      <w:pPr>
        <w:shd w:val="clear" w:color="auto" w:fill="BFBFBF"/>
        <w:ind w:firstLine="480"/>
      </w:pPr>
    </w:p>
    <w:p w14:paraId="5AD17107" w14:textId="77777777" w:rsidR="00421FCC" w:rsidRDefault="00421FCC">
      <w:pPr>
        <w:shd w:val="clear" w:color="auto" w:fill="BFBFBF"/>
        <w:ind w:firstLine="480"/>
      </w:pPr>
      <w:r>
        <w:t xml:space="preserve">    def create_image(self, x, y, pipe_height):</w:t>
      </w:r>
    </w:p>
    <w:p w14:paraId="2FE9F661" w14:textId="77777777" w:rsidR="00421FCC" w:rsidRDefault="00421FCC">
      <w:pPr>
        <w:shd w:val="clear" w:color="auto" w:fill="BFBFBF"/>
        <w:ind w:firstLine="480"/>
      </w:pPr>
      <w:r>
        <w:t xml:space="preserve">        img = self.image</w:t>
      </w:r>
    </w:p>
    <w:p w14:paraId="3D9DC31A" w14:textId="77777777" w:rsidR="00421FCC" w:rsidRDefault="00421FCC">
      <w:pPr>
        <w:shd w:val="clear" w:color="auto" w:fill="BFBFBF"/>
        <w:ind w:firstLine="480"/>
      </w:pPr>
      <w:r>
        <w:t xml:space="preserve">        rect = self.image.get_rect()</w:t>
      </w:r>
    </w:p>
    <w:p w14:paraId="68528A72" w14:textId="77777777" w:rsidR="00421FCC" w:rsidRDefault="00421FCC">
      <w:pPr>
        <w:shd w:val="clear" w:color="auto" w:fill="BFBFBF"/>
        <w:ind w:firstLine="480"/>
      </w:pPr>
      <w:r>
        <w:t xml:space="preserve">        width = rect.w</w:t>
      </w:r>
    </w:p>
    <w:p w14:paraId="419614A0" w14:textId="77777777" w:rsidR="00421FCC" w:rsidRDefault="00421FCC">
      <w:pPr>
        <w:shd w:val="clear" w:color="auto" w:fill="BFBFBF"/>
        <w:ind w:firstLine="480"/>
      </w:pPr>
      <w:r>
        <w:t xml:space="preserve">        height = rect.h</w:t>
      </w:r>
    </w:p>
    <w:p w14:paraId="35A21677" w14:textId="77777777" w:rsidR="00421FCC" w:rsidRDefault="00421FCC">
      <w:pPr>
        <w:shd w:val="clear" w:color="auto" w:fill="BFBFBF"/>
        <w:ind w:firstLine="480"/>
      </w:pPr>
      <w:r>
        <w:t xml:space="preserve">        self.image = pg.Surface((width, pipe_height)).convert()</w:t>
      </w:r>
    </w:p>
    <w:p w14:paraId="2644B2FE" w14:textId="77777777" w:rsidR="00421FCC" w:rsidRDefault="00421FCC">
      <w:pPr>
        <w:shd w:val="clear" w:color="auto" w:fill="BFBFBF"/>
        <w:ind w:firstLine="480"/>
      </w:pPr>
      <w:r>
        <w:t xml:space="preserve">        self.rect = self.image.get_rect()</w:t>
      </w:r>
    </w:p>
    <w:p w14:paraId="349372FF" w14:textId="77777777" w:rsidR="00421FCC" w:rsidRDefault="00421FCC">
      <w:pPr>
        <w:shd w:val="clear" w:color="auto" w:fill="BFBFBF"/>
        <w:ind w:firstLine="480"/>
      </w:pPr>
      <w:r>
        <w:t xml:space="preserve">        self.rect.x = x</w:t>
      </w:r>
    </w:p>
    <w:p w14:paraId="17AF675F" w14:textId="77777777" w:rsidR="00421FCC" w:rsidRDefault="00421FCC">
      <w:pPr>
        <w:shd w:val="clear" w:color="auto" w:fill="BFBFBF"/>
        <w:ind w:firstLine="480"/>
      </w:pPr>
      <w:r>
        <w:t xml:space="preserve">        self.rect.y = y</w:t>
      </w:r>
    </w:p>
    <w:p w14:paraId="3F1D6CF8" w14:textId="77777777" w:rsidR="00421FCC" w:rsidRDefault="00421FCC">
      <w:pPr>
        <w:shd w:val="clear" w:color="auto" w:fill="BFBFBF"/>
        <w:ind w:firstLine="480"/>
      </w:pPr>
    </w:p>
    <w:p w14:paraId="66EA4E8B" w14:textId="77777777" w:rsidR="00421FCC" w:rsidRDefault="00421FCC">
      <w:pPr>
        <w:shd w:val="clear" w:color="auto" w:fill="BFBFBF"/>
        <w:ind w:firstLine="480"/>
      </w:pPr>
      <w:r>
        <w:t xml:space="preserve">        top_height = height // 2 + 3</w:t>
      </w:r>
    </w:p>
    <w:p w14:paraId="45D40C47" w14:textId="77777777" w:rsidR="00421FCC" w:rsidRDefault="00421FCC">
      <w:pPr>
        <w:shd w:val="clear" w:color="auto" w:fill="BFBFBF"/>
        <w:ind w:firstLine="480"/>
      </w:pPr>
      <w:r>
        <w:t xml:space="preserve">        bottom_height = height // 2 - 3</w:t>
      </w:r>
    </w:p>
    <w:p w14:paraId="72E7DB34" w14:textId="77777777" w:rsidR="00421FCC" w:rsidRDefault="00421FCC">
      <w:pPr>
        <w:shd w:val="clear" w:color="auto" w:fill="BFBFBF"/>
        <w:ind w:firstLine="480"/>
      </w:pPr>
      <w:r>
        <w:t xml:space="preserve">        self.image.blit(img, (0, 0), (0, 0, width, top_height))</w:t>
      </w:r>
    </w:p>
    <w:p w14:paraId="43D14ACF" w14:textId="77777777" w:rsidR="00421FCC" w:rsidRDefault="00421FCC">
      <w:pPr>
        <w:shd w:val="clear" w:color="auto" w:fill="BFBFBF"/>
        <w:ind w:firstLine="480"/>
      </w:pPr>
      <w:r>
        <w:t xml:space="preserve">        num = (pipe_height - top_height) // bottom_height + 1</w:t>
      </w:r>
    </w:p>
    <w:p w14:paraId="4F2FB6D9" w14:textId="77777777" w:rsidR="00421FCC" w:rsidRDefault="00421FCC">
      <w:pPr>
        <w:shd w:val="clear" w:color="auto" w:fill="BFBFBF"/>
        <w:ind w:firstLine="480"/>
      </w:pPr>
      <w:r>
        <w:t xml:space="preserve">        for i in range(num):</w:t>
      </w:r>
    </w:p>
    <w:p w14:paraId="74867FE4" w14:textId="77777777" w:rsidR="00421FCC" w:rsidRDefault="00421FCC">
      <w:pPr>
        <w:shd w:val="clear" w:color="auto" w:fill="BFBFBF"/>
        <w:ind w:firstLine="480"/>
      </w:pPr>
      <w:r>
        <w:t xml:space="preserve">            y = top_height + i * bottom_height</w:t>
      </w:r>
    </w:p>
    <w:p w14:paraId="66E53E98" w14:textId="77777777" w:rsidR="00421FCC" w:rsidRDefault="00421FCC">
      <w:pPr>
        <w:shd w:val="clear" w:color="auto" w:fill="BFBFBF"/>
        <w:ind w:firstLine="480"/>
      </w:pPr>
      <w:r>
        <w:t xml:space="preserve">            self.image.blit(img, (0, y), (0, top_height, width, bottom_height))</w:t>
      </w:r>
    </w:p>
    <w:p w14:paraId="039F354C" w14:textId="77777777" w:rsidR="00421FCC" w:rsidRDefault="00421FCC">
      <w:pPr>
        <w:shd w:val="clear" w:color="auto" w:fill="BFBFBF"/>
        <w:ind w:firstLine="480"/>
      </w:pPr>
      <w:r>
        <w:t xml:space="preserve">        self.image.set_colorkey(c.BLACK)</w:t>
      </w:r>
    </w:p>
    <w:p w14:paraId="0DCC638D" w14:textId="77777777" w:rsidR="00421FCC" w:rsidRDefault="00421FCC">
      <w:pPr>
        <w:shd w:val="clear" w:color="auto" w:fill="BFBFBF"/>
        <w:ind w:firstLine="480"/>
      </w:pPr>
    </w:p>
    <w:p w14:paraId="7513E1E0" w14:textId="77777777" w:rsidR="00421FCC" w:rsidRDefault="00421FCC">
      <w:pPr>
        <w:shd w:val="clear" w:color="auto" w:fill="BFBFBF"/>
        <w:ind w:firstLine="480"/>
      </w:pPr>
      <w:r>
        <w:t xml:space="preserve">    def check_ignore_collision(self, level):</w:t>
      </w:r>
    </w:p>
    <w:p w14:paraId="16CD3D6C" w14:textId="77777777" w:rsidR="00421FCC" w:rsidRDefault="00421FCC">
      <w:pPr>
        <w:shd w:val="clear" w:color="auto" w:fill="BFBFBF"/>
        <w:ind w:firstLine="480"/>
      </w:pPr>
      <w:r>
        <w:t xml:space="preserve">        if self.type == c.PIPE_TYPE_HORIZONTAL:</w:t>
      </w:r>
    </w:p>
    <w:p w14:paraId="5ABA1334" w14:textId="77777777" w:rsidR="00421FCC" w:rsidRDefault="00421FCC">
      <w:pPr>
        <w:shd w:val="clear" w:color="auto" w:fill="BFBFBF"/>
        <w:ind w:firstLine="480"/>
      </w:pPr>
      <w:r>
        <w:t xml:space="preserve">            return True</w:t>
      </w:r>
    </w:p>
    <w:p w14:paraId="2F7F89DC" w14:textId="77777777" w:rsidR="00421FCC" w:rsidRDefault="00421FCC">
      <w:pPr>
        <w:shd w:val="clear" w:color="auto" w:fill="BFBFBF"/>
        <w:ind w:firstLine="480"/>
      </w:pPr>
      <w:r>
        <w:t xml:space="preserve">        elif level.player.state == c.DOWN_TO_PIPE:</w:t>
      </w:r>
    </w:p>
    <w:p w14:paraId="4AD879D7" w14:textId="77777777" w:rsidR="00421FCC" w:rsidRDefault="00421FCC">
      <w:pPr>
        <w:shd w:val="clear" w:color="auto" w:fill="BFBFBF"/>
        <w:ind w:firstLine="480"/>
      </w:pPr>
      <w:r>
        <w:t xml:space="preserve">            return True</w:t>
      </w:r>
    </w:p>
    <w:p w14:paraId="6DC6FA6E" w14:textId="77777777" w:rsidR="00421FCC" w:rsidRDefault="00421FCC">
      <w:pPr>
        <w:shd w:val="clear" w:color="auto" w:fill="BFBFBF"/>
        <w:ind w:firstLine="480"/>
      </w:pPr>
      <w:r>
        <w:t xml:space="preserve">        return False</w:t>
      </w:r>
    </w:p>
    <w:p w14:paraId="05823930" w14:textId="77777777" w:rsidR="00421FCC" w:rsidRDefault="00421FCC">
      <w:pPr>
        <w:shd w:val="clear" w:color="auto" w:fill="BFBFBF"/>
        <w:ind w:firstLine="480"/>
      </w:pPr>
    </w:p>
    <w:p w14:paraId="6FD89737" w14:textId="77777777" w:rsidR="00421FCC" w:rsidRDefault="00421FCC">
      <w:pPr>
        <w:shd w:val="clear" w:color="auto" w:fill="BFBFBF"/>
        <w:ind w:firstLine="480"/>
      </w:pPr>
    </w:p>
    <w:p w14:paraId="632DFC55" w14:textId="77777777" w:rsidR="00421FCC" w:rsidRDefault="00421FCC">
      <w:pPr>
        <w:shd w:val="clear" w:color="auto" w:fill="BFBFBF"/>
        <w:ind w:firstLine="480"/>
      </w:pPr>
      <w:r>
        <w:t>class Slider(Stuff):</w:t>
      </w:r>
    </w:p>
    <w:p w14:paraId="763643AF" w14:textId="77777777" w:rsidR="00421FCC" w:rsidRDefault="00421FCC">
      <w:pPr>
        <w:shd w:val="clear" w:color="auto" w:fill="BFBFBF"/>
        <w:ind w:firstLine="480"/>
      </w:pPr>
      <w:r>
        <w:t xml:space="preserve">    def __init__(self, x, y, num, direction, range_start, range_end, vel, name=c.MAP_SLIDER):</w:t>
      </w:r>
    </w:p>
    <w:p w14:paraId="1ACF859D" w14:textId="77777777" w:rsidR="00421FCC" w:rsidRDefault="00421FCC">
      <w:pPr>
        <w:shd w:val="clear" w:color="auto" w:fill="BFBFBF"/>
        <w:ind w:firstLine="480"/>
      </w:pPr>
      <w:r>
        <w:t xml:space="preserve">        Stuff.__init__(self, x, y, setup.GFX[c.ITEM_SHEET],</w:t>
      </w:r>
    </w:p>
    <w:p w14:paraId="2645A763" w14:textId="77777777" w:rsidR="00421FCC" w:rsidRDefault="00421FCC">
      <w:pPr>
        <w:shd w:val="clear" w:color="auto" w:fill="BFBFBF"/>
        <w:ind w:firstLine="480"/>
      </w:pPr>
      <w:r>
        <w:t xml:space="preserve">                       [(64, 128, 15, 8)], 2.8)</w:t>
      </w:r>
    </w:p>
    <w:p w14:paraId="59334227" w14:textId="77777777" w:rsidR="00421FCC" w:rsidRDefault="00421FCC">
      <w:pPr>
        <w:shd w:val="clear" w:color="auto" w:fill="BFBFBF"/>
        <w:ind w:firstLine="480"/>
      </w:pPr>
      <w:r>
        <w:t xml:space="preserve">        self.name = name</w:t>
      </w:r>
    </w:p>
    <w:p w14:paraId="1E7DAD0F" w14:textId="77777777" w:rsidR="00421FCC" w:rsidRDefault="00421FCC">
      <w:pPr>
        <w:shd w:val="clear" w:color="auto" w:fill="BFBFBF"/>
        <w:ind w:firstLine="480"/>
      </w:pPr>
      <w:r>
        <w:t xml:space="preserve">        self.create_image(x, y, num)</w:t>
      </w:r>
    </w:p>
    <w:p w14:paraId="5664D896" w14:textId="77777777" w:rsidR="00421FCC" w:rsidRDefault="00421FCC">
      <w:pPr>
        <w:shd w:val="clear" w:color="auto" w:fill="BFBFBF"/>
        <w:ind w:firstLine="480"/>
      </w:pPr>
      <w:r>
        <w:t xml:space="preserve">        self.range_start = range_start</w:t>
      </w:r>
    </w:p>
    <w:p w14:paraId="75D5DEE9" w14:textId="77777777" w:rsidR="00421FCC" w:rsidRDefault="00421FCC">
      <w:pPr>
        <w:shd w:val="clear" w:color="auto" w:fill="BFBFBF"/>
        <w:ind w:firstLine="480"/>
      </w:pPr>
      <w:r>
        <w:t xml:space="preserve">        self.range_end = range_end</w:t>
      </w:r>
    </w:p>
    <w:p w14:paraId="28D58A7B" w14:textId="77777777" w:rsidR="00421FCC" w:rsidRDefault="00421FCC">
      <w:pPr>
        <w:shd w:val="clear" w:color="auto" w:fill="BFBFBF"/>
        <w:ind w:firstLine="480"/>
      </w:pPr>
      <w:r>
        <w:t xml:space="preserve">        self.direction = direction</w:t>
      </w:r>
    </w:p>
    <w:p w14:paraId="232E51A6" w14:textId="77777777" w:rsidR="00421FCC" w:rsidRDefault="00421FCC">
      <w:pPr>
        <w:shd w:val="clear" w:color="auto" w:fill="BFBFBF"/>
        <w:ind w:firstLine="480"/>
      </w:pPr>
      <w:r>
        <w:t xml:space="preserve">        if self.direction == c.VERTICAL:</w:t>
      </w:r>
    </w:p>
    <w:p w14:paraId="42FF134A" w14:textId="77777777" w:rsidR="00421FCC" w:rsidRDefault="00421FCC">
      <w:pPr>
        <w:shd w:val="clear" w:color="auto" w:fill="BFBFBF"/>
        <w:ind w:firstLine="480"/>
      </w:pPr>
      <w:r>
        <w:t xml:space="preserve">            self.y_vel = vel</w:t>
      </w:r>
    </w:p>
    <w:p w14:paraId="4E93CA62" w14:textId="77777777" w:rsidR="00421FCC" w:rsidRDefault="00421FCC">
      <w:pPr>
        <w:shd w:val="clear" w:color="auto" w:fill="BFBFBF"/>
        <w:ind w:firstLine="480"/>
      </w:pPr>
      <w:r>
        <w:t xml:space="preserve">        else:</w:t>
      </w:r>
    </w:p>
    <w:p w14:paraId="16C7FCE7" w14:textId="77777777" w:rsidR="00421FCC" w:rsidRDefault="00421FCC">
      <w:pPr>
        <w:shd w:val="clear" w:color="auto" w:fill="BFBFBF"/>
        <w:ind w:firstLine="480"/>
      </w:pPr>
      <w:r>
        <w:t xml:space="preserve">            self.x_vel = vel</w:t>
      </w:r>
    </w:p>
    <w:p w14:paraId="113DE198" w14:textId="77777777" w:rsidR="00421FCC" w:rsidRDefault="00421FCC">
      <w:pPr>
        <w:shd w:val="clear" w:color="auto" w:fill="BFBFBF"/>
        <w:ind w:firstLine="480"/>
      </w:pPr>
    </w:p>
    <w:p w14:paraId="0E043620" w14:textId="77777777" w:rsidR="00421FCC" w:rsidRDefault="00421FCC">
      <w:pPr>
        <w:shd w:val="clear" w:color="auto" w:fill="BFBFBF"/>
        <w:ind w:firstLine="480"/>
      </w:pPr>
      <w:r>
        <w:t xml:space="preserve">    def create_image(self, x, y, num):</w:t>
      </w:r>
    </w:p>
    <w:p w14:paraId="529D1C0D" w14:textId="77777777" w:rsidR="00421FCC" w:rsidRDefault="00421FCC">
      <w:pPr>
        <w:shd w:val="clear" w:color="auto" w:fill="BFBFBF"/>
        <w:ind w:firstLine="480"/>
      </w:pPr>
      <w:r>
        <w:t xml:space="preserve">        '''original slider image is short, we need to multiple it '''</w:t>
      </w:r>
    </w:p>
    <w:p w14:paraId="704A01ED" w14:textId="77777777" w:rsidR="00421FCC" w:rsidRDefault="00421FCC">
      <w:pPr>
        <w:shd w:val="clear" w:color="auto" w:fill="BFBFBF"/>
        <w:ind w:firstLine="480"/>
      </w:pPr>
      <w:r>
        <w:lastRenderedPageBreak/>
        <w:t xml:space="preserve">        if num == 1:</w:t>
      </w:r>
    </w:p>
    <w:p w14:paraId="6238CDD1" w14:textId="77777777" w:rsidR="00421FCC" w:rsidRDefault="00421FCC">
      <w:pPr>
        <w:shd w:val="clear" w:color="auto" w:fill="BFBFBF"/>
        <w:ind w:firstLine="480"/>
      </w:pPr>
      <w:r>
        <w:t xml:space="preserve">            return</w:t>
      </w:r>
    </w:p>
    <w:p w14:paraId="383CBA58" w14:textId="77777777" w:rsidR="00421FCC" w:rsidRDefault="00421FCC">
      <w:pPr>
        <w:shd w:val="clear" w:color="auto" w:fill="BFBFBF"/>
        <w:ind w:firstLine="480"/>
      </w:pPr>
      <w:r>
        <w:t xml:space="preserve">        img = self.image</w:t>
      </w:r>
    </w:p>
    <w:p w14:paraId="0CC59FA2" w14:textId="77777777" w:rsidR="00421FCC" w:rsidRDefault="00421FCC">
      <w:pPr>
        <w:shd w:val="clear" w:color="auto" w:fill="BFBFBF"/>
        <w:ind w:firstLine="480"/>
      </w:pPr>
      <w:r>
        <w:t xml:space="preserve">        rect = self.image.get_rect()</w:t>
      </w:r>
    </w:p>
    <w:p w14:paraId="1489BF47" w14:textId="77777777" w:rsidR="00421FCC" w:rsidRDefault="00421FCC">
      <w:pPr>
        <w:shd w:val="clear" w:color="auto" w:fill="BFBFBF"/>
        <w:ind w:firstLine="480"/>
      </w:pPr>
      <w:r>
        <w:t xml:space="preserve">        width = rect.w</w:t>
      </w:r>
    </w:p>
    <w:p w14:paraId="037BCDD4" w14:textId="77777777" w:rsidR="00421FCC" w:rsidRDefault="00421FCC">
      <w:pPr>
        <w:shd w:val="clear" w:color="auto" w:fill="BFBFBF"/>
        <w:ind w:firstLine="480"/>
      </w:pPr>
      <w:r>
        <w:t xml:space="preserve">        height = rect.h</w:t>
      </w:r>
    </w:p>
    <w:p w14:paraId="3F93F8FC" w14:textId="77777777" w:rsidR="00421FCC" w:rsidRDefault="00421FCC">
      <w:pPr>
        <w:shd w:val="clear" w:color="auto" w:fill="BFBFBF"/>
        <w:ind w:firstLine="480"/>
      </w:pPr>
      <w:r>
        <w:t xml:space="preserve">        self.image = pg.Surface((width * num, height)).convert()</w:t>
      </w:r>
    </w:p>
    <w:p w14:paraId="2AC3B384" w14:textId="77777777" w:rsidR="00421FCC" w:rsidRDefault="00421FCC">
      <w:pPr>
        <w:shd w:val="clear" w:color="auto" w:fill="BFBFBF"/>
        <w:ind w:firstLine="480"/>
      </w:pPr>
      <w:r>
        <w:t xml:space="preserve">        self.rect = self.image.get_rect()</w:t>
      </w:r>
    </w:p>
    <w:p w14:paraId="30CA8BDF" w14:textId="77777777" w:rsidR="00421FCC" w:rsidRDefault="00421FCC">
      <w:pPr>
        <w:shd w:val="clear" w:color="auto" w:fill="BFBFBF"/>
        <w:ind w:firstLine="480"/>
      </w:pPr>
      <w:r>
        <w:t xml:space="preserve">        self.rect.x = x</w:t>
      </w:r>
    </w:p>
    <w:p w14:paraId="6564B756" w14:textId="77777777" w:rsidR="00421FCC" w:rsidRDefault="00421FCC">
      <w:pPr>
        <w:shd w:val="clear" w:color="auto" w:fill="BFBFBF"/>
        <w:ind w:firstLine="480"/>
      </w:pPr>
      <w:r>
        <w:t xml:space="preserve">        self.rect.y = y</w:t>
      </w:r>
    </w:p>
    <w:p w14:paraId="63DA4976" w14:textId="77777777" w:rsidR="00421FCC" w:rsidRDefault="00421FCC">
      <w:pPr>
        <w:shd w:val="clear" w:color="auto" w:fill="BFBFBF"/>
        <w:ind w:firstLine="480"/>
      </w:pPr>
      <w:r>
        <w:t xml:space="preserve">        for i in range(num):</w:t>
      </w:r>
    </w:p>
    <w:p w14:paraId="4841314C" w14:textId="77777777" w:rsidR="00421FCC" w:rsidRDefault="00421FCC">
      <w:pPr>
        <w:shd w:val="clear" w:color="auto" w:fill="BFBFBF"/>
        <w:ind w:firstLine="480"/>
      </w:pPr>
      <w:r>
        <w:t xml:space="preserve">            x = i * width</w:t>
      </w:r>
    </w:p>
    <w:p w14:paraId="080D0D00" w14:textId="77777777" w:rsidR="00421FCC" w:rsidRDefault="00421FCC">
      <w:pPr>
        <w:shd w:val="clear" w:color="auto" w:fill="BFBFBF"/>
        <w:ind w:firstLine="480"/>
      </w:pPr>
      <w:r>
        <w:t xml:space="preserve">            self.image.blit(img, (x, 0))</w:t>
      </w:r>
    </w:p>
    <w:p w14:paraId="77B86B0D" w14:textId="77777777" w:rsidR="00421FCC" w:rsidRDefault="00421FCC">
      <w:pPr>
        <w:shd w:val="clear" w:color="auto" w:fill="BFBFBF"/>
        <w:ind w:firstLine="480"/>
      </w:pPr>
      <w:r>
        <w:t xml:space="preserve">        self.image.set_colorkey(c.BLACK)</w:t>
      </w:r>
    </w:p>
    <w:p w14:paraId="78EFB872" w14:textId="77777777" w:rsidR="00421FCC" w:rsidRDefault="00421FCC">
      <w:pPr>
        <w:shd w:val="clear" w:color="auto" w:fill="BFBFBF"/>
        <w:ind w:firstLine="480"/>
      </w:pPr>
    </w:p>
    <w:p w14:paraId="1F83EED1" w14:textId="77777777" w:rsidR="00421FCC" w:rsidRDefault="00421FCC">
      <w:pPr>
        <w:shd w:val="clear" w:color="auto" w:fill="BFBFBF"/>
        <w:ind w:firstLine="480"/>
      </w:pPr>
      <w:r>
        <w:t xml:space="preserve">    def update(self):</w:t>
      </w:r>
    </w:p>
    <w:p w14:paraId="236D9614" w14:textId="77777777" w:rsidR="00421FCC" w:rsidRDefault="00421FCC">
      <w:pPr>
        <w:shd w:val="clear" w:color="auto" w:fill="BFBFBF"/>
        <w:ind w:firstLine="480"/>
      </w:pPr>
      <w:r>
        <w:t xml:space="preserve">        if self.direction == c.VERTICAL:</w:t>
      </w:r>
    </w:p>
    <w:p w14:paraId="3E23420D" w14:textId="77777777" w:rsidR="00421FCC" w:rsidRDefault="00421FCC">
      <w:pPr>
        <w:shd w:val="clear" w:color="auto" w:fill="BFBFBF"/>
        <w:ind w:firstLine="480"/>
      </w:pPr>
      <w:r>
        <w:t xml:space="preserve">            self.rect.y += self.y_vel</w:t>
      </w:r>
    </w:p>
    <w:p w14:paraId="69A9BCD2" w14:textId="77777777" w:rsidR="00421FCC" w:rsidRDefault="00421FCC">
      <w:pPr>
        <w:shd w:val="clear" w:color="auto" w:fill="BFBFBF"/>
        <w:ind w:firstLine="480"/>
      </w:pPr>
      <w:r>
        <w:t xml:space="preserve">            if self.rect.y &lt; -self.rect.h:</w:t>
      </w:r>
    </w:p>
    <w:p w14:paraId="2FBDA4CC" w14:textId="77777777" w:rsidR="00421FCC" w:rsidRDefault="00421FCC">
      <w:pPr>
        <w:shd w:val="clear" w:color="auto" w:fill="BFBFBF"/>
        <w:ind w:firstLine="480"/>
      </w:pPr>
      <w:r>
        <w:t xml:space="preserve">                self.rect.y = c.SCREEN_HEIGHT</w:t>
      </w:r>
    </w:p>
    <w:p w14:paraId="1967FE27" w14:textId="77777777" w:rsidR="00421FCC" w:rsidRDefault="00421FCC">
      <w:pPr>
        <w:shd w:val="clear" w:color="auto" w:fill="BFBFBF"/>
        <w:ind w:firstLine="480"/>
      </w:pPr>
      <w:r>
        <w:t xml:space="preserve">                self.y_vel = -1</w:t>
      </w:r>
    </w:p>
    <w:p w14:paraId="458DE20E" w14:textId="77777777" w:rsidR="00421FCC" w:rsidRDefault="00421FCC">
      <w:pPr>
        <w:shd w:val="clear" w:color="auto" w:fill="BFBFBF"/>
        <w:ind w:firstLine="480"/>
      </w:pPr>
      <w:r>
        <w:t xml:space="preserve">            elif self.rect.y &gt; c.SCREEN_HEIGHT:</w:t>
      </w:r>
    </w:p>
    <w:p w14:paraId="6F25FC4A" w14:textId="77777777" w:rsidR="00421FCC" w:rsidRDefault="00421FCC">
      <w:pPr>
        <w:shd w:val="clear" w:color="auto" w:fill="BFBFBF"/>
        <w:ind w:firstLine="480"/>
      </w:pPr>
      <w:r>
        <w:t xml:space="preserve">                self.rect.y = -self.rect.h</w:t>
      </w:r>
    </w:p>
    <w:p w14:paraId="1F4C8E7B" w14:textId="77777777" w:rsidR="00421FCC" w:rsidRDefault="00421FCC">
      <w:pPr>
        <w:shd w:val="clear" w:color="auto" w:fill="BFBFBF"/>
        <w:ind w:firstLine="480"/>
      </w:pPr>
      <w:r>
        <w:t xml:space="preserve">                self.y_vel = 1</w:t>
      </w:r>
    </w:p>
    <w:p w14:paraId="5702D83A" w14:textId="77777777" w:rsidR="00421FCC" w:rsidRDefault="00421FCC">
      <w:pPr>
        <w:shd w:val="clear" w:color="auto" w:fill="BFBFBF"/>
        <w:ind w:firstLine="480"/>
      </w:pPr>
      <w:r>
        <w:t xml:space="preserve">            elif self.rect.y &lt; self.range_start:</w:t>
      </w:r>
    </w:p>
    <w:p w14:paraId="232E1738" w14:textId="77777777" w:rsidR="00421FCC" w:rsidRDefault="00421FCC">
      <w:pPr>
        <w:shd w:val="clear" w:color="auto" w:fill="BFBFBF"/>
        <w:ind w:firstLine="480"/>
      </w:pPr>
      <w:r>
        <w:t xml:space="preserve">                self.rect.y = self.range_start</w:t>
      </w:r>
    </w:p>
    <w:p w14:paraId="3A3D7345" w14:textId="77777777" w:rsidR="00421FCC" w:rsidRDefault="00421FCC">
      <w:pPr>
        <w:shd w:val="clear" w:color="auto" w:fill="BFBFBF"/>
        <w:ind w:firstLine="480"/>
      </w:pPr>
      <w:r>
        <w:t xml:space="preserve">                self.y_vel = 1</w:t>
      </w:r>
    </w:p>
    <w:p w14:paraId="627BF32F" w14:textId="77777777" w:rsidR="00421FCC" w:rsidRDefault="00421FCC">
      <w:pPr>
        <w:shd w:val="clear" w:color="auto" w:fill="BFBFBF"/>
        <w:ind w:firstLine="480"/>
      </w:pPr>
      <w:r>
        <w:t xml:space="preserve">            elif self.rect.bottom &gt; self.range_end:</w:t>
      </w:r>
    </w:p>
    <w:p w14:paraId="482D391A" w14:textId="77777777" w:rsidR="00421FCC" w:rsidRDefault="00421FCC">
      <w:pPr>
        <w:shd w:val="clear" w:color="auto" w:fill="BFBFBF"/>
        <w:ind w:firstLine="480"/>
      </w:pPr>
      <w:r>
        <w:t xml:space="preserve">                self.rect.bottom = self.range_end</w:t>
      </w:r>
    </w:p>
    <w:p w14:paraId="09F46AEC" w14:textId="77777777" w:rsidR="00421FCC" w:rsidRDefault="00421FCC">
      <w:pPr>
        <w:shd w:val="clear" w:color="auto" w:fill="BFBFBF"/>
        <w:ind w:firstLine="480"/>
      </w:pPr>
      <w:r>
        <w:t xml:space="preserve">                self.y_vel = -1</w:t>
      </w:r>
    </w:p>
    <w:p w14:paraId="00B6965C" w14:textId="77777777" w:rsidR="00421FCC" w:rsidRDefault="00421FCC">
      <w:pPr>
        <w:shd w:val="clear" w:color="auto" w:fill="BFBFBF"/>
        <w:ind w:firstLine="480"/>
      </w:pPr>
      <w:r>
        <w:t xml:space="preserve">        else:</w:t>
      </w:r>
    </w:p>
    <w:p w14:paraId="77B30ADB" w14:textId="77777777" w:rsidR="00421FCC" w:rsidRDefault="00421FCC">
      <w:pPr>
        <w:shd w:val="clear" w:color="auto" w:fill="BFBFBF"/>
        <w:ind w:firstLine="480"/>
      </w:pPr>
      <w:r>
        <w:t xml:space="preserve">            self.rect.x += self.x_vel</w:t>
      </w:r>
    </w:p>
    <w:p w14:paraId="2AB45FAF" w14:textId="77777777" w:rsidR="00421FCC" w:rsidRDefault="00421FCC">
      <w:pPr>
        <w:shd w:val="clear" w:color="auto" w:fill="BFBFBF"/>
        <w:ind w:firstLine="480"/>
      </w:pPr>
      <w:r>
        <w:t xml:space="preserve">            if self.rect.x &lt; self.range_start:</w:t>
      </w:r>
    </w:p>
    <w:p w14:paraId="64C77FC8" w14:textId="77777777" w:rsidR="00421FCC" w:rsidRDefault="00421FCC">
      <w:pPr>
        <w:shd w:val="clear" w:color="auto" w:fill="BFBFBF"/>
        <w:ind w:firstLine="480"/>
      </w:pPr>
      <w:r>
        <w:t xml:space="preserve">                self.rect.x = self.range_start</w:t>
      </w:r>
    </w:p>
    <w:p w14:paraId="547E193C" w14:textId="77777777" w:rsidR="00421FCC" w:rsidRDefault="00421FCC">
      <w:pPr>
        <w:shd w:val="clear" w:color="auto" w:fill="BFBFBF"/>
        <w:ind w:firstLine="480"/>
      </w:pPr>
      <w:r>
        <w:t xml:space="preserve">                self.x_vel = 1</w:t>
      </w:r>
    </w:p>
    <w:p w14:paraId="049AFD20" w14:textId="77777777" w:rsidR="00421FCC" w:rsidRDefault="00421FCC">
      <w:pPr>
        <w:shd w:val="clear" w:color="auto" w:fill="BFBFBF"/>
        <w:ind w:firstLine="480"/>
      </w:pPr>
      <w:r>
        <w:t xml:space="preserve">            elif self.rect.left &gt; self.range_end:</w:t>
      </w:r>
    </w:p>
    <w:p w14:paraId="48ED5E6F" w14:textId="77777777" w:rsidR="00421FCC" w:rsidRDefault="00421FCC">
      <w:pPr>
        <w:shd w:val="clear" w:color="auto" w:fill="BFBFBF"/>
        <w:ind w:firstLine="480"/>
      </w:pPr>
      <w:r>
        <w:t xml:space="preserve">                self.rect.left = self.range_end</w:t>
      </w:r>
    </w:p>
    <w:p w14:paraId="1C9C1B6B" w14:textId="4B40FD41" w:rsidR="00421FCC" w:rsidRDefault="00421FCC">
      <w:pPr>
        <w:shd w:val="clear" w:color="auto" w:fill="BFBFBF"/>
        <w:ind w:firstLine="480"/>
      </w:pPr>
      <w:r>
        <w:t xml:space="preserve">                self.x_vel = -1</w:t>
      </w:r>
    </w:p>
    <w:p w14:paraId="17407212" w14:textId="3058E85D" w:rsidR="00421FCC" w:rsidRDefault="00421FCC" w:rsidP="00421FCC">
      <w:pPr>
        <w:pStyle w:val="2"/>
      </w:pPr>
      <w:bookmarkStart w:id="22" w:name="_Toc117010475"/>
      <w:r>
        <w:t>source/data</w:t>
      </w:r>
      <w:bookmarkEnd w:id="22"/>
    </w:p>
    <w:p w14:paraId="789902DA" w14:textId="3299257C" w:rsidR="00421FCC" w:rsidRDefault="00421FCC" w:rsidP="00421FCC">
      <w:pPr>
        <w:pStyle w:val="3"/>
      </w:pPr>
      <w:bookmarkStart w:id="23" w:name="_Toc117010476"/>
      <w:r>
        <w:t>source/data</w:t>
      </w:r>
      <w:r>
        <w:t>/maps</w:t>
      </w:r>
      <w:bookmarkEnd w:id="23"/>
    </w:p>
    <w:p w14:paraId="383FD1CD" w14:textId="3B482E2A" w:rsidR="00421FCC" w:rsidRDefault="00421FCC" w:rsidP="00421FCC">
      <w:pPr>
        <w:pStyle w:val="4"/>
      </w:pPr>
      <w:r>
        <w:rPr>
          <w:rFonts w:hint="eastAsia"/>
        </w:rPr>
        <w:t>l</w:t>
      </w:r>
      <w:r>
        <w:t>evel_1.json</w:t>
      </w:r>
    </w:p>
    <w:p w14:paraId="30025F51" w14:textId="77777777" w:rsidR="00421FCC" w:rsidRDefault="00421FCC">
      <w:pPr>
        <w:shd w:val="clear" w:color="auto" w:fill="BFBFBF"/>
        <w:ind w:firstLine="480"/>
      </w:pPr>
      <w:r>
        <w:t>{</w:t>
      </w:r>
    </w:p>
    <w:p w14:paraId="660F6357" w14:textId="77777777" w:rsidR="00421FCC" w:rsidRDefault="00421FCC">
      <w:pPr>
        <w:shd w:val="clear" w:color="auto" w:fill="BFBFBF"/>
        <w:ind w:firstLine="480"/>
      </w:pPr>
      <w:r>
        <w:t xml:space="preserve">  "image_name": "level_1",</w:t>
      </w:r>
    </w:p>
    <w:p w14:paraId="7762F44B" w14:textId="77777777" w:rsidR="00421FCC" w:rsidRDefault="00421FCC">
      <w:pPr>
        <w:shd w:val="clear" w:color="auto" w:fill="BFBFBF"/>
        <w:ind w:firstLine="480"/>
      </w:pPr>
      <w:r>
        <w:t xml:space="preserve">  "maps": [</w:t>
      </w:r>
    </w:p>
    <w:p w14:paraId="2A42CC78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5FAAEEBC" w14:textId="77777777" w:rsidR="00421FCC" w:rsidRDefault="00421FCC">
      <w:pPr>
        <w:shd w:val="clear" w:color="auto" w:fill="BFBFBF"/>
        <w:ind w:firstLine="480"/>
      </w:pPr>
      <w:r>
        <w:t xml:space="preserve">      "start_x": 0,</w:t>
      </w:r>
    </w:p>
    <w:p w14:paraId="3B9585A7" w14:textId="77777777" w:rsidR="00421FCC" w:rsidRDefault="00421FCC">
      <w:pPr>
        <w:shd w:val="clear" w:color="auto" w:fill="BFBFBF"/>
        <w:ind w:firstLine="480"/>
      </w:pPr>
      <w:r>
        <w:t xml:space="preserve">      "end_x": 9086,</w:t>
      </w:r>
    </w:p>
    <w:p w14:paraId="72352BF6" w14:textId="77777777" w:rsidR="00421FCC" w:rsidRDefault="00421FCC">
      <w:pPr>
        <w:shd w:val="clear" w:color="auto" w:fill="BFBFBF"/>
        <w:ind w:firstLine="480"/>
      </w:pPr>
      <w:r>
        <w:t xml:space="preserve">      "player_x": 110,</w:t>
      </w:r>
    </w:p>
    <w:p w14:paraId="7CE46377" w14:textId="77777777" w:rsidR="00421FCC" w:rsidRDefault="00421FCC">
      <w:pPr>
        <w:shd w:val="clear" w:color="auto" w:fill="BFBFBF"/>
        <w:ind w:firstLine="480"/>
      </w:pPr>
      <w:r>
        <w:lastRenderedPageBreak/>
        <w:t xml:space="preserve">      "player_y": 538</w:t>
      </w:r>
    </w:p>
    <w:p w14:paraId="60C8CA09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11FB9436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7B71A664" w14:textId="77777777" w:rsidR="00421FCC" w:rsidRDefault="00421FCC">
      <w:pPr>
        <w:shd w:val="clear" w:color="auto" w:fill="BFBFBF"/>
        <w:ind w:firstLine="480"/>
      </w:pPr>
      <w:r>
        <w:t xml:space="preserve">      "start_x": 9090,</w:t>
      </w:r>
    </w:p>
    <w:p w14:paraId="5209552B" w14:textId="77777777" w:rsidR="00421FCC" w:rsidRDefault="00421FCC">
      <w:pPr>
        <w:shd w:val="clear" w:color="auto" w:fill="BFBFBF"/>
        <w:ind w:firstLine="480"/>
      </w:pPr>
      <w:r>
        <w:t xml:space="preserve">      "end_x": 9890,</w:t>
      </w:r>
    </w:p>
    <w:p w14:paraId="4B1542CA" w14:textId="77777777" w:rsidR="00421FCC" w:rsidRDefault="00421FCC">
      <w:pPr>
        <w:shd w:val="clear" w:color="auto" w:fill="BFBFBF"/>
        <w:ind w:firstLine="480"/>
      </w:pPr>
      <w:r>
        <w:t xml:space="preserve">      "player_x": 80,</w:t>
      </w:r>
    </w:p>
    <w:p w14:paraId="09B01601" w14:textId="77777777" w:rsidR="00421FCC" w:rsidRDefault="00421FCC">
      <w:pPr>
        <w:shd w:val="clear" w:color="auto" w:fill="BFBFBF"/>
        <w:ind w:firstLine="480"/>
      </w:pPr>
      <w:r>
        <w:t xml:space="preserve">      "player_y": 60</w:t>
      </w:r>
    </w:p>
    <w:p w14:paraId="4348D6F1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5C6AA654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027BC900" w14:textId="77777777" w:rsidR="00421FCC" w:rsidRDefault="00421FCC">
      <w:pPr>
        <w:shd w:val="clear" w:color="auto" w:fill="BFBFBF"/>
        <w:ind w:firstLine="480"/>
      </w:pPr>
      <w:r>
        <w:t xml:space="preserve">      "start_x": 6740,</w:t>
      </w:r>
    </w:p>
    <w:p w14:paraId="61DAA85D" w14:textId="77777777" w:rsidR="00421FCC" w:rsidRDefault="00421FCC">
      <w:pPr>
        <w:shd w:val="clear" w:color="auto" w:fill="BFBFBF"/>
        <w:ind w:firstLine="480"/>
      </w:pPr>
      <w:r>
        <w:t xml:space="preserve">      "end_x": 9086,</w:t>
      </w:r>
    </w:p>
    <w:p w14:paraId="1C79EDCD" w14:textId="77777777" w:rsidR="00421FCC" w:rsidRDefault="00421FCC">
      <w:pPr>
        <w:shd w:val="clear" w:color="auto" w:fill="BFBFBF"/>
        <w:ind w:firstLine="480"/>
      </w:pPr>
      <w:r>
        <w:t xml:space="preserve">      "player_x": 270,</w:t>
      </w:r>
    </w:p>
    <w:p w14:paraId="0CA49F2D" w14:textId="77777777" w:rsidR="00421FCC" w:rsidRDefault="00421FCC">
      <w:pPr>
        <w:shd w:val="clear" w:color="auto" w:fill="BFBFBF"/>
        <w:ind w:firstLine="480"/>
      </w:pPr>
      <w:r>
        <w:t xml:space="preserve">      "player_y": 450</w:t>
      </w:r>
    </w:p>
    <w:p w14:paraId="227B42B0" w14:textId="77777777" w:rsidR="00421FCC" w:rsidRDefault="00421FCC">
      <w:pPr>
        <w:shd w:val="clear" w:color="auto" w:fill="BFBFBF"/>
        <w:ind w:firstLine="480"/>
      </w:pPr>
      <w:r>
        <w:t xml:space="preserve">    }</w:t>
      </w:r>
    </w:p>
    <w:p w14:paraId="6DBA1C65" w14:textId="77777777" w:rsidR="00421FCC" w:rsidRDefault="00421FCC">
      <w:pPr>
        <w:shd w:val="clear" w:color="auto" w:fill="BFBFBF"/>
        <w:ind w:firstLine="480"/>
      </w:pPr>
      <w:r>
        <w:t xml:space="preserve">  ],</w:t>
      </w:r>
    </w:p>
    <w:p w14:paraId="17E05351" w14:textId="77777777" w:rsidR="00421FCC" w:rsidRDefault="00421FCC">
      <w:pPr>
        <w:shd w:val="clear" w:color="auto" w:fill="BFBFBF"/>
        <w:ind w:firstLine="480"/>
      </w:pPr>
      <w:r>
        <w:t xml:space="preserve">  "ground": [</w:t>
      </w:r>
    </w:p>
    <w:p w14:paraId="13E91163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F4CB6F6" w14:textId="77777777" w:rsidR="00421FCC" w:rsidRDefault="00421FCC">
      <w:pPr>
        <w:shd w:val="clear" w:color="auto" w:fill="BFBFBF"/>
        <w:ind w:firstLine="480"/>
      </w:pPr>
      <w:r>
        <w:t xml:space="preserve">      "x": 0,</w:t>
      </w:r>
    </w:p>
    <w:p w14:paraId="6D13FDD1" w14:textId="77777777" w:rsidR="00421FCC" w:rsidRDefault="00421FCC">
      <w:pPr>
        <w:shd w:val="clear" w:color="auto" w:fill="BFBFBF"/>
        <w:ind w:firstLine="480"/>
      </w:pPr>
      <w:r>
        <w:t xml:space="preserve">      "y": 538,</w:t>
      </w:r>
    </w:p>
    <w:p w14:paraId="32FD1DE8" w14:textId="77777777" w:rsidR="00421FCC" w:rsidRDefault="00421FCC">
      <w:pPr>
        <w:shd w:val="clear" w:color="auto" w:fill="BFBFBF"/>
        <w:ind w:firstLine="480"/>
      </w:pPr>
      <w:r>
        <w:t xml:space="preserve">      "width": 2953,</w:t>
      </w:r>
    </w:p>
    <w:p w14:paraId="3371252C" w14:textId="77777777" w:rsidR="00421FCC" w:rsidRDefault="00421FCC">
      <w:pPr>
        <w:shd w:val="clear" w:color="auto" w:fill="BFBFBF"/>
        <w:ind w:firstLine="480"/>
      </w:pPr>
      <w:r>
        <w:t xml:space="preserve">      "height": 60</w:t>
      </w:r>
    </w:p>
    <w:p w14:paraId="16ABE54D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5B88660E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1AC011F0" w14:textId="77777777" w:rsidR="00421FCC" w:rsidRDefault="00421FCC">
      <w:pPr>
        <w:shd w:val="clear" w:color="auto" w:fill="BFBFBF"/>
        <w:ind w:firstLine="480"/>
      </w:pPr>
      <w:r>
        <w:t xml:space="preserve">      "x": 3048,</w:t>
      </w:r>
    </w:p>
    <w:p w14:paraId="557CD869" w14:textId="77777777" w:rsidR="00421FCC" w:rsidRDefault="00421FCC">
      <w:pPr>
        <w:shd w:val="clear" w:color="auto" w:fill="BFBFBF"/>
        <w:ind w:firstLine="480"/>
      </w:pPr>
      <w:r>
        <w:t xml:space="preserve">      "y": 538,</w:t>
      </w:r>
    </w:p>
    <w:p w14:paraId="31872523" w14:textId="77777777" w:rsidR="00421FCC" w:rsidRDefault="00421FCC">
      <w:pPr>
        <w:shd w:val="clear" w:color="auto" w:fill="BFBFBF"/>
        <w:ind w:firstLine="480"/>
      </w:pPr>
      <w:r>
        <w:t xml:space="preserve">      "width": 635,</w:t>
      </w:r>
    </w:p>
    <w:p w14:paraId="28A88642" w14:textId="77777777" w:rsidR="00421FCC" w:rsidRDefault="00421FCC">
      <w:pPr>
        <w:shd w:val="clear" w:color="auto" w:fill="BFBFBF"/>
        <w:ind w:firstLine="480"/>
      </w:pPr>
      <w:r>
        <w:t xml:space="preserve">      "height": 60</w:t>
      </w:r>
    </w:p>
    <w:p w14:paraId="643363F2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228E302E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43DB1274" w14:textId="77777777" w:rsidR="00421FCC" w:rsidRDefault="00421FCC">
      <w:pPr>
        <w:shd w:val="clear" w:color="auto" w:fill="BFBFBF"/>
        <w:ind w:firstLine="480"/>
      </w:pPr>
      <w:r>
        <w:t xml:space="preserve">      "x": 3819,</w:t>
      </w:r>
    </w:p>
    <w:p w14:paraId="465FB964" w14:textId="77777777" w:rsidR="00421FCC" w:rsidRDefault="00421FCC">
      <w:pPr>
        <w:shd w:val="clear" w:color="auto" w:fill="BFBFBF"/>
        <w:ind w:firstLine="480"/>
      </w:pPr>
      <w:r>
        <w:t xml:space="preserve">      "y": 538,</w:t>
      </w:r>
    </w:p>
    <w:p w14:paraId="61581595" w14:textId="77777777" w:rsidR="00421FCC" w:rsidRDefault="00421FCC">
      <w:pPr>
        <w:shd w:val="clear" w:color="auto" w:fill="BFBFBF"/>
        <w:ind w:firstLine="480"/>
      </w:pPr>
      <w:r>
        <w:t xml:space="preserve">      "width": 2735,</w:t>
      </w:r>
    </w:p>
    <w:p w14:paraId="0B40D052" w14:textId="77777777" w:rsidR="00421FCC" w:rsidRDefault="00421FCC">
      <w:pPr>
        <w:shd w:val="clear" w:color="auto" w:fill="BFBFBF"/>
        <w:ind w:firstLine="480"/>
      </w:pPr>
      <w:r>
        <w:t xml:space="preserve">      "height": 60</w:t>
      </w:r>
    </w:p>
    <w:p w14:paraId="50848F70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087F97A1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21E8AA19" w14:textId="77777777" w:rsidR="00421FCC" w:rsidRDefault="00421FCC">
      <w:pPr>
        <w:shd w:val="clear" w:color="auto" w:fill="BFBFBF"/>
        <w:ind w:firstLine="480"/>
      </w:pPr>
      <w:r>
        <w:t xml:space="preserve">      "x": 6647,</w:t>
      </w:r>
    </w:p>
    <w:p w14:paraId="75D233CE" w14:textId="77777777" w:rsidR="00421FCC" w:rsidRDefault="00421FCC">
      <w:pPr>
        <w:shd w:val="clear" w:color="auto" w:fill="BFBFBF"/>
        <w:ind w:firstLine="480"/>
      </w:pPr>
      <w:r>
        <w:t xml:space="preserve">      "y": 538,</w:t>
      </w:r>
    </w:p>
    <w:p w14:paraId="1C1A64EB" w14:textId="77777777" w:rsidR="00421FCC" w:rsidRDefault="00421FCC">
      <w:pPr>
        <w:shd w:val="clear" w:color="auto" w:fill="BFBFBF"/>
        <w:ind w:firstLine="480"/>
      </w:pPr>
      <w:r>
        <w:t xml:space="preserve">      "width": 3250,</w:t>
      </w:r>
    </w:p>
    <w:p w14:paraId="3B9E413F" w14:textId="77777777" w:rsidR="00421FCC" w:rsidRDefault="00421FCC">
      <w:pPr>
        <w:shd w:val="clear" w:color="auto" w:fill="BFBFBF"/>
        <w:ind w:firstLine="480"/>
      </w:pPr>
      <w:r>
        <w:t xml:space="preserve">      "height": 60</w:t>
      </w:r>
    </w:p>
    <w:p w14:paraId="4139D85E" w14:textId="77777777" w:rsidR="00421FCC" w:rsidRDefault="00421FCC">
      <w:pPr>
        <w:shd w:val="clear" w:color="auto" w:fill="BFBFBF"/>
        <w:ind w:firstLine="480"/>
      </w:pPr>
      <w:r>
        <w:t xml:space="preserve">    }</w:t>
      </w:r>
    </w:p>
    <w:p w14:paraId="632E56C1" w14:textId="77777777" w:rsidR="00421FCC" w:rsidRDefault="00421FCC">
      <w:pPr>
        <w:shd w:val="clear" w:color="auto" w:fill="BFBFBF"/>
        <w:ind w:firstLine="480"/>
      </w:pPr>
      <w:r>
        <w:t xml:space="preserve">  ],</w:t>
      </w:r>
    </w:p>
    <w:p w14:paraId="03C30455" w14:textId="77777777" w:rsidR="00421FCC" w:rsidRDefault="00421FCC">
      <w:pPr>
        <w:shd w:val="clear" w:color="auto" w:fill="BFBFBF"/>
        <w:ind w:firstLine="480"/>
      </w:pPr>
      <w:r>
        <w:t xml:space="preserve">  "pipe": [</w:t>
      </w:r>
    </w:p>
    <w:p w14:paraId="6B89D8AA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2249DCE8" w14:textId="77777777" w:rsidR="00421FCC" w:rsidRDefault="00421FCC">
      <w:pPr>
        <w:shd w:val="clear" w:color="auto" w:fill="BFBFBF"/>
        <w:ind w:firstLine="480"/>
      </w:pPr>
      <w:r>
        <w:t xml:space="preserve">      "x": 1201,</w:t>
      </w:r>
    </w:p>
    <w:p w14:paraId="06AC8089" w14:textId="77777777" w:rsidR="00421FCC" w:rsidRDefault="00421FCC">
      <w:pPr>
        <w:shd w:val="clear" w:color="auto" w:fill="BFBFBF"/>
        <w:ind w:firstLine="480"/>
      </w:pPr>
      <w:r>
        <w:t xml:space="preserve">      "y": 451,</w:t>
      </w:r>
    </w:p>
    <w:p w14:paraId="22CBA97D" w14:textId="77777777" w:rsidR="00421FCC" w:rsidRDefault="00421FCC">
      <w:pPr>
        <w:shd w:val="clear" w:color="auto" w:fill="BFBFBF"/>
        <w:ind w:firstLine="480"/>
      </w:pPr>
      <w:r>
        <w:t xml:space="preserve">      "width": 83,</w:t>
      </w:r>
    </w:p>
    <w:p w14:paraId="7A31F035" w14:textId="77777777" w:rsidR="00421FCC" w:rsidRDefault="00421FCC">
      <w:pPr>
        <w:shd w:val="clear" w:color="auto" w:fill="BFBFBF"/>
        <w:ind w:firstLine="480"/>
      </w:pPr>
      <w:r>
        <w:t xml:space="preserve">      "height": 84,</w:t>
      </w:r>
    </w:p>
    <w:p w14:paraId="68D90C40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69B7DBC6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4D7723AE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EA0A180" w14:textId="77777777" w:rsidR="00421FCC" w:rsidRDefault="00421FCC">
      <w:pPr>
        <w:shd w:val="clear" w:color="auto" w:fill="BFBFBF"/>
        <w:ind w:firstLine="480"/>
      </w:pPr>
      <w:r>
        <w:lastRenderedPageBreak/>
        <w:t xml:space="preserve">      "x": 1629,</w:t>
      </w:r>
    </w:p>
    <w:p w14:paraId="23609CCB" w14:textId="77777777" w:rsidR="00421FCC" w:rsidRDefault="00421FCC">
      <w:pPr>
        <w:shd w:val="clear" w:color="auto" w:fill="BFBFBF"/>
        <w:ind w:firstLine="480"/>
      </w:pPr>
      <w:r>
        <w:t xml:space="preserve">      "y": 409,</w:t>
      </w:r>
    </w:p>
    <w:p w14:paraId="4C6BE3CC" w14:textId="77777777" w:rsidR="00421FCC" w:rsidRDefault="00421FCC">
      <w:pPr>
        <w:shd w:val="clear" w:color="auto" w:fill="BFBFBF"/>
        <w:ind w:firstLine="480"/>
      </w:pPr>
      <w:r>
        <w:t xml:space="preserve">      "width": 83,</w:t>
      </w:r>
    </w:p>
    <w:p w14:paraId="620EF0F5" w14:textId="77777777" w:rsidR="00421FCC" w:rsidRDefault="00421FCC">
      <w:pPr>
        <w:shd w:val="clear" w:color="auto" w:fill="BFBFBF"/>
        <w:ind w:firstLine="480"/>
      </w:pPr>
      <w:r>
        <w:t xml:space="preserve">      "height": 126,</w:t>
      </w:r>
    </w:p>
    <w:p w14:paraId="723EDDC3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70CE7E38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3CCD1844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2328AE2A" w14:textId="77777777" w:rsidR="00421FCC" w:rsidRDefault="00421FCC">
      <w:pPr>
        <w:shd w:val="clear" w:color="auto" w:fill="BFBFBF"/>
        <w:ind w:firstLine="480"/>
      </w:pPr>
      <w:r>
        <w:t xml:space="preserve">      "x": 1972,</w:t>
      </w:r>
    </w:p>
    <w:p w14:paraId="6AAE4358" w14:textId="77777777" w:rsidR="00421FCC" w:rsidRDefault="00421FCC">
      <w:pPr>
        <w:shd w:val="clear" w:color="auto" w:fill="BFBFBF"/>
        <w:ind w:firstLine="480"/>
      </w:pPr>
      <w:r>
        <w:t xml:space="preserve">      "y": 366,</w:t>
      </w:r>
    </w:p>
    <w:p w14:paraId="3A5A68C0" w14:textId="77777777" w:rsidR="00421FCC" w:rsidRDefault="00421FCC">
      <w:pPr>
        <w:shd w:val="clear" w:color="auto" w:fill="BFBFBF"/>
        <w:ind w:firstLine="480"/>
      </w:pPr>
      <w:r>
        <w:t xml:space="preserve">      "width": 83,</w:t>
      </w:r>
    </w:p>
    <w:p w14:paraId="3971692A" w14:textId="77777777" w:rsidR="00421FCC" w:rsidRDefault="00421FCC">
      <w:pPr>
        <w:shd w:val="clear" w:color="auto" w:fill="BFBFBF"/>
        <w:ind w:firstLine="480"/>
      </w:pPr>
      <w:r>
        <w:t xml:space="preserve">      "height": 170,</w:t>
      </w:r>
    </w:p>
    <w:p w14:paraId="4EDC3AD0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71C90D22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4909CDCF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18294CCD" w14:textId="77777777" w:rsidR="00421FCC" w:rsidRDefault="00421FCC">
      <w:pPr>
        <w:shd w:val="clear" w:color="auto" w:fill="BFBFBF"/>
        <w:ind w:firstLine="480"/>
      </w:pPr>
      <w:r>
        <w:t xml:space="preserve">      "x": 2444,</w:t>
      </w:r>
    </w:p>
    <w:p w14:paraId="03741CB5" w14:textId="77777777" w:rsidR="00421FCC" w:rsidRDefault="00421FCC">
      <w:pPr>
        <w:shd w:val="clear" w:color="auto" w:fill="BFBFBF"/>
        <w:ind w:firstLine="480"/>
      </w:pPr>
      <w:r>
        <w:t xml:space="preserve">      "y": 366,</w:t>
      </w:r>
    </w:p>
    <w:p w14:paraId="187E0321" w14:textId="77777777" w:rsidR="00421FCC" w:rsidRDefault="00421FCC">
      <w:pPr>
        <w:shd w:val="clear" w:color="auto" w:fill="BFBFBF"/>
        <w:ind w:firstLine="480"/>
      </w:pPr>
      <w:r>
        <w:t xml:space="preserve">      "width": 83,</w:t>
      </w:r>
    </w:p>
    <w:p w14:paraId="354AC562" w14:textId="77777777" w:rsidR="00421FCC" w:rsidRDefault="00421FCC">
      <w:pPr>
        <w:shd w:val="clear" w:color="auto" w:fill="BFBFBF"/>
        <w:ind w:firstLine="480"/>
      </w:pPr>
      <w:r>
        <w:t xml:space="preserve">      "height": 170,</w:t>
      </w:r>
    </w:p>
    <w:p w14:paraId="10830384" w14:textId="77777777" w:rsidR="00421FCC" w:rsidRDefault="00421FCC">
      <w:pPr>
        <w:shd w:val="clear" w:color="auto" w:fill="BFBFBF"/>
        <w:ind w:firstLine="480"/>
      </w:pPr>
      <w:r>
        <w:t xml:space="preserve">      "type": 1</w:t>
      </w:r>
    </w:p>
    <w:p w14:paraId="0D2A9A4D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366E2A0E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3B5029C3" w14:textId="77777777" w:rsidR="00421FCC" w:rsidRDefault="00421FCC">
      <w:pPr>
        <w:shd w:val="clear" w:color="auto" w:fill="BFBFBF"/>
        <w:ind w:firstLine="480"/>
      </w:pPr>
      <w:r>
        <w:t xml:space="preserve">      "x": 6987,</w:t>
      </w:r>
    </w:p>
    <w:p w14:paraId="0D5EED0B" w14:textId="77777777" w:rsidR="00421FCC" w:rsidRDefault="00421FCC">
      <w:pPr>
        <w:shd w:val="clear" w:color="auto" w:fill="BFBFBF"/>
        <w:ind w:firstLine="480"/>
      </w:pPr>
      <w:r>
        <w:t xml:space="preserve">      "y": 451,</w:t>
      </w:r>
    </w:p>
    <w:p w14:paraId="0DB87240" w14:textId="77777777" w:rsidR="00421FCC" w:rsidRDefault="00421FCC">
      <w:pPr>
        <w:shd w:val="clear" w:color="auto" w:fill="BFBFBF"/>
        <w:ind w:firstLine="480"/>
      </w:pPr>
      <w:r>
        <w:t xml:space="preserve">      "width": 83,</w:t>
      </w:r>
    </w:p>
    <w:p w14:paraId="7803BE04" w14:textId="77777777" w:rsidR="00421FCC" w:rsidRDefault="00421FCC">
      <w:pPr>
        <w:shd w:val="clear" w:color="auto" w:fill="BFBFBF"/>
        <w:ind w:firstLine="480"/>
      </w:pPr>
      <w:r>
        <w:t xml:space="preserve">      "height": 84,</w:t>
      </w:r>
    </w:p>
    <w:p w14:paraId="429D8535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300C0F82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59BBAC1E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0FC6D617" w14:textId="77777777" w:rsidR="00421FCC" w:rsidRDefault="00421FCC">
      <w:pPr>
        <w:shd w:val="clear" w:color="auto" w:fill="BFBFBF"/>
        <w:ind w:firstLine="480"/>
      </w:pPr>
      <w:r>
        <w:t xml:space="preserve">      "x": 7673,</w:t>
      </w:r>
    </w:p>
    <w:p w14:paraId="5A0FE601" w14:textId="77777777" w:rsidR="00421FCC" w:rsidRDefault="00421FCC">
      <w:pPr>
        <w:shd w:val="clear" w:color="auto" w:fill="BFBFBF"/>
        <w:ind w:firstLine="480"/>
      </w:pPr>
      <w:r>
        <w:t xml:space="preserve">      "y": 451,</w:t>
      </w:r>
    </w:p>
    <w:p w14:paraId="2EF7904D" w14:textId="77777777" w:rsidR="00421FCC" w:rsidRDefault="00421FCC">
      <w:pPr>
        <w:shd w:val="clear" w:color="auto" w:fill="BFBFBF"/>
        <w:ind w:firstLine="480"/>
      </w:pPr>
      <w:r>
        <w:t xml:space="preserve">      "width": 83,</w:t>
      </w:r>
    </w:p>
    <w:p w14:paraId="6A67AEF0" w14:textId="77777777" w:rsidR="00421FCC" w:rsidRDefault="00421FCC">
      <w:pPr>
        <w:shd w:val="clear" w:color="auto" w:fill="BFBFBF"/>
        <w:ind w:firstLine="480"/>
      </w:pPr>
      <w:r>
        <w:t xml:space="preserve">      "height": 84,</w:t>
      </w:r>
    </w:p>
    <w:p w14:paraId="26AF2CA4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2950684C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0CBDE17C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B801C86" w14:textId="77777777" w:rsidR="00421FCC" w:rsidRDefault="00421FCC">
      <w:pPr>
        <w:shd w:val="clear" w:color="auto" w:fill="BFBFBF"/>
        <w:ind w:firstLine="480"/>
      </w:pPr>
      <w:r>
        <w:t xml:space="preserve">      "x": 9724,</w:t>
      </w:r>
    </w:p>
    <w:p w14:paraId="2CD32FA6" w14:textId="77777777" w:rsidR="00421FCC" w:rsidRDefault="00421FCC">
      <w:pPr>
        <w:shd w:val="clear" w:color="auto" w:fill="BFBFBF"/>
        <w:ind w:firstLine="480"/>
      </w:pPr>
      <w:r>
        <w:t xml:space="preserve">      "y": 451,</w:t>
      </w:r>
    </w:p>
    <w:p w14:paraId="3CD7CD98" w14:textId="77777777" w:rsidR="00421FCC" w:rsidRDefault="00421FCC">
      <w:pPr>
        <w:shd w:val="clear" w:color="auto" w:fill="BFBFBF"/>
        <w:ind w:firstLine="480"/>
      </w:pPr>
      <w:r>
        <w:t xml:space="preserve">      "width": 40,</w:t>
      </w:r>
    </w:p>
    <w:p w14:paraId="3DF71556" w14:textId="77777777" w:rsidR="00421FCC" w:rsidRDefault="00421FCC">
      <w:pPr>
        <w:shd w:val="clear" w:color="auto" w:fill="BFBFBF"/>
        <w:ind w:firstLine="480"/>
      </w:pPr>
      <w:r>
        <w:t xml:space="preserve">      "height": 84,</w:t>
      </w:r>
    </w:p>
    <w:p w14:paraId="4AFA6B45" w14:textId="77777777" w:rsidR="00421FCC" w:rsidRDefault="00421FCC">
      <w:pPr>
        <w:shd w:val="clear" w:color="auto" w:fill="BFBFBF"/>
        <w:ind w:firstLine="480"/>
      </w:pPr>
      <w:r>
        <w:t xml:space="preserve">      "type": 2</w:t>
      </w:r>
    </w:p>
    <w:p w14:paraId="03F2068B" w14:textId="77777777" w:rsidR="00421FCC" w:rsidRDefault="00421FCC">
      <w:pPr>
        <w:shd w:val="clear" w:color="auto" w:fill="BFBFBF"/>
        <w:ind w:firstLine="480"/>
      </w:pPr>
      <w:r>
        <w:t xml:space="preserve">    }</w:t>
      </w:r>
    </w:p>
    <w:p w14:paraId="76F1B91E" w14:textId="77777777" w:rsidR="00421FCC" w:rsidRDefault="00421FCC">
      <w:pPr>
        <w:shd w:val="clear" w:color="auto" w:fill="BFBFBF"/>
        <w:ind w:firstLine="480"/>
      </w:pPr>
      <w:r>
        <w:t xml:space="preserve">  ],</w:t>
      </w:r>
    </w:p>
    <w:p w14:paraId="32579DB3" w14:textId="77777777" w:rsidR="00421FCC" w:rsidRDefault="00421FCC">
      <w:pPr>
        <w:shd w:val="clear" w:color="auto" w:fill="BFBFBF"/>
        <w:ind w:firstLine="480"/>
      </w:pPr>
      <w:r>
        <w:t xml:space="preserve">  "step": [</w:t>
      </w:r>
    </w:p>
    <w:p w14:paraId="6649A1C9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31D079FB" w14:textId="77777777" w:rsidR="00421FCC" w:rsidRDefault="00421FCC">
      <w:pPr>
        <w:shd w:val="clear" w:color="auto" w:fill="BFBFBF"/>
        <w:ind w:firstLine="480"/>
      </w:pPr>
      <w:r>
        <w:t xml:space="preserve">      "x": 5745,</w:t>
      </w:r>
    </w:p>
    <w:p w14:paraId="25E4637C" w14:textId="77777777" w:rsidR="00421FCC" w:rsidRDefault="00421FCC">
      <w:pPr>
        <w:shd w:val="clear" w:color="auto" w:fill="BFBFBF"/>
        <w:ind w:firstLine="480"/>
      </w:pPr>
      <w:r>
        <w:t xml:space="preserve">      "y": 495,</w:t>
      </w:r>
    </w:p>
    <w:p w14:paraId="45C94298" w14:textId="77777777" w:rsidR="00421FCC" w:rsidRDefault="00421FCC">
      <w:pPr>
        <w:shd w:val="clear" w:color="auto" w:fill="BFBFBF"/>
        <w:ind w:firstLine="480"/>
      </w:pPr>
      <w:r>
        <w:t xml:space="preserve">      "width": 40,</w:t>
      </w:r>
    </w:p>
    <w:p w14:paraId="550CA40C" w14:textId="77777777" w:rsidR="00421FCC" w:rsidRDefault="00421FCC">
      <w:pPr>
        <w:shd w:val="clear" w:color="auto" w:fill="BFBFBF"/>
        <w:ind w:firstLine="480"/>
      </w:pPr>
      <w:r>
        <w:t xml:space="preserve">      "height": 44</w:t>
      </w:r>
    </w:p>
    <w:p w14:paraId="60FE509A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17670189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5B29339" w14:textId="77777777" w:rsidR="00421FCC" w:rsidRDefault="00421FCC">
      <w:pPr>
        <w:shd w:val="clear" w:color="auto" w:fill="BFBFBF"/>
        <w:ind w:firstLine="480"/>
      </w:pPr>
      <w:r>
        <w:lastRenderedPageBreak/>
        <w:t xml:space="preserve">      "x": 5788,</w:t>
      </w:r>
    </w:p>
    <w:p w14:paraId="0EC6E33A" w14:textId="77777777" w:rsidR="00421FCC" w:rsidRDefault="00421FCC">
      <w:pPr>
        <w:shd w:val="clear" w:color="auto" w:fill="BFBFBF"/>
        <w:ind w:firstLine="480"/>
      </w:pPr>
      <w:r>
        <w:t xml:space="preserve">      "y": 452,</w:t>
      </w:r>
    </w:p>
    <w:p w14:paraId="7F07E2A9" w14:textId="77777777" w:rsidR="00421FCC" w:rsidRDefault="00421FCC">
      <w:pPr>
        <w:shd w:val="clear" w:color="auto" w:fill="BFBFBF"/>
        <w:ind w:firstLine="480"/>
      </w:pPr>
      <w:r>
        <w:t xml:space="preserve">      "width": 40,</w:t>
      </w:r>
    </w:p>
    <w:p w14:paraId="6C8F6F3E" w14:textId="77777777" w:rsidR="00421FCC" w:rsidRDefault="00421FCC">
      <w:pPr>
        <w:shd w:val="clear" w:color="auto" w:fill="BFBFBF"/>
        <w:ind w:firstLine="480"/>
      </w:pPr>
      <w:r>
        <w:t xml:space="preserve">      "height": 44</w:t>
      </w:r>
    </w:p>
    <w:p w14:paraId="55AB957C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3292888B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3A8D15D0" w14:textId="77777777" w:rsidR="00421FCC" w:rsidRDefault="00421FCC">
      <w:pPr>
        <w:shd w:val="clear" w:color="auto" w:fill="BFBFBF"/>
        <w:ind w:firstLine="480"/>
      </w:pPr>
      <w:r>
        <w:t xml:space="preserve">      "x": 5831,</w:t>
      </w:r>
    </w:p>
    <w:p w14:paraId="518A93D2" w14:textId="77777777" w:rsidR="00421FCC" w:rsidRDefault="00421FCC">
      <w:pPr>
        <w:shd w:val="clear" w:color="auto" w:fill="BFBFBF"/>
        <w:ind w:firstLine="480"/>
      </w:pPr>
      <w:r>
        <w:t xml:space="preserve">      "y": 409,</w:t>
      </w:r>
    </w:p>
    <w:p w14:paraId="4C55AF2A" w14:textId="77777777" w:rsidR="00421FCC" w:rsidRDefault="00421FCC">
      <w:pPr>
        <w:shd w:val="clear" w:color="auto" w:fill="BFBFBF"/>
        <w:ind w:firstLine="480"/>
      </w:pPr>
      <w:r>
        <w:t xml:space="preserve">      "width": 40,</w:t>
      </w:r>
    </w:p>
    <w:p w14:paraId="0E2DA9DD" w14:textId="77777777" w:rsidR="00421FCC" w:rsidRDefault="00421FCC">
      <w:pPr>
        <w:shd w:val="clear" w:color="auto" w:fill="BFBFBF"/>
        <w:ind w:firstLine="480"/>
      </w:pPr>
      <w:r>
        <w:t xml:space="preserve">      "height": 44</w:t>
      </w:r>
    </w:p>
    <w:p w14:paraId="08DA4154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3808F647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4ADCD590" w14:textId="77777777" w:rsidR="00421FCC" w:rsidRDefault="00421FCC">
      <w:pPr>
        <w:shd w:val="clear" w:color="auto" w:fill="BFBFBF"/>
        <w:ind w:firstLine="480"/>
      </w:pPr>
      <w:r>
        <w:t xml:space="preserve">      "x": 5874,</w:t>
      </w:r>
    </w:p>
    <w:p w14:paraId="14F9D200" w14:textId="77777777" w:rsidR="00421FCC" w:rsidRDefault="00421FCC">
      <w:pPr>
        <w:shd w:val="clear" w:color="auto" w:fill="BFBFBF"/>
        <w:ind w:firstLine="480"/>
      </w:pPr>
      <w:r>
        <w:t xml:space="preserve">      "y": 366,</w:t>
      </w:r>
    </w:p>
    <w:p w14:paraId="4EFA17ED" w14:textId="77777777" w:rsidR="00421FCC" w:rsidRDefault="00421FCC">
      <w:pPr>
        <w:shd w:val="clear" w:color="auto" w:fill="BFBFBF"/>
        <w:ind w:firstLine="480"/>
      </w:pPr>
      <w:r>
        <w:t xml:space="preserve">      "width": 40,</w:t>
      </w:r>
    </w:p>
    <w:p w14:paraId="6B74B556" w14:textId="77777777" w:rsidR="00421FCC" w:rsidRDefault="00421FCC">
      <w:pPr>
        <w:shd w:val="clear" w:color="auto" w:fill="BFBFBF"/>
        <w:ind w:firstLine="480"/>
      </w:pPr>
      <w:r>
        <w:t xml:space="preserve">      "height": 176</w:t>
      </w:r>
    </w:p>
    <w:p w14:paraId="775DA710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5EDF16B5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2F770E5F" w14:textId="77777777" w:rsidR="00421FCC" w:rsidRDefault="00421FCC">
      <w:pPr>
        <w:shd w:val="clear" w:color="auto" w:fill="BFBFBF"/>
        <w:ind w:firstLine="480"/>
      </w:pPr>
      <w:r>
        <w:t xml:space="preserve">      "x": 6001,</w:t>
      </w:r>
    </w:p>
    <w:p w14:paraId="056F2C94" w14:textId="77777777" w:rsidR="00421FCC" w:rsidRDefault="00421FCC">
      <w:pPr>
        <w:shd w:val="clear" w:color="auto" w:fill="BFBFBF"/>
        <w:ind w:firstLine="480"/>
      </w:pPr>
      <w:r>
        <w:t xml:space="preserve">      "y": 366,</w:t>
      </w:r>
    </w:p>
    <w:p w14:paraId="150DE9FB" w14:textId="77777777" w:rsidR="00421FCC" w:rsidRDefault="00421FCC">
      <w:pPr>
        <w:shd w:val="clear" w:color="auto" w:fill="BFBFBF"/>
        <w:ind w:firstLine="480"/>
      </w:pPr>
      <w:r>
        <w:t xml:space="preserve">      "width": 40,</w:t>
      </w:r>
    </w:p>
    <w:p w14:paraId="51D60F36" w14:textId="77777777" w:rsidR="00421FCC" w:rsidRDefault="00421FCC">
      <w:pPr>
        <w:shd w:val="clear" w:color="auto" w:fill="BFBFBF"/>
        <w:ind w:firstLine="480"/>
      </w:pPr>
      <w:r>
        <w:t xml:space="preserve">      "height": 176</w:t>
      </w:r>
    </w:p>
    <w:p w14:paraId="1C1259F8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07124049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238E50B" w14:textId="77777777" w:rsidR="00421FCC" w:rsidRDefault="00421FCC">
      <w:pPr>
        <w:shd w:val="clear" w:color="auto" w:fill="BFBFBF"/>
        <w:ind w:firstLine="480"/>
      </w:pPr>
      <w:r>
        <w:t xml:space="preserve">      "x": 6044,</w:t>
      </w:r>
    </w:p>
    <w:p w14:paraId="3BB7BD80" w14:textId="77777777" w:rsidR="00421FCC" w:rsidRDefault="00421FCC">
      <w:pPr>
        <w:shd w:val="clear" w:color="auto" w:fill="BFBFBF"/>
        <w:ind w:firstLine="480"/>
      </w:pPr>
      <w:r>
        <w:t xml:space="preserve">      "y": 408,</w:t>
      </w:r>
    </w:p>
    <w:p w14:paraId="12ED9D90" w14:textId="77777777" w:rsidR="00421FCC" w:rsidRDefault="00421FCC">
      <w:pPr>
        <w:shd w:val="clear" w:color="auto" w:fill="BFBFBF"/>
        <w:ind w:firstLine="480"/>
      </w:pPr>
      <w:r>
        <w:t xml:space="preserve">      "width": 40,</w:t>
      </w:r>
    </w:p>
    <w:p w14:paraId="40C24A6B" w14:textId="77777777" w:rsidR="00421FCC" w:rsidRDefault="00421FCC">
      <w:pPr>
        <w:shd w:val="clear" w:color="auto" w:fill="BFBFBF"/>
        <w:ind w:firstLine="480"/>
      </w:pPr>
      <w:r>
        <w:t xml:space="preserve">      "height": 44</w:t>
      </w:r>
    </w:p>
    <w:p w14:paraId="78ADD20B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3F5FF4C5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5F3DFE4F" w14:textId="77777777" w:rsidR="00421FCC" w:rsidRDefault="00421FCC">
      <w:pPr>
        <w:shd w:val="clear" w:color="auto" w:fill="BFBFBF"/>
        <w:ind w:firstLine="480"/>
      </w:pPr>
      <w:r>
        <w:t xml:space="preserve">      "x": 6087,</w:t>
      </w:r>
    </w:p>
    <w:p w14:paraId="6852073F" w14:textId="77777777" w:rsidR="00421FCC" w:rsidRDefault="00421FCC">
      <w:pPr>
        <w:shd w:val="clear" w:color="auto" w:fill="BFBFBF"/>
        <w:ind w:firstLine="480"/>
      </w:pPr>
      <w:r>
        <w:t xml:space="preserve">      "y": 452,</w:t>
      </w:r>
    </w:p>
    <w:p w14:paraId="2DECE0F7" w14:textId="77777777" w:rsidR="00421FCC" w:rsidRDefault="00421FCC">
      <w:pPr>
        <w:shd w:val="clear" w:color="auto" w:fill="BFBFBF"/>
        <w:ind w:firstLine="480"/>
      </w:pPr>
      <w:r>
        <w:t xml:space="preserve">      "width": 40,</w:t>
      </w:r>
    </w:p>
    <w:p w14:paraId="737F3ED7" w14:textId="77777777" w:rsidR="00421FCC" w:rsidRDefault="00421FCC">
      <w:pPr>
        <w:shd w:val="clear" w:color="auto" w:fill="BFBFBF"/>
        <w:ind w:firstLine="480"/>
      </w:pPr>
      <w:r>
        <w:t xml:space="preserve">      "height": 44</w:t>
      </w:r>
    </w:p>
    <w:p w14:paraId="739AB982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11CBB6BA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4F2DB2D8" w14:textId="77777777" w:rsidR="00421FCC" w:rsidRDefault="00421FCC">
      <w:pPr>
        <w:shd w:val="clear" w:color="auto" w:fill="BFBFBF"/>
        <w:ind w:firstLine="480"/>
      </w:pPr>
      <w:r>
        <w:t xml:space="preserve">      "x": 6130,</w:t>
      </w:r>
    </w:p>
    <w:p w14:paraId="2732E7EE" w14:textId="77777777" w:rsidR="00421FCC" w:rsidRDefault="00421FCC">
      <w:pPr>
        <w:shd w:val="clear" w:color="auto" w:fill="BFBFBF"/>
        <w:ind w:firstLine="480"/>
      </w:pPr>
      <w:r>
        <w:t xml:space="preserve">      "y": 495,</w:t>
      </w:r>
    </w:p>
    <w:p w14:paraId="66F858AB" w14:textId="77777777" w:rsidR="00421FCC" w:rsidRDefault="00421FCC">
      <w:pPr>
        <w:shd w:val="clear" w:color="auto" w:fill="BFBFBF"/>
        <w:ind w:firstLine="480"/>
      </w:pPr>
      <w:r>
        <w:t xml:space="preserve">      "width": 40,</w:t>
      </w:r>
    </w:p>
    <w:p w14:paraId="606E95B3" w14:textId="77777777" w:rsidR="00421FCC" w:rsidRDefault="00421FCC">
      <w:pPr>
        <w:shd w:val="clear" w:color="auto" w:fill="BFBFBF"/>
        <w:ind w:firstLine="480"/>
      </w:pPr>
      <w:r>
        <w:t xml:space="preserve">      "height": 44</w:t>
      </w:r>
    </w:p>
    <w:p w14:paraId="0D71DE5B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646BF2DE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1C511620" w14:textId="77777777" w:rsidR="00421FCC" w:rsidRDefault="00421FCC">
      <w:pPr>
        <w:shd w:val="clear" w:color="auto" w:fill="BFBFBF"/>
        <w:ind w:firstLine="480"/>
      </w:pPr>
      <w:r>
        <w:t xml:space="preserve">      "x": 6345,</w:t>
      </w:r>
    </w:p>
    <w:p w14:paraId="6DCA9D8B" w14:textId="77777777" w:rsidR="00421FCC" w:rsidRDefault="00421FCC">
      <w:pPr>
        <w:shd w:val="clear" w:color="auto" w:fill="BFBFBF"/>
        <w:ind w:firstLine="480"/>
      </w:pPr>
      <w:r>
        <w:t xml:space="preserve">      "y": 495,</w:t>
      </w:r>
    </w:p>
    <w:p w14:paraId="110AC81F" w14:textId="77777777" w:rsidR="00421FCC" w:rsidRDefault="00421FCC">
      <w:pPr>
        <w:shd w:val="clear" w:color="auto" w:fill="BFBFBF"/>
        <w:ind w:firstLine="480"/>
      </w:pPr>
      <w:r>
        <w:t xml:space="preserve">      "width": 40,</w:t>
      </w:r>
    </w:p>
    <w:p w14:paraId="65AC1305" w14:textId="77777777" w:rsidR="00421FCC" w:rsidRDefault="00421FCC">
      <w:pPr>
        <w:shd w:val="clear" w:color="auto" w:fill="BFBFBF"/>
        <w:ind w:firstLine="480"/>
      </w:pPr>
      <w:r>
        <w:t xml:space="preserve">      "height": 44</w:t>
      </w:r>
    </w:p>
    <w:p w14:paraId="156284C8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7F8C9796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4FA058C4" w14:textId="77777777" w:rsidR="00421FCC" w:rsidRDefault="00421FCC">
      <w:pPr>
        <w:shd w:val="clear" w:color="auto" w:fill="BFBFBF"/>
        <w:ind w:firstLine="480"/>
      </w:pPr>
      <w:r>
        <w:t xml:space="preserve">      "x": 6388,</w:t>
      </w:r>
    </w:p>
    <w:p w14:paraId="557A3A08" w14:textId="77777777" w:rsidR="00421FCC" w:rsidRDefault="00421FCC">
      <w:pPr>
        <w:shd w:val="clear" w:color="auto" w:fill="BFBFBF"/>
        <w:ind w:firstLine="480"/>
      </w:pPr>
      <w:r>
        <w:t xml:space="preserve">      "y": 452,</w:t>
      </w:r>
    </w:p>
    <w:p w14:paraId="4D113526" w14:textId="77777777" w:rsidR="00421FCC" w:rsidRDefault="00421FCC">
      <w:pPr>
        <w:shd w:val="clear" w:color="auto" w:fill="BFBFBF"/>
        <w:ind w:firstLine="480"/>
      </w:pPr>
      <w:r>
        <w:lastRenderedPageBreak/>
        <w:t xml:space="preserve">      "width": 40,</w:t>
      </w:r>
    </w:p>
    <w:p w14:paraId="2830D064" w14:textId="77777777" w:rsidR="00421FCC" w:rsidRDefault="00421FCC">
      <w:pPr>
        <w:shd w:val="clear" w:color="auto" w:fill="BFBFBF"/>
        <w:ind w:firstLine="480"/>
      </w:pPr>
      <w:r>
        <w:t xml:space="preserve">      "height": 44</w:t>
      </w:r>
    </w:p>
    <w:p w14:paraId="73B76125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5D16B9F5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4BE8CD09" w14:textId="77777777" w:rsidR="00421FCC" w:rsidRDefault="00421FCC">
      <w:pPr>
        <w:shd w:val="clear" w:color="auto" w:fill="BFBFBF"/>
        <w:ind w:firstLine="480"/>
      </w:pPr>
      <w:r>
        <w:t xml:space="preserve">      "x": 6431,</w:t>
      </w:r>
    </w:p>
    <w:p w14:paraId="3D0EB4BA" w14:textId="77777777" w:rsidR="00421FCC" w:rsidRDefault="00421FCC">
      <w:pPr>
        <w:shd w:val="clear" w:color="auto" w:fill="BFBFBF"/>
        <w:ind w:firstLine="480"/>
      </w:pPr>
      <w:r>
        <w:t xml:space="preserve">      "y": 409,</w:t>
      </w:r>
    </w:p>
    <w:p w14:paraId="783810F8" w14:textId="77777777" w:rsidR="00421FCC" w:rsidRDefault="00421FCC">
      <w:pPr>
        <w:shd w:val="clear" w:color="auto" w:fill="BFBFBF"/>
        <w:ind w:firstLine="480"/>
      </w:pPr>
      <w:r>
        <w:t xml:space="preserve">      "width": 40,</w:t>
      </w:r>
    </w:p>
    <w:p w14:paraId="19EFEC4A" w14:textId="77777777" w:rsidR="00421FCC" w:rsidRDefault="00421FCC">
      <w:pPr>
        <w:shd w:val="clear" w:color="auto" w:fill="BFBFBF"/>
        <w:ind w:firstLine="480"/>
      </w:pPr>
      <w:r>
        <w:t xml:space="preserve">      "height": 44</w:t>
      </w:r>
    </w:p>
    <w:p w14:paraId="24487F78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0C4ED4FF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474DE92B" w14:textId="77777777" w:rsidR="00421FCC" w:rsidRDefault="00421FCC">
      <w:pPr>
        <w:shd w:val="clear" w:color="auto" w:fill="BFBFBF"/>
        <w:ind w:firstLine="480"/>
      </w:pPr>
      <w:r>
        <w:t xml:space="preserve">      "x": 6474,</w:t>
      </w:r>
    </w:p>
    <w:p w14:paraId="12F6E8BF" w14:textId="77777777" w:rsidR="00421FCC" w:rsidRDefault="00421FCC">
      <w:pPr>
        <w:shd w:val="clear" w:color="auto" w:fill="BFBFBF"/>
        <w:ind w:firstLine="480"/>
      </w:pPr>
      <w:r>
        <w:t xml:space="preserve">      "y": 366,</w:t>
      </w:r>
    </w:p>
    <w:p w14:paraId="254B9DDD" w14:textId="77777777" w:rsidR="00421FCC" w:rsidRDefault="00421FCC">
      <w:pPr>
        <w:shd w:val="clear" w:color="auto" w:fill="BFBFBF"/>
        <w:ind w:firstLine="480"/>
      </w:pPr>
      <w:r>
        <w:t xml:space="preserve">      "width": 40,</w:t>
      </w:r>
    </w:p>
    <w:p w14:paraId="60F3DCC8" w14:textId="77777777" w:rsidR="00421FCC" w:rsidRDefault="00421FCC">
      <w:pPr>
        <w:shd w:val="clear" w:color="auto" w:fill="BFBFBF"/>
        <w:ind w:firstLine="480"/>
      </w:pPr>
      <w:r>
        <w:t xml:space="preserve">      "height": 44</w:t>
      </w:r>
    </w:p>
    <w:p w14:paraId="0669D906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25B77207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099E4EE3" w14:textId="77777777" w:rsidR="00421FCC" w:rsidRDefault="00421FCC">
      <w:pPr>
        <w:shd w:val="clear" w:color="auto" w:fill="BFBFBF"/>
        <w:ind w:firstLine="480"/>
      </w:pPr>
      <w:r>
        <w:t xml:space="preserve">      "x": 6517,</w:t>
      </w:r>
    </w:p>
    <w:p w14:paraId="194513DD" w14:textId="77777777" w:rsidR="00421FCC" w:rsidRDefault="00421FCC">
      <w:pPr>
        <w:shd w:val="clear" w:color="auto" w:fill="BFBFBF"/>
        <w:ind w:firstLine="480"/>
      </w:pPr>
      <w:r>
        <w:t xml:space="preserve">      "y": 366,</w:t>
      </w:r>
    </w:p>
    <w:p w14:paraId="0A17BE02" w14:textId="77777777" w:rsidR="00421FCC" w:rsidRDefault="00421FCC">
      <w:pPr>
        <w:shd w:val="clear" w:color="auto" w:fill="BFBFBF"/>
        <w:ind w:firstLine="480"/>
      </w:pPr>
      <w:r>
        <w:t xml:space="preserve">      "width": 40,</w:t>
      </w:r>
    </w:p>
    <w:p w14:paraId="4BE11975" w14:textId="77777777" w:rsidR="00421FCC" w:rsidRDefault="00421FCC">
      <w:pPr>
        <w:shd w:val="clear" w:color="auto" w:fill="BFBFBF"/>
        <w:ind w:firstLine="480"/>
      </w:pPr>
      <w:r>
        <w:t xml:space="preserve">      "height": 176</w:t>
      </w:r>
    </w:p>
    <w:p w14:paraId="159A8954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64931D9A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7AE37EB9" w14:textId="77777777" w:rsidR="00421FCC" w:rsidRDefault="00421FCC">
      <w:pPr>
        <w:shd w:val="clear" w:color="auto" w:fill="BFBFBF"/>
        <w:ind w:firstLine="480"/>
      </w:pPr>
      <w:r>
        <w:t xml:space="preserve">      "x": 6644,</w:t>
      </w:r>
    </w:p>
    <w:p w14:paraId="048180FD" w14:textId="77777777" w:rsidR="00421FCC" w:rsidRDefault="00421FCC">
      <w:pPr>
        <w:shd w:val="clear" w:color="auto" w:fill="BFBFBF"/>
        <w:ind w:firstLine="480"/>
      </w:pPr>
      <w:r>
        <w:t xml:space="preserve">      "y": 366,</w:t>
      </w:r>
    </w:p>
    <w:p w14:paraId="773E0E19" w14:textId="77777777" w:rsidR="00421FCC" w:rsidRDefault="00421FCC">
      <w:pPr>
        <w:shd w:val="clear" w:color="auto" w:fill="BFBFBF"/>
        <w:ind w:firstLine="480"/>
      </w:pPr>
      <w:r>
        <w:t xml:space="preserve">      "width": 40,</w:t>
      </w:r>
    </w:p>
    <w:p w14:paraId="22AFCB05" w14:textId="77777777" w:rsidR="00421FCC" w:rsidRDefault="00421FCC">
      <w:pPr>
        <w:shd w:val="clear" w:color="auto" w:fill="BFBFBF"/>
        <w:ind w:firstLine="480"/>
      </w:pPr>
      <w:r>
        <w:t xml:space="preserve">      "height": 176</w:t>
      </w:r>
    </w:p>
    <w:p w14:paraId="4D0C550F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6D27FCE9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321E5608" w14:textId="77777777" w:rsidR="00421FCC" w:rsidRDefault="00421FCC">
      <w:pPr>
        <w:shd w:val="clear" w:color="auto" w:fill="BFBFBF"/>
        <w:ind w:firstLine="480"/>
      </w:pPr>
      <w:r>
        <w:t xml:space="preserve">      "x": 6687,</w:t>
      </w:r>
    </w:p>
    <w:p w14:paraId="50D72D39" w14:textId="77777777" w:rsidR="00421FCC" w:rsidRDefault="00421FCC">
      <w:pPr>
        <w:shd w:val="clear" w:color="auto" w:fill="BFBFBF"/>
        <w:ind w:firstLine="480"/>
      </w:pPr>
      <w:r>
        <w:t xml:space="preserve">      "y": 408,</w:t>
      </w:r>
    </w:p>
    <w:p w14:paraId="69EEC603" w14:textId="77777777" w:rsidR="00421FCC" w:rsidRDefault="00421FCC">
      <w:pPr>
        <w:shd w:val="clear" w:color="auto" w:fill="BFBFBF"/>
        <w:ind w:firstLine="480"/>
      </w:pPr>
      <w:r>
        <w:t xml:space="preserve">      "width": 40,</w:t>
      </w:r>
    </w:p>
    <w:p w14:paraId="082F46EC" w14:textId="77777777" w:rsidR="00421FCC" w:rsidRDefault="00421FCC">
      <w:pPr>
        <w:shd w:val="clear" w:color="auto" w:fill="BFBFBF"/>
        <w:ind w:firstLine="480"/>
      </w:pPr>
      <w:r>
        <w:t xml:space="preserve">      "height": 44</w:t>
      </w:r>
    </w:p>
    <w:p w14:paraId="18C07971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2AFFB640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2EFF72B1" w14:textId="77777777" w:rsidR="00421FCC" w:rsidRDefault="00421FCC">
      <w:pPr>
        <w:shd w:val="clear" w:color="auto" w:fill="BFBFBF"/>
        <w:ind w:firstLine="480"/>
      </w:pPr>
      <w:r>
        <w:t xml:space="preserve">      "x": 6728,</w:t>
      </w:r>
    </w:p>
    <w:p w14:paraId="18DFC80B" w14:textId="77777777" w:rsidR="00421FCC" w:rsidRDefault="00421FCC">
      <w:pPr>
        <w:shd w:val="clear" w:color="auto" w:fill="BFBFBF"/>
        <w:ind w:firstLine="480"/>
      </w:pPr>
      <w:r>
        <w:t xml:space="preserve">      "y": 452,</w:t>
      </w:r>
    </w:p>
    <w:p w14:paraId="5C0A1C5F" w14:textId="77777777" w:rsidR="00421FCC" w:rsidRDefault="00421FCC">
      <w:pPr>
        <w:shd w:val="clear" w:color="auto" w:fill="BFBFBF"/>
        <w:ind w:firstLine="480"/>
      </w:pPr>
      <w:r>
        <w:t xml:space="preserve">      "width": 40,</w:t>
      </w:r>
    </w:p>
    <w:p w14:paraId="0AEF4234" w14:textId="77777777" w:rsidR="00421FCC" w:rsidRDefault="00421FCC">
      <w:pPr>
        <w:shd w:val="clear" w:color="auto" w:fill="BFBFBF"/>
        <w:ind w:firstLine="480"/>
      </w:pPr>
      <w:r>
        <w:t xml:space="preserve">      "height": 44</w:t>
      </w:r>
    </w:p>
    <w:p w14:paraId="17CB88A1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764543C1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5A4536F3" w14:textId="77777777" w:rsidR="00421FCC" w:rsidRDefault="00421FCC">
      <w:pPr>
        <w:shd w:val="clear" w:color="auto" w:fill="BFBFBF"/>
        <w:ind w:firstLine="480"/>
      </w:pPr>
      <w:r>
        <w:t xml:space="preserve">      "x": 6771,</w:t>
      </w:r>
    </w:p>
    <w:p w14:paraId="2C5A0196" w14:textId="77777777" w:rsidR="00421FCC" w:rsidRDefault="00421FCC">
      <w:pPr>
        <w:shd w:val="clear" w:color="auto" w:fill="BFBFBF"/>
        <w:ind w:firstLine="480"/>
      </w:pPr>
      <w:r>
        <w:t xml:space="preserve">      "y": 495,</w:t>
      </w:r>
    </w:p>
    <w:p w14:paraId="13FBB442" w14:textId="77777777" w:rsidR="00421FCC" w:rsidRDefault="00421FCC">
      <w:pPr>
        <w:shd w:val="clear" w:color="auto" w:fill="BFBFBF"/>
        <w:ind w:firstLine="480"/>
      </w:pPr>
      <w:r>
        <w:t xml:space="preserve">      "width": 40,</w:t>
      </w:r>
    </w:p>
    <w:p w14:paraId="3A3EF682" w14:textId="77777777" w:rsidR="00421FCC" w:rsidRDefault="00421FCC">
      <w:pPr>
        <w:shd w:val="clear" w:color="auto" w:fill="BFBFBF"/>
        <w:ind w:firstLine="480"/>
      </w:pPr>
      <w:r>
        <w:t xml:space="preserve">      "height": 44</w:t>
      </w:r>
    </w:p>
    <w:p w14:paraId="1C83AB5A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0251522C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04CA177D" w14:textId="77777777" w:rsidR="00421FCC" w:rsidRDefault="00421FCC">
      <w:pPr>
        <w:shd w:val="clear" w:color="auto" w:fill="BFBFBF"/>
        <w:ind w:firstLine="480"/>
      </w:pPr>
      <w:r>
        <w:t xml:space="preserve">      "x": 7760,</w:t>
      </w:r>
    </w:p>
    <w:p w14:paraId="57F3BE0C" w14:textId="77777777" w:rsidR="00421FCC" w:rsidRDefault="00421FCC">
      <w:pPr>
        <w:shd w:val="clear" w:color="auto" w:fill="BFBFBF"/>
        <w:ind w:firstLine="480"/>
      </w:pPr>
      <w:r>
        <w:t xml:space="preserve">      "y": 495,</w:t>
      </w:r>
    </w:p>
    <w:p w14:paraId="3CCEC690" w14:textId="77777777" w:rsidR="00421FCC" w:rsidRDefault="00421FCC">
      <w:pPr>
        <w:shd w:val="clear" w:color="auto" w:fill="BFBFBF"/>
        <w:ind w:firstLine="480"/>
      </w:pPr>
      <w:r>
        <w:t xml:space="preserve">      "width": 40,</w:t>
      </w:r>
    </w:p>
    <w:p w14:paraId="63A468AA" w14:textId="77777777" w:rsidR="00421FCC" w:rsidRDefault="00421FCC">
      <w:pPr>
        <w:shd w:val="clear" w:color="auto" w:fill="BFBFBF"/>
        <w:ind w:firstLine="480"/>
      </w:pPr>
      <w:r>
        <w:t xml:space="preserve">      "height": 44</w:t>
      </w:r>
    </w:p>
    <w:p w14:paraId="3550203E" w14:textId="77777777" w:rsidR="00421FCC" w:rsidRDefault="00421FCC">
      <w:pPr>
        <w:shd w:val="clear" w:color="auto" w:fill="BFBFBF"/>
        <w:ind w:firstLine="480"/>
      </w:pPr>
      <w:r>
        <w:lastRenderedPageBreak/>
        <w:t xml:space="preserve">    },</w:t>
      </w:r>
    </w:p>
    <w:p w14:paraId="5DF1C63C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1F4ED23A" w14:textId="77777777" w:rsidR="00421FCC" w:rsidRDefault="00421FCC">
      <w:pPr>
        <w:shd w:val="clear" w:color="auto" w:fill="BFBFBF"/>
        <w:ind w:firstLine="480"/>
      </w:pPr>
      <w:r>
        <w:t xml:space="preserve">      "x": 7803,</w:t>
      </w:r>
    </w:p>
    <w:p w14:paraId="2DE3BA29" w14:textId="77777777" w:rsidR="00421FCC" w:rsidRDefault="00421FCC">
      <w:pPr>
        <w:shd w:val="clear" w:color="auto" w:fill="BFBFBF"/>
        <w:ind w:firstLine="480"/>
      </w:pPr>
      <w:r>
        <w:t xml:space="preserve">      "y": 452,</w:t>
      </w:r>
    </w:p>
    <w:p w14:paraId="14698E7D" w14:textId="77777777" w:rsidR="00421FCC" w:rsidRDefault="00421FCC">
      <w:pPr>
        <w:shd w:val="clear" w:color="auto" w:fill="BFBFBF"/>
        <w:ind w:firstLine="480"/>
      </w:pPr>
      <w:r>
        <w:t xml:space="preserve">      "width": 40,</w:t>
      </w:r>
    </w:p>
    <w:p w14:paraId="308C11DA" w14:textId="77777777" w:rsidR="00421FCC" w:rsidRDefault="00421FCC">
      <w:pPr>
        <w:shd w:val="clear" w:color="auto" w:fill="BFBFBF"/>
        <w:ind w:firstLine="480"/>
      </w:pPr>
      <w:r>
        <w:t xml:space="preserve">      "height": 44</w:t>
      </w:r>
    </w:p>
    <w:p w14:paraId="089593C4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6D528930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1265DF1E" w14:textId="77777777" w:rsidR="00421FCC" w:rsidRDefault="00421FCC">
      <w:pPr>
        <w:shd w:val="clear" w:color="auto" w:fill="BFBFBF"/>
        <w:ind w:firstLine="480"/>
      </w:pPr>
      <w:r>
        <w:t xml:space="preserve">      "x": 7845,</w:t>
      </w:r>
    </w:p>
    <w:p w14:paraId="692D2BEE" w14:textId="77777777" w:rsidR="00421FCC" w:rsidRDefault="00421FCC">
      <w:pPr>
        <w:shd w:val="clear" w:color="auto" w:fill="BFBFBF"/>
        <w:ind w:firstLine="480"/>
      </w:pPr>
      <w:r>
        <w:t xml:space="preserve">      "y": 409,</w:t>
      </w:r>
    </w:p>
    <w:p w14:paraId="04FB45D9" w14:textId="77777777" w:rsidR="00421FCC" w:rsidRDefault="00421FCC">
      <w:pPr>
        <w:shd w:val="clear" w:color="auto" w:fill="BFBFBF"/>
        <w:ind w:firstLine="480"/>
      </w:pPr>
      <w:r>
        <w:t xml:space="preserve">      "width": 40,</w:t>
      </w:r>
    </w:p>
    <w:p w14:paraId="36B33707" w14:textId="77777777" w:rsidR="00421FCC" w:rsidRDefault="00421FCC">
      <w:pPr>
        <w:shd w:val="clear" w:color="auto" w:fill="BFBFBF"/>
        <w:ind w:firstLine="480"/>
      </w:pPr>
      <w:r>
        <w:t xml:space="preserve">      "height": 44</w:t>
      </w:r>
    </w:p>
    <w:p w14:paraId="1452CCEE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478C8194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7453F0AA" w14:textId="77777777" w:rsidR="00421FCC" w:rsidRDefault="00421FCC">
      <w:pPr>
        <w:shd w:val="clear" w:color="auto" w:fill="BFBFBF"/>
        <w:ind w:firstLine="480"/>
      </w:pPr>
      <w:r>
        <w:t xml:space="preserve">      "x": 7888,</w:t>
      </w:r>
    </w:p>
    <w:p w14:paraId="5344AB28" w14:textId="77777777" w:rsidR="00421FCC" w:rsidRDefault="00421FCC">
      <w:pPr>
        <w:shd w:val="clear" w:color="auto" w:fill="BFBFBF"/>
        <w:ind w:firstLine="480"/>
      </w:pPr>
      <w:r>
        <w:t xml:space="preserve">      "y": 366,</w:t>
      </w:r>
    </w:p>
    <w:p w14:paraId="0C67120C" w14:textId="77777777" w:rsidR="00421FCC" w:rsidRDefault="00421FCC">
      <w:pPr>
        <w:shd w:val="clear" w:color="auto" w:fill="BFBFBF"/>
        <w:ind w:firstLine="480"/>
      </w:pPr>
      <w:r>
        <w:t xml:space="preserve">      "width": 40,</w:t>
      </w:r>
    </w:p>
    <w:p w14:paraId="692C1B24" w14:textId="77777777" w:rsidR="00421FCC" w:rsidRDefault="00421FCC">
      <w:pPr>
        <w:shd w:val="clear" w:color="auto" w:fill="BFBFBF"/>
        <w:ind w:firstLine="480"/>
      </w:pPr>
      <w:r>
        <w:t xml:space="preserve">      "height": 44</w:t>
      </w:r>
    </w:p>
    <w:p w14:paraId="5C1A2A8A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72DED0A3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8F6FB9E" w14:textId="77777777" w:rsidR="00421FCC" w:rsidRDefault="00421FCC">
      <w:pPr>
        <w:shd w:val="clear" w:color="auto" w:fill="BFBFBF"/>
        <w:ind w:firstLine="480"/>
      </w:pPr>
      <w:r>
        <w:t xml:space="preserve">      "x": 7931,</w:t>
      </w:r>
    </w:p>
    <w:p w14:paraId="661FC6B8" w14:textId="77777777" w:rsidR="00421FCC" w:rsidRDefault="00421FCC">
      <w:pPr>
        <w:shd w:val="clear" w:color="auto" w:fill="BFBFBF"/>
        <w:ind w:firstLine="480"/>
      </w:pPr>
      <w:r>
        <w:t xml:space="preserve">      "y": 323,</w:t>
      </w:r>
    </w:p>
    <w:p w14:paraId="6C177761" w14:textId="77777777" w:rsidR="00421FCC" w:rsidRDefault="00421FCC">
      <w:pPr>
        <w:shd w:val="clear" w:color="auto" w:fill="BFBFBF"/>
        <w:ind w:firstLine="480"/>
      </w:pPr>
      <w:r>
        <w:t xml:space="preserve">      "width": 40,</w:t>
      </w:r>
    </w:p>
    <w:p w14:paraId="5B4BABB7" w14:textId="77777777" w:rsidR="00421FCC" w:rsidRDefault="00421FCC">
      <w:pPr>
        <w:shd w:val="clear" w:color="auto" w:fill="BFBFBF"/>
        <w:ind w:firstLine="480"/>
      </w:pPr>
      <w:r>
        <w:t xml:space="preserve">      "height": 44</w:t>
      </w:r>
    </w:p>
    <w:p w14:paraId="01075F7B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12E6968D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332A60CA" w14:textId="77777777" w:rsidR="00421FCC" w:rsidRDefault="00421FCC">
      <w:pPr>
        <w:shd w:val="clear" w:color="auto" w:fill="BFBFBF"/>
        <w:ind w:firstLine="480"/>
      </w:pPr>
      <w:r>
        <w:t xml:space="preserve">      "x": 7974,</w:t>
      </w:r>
    </w:p>
    <w:p w14:paraId="7BCFE1E2" w14:textId="77777777" w:rsidR="00421FCC" w:rsidRDefault="00421FCC">
      <w:pPr>
        <w:shd w:val="clear" w:color="auto" w:fill="BFBFBF"/>
        <w:ind w:firstLine="480"/>
      </w:pPr>
      <w:r>
        <w:t xml:space="preserve">      "y": 280,</w:t>
      </w:r>
    </w:p>
    <w:p w14:paraId="7119A202" w14:textId="77777777" w:rsidR="00421FCC" w:rsidRDefault="00421FCC">
      <w:pPr>
        <w:shd w:val="clear" w:color="auto" w:fill="BFBFBF"/>
        <w:ind w:firstLine="480"/>
      </w:pPr>
      <w:r>
        <w:t xml:space="preserve">      "width": 40,</w:t>
      </w:r>
    </w:p>
    <w:p w14:paraId="7F69158B" w14:textId="77777777" w:rsidR="00421FCC" w:rsidRDefault="00421FCC">
      <w:pPr>
        <w:shd w:val="clear" w:color="auto" w:fill="BFBFBF"/>
        <w:ind w:firstLine="480"/>
      </w:pPr>
      <w:r>
        <w:t xml:space="preserve">      "height": 44</w:t>
      </w:r>
    </w:p>
    <w:p w14:paraId="7D6C6835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42E6BD0E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28EF890B" w14:textId="77777777" w:rsidR="00421FCC" w:rsidRDefault="00421FCC">
      <w:pPr>
        <w:shd w:val="clear" w:color="auto" w:fill="BFBFBF"/>
        <w:ind w:firstLine="480"/>
      </w:pPr>
      <w:r>
        <w:t xml:space="preserve">      "x": 8017,</w:t>
      </w:r>
    </w:p>
    <w:p w14:paraId="0869455D" w14:textId="77777777" w:rsidR="00421FCC" w:rsidRDefault="00421FCC">
      <w:pPr>
        <w:shd w:val="clear" w:color="auto" w:fill="BFBFBF"/>
        <w:ind w:firstLine="480"/>
      </w:pPr>
      <w:r>
        <w:t xml:space="preserve">      "y": 237,</w:t>
      </w:r>
    </w:p>
    <w:p w14:paraId="4996B682" w14:textId="77777777" w:rsidR="00421FCC" w:rsidRDefault="00421FCC">
      <w:pPr>
        <w:shd w:val="clear" w:color="auto" w:fill="BFBFBF"/>
        <w:ind w:firstLine="480"/>
      </w:pPr>
      <w:r>
        <w:t xml:space="preserve">      "width": 40,</w:t>
      </w:r>
    </w:p>
    <w:p w14:paraId="35E47C22" w14:textId="77777777" w:rsidR="00421FCC" w:rsidRDefault="00421FCC">
      <w:pPr>
        <w:shd w:val="clear" w:color="auto" w:fill="BFBFBF"/>
        <w:ind w:firstLine="480"/>
      </w:pPr>
      <w:r>
        <w:t xml:space="preserve">      "height": 44</w:t>
      </w:r>
    </w:p>
    <w:p w14:paraId="197AF534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1D1D7EFF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0F9DAB78" w14:textId="77777777" w:rsidR="00421FCC" w:rsidRDefault="00421FCC">
      <w:pPr>
        <w:shd w:val="clear" w:color="auto" w:fill="BFBFBF"/>
        <w:ind w:firstLine="480"/>
      </w:pPr>
      <w:r>
        <w:t xml:space="preserve">      "x": 8060,</w:t>
      </w:r>
    </w:p>
    <w:p w14:paraId="2EC7E23A" w14:textId="77777777" w:rsidR="00421FCC" w:rsidRDefault="00421FCC">
      <w:pPr>
        <w:shd w:val="clear" w:color="auto" w:fill="BFBFBF"/>
        <w:ind w:firstLine="480"/>
      </w:pPr>
      <w:r>
        <w:t xml:space="preserve">      "y": 194,</w:t>
      </w:r>
    </w:p>
    <w:p w14:paraId="453E976C" w14:textId="77777777" w:rsidR="00421FCC" w:rsidRDefault="00421FCC">
      <w:pPr>
        <w:shd w:val="clear" w:color="auto" w:fill="BFBFBF"/>
        <w:ind w:firstLine="480"/>
      </w:pPr>
      <w:r>
        <w:t xml:space="preserve">      "width": 40,</w:t>
      </w:r>
    </w:p>
    <w:p w14:paraId="0D43E799" w14:textId="77777777" w:rsidR="00421FCC" w:rsidRDefault="00421FCC">
      <w:pPr>
        <w:shd w:val="clear" w:color="auto" w:fill="BFBFBF"/>
        <w:ind w:firstLine="480"/>
      </w:pPr>
      <w:r>
        <w:t xml:space="preserve">      "height": 44</w:t>
      </w:r>
    </w:p>
    <w:p w14:paraId="01189880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279F17A8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1D5B4181" w14:textId="77777777" w:rsidR="00421FCC" w:rsidRDefault="00421FCC">
      <w:pPr>
        <w:shd w:val="clear" w:color="auto" w:fill="BFBFBF"/>
        <w:ind w:firstLine="480"/>
      </w:pPr>
      <w:r>
        <w:t xml:space="preserve">      "x": 8103,</w:t>
      </w:r>
    </w:p>
    <w:p w14:paraId="50ECBD0E" w14:textId="77777777" w:rsidR="00421FCC" w:rsidRDefault="00421FCC">
      <w:pPr>
        <w:shd w:val="clear" w:color="auto" w:fill="BFBFBF"/>
        <w:ind w:firstLine="480"/>
      </w:pPr>
      <w:r>
        <w:t xml:space="preserve">      "y": 194,</w:t>
      </w:r>
    </w:p>
    <w:p w14:paraId="251D9359" w14:textId="77777777" w:rsidR="00421FCC" w:rsidRDefault="00421FCC">
      <w:pPr>
        <w:shd w:val="clear" w:color="auto" w:fill="BFBFBF"/>
        <w:ind w:firstLine="480"/>
      </w:pPr>
      <w:r>
        <w:t xml:space="preserve">      "width": 40,</w:t>
      </w:r>
    </w:p>
    <w:p w14:paraId="7AAA839D" w14:textId="77777777" w:rsidR="00421FCC" w:rsidRDefault="00421FCC">
      <w:pPr>
        <w:shd w:val="clear" w:color="auto" w:fill="BFBFBF"/>
        <w:ind w:firstLine="480"/>
      </w:pPr>
      <w:r>
        <w:t xml:space="preserve">      "height": 360</w:t>
      </w:r>
    </w:p>
    <w:p w14:paraId="7A880668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4F6AC508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4E15AA7C" w14:textId="77777777" w:rsidR="00421FCC" w:rsidRDefault="00421FCC">
      <w:pPr>
        <w:shd w:val="clear" w:color="auto" w:fill="BFBFBF"/>
        <w:ind w:firstLine="480"/>
      </w:pPr>
      <w:r>
        <w:lastRenderedPageBreak/>
        <w:t xml:space="preserve">      "x": 8488,</w:t>
      </w:r>
    </w:p>
    <w:p w14:paraId="303A2413" w14:textId="77777777" w:rsidR="00421FCC" w:rsidRDefault="00421FCC">
      <w:pPr>
        <w:shd w:val="clear" w:color="auto" w:fill="BFBFBF"/>
        <w:ind w:firstLine="480"/>
      </w:pPr>
      <w:r>
        <w:t xml:space="preserve">      "y": 495,</w:t>
      </w:r>
    </w:p>
    <w:p w14:paraId="4186BC40" w14:textId="77777777" w:rsidR="00421FCC" w:rsidRDefault="00421FCC">
      <w:pPr>
        <w:shd w:val="clear" w:color="auto" w:fill="BFBFBF"/>
        <w:ind w:firstLine="480"/>
      </w:pPr>
      <w:r>
        <w:t xml:space="preserve">      "width": 40,</w:t>
      </w:r>
    </w:p>
    <w:p w14:paraId="68F0CACC" w14:textId="77777777" w:rsidR="00421FCC" w:rsidRDefault="00421FCC">
      <w:pPr>
        <w:shd w:val="clear" w:color="auto" w:fill="BFBFBF"/>
        <w:ind w:firstLine="480"/>
      </w:pPr>
      <w:r>
        <w:t xml:space="preserve">      "height": 44</w:t>
      </w:r>
    </w:p>
    <w:p w14:paraId="78A0F55C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51F1B0EC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401D3A28" w14:textId="77777777" w:rsidR="00421FCC" w:rsidRDefault="00421FCC">
      <w:pPr>
        <w:shd w:val="clear" w:color="auto" w:fill="BFBFBF"/>
        <w:ind w:firstLine="480"/>
      </w:pPr>
      <w:r>
        <w:t xml:space="preserve">      "x": 9821,</w:t>
      </w:r>
    </w:p>
    <w:p w14:paraId="3C4CE400" w14:textId="77777777" w:rsidR="00421FCC" w:rsidRDefault="00421FCC">
      <w:pPr>
        <w:shd w:val="clear" w:color="auto" w:fill="BFBFBF"/>
        <w:ind w:firstLine="480"/>
      </w:pPr>
      <w:r>
        <w:t xml:space="preserve">      "y": 64,</w:t>
      </w:r>
    </w:p>
    <w:p w14:paraId="6CD3BB2D" w14:textId="77777777" w:rsidR="00421FCC" w:rsidRDefault="00421FCC">
      <w:pPr>
        <w:shd w:val="clear" w:color="auto" w:fill="BFBFBF"/>
        <w:ind w:firstLine="480"/>
      </w:pPr>
      <w:r>
        <w:t xml:space="preserve">      "width": 70,</w:t>
      </w:r>
    </w:p>
    <w:p w14:paraId="11C08BC3" w14:textId="77777777" w:rsidR="00421FCC" w:rsidRDefault="00421FCC">
      <w:pPr>
        <w:shd w:val="clear" w:color="auto" w:fill="BFBFBF"/>
        <w:ind w:firstLine="480"/>
      </w:pPr>
      <w:r>
        <w:t xml:space="preserve">      "height": 530</w:t>
      </w:r>
    </w:p>
    <w:p w14:paraId="22BE6639" w14:textId="77777777" w:rsidR="00421FCC" w:rsidRDefault="00421FCC">
      <w:pPr>
        <w:shd w:val="clear" w:color="auto" w:fill="BFBFBF"/>
        <w:ind w:firstLine="480"/>
      </w:pPr>
      <w:r>
        <w:t xml:space="preserve">    }</w:t>
      </w:r>
    </w:p>
    <w:p w14:paraId="7D645CE3" w14:textId="77777777" w:rsidR="00421FCC" w:rsidRDefault="00421FCC">
      <w:pPr>
        <w:shd w:val="clear" w:color="auto" w:fill="BFBFBF"/>
        <w:ind w:firstLine="480"/>
      </w:pPr>
      <w:r>
        <w:t xml:space="preserve">  ],</w:t>
      </w:r>
    </w:p>
    <w:p w14:paraId="0E4C7BE9" w14:textId="77777777" w:rsidR="00421FCC" w:rsidRDefault="00421FCC">
      <w:pPr>
        <w:shd w:val="clear" w:color="auto" w:fill="BFBFBF"/>
        <w:ind w:firstLine="480"/>
      </w:pPr>
      <w:r>
        <w:t xml:space="preserve">  "coin": [</w:t>
      </w:r>
    </w:p>
    <w:p w14:paraId="273A4E79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02E12D9C" w14:textId="77777777" w:rsidR="00421FCC" w:rsidRDefault="00421FCC">
      <w:pPr>
        <w:shd w:val="clear" w:color="auto" w:fill="BFBFBF"/>
        <w:ind w:firstLine="480"/>
      </w:pPr>
      <w:r>
        <w:t xml:space="preserve">      "x": 9318,</w:t>
      </w:r>
    </w:p>
    <w:p w14:paraId="139F6F40" w14:textId="77777777" w:rsidR="00421FCC" w:rsidRDefault="00421FCC">
      <w:pPr>
        <w:shd w:val="clear" w:color="auto" w:fill="BFBFBF"/>
        <w:ind w:firstLine="480"/>
      </w:pPr>
      <w:r>
        <w:t xml:space="preserve">      "y": 369</w:t>
      </w:r>
    </w:p>
    <w:p w14:paraId="667B98DB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2EA3F9A7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3AD4B51" w14:textId="77777777" w:rsidR="00421FCC" w:rsidRDefault="00421FCC">
      <w:pPr>
        <w:shd w:val="clear" w:color="auto" w:fill="BFBFBF"/>
        <w:ind w:firstLine="480"/>
      </w:pPr>
      <w:r>
        <w:t xml:space="preserve">      "x": 9362,</w:t>
      </w:r>
    </w:p>
    <w:p w14:paraId="0A2F3F7E" w14:textId="77777777" w:rsidR="00421FCC" w:rsidRDefault="00421FCC">
      <w:pPr>
        <w:shd w:val="clear" w:color="auto" w:fill="BFBFBF"/>
        <w:ind w:firstLine="480"/>
      </w:pPr>
      <w:r>
        <w:t xml:space="preserve">      "y": 369</w:t>
      </w:r>
    </w:p>
    <w:p w14:paraId="51A368D0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04F8DB91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5A0C01A5" w14:textId="77777777" w:rsidR="00421FCC" w:rsidRDefault="00421FCC">
      <w:pPr>
        <w:shd w:val="clear" w:color="auto" w:fill="BFBFBF"/>
        <w:ind w:firstLine="480"/>
      </w:pPr>
      <w:r>
        <w:t xml:space="preserve">      "x": 9406,</w:t>
      </w:r>
    </w:p>
    <w:p w14:paraId="19A80B15" w14:textId="77777777" w:rsidR="00421FCC" w:rsidRDefault="00421FCC">
      <w:pPr>
        <w:shd w:val="clear" w:color="auto" w:fill="BFBFBF"/>
        <w:ind w:firstLine="480"/>
      </w:pPr>
      <w:r>
        <w:t xml:space="preserve">      "y": 369</w:t>
      </w:r>
    </w:p>
    <w:p w14:paraId="5EBDECEF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37377187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50B26AD" w14:textId="77777777" w:rsidR="00421FCC" w:rsidRDefault="00421FCC">
      <w:pPr>
        <w:shd w:val="clear" w:color="auto" w:fill="BFBFBF"/>
        <w:ind w:firstLine="480"/>
      </w:pPr>
      <w:r>
        <w:t xml:space="preserve">      "x": 9450,</w:t>
      </w:r>
    </w:p>
    <w:p w14:paraId="77D7A47E" w14:textId="77777777" w:rsidR="00421FCC" w:rsidRDefault="00421FCC">
      <w:pPr>
        <w:shd w:val="clear" w:color="auto" w:fill="BFBFBF"/>
        <w:ind w:firstLine="480"/>
      </w:pPr>
      <w:r>
        <w:t xml:space="preserve">      "y": 369</w:t>
      </w:r>
    </w:p>
    <w:p w14:paraId="26CE7A53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5A378211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1E859DB2" w14:textId="77777777" w:rsidR="00421FCC" w:rsidRDefault="00421FCC">
      <w:pPr>
        <w:shd w:val="clear" w:color="auto" w:fill="BFBFBF"/>
        <w:ind w:firstLine="480"/>
      </w:pPr>
      <w:r>
        <w:t xml:space="preserve">      "x": 9494,</w:t>
      </w:r>
    </w:p>
    <w:p w14:paraId="06FF6F23" w14:textId="77777777" w:rsidR="00421FCC" w:rsidRDefault="00421FCC">
      <w:pPr>
        <w:shd w:val="clear" w:color="auto" w:fill="BFBFBF"/>
        <w:ind w:firstLine="480"/>
      </w:pPr>
      <w:r>
        <w:t xml:space="preserve">      "y": 369</w:t>
      </w:r>
    </w:p>
    <w:p w14:paraId="10575168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00DAC566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3D37986" w14:textId="77777777" w:rsidR="00421FCC" w:rsidRDefault="00421FCC">
      <w:pPr>
        <w:shd w:val="clear" w:color="auto" w:fill="BFBFBF"/>
        <w:ind w:firstLine="480"/>
      </w:pPr>
      <w:r>
        <w:t xml:space="preserve">      "x": 9538,</w:t>
      </w:r>
    </w:p>
    <w:p w14:paraId="42E9EE9C" w14:textId="77777777" w:rsidR="00421FCC" w:rsidRDefault="00421FCC">
      <w:pPr>
        <w:shd w:val="clear" w:color="auto" w:fill="BFBFBF"/>
        <w:ind w:firstLine="480"/>
      </w:pPr>
      <w:r>
        <w:t xml:space="preserve">      "y": 369</w:t>
      </w:r>
    </w:p>
    <w:p w14:paraId="2373AF50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28196555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71513C7A" w14:textId="77777777" w:rsidR="00421FCC" w:rsidRDefault="00421FCC">
      <w:pPr>
        <w:shd w:val="clear" w:color="auto" w:fill="BFBFBF"/>
        <w:ind w:firstLine="480"/>
      </w:pPr>
      <w:r>
        <w:t xml:space="preserve">      "x": 9582,</w:t>
      </w:r>
    </w:p>
    <w:p w14:paraId="548A02EA" w14:textId="77777777" w:rsidR="00421FCC" w:rsidRDefault="00421FCC">
      <w:pPr>
        <w:shd w:val="clear" w:color="auto" w:fill="BFBFBF"/>
        <w:ind w:firstLine="480"/>
      </w:pPr>
      <w:r>
        <w:t xml:space="preserve">      "y": 369</w:t>
      </w:r>
    </w:p>
    <w:p w14:paraId="4D9EA8BE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5ABC63C7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084CB292" w14:textId="77777777" w:rsidR="00421FCC" w:rsidRDefault="00421FCC">
      <w:pPr>
        <w:shd w:val="clear" w:color="auto" w:fill="BFBFBF"/>
        <w:ind w:firstLine="480"/>
      </w:pPr>
      <w:r>
        <w:t xml:space="preserve">      "x": 9318,</w:t>
      </w:r>
    </w:p>
    <w:p w14:paraId="016B4663" w14:textId="77777777" w:rsidR="00421FCC" w:rsidRDefault="00421FCC">
      <w:pPr>
        <w:shd w:val="clear" w:color="auto" w:fill="BFBFBF"/>
        <w:ind w:firstLine="480"/>
      </w:pPr>
      <w:r>
        <w:t xml:space="preserve">      "y": 284</w:t>
      </w:r>
    </w:p>
    <w:p w14:paraId="0B77F20D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138D850A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373584F9" w14:textId="77777777" w:rsidR="00421FCC" w:rsidRDefault="00421FCC">
      <w:pPr>
        <w:shd w:val="clear" w:color="auto" w:fill="BFBFBF"/>
        <w:ind w:firstLine="480"/>
      </w:pPr>
      <w:r>
        <w:t xml:space="preserve">      "x": 9362,</w:t>
      </w:r>
    </w:p>
    <w:p w14:paraId="1B3B065C" w14:textId="77777777" w:rsidR="00421FCC" w:rsidRDefault="00421FCC">
      <w:pPr>
        <w:shd w:val="clear" w:color="auto" w:fill="BFBFBF"/>
        <w:ind w:firstLine="480"/>
      </w:pPr>
      <w:r>
        <w:t xml:space="preserve">      "y": 284</w:t>
      </w:r>
    </w:p>
    <w:p w14:paraId="426FB490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526EDA8B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01C2E55C" w14:textId="77777777" w:rsidR="00421FCC" w:rsidRDefault="00421FCC">
      <w:pPr>
        <w:shd w:val="clear" w:color="auto" w:fill="BFBFBF"/>
        <w:ind w:firstLine="480"/>
      </w:pPr>
      <w:r>
        <w:lastRenderedPageBreak/>
        <w:t xml:space="preserve">      "x": 9406,</w:t>
      </w:r>
    </w:p>
    <w:p w14:paraId="2CE5AC40" w14:textId="77777777" w:rsidR="00421FCC" w:rsidRDefault="00421FCC">
      <w:pPr>
        <w:shd w:val="clear" w:color="auto" w:fill="BFBFBF"/>
        <w:ind w:firstLine="480"/>
      </w:pPr>
      <w:r>
        <w:t xml:space="preserve">      "y": 284</w:t>
      </w:r>
    </w:p>
    <w:p w14:paraId="020DE514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6A19E1DE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7DFAE4ED" w14:textId="77777777" w:rsidR="00421FCC" w:rsidRDefault="00421FCC">
      <w:pPr>
        <w:shd w:val="clear" w:color="auto" w:fill="BFBFBF"/>
        <w:ind w:firstLine="480"/>
      </w:pPr>
      <w:r>
        <w:t xml:space="preserve">      "x": 9450,</w:t>
      </w:r>
    </w:p>
    <w:p w14:paraId="1D2D62CB" w14:textId="77777777" w:rsidR="00421FCC" w:rsidRDefault="00421FCC">
      <w:pPr>
        <w:shd w:val="clear" w:color="auto" w:fill="BFBFBF"/>
        <w:ind w:firstLine="480"/>
      </w:pPr>
      <w:r>
        <w:t xml:space="preserve">      "y": 284</w:t>
      </w:r>
    </w:p>
    <w:p w14:paraId="7133C19C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699782E4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74856387" w14:textId="77777777" w:rsidR="00421FCC" w:rsidRDefault="00421FCC">
      <w:pPr>
        <w:shd w:val="clear" w:color="auto" w:fill="BFBFBF"/>
        <w:ind w:firstLine="480"/>
      </w:pPr>
      <w:r>
        <w:t xml:space="preserve">      "x": 9494,</w:t>
      </w:r>
    </w:p>
    <w:p w14:paraId="3C48382A" w14:textId="77777777" w:rsidR="00421FCC" w:rsidRDefault="00421FCC">
      <w:pPr>
        <w:shd w:val="clear" w:color="auto" w:fill="BFBFBF"/>
        <w:ind w:firstLine="480"/>
      </w:pPr>
      <w:r>
        <w:t xml:space="preserve">      "y": 284</w:t>
      </w:r>
    </w:p>
    <w:p w14:paraId="399F827E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375DF071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29DE02A2" w14:textId="77777777" w:rsidR="00421FCC" w:rsidRDefault="00421FCC">
      <w:pPr>
        <w:shd w:val="clear" w:color="auto" w:fill="BFBFBF"/>
        <w:ind w:firstLine="480"/>
      </w:pPr>
      <w:r>
        <w:t xml:space="preserve">      "x": 9538,</w:t>
      </w:r>
    </w:p>
    <w:p w14:paraId="4517C3B0" w14:textId="77777777" w:rsidR="00421FCC" w:rsidRDefault="00421FCC">
      <w:pPr>
        <w:shd w:val="clear" w:color="auto" w:fill="BFBFBF"/>
        <w:ind w:firstLine="480"/>
      </w:pPr>
      <w:r>
        <w:t xml:space="preserve">      "y": 284</w:t>
      </w:r>
    </w:p>
    <w:p w14:paraId="3BBB11AD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12A1F26A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9DD9ACE" w14:textId="77777777" w:rsidR="00421FCC" w:rsidRDefault="00421FCC">
      <w:pPr>
        <w:shd w:val="clear" w:color="auto" w:fill="BFBFBF"/>
        <w:ind w:firstLine="480"/>
      </w:pPr>
      <w:r>
        <w:t xml:space="preserve">      "x": 9582,</w:t>
      </w:r>
    </w:p>
    <w:p w14:paraId="7588C9EB" w14:textId="77777777" w:rsidR="00421FCC" w:rsidRDefault="00421FCC">
      <w:pPr>
        <w:shd w:val="clear" w:color="auto" w:fill="BFBFBF"/>
        <w:ind w:firstLine="480"/>
      </w:pPr>
      <w:r>
        <w:t xml:space="preserve">      "y": 284</w:t>
      </w:r>
    </w:p>
    <w:p w14:paraId="1BB72A98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5CE9C430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0F183D68" w14:textId="77777777" w:rsidR="00421FCC" w:rsidRDefault="00421FCC">
      <w:pPr>
        <w:shd w:val="clear" w:color="auto" w:fill="BFBFBF"/>
        <w:ind w:firstLine="480"/>
      </w:pPr>
      <w:r>
        <w:t xml:space="preserve">      "x": 9362,</w:t>
      </w:r>
    </w:p>
    <w:p w14:paraId="2FF87BB3" w14:textId="77777777" w:rsidR="00421FCC" w:rsidRDefault="00421FCC">
      <w:pPr>
        <w:shd w:val="clear" w:color="auto" w:fill="BFBFBF"/>
        <w:ind w:firstLine="480"/>
      </w:pPr>
      <w:r>
        <w:t xml:space="preserve">      "y": 198</w:t>
      </w:r>
    </w:p>
    <w:p w14:paraId="6AAE4F5A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3C271AEB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43408070" w14:textId="77777777" w:rsidR="00421FCC" w:rsidRDefault="00421FCC">
      <w:pPr>
        <w:shd w:val="clear" w:color="auto" w:fill="BFBFBF"/>
        <w:ind w:firstLine="480"/>
      </w:pPr>
      <w:r>
        <w:t xml:space="preserve">      "x": 9406,</w:t>
      </w:r>
    </w:p>
    <w:p w14:paraId="1C8C2514" w14:textId="77777777" w:rsidR="00421FCC" w:rsidRDefault="00421FCC">
      <w:pPr>
        <w:shd w:val="clear" w:color="auto" w:fill="BFBFBF"/>
        <w:ind w:firstLine="480"/>
      </w:pPr>
      <w:r>
        <w:t xml:space="preserve">      "y": 198</w:t>
      </w:r>
    </w:p>
    <w:p w14:paraId="47772251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406C6427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194B0722" w14:textId="77777777" w:rsidR="00421FCC" w:rsidRDefault="00421FCC">
      <w:pPr>
        <w:shd w:val="clear" w:color="auto" w:fill="BFBFBF"/>
        <w:ind w:firstLine="480"/>
      </w:pPr>
      <w:r>
        <w:t xml:space="preserve">      "x": 9450,</w:t>
      </w:r>
    </w:p>
    <w:p w14:paraId="6E5D6A75" w14:textId="77777777" w:rsidR="00421FCC" w:rsidRDefault="00421FCC">
      <w:pPr>
        <w:shd w:val="clear" w:color="auto" w:fill="BFBFBF"/>
        <w:ind w:firstLine="480"/>
      </w:pPr>
      <w:r>
        <w:t xml:space="preserve">      "y": 198</w:t>
      </w:r>
    </w:p>
    <w:p w14:paraId="10C9F2CF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2E749CAF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4AABA2DE" w14:textId="77777777" w:rsidR="00421FCC" w:rsidRDefault="00421FCC">
      <w:pPr>
        <w:shd w:val="clear" w:color="auto" w:fill="BFBFBF"/>
        <w:ind w:firstLine="480"/>
      </w:pPr>
      <w:r>
        <w:t xml:space="preserve">      "x": 9494,</w:t>
      </w:r>
    </w:p>
    <w:p w14:paraId="3593E874" w14:textId="77777777" w:rsidR="00421FCC" w:rsidRDefault="00421FCC">
      <w:pPr>
        <w:shd w:val="clear" w:color="auto" w:fill="BFBFBF"/>
        <w:ind w:firstLine="480"/>
      </w:pPr>
      <w:r>
        <w:t xml:space="preserve">      "y": 198</w:t>
      </w:r>
    </w:p>
    <w:p w14:paraId="064980C3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4CDD6B6A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56EB2A6" w14:textId="77777777" w:rsidR="00421FCC" w:rsidRDefault="00421FCC">
      <w:pPr>
        <w:shd w:val="clear" w:color="auto" w:fill="BFBFBF"/>
        <w:ind w:firstLine="480"/>
      </w:pPr>
      <w:r>
        <w:t xml:space="preserve">      "x": 9538,</w:t>
      </w:r>
    </w:p>
    <w:p w14:paraId="62C86EC8" w14:textId="77777777" w:rsidR="00421FCC" w:rsidRDefault="00421FCC">
      <w:pPr>
        <w:shd w:val="clear" w:color="auto" w:fill="BFBFBF"/>
        <w:ind w:firstLine="480"/>
      </w:pPr>
      <w:r>
        <w:t xml:space="preserve">      "y": 198</w:t>
      </w:r>
    </w:p>
    <w:p w14:paraId="3E4EDEC0" w14:textId="77777777" w:rsidR="00421FCC" w:rsidRDefault="00421FCC">
      <w:pPr>
        <w:shd w:val="clear" w:color="auto" w:fill="BFBFBF"/>
        <w:ind w:firstLine="480"/>
      </w:pPr>
      <w:r>
        <w:t xml:space="preserve">    }</w:t>
      </w:r>
    </w:p>
    <w:p w14:paraId="72C43B65" w14:textId="77777777" w:rsidR="00421FCC" w:rsidRDefault="00421FCC">
      <w:pPr>
        <w:shd w:val="clear" w:color="auto" w:fill="BFBFBF"/>
        <w:ind w:firstLine="480"/>
      </w:pPr>
      <w:r>
        <w:t xml:space="preserve">  ],</w:t>
      </w:r>
    </w:p>
    <w:p w14:paraId="6D27951D" w14:textId="77777777" w:rsidR="00421FCC" w:rsidRDefault="00421FCC">
      <w:pPr>
        <w:shd w:val="clear" w:color="auto" w:fill="BFBFBF"/>
        <w:ind w:firstLine="480"/>
      </w:pPr>
      <w:r>
        <w:t xml:space="preserve">  "brick": [</w:t>
      </w:r>
    </w:p>
    <w:p w14:paraId="22906A74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1950B3CB" w14:textId="77777777" w:rsidR="00421FCC" w:rsidRDefault="00421FCC">
      <w:pPr>
        <w:shd w:val="clear" w:color="auto" w:fill="BFBFBF"/>
        <w:ind w:firstLine="480"/>
      </w:pPr>
      <w:r>
        <w:t xml:space="preserve">      "x": 0,</w:t>
      </w:r>
    </w:p>
    <w:p w14:paraId="480E2972" w14:textId="77777777" w:rsidR="00421FCC" w:rsidRDefault="00421FCC">
      <w:pPr>
        <w:shd w:val="clear" w:color="auto" w:fill="BFBFBF"/>
        <w:ind w:firstLine="480"/>
      </w:pPr>
      <w:r>
        <w:t xml:space="preserve">      "y": 365,</w:t>
      </w:r>
    </w:p>
    <w:p w14:paraId="6258C4D1" w14:textId="77777777" w:rsidR="00421FCC" w:rsidRDefault="00421FCC">
      <w:pPr>
        <w:shd w:val="clear" w:color="auto" w:fill="BFBFBF"/>
        <w:ind w:firstLine="480"/>
      </w:pPr>
      <w:r>
        <w:t xml:space="preserve">      "type": 2</w:t>
      </w:r>
    </w:p>
    <w:p w14:paraId="02836DEE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071CFB70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7DE69F19" w14:textId="77777777" w:rsidR="00421FCC" w:rsidRDefault="00421FCC">
      <w:pPr>
        <w:shd w:val="clear" w:color="auto" w:fill="BFBFBF"/>
        <w:ind w:firstLine="480"/>
      </w:pPr>
      <w:r>
        <w:t xml:space="preserve">      "x": 858,</w:t>
      </w:r>
    </w:p>
    <w:p w14:paraId="137287BF" w14:textId="77777777" w:rsidR="00421FCC" w:rsidRDefault="00421FCC">
      <w:pPr>
        <w:shd w:val="clear" w:color="auto" w:fill="BFBFBF"/>
        <w:ind w:firstLine="480"/>
      </w:pPr>
      <w:r>
        <w:t xml:space="preserve">      "y": 365,</w:t>
      </w:r>
    </w:p>
    <w:p w14:paraId="2BCE76E4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2AB3CDC4" w14:textId="77777777" w:rsidR="00421FCC" w:rsidRDefault="00421FCC">
      <w:pPr>
        <w:shd w:val="clear" w:color="auto" w:fill="BFBFBF"/>
        <w:ind w:firstLine="480"/>
      </w:pPr>
      <w:r>
        <w:lastRenderedPageBreak/>
        <w:t xml:space="preserve">    },</w:t>
      </w:r>
    </w:p>
    <w:p w14:paraId="4EE98FE0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71415CA3" w14:textId="77777777" w:rsidR="00421FCC" w:rsidRDefault="00421FCC">
      <w:pPr>
        <w:shd w:val="clear" w:color="auto" w:fill="BFBFBF"/>
        <w:ind w:firstLine="480"/>
      </w:pPr>
      <w:r>
        <w:t xml:space="preserve">      "x": 944,</w:t>
      </w:r>
    </w:p>
    <w:p w14:paraId="738BD85E" w14:textId="77777777" w:rsidR="00421FCC" w:rsidRDefault="00421FCC">
      <w:pPr>
        <w:shd w:val="clear" w:color="auto" w:fill="BFBFBF"/>
        <w:ind w:firstLine="480"/>
      </w:pPr>
      <w:r>
        <w:t xml:space="preserve">      "y": 365,</w:t>
      </w:r>
    </w:p>
    <w:p w14:paraId="56F8716D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1424565D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5111F99D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39A1CEFB" w14:textId="77777777" w:rsidR="00421FCC" w:rsidRDefault="00421FCC">
      <w:pPr>
        <w:shd w:val="clear" w:color="auto" w:fill="BFBFBF"/>
        <w:ind w:firstLine="480"/>
      </w:pPr>
      <w:r>
        <w:t xml:space="preserve">      "x": 1030,</w:t>
      </w:r>
    </w:p>
    <w:p w14:paraId="0F8E4FF3" w14:textId="77777777" w:rsidR="00421FCC" w:rsidRDefault="00421FCC">
      <w:pPr>
        <w:shd w:val="clear" w:color="auto" w:fill="BFBFBF"/>
        <w:ind w:firstLine="480"/>
      </w:pPr>
      <w:r>
        <w:t xml:space="preserve">      "y": 365,</w:t>
      </w:r>
    </w:p>
    <w:p w14:paraId="619DCBCE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7DA09651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14B3A4A1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4ABF6A10" w14:textId="77777777" w:rsidR="00421FCC" w:rsidRDefault="00421FCC">
      <w:pPr>
        <w:shd w:val="clear" w:color="auto" w:fill="BFBFBF"/>
        <w:ind w:firstLine="480"/>
      </w:pPr>
      <w:r>
        <w:t xml:space="preserve">      "x": 3299,</w:t>
      </w:r>
    </w:p>
    <w:p w14:paraId="2C54BCC8" w14:textId="77777777" w:rsidR="00421FCC" w:rsidRDefault="00421FCC">
      <w:pPr>
        <w:shd w:val="clear" w:color="auto" w:fill="BFBFBF"/>
        <w:ind w:firstLine="480"/>
      </w:pPr>
      <w:r>
        <w:t xml:space="preserve">      "y": 365,</w:t>
      </w:r>
    </w:p>
    <w:p w14:paraId="49DB1DBF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76110119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05641EB0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CF9EA20" w14:textId="77777777" w:rsidR="00421FCC" w:rsidRDefault="00421FCC">
      <w:pPr>
        <w:shd w:val="clear" w:color="auto" w:fill="BFBFBF"/>
        <w:ind w:firstLine="480"/>
      </w:pPr>
      <w:r>
        <w:t xml:space="preserve">      "x": 3385,</w:t>
      </w:r>
    </w:p>
    <w:p w14:paraId="4A97C390" w14:textId="77777777" w:rsidR="00421FCC" w:rsidRDefault="00421FCC">
      <w:pPr>
        <w:shd w:val="clear" w:color="auto" w:fill="BFBFBF"/>
        <w:ind w:firstLine="480"/>
      </w:pPr>
      <w:r>
        <w:t xml:space="preserve">      "y": 365,</w:t>
      </w:r>
    </w:p>
    <w:p w14:paraId="3B36418E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2B7DC10D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1263C8BF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191903A2" w14:textId="77777777" w:rsidR="00421FCC" w:rsidRDefault="00421FCC">
      <w:pPr>
        <w:shd w:val="clear" w:color="auto" w:fill="BFBFBF"/>
        <w:ind w:firstLine="480"/>
      </w:pPr>
      <w:r>
        <w:t xml:space="preserve">      "x": 3430,</w:t>
      </w:r>
    </w:p>
    <w:p w14:paraId="6FAD12D3" w14:textId="77777777" w:rsidR="00421FCC" w:rsidRDefault="00421FCC">
      <w:pPr>
        <w:shd w:val="clear" w:color="auto" w:fill="BFBFBF"/>
        <w:ind w:firstLine="480"/>
      </w:pPr>
      <w:r>
        <w:t xml:space="preserve">      "y": 193,</w:t>
      </w:r>
    </w:p>
    <w:p w14:paraId="5DB81299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79AE71C9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3450360A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0435E797" w14:textId="77777777" w:rsidR="00421FCC" w:rsidRDefault="00421FCC">
      <w:pPr>
        <w:shd w:val="clear" w:color="auto" w:fill="BFBFBF"/>
        <w:ind w:firstLine="480"/>
      </w:pPr>
      <w:r>
        <w:t xml:space="preserve">      "x": 3473,</w:t>
      </w:r>
    </w:p>
    <w:p w14:paraId="23024A0C" w14:textId="77777777" w:rsidR="00421FCC" w:rsidRDefault="00421FCC">
      <w:pPr>
        <w:shd w:val="clear" w:color="auto" w:fill="BFBFBF"/>
        <w:ind w:firstLine="480"/>
      </w:pPr>
      <w:r>
        <w:t xml:space="preserve">      "y": 193,</w:t>
      </w:r>
    </w:p>
    <w:p w14:paraId="29DF7F0F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7E1A2DF9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4D62AD41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5D9D83EF" w14:textId="77777777" w:rsidR="00421FCC" w:rsidRDefault="00421FCC">
      <w:pPr>
        <w:shd w:val="clear" w:color="auto" w:fill="BFBFBF"/>
        <w:ind w:firstLine="480"/>
      </w:pPr>
      <w:r>
        <w:t xml:space="preserve">      "x": 3473,</w:t>
      </w:r>
    </w:p>
    <w:p w14:paraId="7EDB422F" w14:textId="77777777" w:rsidR="00421FCC" w:rsidRDefault="00421FCC">
      <w:pPr>
        <w:shd w:val="clear" w:color="auto" w:fill="BFBFBF"/>
        <w:ind w:firstLine="480"/>
      </w:pPr>
      <w:r>
        <w:t xml:space="preserve">      "y": 193,</w:t>
      </w:r>
    </w:p>
    <w:p w14:paraId="3C870786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233882A9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49F96536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7FAC9DF5" w14:textId="77777777" w:rsidR="00421FCC" w:rsidRDefault="00421FCC">
      <w:pPr>
        <w:shd w:val="clear" w:color="auto" w:fill="BFBFBF"/>
        <w:ind w:firstLine="480"/>
      </w:pPr>
      <w:r>
        <w:t xml:space="preserve">      "x": 3516,</w:t>
      </w:r>
    </w:p>
    <w:p w14:paraId="1C34BBF0" w14:textId="77777777" w:rsidR="00421FCC" w:rsidRDefault="00421FCC">
      <w:pPr>
        <w:shd w:val="clear" w:color="auto" w:fill="BFBFBF"/>
        <w:ind w:firstLine="480"/>
      </w:pPr>
      <w:r>
        <w:t xml:space="preserve">      "y": 193,</w:t>
      </w:r>
    </w:p>
    <w:p w14:paraId="2E1AAA73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5009C376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219C5CDC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06A33958" w14:textId="77777777" w:rsidR="00421FCC" w:rsidRDefault="00421FCC">
      <w:pPr>
        <w:shd w:val="clear" w:color="auto" w:fill="BFBFBF"/>
        <w:ind w:firstLine="480"/>
      </w:pPr>
      <w:r>
        <w:t xml:space="preserve">      "x": 3559,</w:t>
      </w:r>
    </w:p>
    <w:p w14:paraId="3EDB9B24" w14:textId="77777777" w:rsidR="00421FCC" w:rsidRDefault="00421FCC">
      <w:pPr>
        <w:shd w:val="clear" w:color="auto" w:fill="BFBFBF"/>
        <w:ind w:firstLine="480"/>
      </w:pPr>
      <w:r>
        <w:t xml:space="preserve">      "y": 193,</w:t>
      </w:r>
    </w:p>
    <w:p w14:paraId="09DB9A6F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48C04C72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14418D21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31CFEB0E" w14:textId="77777777" w:rsidR="00421FCC" w:rsidRDefault="00421FCC">
      <w:pPr>
        <w:shd w:val="clear" w:color="auto" w:fill="BFBFBF"/>
        <w:ind w:firstLine="480"/>
      </w:pPr>
      <w:r>
        <w:t xml:space="preserve">      "x": 3602,</w:t>
      </w:r>
    </w:p>
    <w:p w14:paraId="1079372E" w14:textId="77777777" w:rsidR="00421FCC" w:rsidRDefault="00421FCC">
      <w:pPr>
        <w:shd w:val="clear" w:color="auto" w:fill="BFBFBF"/>
        <w:ind w:firstLine="480"/>
      </w:pPr>
      <w:r>
        <w:t xml:space="preserve">      "y": 193,</w:t>
      </w:r>
    </w:p>
    <w:p w14:paraId="154690F1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4F332DFD" w14:textId="77777777" w:rsidR="00421FCC" w:rsidRDefault="00421FCC">
      <w:pPr>
        <w:shd w:val="clear" w:color="auto" w:fill="BFBFBF"/>
        <w:ind w:firstLine="480"/>
      </w:pPr>
      <w:r>
        <w:lastRenderedPageBreak/>
        <w:t xml:space="preserve">    },</w:t>
      </w:r>
    </w:p>
    <w:p w14:paraId="797824D7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112A3575" w14:textId="77777777" w:rsidR="00421FCC" w:rsidRDefault="00421FCC">
      <w:pPr>
        <w:shd w:val="clear" w:color="auto" w:fill="BFBFBF"/>
        <w:ind w:firstLine="480"/>
      </w:pPr>
      <w:r>
        <w:t xml:space="preserve">      "x": 3645,</w:t>
      </w:r>
    </w:p>
    <w:p w14:paraId="1B518BF8" w14:textId="77777777" w:rsidR="00421FCC" w:rsidRDefault="00421FCC">
      <w:pPr>
        <w:shd w:val="clear" w:color="auto" w:fill="BFBFBF"/>
        <w:ind w:firstLine="480"/>
      </w:pPr>
      <w:r>
        <w:t xml:space="preserve">      "y": 193,</w:t>
      </w:r>
    </w:p>
    <w:p w14:paraId="227360FE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3F5CB715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62E86D0E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09AC966B" w14:textId="77777777" w:rsidR="00421FCC" w:rsidRDefault="00421FCC">
      <w:pPr>
        <w:shd w:val="clear" w:color="auto" w:fill="BFBFBF"/>
        <w:ind w:firstLine="480"/>
      </w:pPr>
      <w:r>
        <w:t xml:space="preserve">      "x": 3688,</w:t>
      </w:r>
    </w:p>
    <w:p w14:paraId="3D1342AA" w14:textId="77777777" w:rsidR="00421FCC" w:rsidRDefault="00421FCC">
      <w:pPr>
        <w:shd w:val="clear" w:color="auto" w:fill="BFBFBF"/>
        <w:ind w:firstLine="480"/>
      </w:pPr>
      <w:r>
        <w:t xml:space="preserve">      "y": 193,</w:t>
      </w:r>
    </w:p>
    <w:p w14:paraId="26F14BA7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11EFFB9F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3E94ADD9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8DE2250" w14:textId="77777777" w:rsidR="00421FCC" w:rsidRDefault="00421FCC">
      <w:pPr>
        <w:shd w:val="clear" w:color="auto" w:fill="BFBFBF"/>
        <w:ind w:firstLine="480"/>
      </w:pPr>
      <w:r>
        <w:t xml:space="preserve">      "x": 3731,</w:t>
      </w:r>
    </w:p>
    <w:p w14:paraId="2CD75804" w14:textId="77777777" w:rsidR="00421FCC" w:rsidRDefault="00421FCC">
      <w:pPr>
        <w:shd w:val="clear" w:color="auto" w:fill="BFBFBF"/>
        <w:ind w:firstLine="480"/>
      </w:pPr>
      <w:r>
        <w:t xml:space="preserve">      "y": 193,</w:t>
      </w:r>
    </w:p>
    <w:p w14:paraId="5C585C15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44D1682C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309631F5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0D0752E8" w14:textId="77777777" w:rsidR="00421FCC" w:rsidRDefault="00421FCC">
      <w:pPr>
        <w:shd w:val="clear" w:color="auto" w:fill="BFBFBF"/>
        <w:ind w:firstLine="480"/>
      </w:pPr>
      <w:r>
        <w:t xml:space="preserve">      "x": 3901,</w:t>
      </w:r>
    </w:p>
    <w:p w14:paraId="6D044C05" w14:textId="77777777" w:rsidR="00421FCC" w:rsidRDefault="00421FCC">
      <w:pPr>
        <w:shd w:val="clear" w:color="auto" w:fill="BFBFBF"/>
        <w:ind w:firstLine="480"/>
      </w:pPr>
      <w:r>
        <w:t xml:space="preserve">      "y": 193,</w:t>
      </w:r>
    </w:p>
    <w:p w14:paraId="58E54F6E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7025134A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5961E00A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1ADCB7AD" w14:textId="77777777" w:rsidR="00421FCC" w:rsidRDefault="00421FCC">
      <w:pPr>
        <w:shd w:val="clear" w:color="auto" w:fill="BFBFBF"/>
        <w:ind w:firstLine="480"/>
      </w:pPr>
      <w:r>
        <w:t xml:space="preserve">      "x": 3944,</w:t>
      </w:r>
    </w:p>
    <w:p w14:paraId="207F2BBC" w14:textId="77777777" w:rsidR="00421FCC" w:rsidRDefault="00421FCC">
      <w:pPr>
        <w:shd w:val="clear" w:color="auto" w:fill="BFBFBF"/>
        <w:ind w:firstLine="480"/>
      </w:pPr>
      <w:r>
        <w:t xml:space="preserve">      "y": 193,</w:t>
      </w:r>
    </w:p>
    <w:p w14:paraId="49BD9480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08F6DE1A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01B338A2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53904045" w14:textId="77777777" w:rsidR="00421FCC" w:rsidRDefault="00421FCC">
      <w:pPr>
        <w:shd w:val="clear" w:color="auto" w:fill="BFBFBF"/>
        <w:ind w:firstLine="480"/>
      </w:pPr>
      <w:r>
        <w:t xml:space="preserve">      "x": 3987,</w:t>
      </w:r>
    </w:p>
    <w:p w14:paraId="5FFE715B" w14:textId="77777777" w:rsidR="00421FCC" w:rsidRDefault="00421FCC">
      <w:pPr>
        <w:shd w:val="clear" w:color="auto" w:fill="BFBFBF"/>
        <w:ind w:firstLine="480"/>
      </w:pPr>
      <w:r>
        <w:t xml:space="preserve">      "y": 193,</w:t>
      </w:r>
    </w:p>
    <w:p w14:paraId="3F4F9C2E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6C276EAB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3FCD8DC8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4BC50EA4" w14:textId="77777777" w:rsidR="00421FCC" w:rsidRDefault="00421FCC">
      <w:pPr>
        <w:shd w:val="clear" w:color="auto" w:fill="BFBFBF"/>
        <w:ind w:firstLine="480"/>
      </w:pPr>
      <w:r>
        <w:t xml:space="preserve">      "x": 4030,</w:t>
      </w:r>
    </w:p>
    <w:p w14:paraId="61CF9360" w14:textId="77777777" w:rsidR="00421FCC" w:rsidRDefault="00421FCC">
      <w:pPr>
        <w:shd w:val="clear" w:color="auto" w:fill="BFBFBF"/>
        <w:ind w:firstLine="480"/>
      </w:pPr>
      <w:r>
        <w:t xml:space="preserve">      "y": 365,</w:t>
      </w:r>
    </w:p>
    <w:p w14:paraId="7355B5FE" w14:textId="77777777" w:rsidR="00421FCC" w:rsidRDefault="00421FCC">
      <w:pPr>
        <w:shd w:val="clear" w:color="auto" w:fill="BFBFBF"/>
        <w:ind w:firstLine="480"/>
      </w:pPr>
      <w:r>
        <w:t xml:space="preserve">      "type": 1</w:t>
      </w:r>
    </w:p>
    <w:p w14:paraId="3A33D599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71962007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27579764" w14:textId="77777777" w:rsidR="00421FCC" w:rsidRDefault="00421FCC">
      <w:pPr>
        <w:shd w:val="clear" w:color="auto" w:fill="BFBFBF"/>
        <w:ind w:firstLine="480"/>
      </w:pPr>
      <w:r>
        <w:t xml:space="preserve">      "x": 4287,</w:t>
      </w:r>
    </w:p>
    <w:p w14:paraId="6657B210" w14:textId="77777777" w:rsidR="00421FCC" w:rsidRDefault="00421FCC">
      <w:pPr>
        <w:shd w:val="clear" w:color="auto" w:fill="BFBFBF"/>
        <w:ind w:firstLine="480"/>
      </w:pPr>
      <w:r>
        <w:t xml:space="preserve">      "y": 365,</w:t>
      </w:r>
    </w:p>
    <w:p w14:paraId="4D570EBE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1FDD5D53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0A520BE0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089E583C" w14:textId="77777777" w:rsidR="00421FCC" w:rsidRDefault="00421FCC">
      <w:pPr>
        <w:shd w:val="clear" w:color="auto" w:fill="BFBFBF"/>
        <w:ind w:firstLine="480"/>
      </w:pPr>
      <w:r>
        <w:t xml:space="preserve">      "x": 4330,</w:t>
      </w:r>
    </w:p>
    <w:p w14:paraId="3DABB0B1" w14:textId="77777777" w:rsidR="00421FCC" w:rsidRDefault="00421FCC">
      <w:pPr>
        <w:shd w:val="clear" w:color="auto" w:fill="BFBFBF"/>
        <w:ind w:firstLine="480"/>
      </w:pPr>
      <w:r>
        <w:t xml:space="preserve">      "y": 365,</w:t>
      </w:r>
    </w:p>
    <w:p w14:paraId="7EA6474B" w14:textId="77777777" w:rsidR="00421FCC" w:rsidRDefault="00421FCC">
      <w:pPr>
        <w:shd w:val="clear" w:color="auto" w:fill="BFBFBF"/>
        <w:ind w:firstLine="480"/>
      </w:pPr>
      <w:r>
        <w:t xml:space="preserve">      "type": 2</w:t>
      </w:r>
    </w:p>
    <w:p w14:paraId="4C0A1603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39FB3E0B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7687F460" w14:textId="77777777" w:rsidR="00421FCC" w:rsidRDefault="00421FCC">
      <w:pPr>
        <w:shd w:val="clear" w:color="auto" w:fill="BFBFBF"/>
        <w:ind w:firstLine="480"/>
      </w:pPr>
      <w:r>
        <w:t xml:space="preserve">      "x": 5058,</w:t>
      </w:r>
    </w:p>
    <w:p w14:paraId="58B6F28C" w14:textId="77777777" w:rsidR="00421FCC" w:rsidRDefault="00421FCC">
      <w:pPr>
        <w:shd w:val="clear" w:color="auto" w:fill="BFBFBF"/>
        <w:ind w:firstLine="480"/>
      </w:pPr>
      <w:r>
        <w:t xml:space="preserve">      "y": 365,</w:t>
      </w:r>
    </w:p>
    <w:p w14:paraId="7D83BF72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42546968" w14:textId="77777777" w:rsidR="00421FCC" w:rsidRDefault="00421FCC">
      <w:pPr>
        <w:shd w:val="clear" w:color="auto" w:fill="BFBFBF"/>
        <w:ind w:firstLine="480"/>
      </w:pPr>
      <w:r>
        <w:lastRenderedPageBreak/>
        <w:t xml:space="preserve">    },</w:t>
      </w:r>
    </w:p>
    <w:p w14:paraId="3B5C9153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93FEF1F" w14:textId="77777777" w:rsidR="00421FCC" w:rsidRDefault="00421FCC">
      <w:pPr>
        <w:shd w:val="clear" w:color="auto" w:fill="BFBFBF"/>
        <w:ind w:firstLine="480"/>
      </w:pPr>
      <w:r>
        <w:t xml:space="preserve">      "x": 5187,</w:t>
      </w:r>
    </w:p>
    <w:p w14:paraId="54C56D86" w14:textId="77777777" w:rsidR="00421FCC" w:rsidRDefault="00421FCC">
      <w:pPr>
        <w:shd w:val="clear" w:color="auto" w:fill="BFBFBF"/>
        <w:ind w:firstLine="480"/>
      </w:pPr>
      <w:r>
        <w:t xml:space="preserve">      "y": 193,</w:t>
      </w:r>
    </w:p>
    <w:p w14:paraId="350791C9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7E709944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40B4D052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73A8B520" w14:textId="77777777" w:rsidR="00421FCC" w:rsidRDefault="00421FCC">
      <w:pPr>
        <w:shd w:val="clear" w:color="auto" w:fill="BFBFBF"/>
        <w:ind w:firstLine="480"/>
      </w:pPr>
      <w:r>
        <w:t xml:space="preserve">      "x": 5230,</w:t>
      </w:r>
    </w:p>
    <w:p w14:paraId="2A397693" w14:textId="77777777" w:rsidR="00421FCC" w:rsidRDefault="00421FCC">
      <w:pPr>
        <w:shd w:val="clear" w:color="auto" w:fill="BFBFBF"/>
        <w:ind w:firstLine="480"/>
      </w:pPr>
      <w:r>
        <w:t xml:space="preserve">      "y": 193,</w:t>
      </w:r>
    </w:p>
    <w:p w14:paraId="7986B93E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407D898B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2B126374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7B7E1754" w14:textId="77777777" w:rsidR="00421FCC" w:rsidRDefault="00421FCC">
      <w:pPr>
        <w:shd w:val="clear" w:color="auto" w:fill="BFBFBF"/>
        <w:ind w:firstLine="480"/>
      </w:pPr>
      <w:r>
        <w:t xml:space="preserve">      "x": 5273,</w:t>
      </w:r>
    </w:p>
    <w:p w14:paraId="2F51E894" w14:textId="77777777" w:rsidR="00421FCC" w:rsidRDefault="00421FCC">
      <w:pPr>
        <w:shd w:val="clear" w:color="auto" w:fill="BFBFBF"/>
        <w:ind w:firstLine="480"/>
      </w:pPr>
      <w:r>
        <w:t xml:space="preserve">      "y": 193,</w:t>
      </w:r>
    </w:p>
    <w:p w14:paraId="7454415E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5F5C978D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7E2EE558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8215B1A" w14:textId="77777777" w:rsidR="00421FCC" w:rsidRDefault="00421FCC">
      <w:pPr>
        <w:shd w:val="clear" w:color="auto" w:fill="BFBFBF"/>
        <w:ind w:firstLine="480"/>
      </w:pPr>
      <w:r>
        <w:t xml:space="preserve">      "x": 5488,</w:t>
      </w:r>
    </w:p>
    <w:p w14:paraId="62B0D148" w14:textId="77777777" w:rsidR="00421FCC" w:rsidRDefault="00421FCC">
      <w:pPr>
        <w:shd w:val="clear" w:color="auto" w:fill="BFBFBF"/>
        <w:ind w:firstLine="480"/>
      </w:pPr>
      <w:r>
        <w:t xml:space="preserve">      "y": 193,</w:t>
      </w:r>
    </w:p>
    <w:p w14:paraId="34599305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6B69F4D0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5AE1D323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246DBE0F" w14:textId="77777777" w:rsidR="00421FCC" w:rsidRDefault="00421FCC">
      <w:pPr>
        <w:shd w:val="clear" w:color="auto" w:fill="BFBFBF"/>
        <w:ind w:firstLine="480"/>
      </w:pPr>
      <w:r>
        <w:t xml:space="preserve">      "x": 5574,</w:t>
      </w:r>
    </w:p>
    <w:p w14:paraId="2120FED9" w14:textId="77777777" w:rsidR="00421FCC" w:rsidRDefault="00421FCC">
      <w:pPr>
        <w:shd w:val="clear" w:color="auto" w:fill="BFBFBF"/>
        <w:ind w:firstLine="480"/>
      </w:pPr>
      <w:r>
        <w:t xml:space="preserve">      "y": 193,</w:t>
      </w:r>
    </w:p>
    <w:p w14:paraId="09DD838E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120CA552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0A2F0040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48295956" w14:textId="77777777" w:rsidR="00421FCC" w:rsidRDefault="00421FCC">
      <w:pPr>
        <w:shd w:val="clear" w:color="auto" w:fill="BFBFBF"/>
        <w:ind w:firstLine="480"/>
      </w:pPr>
      <w:r>
        <w:t xml:space="preserve">      "x": 5617,</w:t>
      </w:r>
    </w:p>
    <w:p w14:paraId="75551A05" w14:textId="77777777" w:rsidR="00421FCC" w:rsidRDefault="00421FCC">
      <w:pPr>
        <w:shd w:val="clear" w:color="auto" w:fill="BFBFBF"/>
        <w:ind w:firstLine="480"/>
      </w:pPr>
      <w:r>
        <w:t xml:space="preserve">      "y": 193,</w:t>
      </w:r>
    </w:p>
    <w:p w14:paraId="5CD43397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53CC18C6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57DF3381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28C7B1F5" w14:textId="77777777" w:rsidR="00421FCC" w:rsidRDefault="00421FCC">
      <w:pPr>
        <w:shd w:val="clear" w:color="auto" w:fill="BFBFBF"/>
        <w:ind w:firstLine="480"/>
      </w:pPr>
      <w:r>
        <w:t xml:space="preserve">      "x": 5531,</w:t>
      </w:r>
    </w:p>
    <w:p w14:paraId="1002D288" w14:textId="77777777" w:rsidR="00421FCC" w:rsidRDefault="00421FCC">
      <w:pPr>
        <w:shd w:val="clear" w:color="auto" w:fill="BFBFBF"/>
        <w:ind w:firstLine="480"/>
      </w:pPr>
      <w:r>
        <w:t xml:space="preserve">      "y": 365,</w:t>
      </w:r>
    </w:p>
    <w:p w14:paraId="57536CAB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367CBDFA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6A910233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580E4B52" w14:textId="77777777" w:rsidR="00421FCC" w:rsidRDefault="00421FCC">
      <w:pPr>
        <w:shd w:val="clear" w:color="auto" w:fill="BFBFBF"/>
        <w:ind w:firstLine="480"/>
      </w:pPr>
      <w:r>
        <w:t xml:space="preserve">      "x": 5574,</w:t>
      </w:r>
    </w:p>
    <w:p w14:paraId="376C7F1A" w14:textId="77777777" w:rsidR="00421FCC" w:rsidRDefault="00421FCC">
      <w:pPr>
        <w:shd w:val="clear" w:color="auto" w:fill="BFBFBF"/>
        <w:ind w:firstLine="480"/>
      </w:pPr>
      <w:r>
        <w:t xml:space="preserve">      "y": 365,</w:t>
      </w:r>
    </w:p>
    <w:p w14:paraId="5854DB04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4A6308BC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5452FDCC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0EDF4B5C" w14:textId="77777777" w:rsidR="00421FCC" w:rsidRDefault="00421FCC">
      <w:pPr>
        <w:shd w:val="clear" w:color="auto" w:fill="BFBFBF"/>
        <w:ind w:firstLine="480"/>
      </w:pPr>
      <w:r>
        <w:t xml:space="preserve">      "x": 7202,</w:t>
      </w:r>
    </w:p>
    <w:p w14:paraId="275AD081" w14:textId="77777777" w:rsidR="00421FCC" w:rsidRDefault="00421FCC">
      <w:pPr>
        <w:shd w:val="clear" w:color="auto" w:fill="BFBFBF"/>
        <w:ind w:firstLine="480"/>
      </w:pPr>
      <w:r>
        <w:t xml:space="preserve">      "y": 365,</w:t>
      </w:r>
    </w:p>
    <w:p w14:paraId="61FDB4A9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5D08A264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2F4ABEDB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18899F1" w14:textId="77777777" w:rsidR="00421FCC" w:rsidRDefault="00421FCC">
      <w:pPr>
        <w:shd w:val="clear" w:color="auto" w:fill="BFBFBF"/>
        <w:ind w:firstLine="480"/>
      </w:pPr>
      <w:r>
        <w:t xml:space="preserve">      "x": 7245,</w:t>
      </w:r>
    </w:p>
    <w:p w14:paraId="5086B034" w14:textId="77777777" w:rsidR="00421FCC" w:rsidRDefault="00421FCC">
      <w:pPr>
        <w:shd w:val="clear" w:color="auto" w:fill="BFBFBF"/>
        <w:ind w:firstLine="480"/>
      </w:pPr>
      <w:r>
        <w:t xml:space="preserve">      "y": 365,</w:t>
      </w:r>
    </w:p>
    <w:p w14:paraId="5A22AC2E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7F34531F" w14:textId="77777777" w:rsidR="00421FCC" w:rsidRDefault="00421FCC">
      <w:pPr>
        <w:shd w:val="clear" w:color="auto" w:fill="BFBFBF"/>
        <w:ind w:firstLine="480"/>
      </w:pPr>
      <w:r>
        <w:lastRenderedPageBreak/>
        <w:t xml:space="preserve">    },</w:t>
      </w:r>
    </w:p>
    <w:p w14:paraId="1565DA7B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7F7B4ADD" w14:textId="77777777" w:rsidR="00421FCC" w:rsidRDefault="00421FCC">
      <w:pPr>
        <w:shd w:val="clear" w:color="auto" w:fill="BFBFBF"/>
        <w:ind w:firstLine="480"/>
      </w:pPr>
      <w:r>
        <w:t xml:space="preserve">      "x": 7331,</w:t>
      </w:r>
    </w:p>
    <w:p w14:paraId="37F40A9B" w14:textId="77777777" w:rsidR="00421FCC" w:rsidRDefault="00421FCC">
      <w:pPr>
        <w:shd w:val="clear" w:color="auto" w:fill="BFBFBF"/>
        <w:ind w:firstLine="480"/>
      </w:pPr>
      <w:r>
        <w:t xml:space="preserve">      "y": 365,</w:t>
      </w:r>
    </w:p>
    <w:p w14:paraId="28479BC6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5E2FCEFF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6B250532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064532F9" w14:textId="77777777" w:rsidR="00421FCC" w:rsidRDefault="00421FCC">
      <w:pPr>
        <w:shd w:val="clear" w:color="auto" w:fill="BFBFBF"/>
        <w:ind w:firstLine="480"/>
      </w:pPr>
      <w:r>
        <w:t xml:space="preserve">      "x": 9090,</w:t>
      </w:r>
    </w:p>
    <w:p w14:paraId="27C12BD6" w14:textId="77777777" w:rsidR="00421FCC" w:rsidRDefault="00421FCC">
      <w:pPr>
        <w:shd w:val="clear" w:color="auto" w:fill="BFBFBF"/>
        <w:ind w:firstLine="480"/>
      </w:pPr>
      <w:r>
        <w:t xml:space="preserve">      "y": 64,</w:t>
      </w:r>
    </w:p>
    <w:p w14:paraId="38BB7F1E" w14:textId="77777777" w:rsidR="00421FCC" w:rsidRDefault="00421FCC">
      <w:pPr>
        <w:shd w:val="clear" w:color="auto" w:fill="BFBFBF"/>
        <w:ind w:firstLine="480"/>
      </w:pPr>
      <w:r>
        <w:t xml:space="preserve">      "type": 0,</w:t>
      </w:r>
    </w:p>
    <w:p w14:paraId="0C087B97" w14:textId="77777777" w:rsidR="00421FCC" w:rsidRDefault="00421FCC">
      <w:pPr>
        <w:shd w:val="clear" w:color="auto" w:fill="BFBFBF"/>
        <w:ind w:firstLine="480"/>
      </w:pPr>
      <w:r>
        <w:t xml:space="preserve">      "color": 1,</w:t>
      </w:r>
    </w:p>
    <w:p w14:paraId="3C7A1397" w14:textId="77777777" w:rsidR="00421FCC" w:rsidRDefault="00421FCC">
      <w:pPr>
        <w:shd w:val="clear" w:color="auto" w:fill="BFBFBF"/>
        <w:ind w:firstLine="480"/>
      </w:pPr>
      <w:r>
        <w:t xml:space="preserve">      "brick_num": 11,</w:t>
      </w:r>
    </w:p>
    <w:p w14:paraId="324E697D" w14:textId="77777777" w:rsidR="00421FCC" w:rsidRDefault="00421FCC">
      <w:pPr>
        <w:shd w:val="clear" w:color="auto" w:fill="BFBFBF"/>
        <w:ind w:firstLine="480"/>
      </w:pPr>
      <w:r>
        <w:t xml:space="preserve">      "direction": 1</w:t>
      </w:r>
    </w:p>
    <w:p w14:paraId="0531ADE4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5DE8B042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42BEC92A" w14:textId="77777777" w:rsidR="00421FCC" w:rsidRDefault="00421FCC">
      <w:pPr>
        <w:shd w:val="clear" w:color="auto" w:fill="BFBFBF"/>
        <w:ind w:firstLine="480"/>
      </w:pPr>
      <w:r>
        <w:t xml:space="preserve">      "x": 9310,</w:t>
      </w:r>
    </w:p>
    <w:p w14:paraId="2C382D65" w14:textId="77777777" w:rsidR="00421FCC" w:rsidRDefault="00421FCC">
      <w:pPr>
        <w:shd w:val="clear" w:color="auto" w:fill="BFBFBF"/>
        <w:ind w:firstLine="480"/>
      </w:pPr>
      <w:r>
        <w:t xml:space="preserve">      "y": 64,</w:t>
      </w:r>
    </w:p>
    <w:p w14:paraId="02324D11" w14:textId="77777777" w:rsidR="00421FCC" w:rsidRDefault="00421FCC">
      <w:pPr>
        <w:shd w:val="clear" w:color="auto" w:fill="BFBFBF"/>
        <w:ind w:firstLine="480"/>
      </w:pPr>
      <w:r>
        <w:t xml:space="preserve">      "type": 0,</w:t>
      </w:r>
    </w:p>
    <w:p w14:paraId="5EC342B1" w14:textId="77777777" w:rsidR="00421FCC" w:rsidRDefault="00421FCC">
      <w:pPr>
        <w:shd w:val="clear" w:color="auto" w:fill="BFBFBF"/>
        <w:ind w:firstLine="480"/>
      </w:pPr>
      <w:r>
        <w:t xml:space="preserve">      "color": 1,</w:t>
      </w:r>
    </w:p>
    <w:p w14:paraId="03E25F04" w14:textId="77777777" w:rsidR="00421FCC" w:rsidRDefault="00421FCC">
      <w:pPr>
        <w:shd w:val="clear" w:color="auto" w:fill="BFBFBF"/>
        <w:ind w:firstLine="480"/>
      </w:pPr>
      <w:r>
        <w:t xml:space="preserve">      "brick_num": 7,</w:t>
      </w:r>
    </w:p>
    <w:p w14:paraId="1E63D759" w14:textId="77777777" w:rsidR="00421FCC" w:rsidRDefault="00421FCC">
      <w:pPr>
        <w:shd w:val="clear" w:color="auto" w:fill="BFBFBF"/>
        <w:ind w:firstLine="480"/>
      </w:pPr>
      <w:r>
        <w:t xml:space="preserve">      "direction": 0</w:t>
      </w:r>
    </w:p>
    <w:p w14:paraId="77494254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508277EA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383F3F53" w14:textId="77777777" w:rsidR="00421FCC" w:rsidRDefault="00421FCC">
      <w:pPr>
        <w:shd w:val="clear" w:color="auto" w:fill="BFBFBF"/>
        <w:ind w:firstLine="480"/>
      </w:pPr>
      <w:r>
        <w:t xml:space="preserve">      "x": 9310,</w:t>
      </w:r>
    </w:p>
    <w:p w14:paraId="6D6D1B88" w14:textId="77777777" w:rsidR="00421FCC" w:rsidRDefault="00421FCC">
      <w:pPr>
        <w:shd w:val="clear" w:color="auto" w:fill="BFBFBF"/>
        <w:ind w:firstLine="480"/>
      </w:pPr>
      <w:r>
        <w:t xml:space="preserve">      "y": 406,</w:t>
      </w:r>
    </w:p>
    <w:p w14:paraId="0DC61C15" w14:textId="77777777" w:rsidR="00421FCC" w:rsidRDefault="00421FCC">
      <w:pPr>
        <w:shd w:val="clear" w:color="auto" w:fill="BFBFBF"/>
        <w:ind w:firstLine="480"/>
      </w:pPr>
      <w:r>
        <w:t xml:space="preserve">      "type": 0,</w:t>
      </w:r>
    </w:p>
    <w:p w14:paraId="043005DC" w14:textId="77777777" w:rsidR="00421FCC" w:rsidRDefault="00421FCC">
      <w:pPr>
        <w:shd w:val="clear" w:color="auto" w:fill="BFBFBF"/>
        <w:ind w:firstLine="480"/>
      </w:pPr>
      <w:r>
        <w:t xml:space="preserve">      "color": 1,</w:t>
      </w:r>
    </w:p>
    <w:p w14:paraId="415D6D30" w14:textId="77777777" w:rsidR="00421FCC" w:rsidRDefault="00421FCC">
      <w:pPr>
        <w:shd w:val="clear" w:color="auto" w:fill="BFBFBF"/>
        <w:ind w:firstLine="480"/>
      </w:pPr>
      <w:r>
        <w:t xml:space="preserve">      "brick_num": 7,</w:t>
      </w:r>
    </w:p>
    <w:p w14:paraId="3832A0FB" w14:textId="77777777" w:rsidR="00421FCC" w:rsidRDefault="00421FCC">
      <w:pPr>
        <w:shd w:val="clear" w:color="auto" w:fill="BFBFBF"/>
        <w:ind w:firstLine="480"/>
      </w:pPr>
      <w:r>
        <w:t xml:space="preserve">      "direction": 0</w:t>
      </w:r>
    </w:p>
    <w:p w14:paraId="09568F29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58BEC06E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28E92011" w14:textId="77777777" w:rsidR="00421FCC" w:rsidRDefault="00421FCC">
      <w:pPr>
        <w:shd w:val="clear" w:color="auto" w:fill="BFBFBF"/>
        <w:ind w:firstLine="480"/>
      </w:pPr>
      <w:r>
        <w:t xml:space="preserve">      "x": 9310,</w:t>
      </w:r>
    </w:p>
    <w:p w14:paraId="127FF96E" w14:textId="77777777" w:rsidR="00421FCC" w:rsidRDefault="00421FCC">
      <w:pPr>
        <w:shd w:val="clear" w:color="auto" w:fill="BFBFBF"/>
        <w:ind w:firstLine="480"/>
      </w:pPr>
      <w:r>
        <w:t xml:space="preserve">      "y": 449,</w:t>
      </w:r>
    </w:p>
    <w:p w14:paraId="5290AEDA" w14:textId="77777777" w:rsidR="00421FCC" w:rsidRDefault="00421FCC">
      <w:pPr>
        <w:shd w:val="clear" w:color="auto" w:fill="BFBFBF"/>
        <w:ind w:firstLine="480"/>
      </w:pPr>
      <w:r>
        <w:t xml:space="preserve">      "type": 0,</w:t>
      </w:r>
    </w:p>
    <w:p w14:paraId="1390BC63" w14:textId="77777777" w:rsidR="00421FCC" w:rsidRDefault="00421FCC">
      <w:pPr>
        <w:shd w:val="clear" w:color="auto" w:fill="BFBFBF"/>
        <w:ind w:firstLine="480"/>
      </w:pPr>
      <w:r>
        <w:t xml:space="preserve">      "color": 1,</w:t>
      </w:r>
    </w:p>
    <w:p w14:paraId="3297D79D" w14:textId="77777777" w:rsidR="00421FCC" w:rsidRDefault="00421FCC">
      <w:pPr>
        <w:shd w:val="clear" w:color="auto" w:fill="BFBFBF"/>
        <w:ind w:firstLine="480"/>
      </w:pPr>
      <w:r>
        <w:t xml:space="preserve">      "brick_num": 7,</w:t>
      </w:r>
    </w:p>
    <w:p w14:paraId="06377DFA" w14:textId="77777777" w:rsidR="00421FCC" w:rsidRDefault="00421FCC">
      <w:pPr>
        <w:shd w:val="clear" w:color="auto" w:fill="BFBFBF"/>
        <w:ind w:firstLine="480"/>
      </w:pPr>
      <w:r>
        <w:t xml:space="preserve">      "direction": 0</w:t>
      </w:r>
    </w:p>
    <w:p w14:paraId="19E88E6E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09ACC4B1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44026CA7" w14:textId="77777777" w:rsidR="00421FCC" w:rsidRDefault="00421FCC">
      <w:pPr>
        <w:shd w:val="clear" w:color="auto" w:fill="BFBFBF"/>
        <w:ind w:firstLine="480"/>
      </w:pPr>
      <w:r>
        <w:t xml:space="preserve">      "x": 9310,</w:t>
      </w:r>
    </w:p>
    <w:p w14:paraId="2C0F1EE8" w14:textId="77777777" w:rsidR="00421FCC" w:rsidRDefault="00421FCC">
      <w:pPr>
        <w:shd w:val="clear" w:color="auto" w:fill="BFBFBF"/>
        <w:ind w:firstLine="480"/>
      </w:pPr>
      <w:r>
        <w:t xml:space="preserve">      "y": 492,</w:t>
      </w:r>
    </w:p>
    <w:p w14:paraId="5B2174C2" w14:textId="77777777" w:rsidR="00421FCC" w:rsidRDefault="00421FCC">
      <w:pPr>
        <w:shd w:val="clear" w:color="auto" w:fill="BFBFBF"/>
        <w:ind w:firstLine="480"/>
      </w:pPr>
      <w:r>
        <w:t xml:space="preserve">      "type": 0,</w:t>
      </w:r>
    </w:p>
    <w:p w14:paraId="2D892572" w14:textId="77777777" w:rsidR="00421FCC" w:rsidRDefault="00421FCC">
      <w:pPr>
        <w:shd w:val="clear" w:color="auto" w:fill="BFBFBF"/>
        <w:ind w:firstLine="480"/>
      </w:pPr>
      <w:r>
        <w:t xml:space="preserve">      "color": 1,</w:t>
      </w:r>
    </w:p>
    <w:p w14:paraId="016E60A2" w14:textId="77777777" w:rsidR="00421FCC" w:rsidRDefault="00421FCC">
      <w:pPr>
        <w:shd w:val="clear" w:color="auto" w:fill="BFBFBF"/>
        <w:ind w:firstLine="480"/>
      </w:pPr>
      <w:r>
        <w:t xml:space="preserve">      "brick_num": 7,</w:t>
      </w:r>
    </w:p>
    <w:p w14:paraId="027DCEA4" w14:textId="77777777" w:rsidR="00421FCC" w:rsidRDefault="00421FCC">
      <w:pPr>
        <w:shd w:val="clear" w:color="auto" w:fill="BFBFBF"/>
        <w:ind w:firstLine="480"/>
      </w:pPr>
      <w:r>
        <w:t xml:space="preserve">      "direction": 0</w:t>
      </w:r>
    </w:p>
    <w:p w14:paraId="2F6D2E5D" w14:textId="77777777" w:rsidR="00421FCC" w:rsidRDefault="00421FCC">
      <w:pPr>
        <w:shd w:val="clear" w:color="auto" w:fill="BFBFBF"/>
        <w:ind w:firstLine="480"/>
      </w:pPr>
      <w:r>
        <w:t xml:space="preserve">    }</w:t>
      </w:r>
    </w:p>
    <w:p w14:paraId="0A988163" w14:textId="77777777" w:rsidR="00421FCC" w:rsidRDefault="00421FCC">
      <w:pPr>
        <w:shd w:val="clear" w:color="auto" w:fill="BFBFBF"/>
        <w:ind w:firstLine="480"/>
      </w:pPr>
      <w:r>
        <w:t xml:space="preserve">  ],</w:t>
      </w:r>
    </w:p>
    <w:p w14:paraId="17A864C2" w14:textId="77777777" w:rsidR="00421FCC" w:rsidRDefault="00421FCC">
      <w:pPr>
        <w:shd w:val="clear" w:color="auto" w:fill="BFBFBF"/>
        <w:ind w:firstLine="480"/>
      </w:pPr>
      <w:r>
        <w:t xml:space="preserve">  "box": [</w:t>
      </w:r>
    </w:p>
    <w:p w14:paraId="322E21A2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2ECD1A0F" w14:textId="77777777" w:rsidR="00421FCC" w:rsidRDefault="00421FCC">
      <w:pPr>
        <w:shd w:val="clear" w:color="auto" w:fill="BFBFBF"/>
        <w:ind w:firstLine="480"/>
      </w:pPr>
      <w:r>
        <w:t xml:space="preserve">      "x": 135,</w:t>
      </w:r>
    </w:p>
    <w:p w14:paraId="0D6D7740" w14:textId="77777777" w:rsidR="00421FCC" w:rsidRDefault="00421FCC">
      <w:pPr>
        <w:shd w:val="clear" w:color="auto" w:fill="BFBFBF"/>
        <w:ind w:firstLine="480"/>
      </w:pPr>
      <w:r>
        <w:lastRenderedPageBreak/>
        <w:t xml:space="preserve">      "y": 365,</w:t>
      </w:r>
    </w:p>
    <w:p w14:paraId="3B847A26" w14:textId="77777777" w:rsidR="00421FCC" w:rsidRDefault="00421FCC">
      <w:pPr>
        <w:shd w:val="clear" w:color="auto" w:fill="BFBFBF"/>
        <w:ind w:firstLine="480"/>
      </w:pPr>
      <w:r>
        <w:t xml:space="preserve">      "type": 101</w:t>
      </w:r>
    </w:p>
    <w:p w14:paraId="644EE639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41E2F5C5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3AFB50F9" w14:textId="77777777" w:rsidR="00421FCC" w:rsidRDefault="00421FCC">
      <w:pPr>
        <w:shd w:val="clear" w:color="auto" w:fill="BFBFBF"/>
        <w:ind w:firstLine="480"/>
      </w:pPr>
      <w:r>
        <w:t xml:space="preserve">      "x": 225,</w:t>
      </w:r>
    </w:p>
    <w:p w14:paraId="565E2218" w14:textId="77777777" w:rsidR="00421FCC" w:rsidRDefault="00421FCC">
      <w:pPr>
        <w:shd w:val="clear" w:color="auto" w:fill="BFBFBF"/>
        <w:ind w:firstLine="480"/>
      </w:pPr>
      <w:r>
        <w:t xml:space="preserve">      "y": 365,</w:t>
      </w:r>
    </w:p>
    <w:p w14:paraId="744ED10D" w14:textId="77777777" w:rsidR="00421FCC" w:rsidRDefault="00421FCC">
      <w:pPr>
        <w:shd w:val="clear" w:color="auto" w:fill="BFBFBF"/>
        <w:ind w:firstLine="480"/>
      </w:pPr>
      <w:r>
        <w:t xml:space="preserve">      "type": 102</w:t>
      </w:r>
    </w:p>
    <w:p w14:paraId="0EB6D3DD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16EA8DBE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3F4C7E4D" w14:textId="77777777" w:rsidR="00421FCC" w:rsidRDefault="00421FCC">
      <w:pPr>
        <w:shd w:val="clear" w:color="auto" w:fill="BFBFBF"/>
        <w:ind w:firstLine="480"/>
      </w:pPr>
      <w:r>
        <w:t xml:space="preserve">      "x": 315,</w:t>
      </w:r>
    </w:p>
    <w:p w14:paraId="7496265D" w14:textId="77777777" w:rsidR="00421FCC" w:rsidRDefault="00421FCC">
      <w:pPr>
        <w:shd w:val="clear" w:color="auto" w:fill="BFBFBF"/>
        <w:ind w:firstLine="480"/>
      </w:pPr>
      <w:r>
        <w:t xml:space="preserve">      "y": 365,</w:t>
      </w:r>
    </w:p>
    <w:p w14:paraId="3F4AA82F" w14:textId="77777777" w:rsidR="00421FCC" w:rsidRDefault="00421FCC">
      <w:pPr>
        <w:shd w:val="clear" w:color="auto" w:fill="BFBFBF"/>
        <w:ind w:firstLine="480"/>
      </w:pPr>
      <w:r>
        <w:t xml:space="preserve">      "type": 103</w:t>
      </w:r>
    </w:p>
    <w:p w14:paraId="2E22EA38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0C802357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2AD86E8A" w14:textId="77777777" w:rsidR="00421FCC" w:rsidRDefault="00421FCC">
      <w:pPr>
        <w:shd w:val="clear" w:color="auto" w:fill="BFBFBF"/>
        <w:ind w:firstLine="480"/>
      </w:pPr>
      <w:r>
        <w:t xml:space="preserve">      "x": 405,</w:t>
      </w:r>
    </w:p>
    <w:p w14:paraId="4C1564DF" w14:textId="77777777" w:rsidR="00421FCC" w:rsidRDefault="00421FCC">
      <w:pPr>
        <w:shd w:val="clear" w:color="auto" w:fill="BFBFBF"/>
        <w:ind w:firstLine="480"/>
      </w:pPr>
      <w:r>
        <w:t xml:space="preserve">      "y": 365,</w:t>
      </w:r>
    </w:p>
    <w:p w14:paraId="6BCB9673" w14:textId="77777777" w:rsidR="00421FCC" w:rsidRDefault="00421FCC">
      <w:pPr>
        <w:shd w:val="clear" w:color="auto" w:fill="BFBFBF"/>
        <w:ind w:firstLine="480"/>
      </w:pPr>
      <w:r>
        <w:t xml:space="preserve">      "type": 104</w:t>
      </w:r>
    </w:p>
    <w:p w14:paraId="7C57B901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4C6145B0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4ABB412F" w14:textId="77777777" w:rsidR="00421FCC" w:rsidRDefault="00421FCC">
      <w:pPr>
        <w:shd w:val="clear" w:color="auto" w:fill="BFBFBF"/>
        <w:ind w:firstLine="480"/>
      </w:pPr>
      <w:r>
        <w:t xml:space="preserve">      "x": 495,</w:t>
      </w:r>
    </w:p>
    <w:p w14:paraId="0CC09686" w14:textId="77777777" w:rsidR="00421FCC" w:rsidRDefault="00421FCC">
      <w:pPr>
        <w:shd w:val="clear" w:color="auto" w:fill="BFBFBF"/>
        <w:ind w:firstLine="480"/>
      </w:pPr>
      <w:r>
        <w:t xml:space="preserve">      "y": 365,</w:t>
      </w:r>
    </w:p>
    <w:p w14:paraId="535B3C1D" w14:textId="77777777" w:rsidR="00421FCC" w:rsidRDefault="00421FCC">
      <w:pPr>
        <w:shd w:val="clear" w:color="auto" w:fill="BFBFBF"/>
        <w:ind w:firstLine="480"/>
      </w:pPr>
      <w:r>
        <w:t xml:space="preserve">      "type": 105</w:t>
      </w:r>
    </w:p>
    <w:p w14:paraId="6E1E0F88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1246BCEF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3ECADF49" w14:textId="77777777" w:rsidR="00421FCC" w:rsidRDefault="00421FCC">
      <w:pPr>
        <w:shd w:val="clear" w:color="auto" w:fill="BFBFBF"/>
        <w:ind w:firstLine="480"/>
      </w:pPr>
      <w:r>
        <w:t xml:space="preserve">      "x": 720,</w:t>
      </w:r>
    </w:p>
    <w:p w14:paraId="07E4D1C8" w14:textId="77777777" w:rsidR="00421FCC" w:rsidRDefault="00421FCC">
      <w:pPr>
        <w:shd w:val="clear" w:color="auto" w:fill="BFBFBF"/>
        <w:ind w:firstLine="480"/>
      </w:pPr>
      <w:r>
        <w:t xml:space="preserve">      "y": 365,</w:t>
      </w:r>
    </w:p>
    <w:p w14:paraId="7050AC76" w14:textId="77777777" w:rsidR="00421FCC" w:rsidRDefault="00421FCC">
      <w:pPr>
        <w:shd w:val="clear" w:color="auto" w:fill="BFBFBF"/>
        <w:ind w:firstLine="480"/>
      </w:pPr>
      <w:r>
        <w:t xml:space="preserve">      "type": 1</w:t>
      </w:r>
    </w:p>
    <w:p w14:paraId="61F51DA8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137F9A5D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21519D95" w14:textId="77777777" w:rsidR="00421FCC" w:rsidRDefault="00421FCC">
      <w:pPr>
        <w:shd w:val="clear" w:color="auto" w:fill="BFBFBF"/>
        <w:ind w:firstLine="480"/>
      </w:pPr>
      <w:r>
        <w:t xml:space="preserve">      "x": 901,</w:t>
      </w:r>
    </w:p>
    <w:p w14:paraId="53170EA8" w14:textId="77777777" w:rsidR="00421FCC" w:rsidRDefault="00421FCC">
      <w:pPr>
        <w:shd w:val="clear" w:color="auto" w:fill="BFBFBF"/>
        <w:ind w:firstLine="480"/>
      </w:pPr>
      <w:r>
        <w:t xml:space="preserve">      "y": 365,</w:t>
      </w:r>
    </w:p>
    <w:p w14:paraId="369A1F58" w14:textId="77777777" w:rsidR="00421FCC" w:rsidRDefault="00421FCC">
      <w:pPr>
        <w:shd w:val="clear" w:color="auto" w:fill="BFBFBF"/>
        <w:ind w:firstLine="480"/>
      </w:pPr>
      <w:r>
        <w:t xml:space="preserve">      "type": 3</w:t>
      </w:r>
    </w:p>
    <w:p w14:paraId="51B1446A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189A815C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7A615AA5" w14:textId="77777777" w:rsidR="00421FCC" w:rsidRDefault="00421FCC">
      <w:pPr>
        <w:shd w:val="clear" w:color="auto" w:fill="BFBFBF"/>
        <w:ind w:firstLine="480"/>
      </w:pPr>
      <w:r>
        <w:t xml:space="preserve">      "x": 987,</w:t>
      </w:r>
    </w:p>
    <w:p w14:paraId="03DF5CF0" w14:textId="77777777" w:rsidR="00421FCC" w:rsidRDefault="00421FCC">
      <w:pPr>
        <w:shd w:val="clear" w:color="auto" w:fill="BFBFBF"/>
        <w:ind w:firstLine="480"/>
      </w:pPr>
      <w:r>
        <w:t xml:space="preserve">      "y": 365,</w:t>
      </w:r>
    </w:p>
    <w:p w14:paraId="2AFD135E" w14:textId="77777777" w:rsidR="00421FCC" w:rsidRDefault="00421FCC">
      <w:pPr>
        <w:shd w:val="clear" w:color="auto" w:fill="BFBFBF"/>
        <w:ind w:firstLine="480"/>
      </w:pPr>
      <w:r>
        <w:t xml:space="preserve">      "type": 1</w:t>
      </w:r>
    </w:p>
    <w:p w14:paraId="49DCCF1F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3702A729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7BD3B3FF" w14:textId="77777777" w:rsidR="00421FCC" w:rsidRDefault="00421FCC">
      <w:pPr>
        <w:shd w:val="clear" w:color="auto" w:fill="BFBFBF"/>
        <w:ind w:firstLine="480"/>
      </w:pPr>
      <w:r>
        <w:t xml:space="preserve">      "x": 943,</w:t>
      </w:r>
    </w:p>
    <w:p w14:paraId="03AD3141" w14:textId="77777777" w:rsidR="00421FCC" w:rsidRDefault="00421FCC">
      <w:pPr>
        <w:shd w:val="clear" w:color="auto" w:fill="BFBFBF"/>
        <w:ind w:firstLine="480"/>
      </w:pPr>
      <w:r>
        <w:t xml:space="preserve">      "y": 193,</w:t>
      </w:r>
    </w:p>
    <w:p w14:paraId="26474895" w14:textId="77777777" w:rsidR="00421FCC" w:rsidRDefault="00421FCC">
      <w:pPr>
        <w:shd w:val="clear" w:color="auto" w:fill="BFBFBF"/>
        <w:ind w:firstLine="480"/>
      </w:pPr>
      <w:r>
        <w:t xml:space="preserve">      "type": 1</w:t>
      </w:r>
    </w:p>
    <w:p w14:paraId="17B837ED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114630A1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4CC44670" w14:textId="77777777" w:rsidR="00421FCC" w:rsidRDefault="00421FCC">
      <w:pPr>
        <w:shd w:val="clear" w:color="auto" w:fill="BFBFBF"/>
        <w:ind w:firstLine="480"/>
      </w:pPr>
      <w:r>
        <w:t xml:space="preserve">      "x": 2391,</w:t>
      </w:r>
    </w:p>
    <w:p w14:paraId="20CF0823" w14:textId="77777777" w:rsidR="00421FCC" w:rsidRDefault="00421FCC">
      <w:pPr>
        <w:shd w:val="clear" w:color="auto" w:fill="BFBFBF"/>
        <w:ind w:firstLine="480"/>
      </w:pPr>
      <w:r>
        <w:t xml:space="preserve">      "y": 366,</w:t>
      </w:r>
    </w:p>
    <w:p w14:paraId="4177EB33" w14:textId="77777777" w:rsidR="00421FCC" w:rsidRDefault="00421FCC">
      <w:pPr>
        <w:shd w:val="clear" w:color="auto" w:fill="BFBFBF"/>
        <w:ind w:firstLine="480"/>
      </w:pPr>
      <w:r>
        <w:t xml:space="preserve">      "type": 106</w:t>
      </w:r>
    </w:p>
    <w:p w14:paraId="3086DE1E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4103EF87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4F08E496" w14:textId="77777777" w:rsidR="00421FCC" w:rsidRDefault="00421FCC">
      <w:pPr>
        <w:shd w:val="clear" w:color="auto" w:fill="BFBFBF"/>
        <w:ind w:firstLine="480"/>
      </w:pPr>
      <w:r>
        <w:t xml:space="preserve">      "x": 2341,</w:t>
      </w:r>
    </w:p>
    <w:p w14:paraId="23362077" w14:textId="77777777" w:rsidR="00421FCC" w:rsidRDefault="00421FCC">
      <w:pPr>
        <w:shd w:val="clear" w:color="auto" w:fill="BFBFBF"/>
        <w:ind w:firstLine="480"/>
      </w:pPr>
      <w:r>
        <w:lastRenderedPageBreak/>
        <w:t xml:space="preserve">      "y": 366,</w:t>
      </w:r>
    </w:p>
    <w:p w14:paraId="6E884421" w14:textId="77777777" w:rsidR="00421FCC" w:rsidRDefault="00421FCC">
      <w:pPr>
        <w:shd w:val="clear" w:color="auto" w:fill="BFBFBF"/>
        <w:ind w:firstLine="480"/>
      </w:pPr>
      <w:r>
        <w:t xml:space="preserve">      "type": 106</w:t>
      </w:r>
    </w:p>
    <w:p w14:paraId="7CAA8A17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358087F9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1EED196D" w14:textId="77777777" w:rsidR="00421FCC" w:rsidRDefault="00421FCC">
      <w:pPr>
        <w:shd w:val="clear" w:color="auto" w:fill="BFBFBF"/>
        <w:ind w:firstLine="480"/>
      </w:pPr>
      <w:r>
        <w:t xml:space="preserve">      "x": 2291,</w:t>
      </w:r>
    </w:p>
    <w:p w14:paraId="08F52665" w14:textId="77777777" w:rsidR="00421FCC" w:rsidRDefault="00421FCC">
      <w:pPr>
        <w:shd w:val="clear" w:color="auto" w:fill="BFBFBF"/>
        <w:ind w:firstLine="480"/>
      </w:pPr>
      <w:r>
        <w:t xml:space="preserve">      "y": 366,</w:t>
      </w:r>
    </w:p>
    <w:p w14:paraId="3FCEA238" w14:textId="77777777" w:rsidR="00421FCC" w:rsidRDefault="00421FCC">
      <w:pPr>
        <w:shd w:val="clear" w:color="auto" w:fill="BFBFBF"/>
        <w:ind w:firstLine="480"/>
      </w:pPr>
      <w:r>
        <w:t xml:space="preserve">      "type": 106</w:t>
      </w:r>
    </w:p>
    <w:p w14:paraId="75321AA7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1E35707B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0328E33F" w14:textId="77777777" w:rsidR="00421FCC" w:rsidRDefault="00421FCC">
      <w:pPr>
        <w:shd w:val="clear" w:color="auto" w:fill="BFBFBF"/>
        <w:ind w:firstLine="480"/>
      </w:pPr>
      <w:r>
        <w:t xml:space="preserve">      "x": 2241,</w:t>
      </w:r>
    </w:p>
    <w:p w14:paraId="52A2A314" w14:textId="77777777" w:rsidR="00421FCC" w:rsidRDefault="00421FCC">
      <w:pPr>
        <w:shd w:val="clear" w:color="auto" w:fill="BFBFBF"/>
        <w:ind w:firstLine="480"/>
      </w:pPr>
      <w:r>
        <w:t xml:space="preserve">      "y": 366,</w:t>
      </w:r>
    </w:p>
    <w:p w14:paraId="44572324" w14:textId="77777777" w:rsidR="00421FCC" w:rsidRDefault="00421FCC">
      <w:pPr>
        <w:shd w:val="clear" w:color="auto" w:fill="BFBFBF"/>
        <w:ind w:firstLine="480"/>
      </w:pPr>
      <w:r>
        <w:t xml:space="preserve">      "type": 106</w:t>
      </w:r>
    </w:p>
    <w:p w14:paraId="5DEBE3A2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3D88A999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3EDF3410" w14:textId="77777777" w:rsidR="00421FCC" w:rsidRDefault="00421FCC">
      <w:pPr>
        <w:shd w:val="clear" w:color="auto" w:fill="BFBFBF"/>
        <w:ind w:firstLine="480"/>
      </w:pPr>
      <w:r>
        <w:t xml:space="preserve">      "x": 2532,</w:t>
      </w:r>
    </w:p>
    <w:p w14:paraId="13DD2FB8" w14:textId="77777777" w:rsidR="00421FCC" w:rsidRDefault="00421FCC">
      <w:pPr>
        <w:shd w:val="clear" w:color="auto" w:fill="BFBFBF"/>
        <w:ind w:firstLine="480"/>
      </w:pPr>
      <w:r>
        <w:t xml:space="preserve">      "y": 366,</w:t>
      </w:r>
    </w:p>
    <w:p w14:paraId="277C5A85" w14:textId="77777777" w:rsidR="00421FCC" w:rsidRDefault="00421FCC">
      <w:pPr>
        <w:shd w:val="clear" w:color="auto" w:fill="BFBFBF"/>
        <w:ind w:firstLine="480"/>
      </w:pPr>
      <w:r>
        <w:t xml:space="preserve">      "type": 107</w:t>
      </w:r>
    </w:p>
    <w:p w14:paraId="68A96E64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46FCD682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CBE0D72" w14:textId="77777777" w:rsidR="00421FCC" w:rsidRDefault="00421FCC">
      <w:pPr>
        <w:shd w:val="clear" w:color="auto" w:fill="BFBFBF"/>
        <w:ind w:firstLine="480"/>
      </w:pPr>
      <w:r>
        <w:t xml:space="preserve">      "x": 2582,</w:t>
      </w:r>
    </w:p>
    <w:p w14:paraId="5216AE8C" w14:textId="77777777" w:rsidR="00421FCC" w:rsidRDefault="00421FCC">
      <w:pPr>
        <w:shd w:val="clear" w:color="auto" w:fill="BFBFBF"/>
        <w:ind w:firstLine="480"/>
      </w:pPr>
      <w:r>
        <w:t xml:space="preserve">      "y": 366,</w:t>
      </w:r>
    </w:p>
    <w:p w14:paraId="4B330C7F" w14:textId="77777777" w:rsidR="00421FCC" w:rsidRDefault="00421FCC">
      <w:pPr>
        <w:shd w:val="clear" w:color="auto" w:fill="BFBFBF"/>
        <w:ind w:firstLine="480"/>
      </w:pPr>
      <w:r>
        <w:t xml:space="preserve">      "type": 106</w:t>
      </w:r>
    </w:p>
    <w:p w14:paraId="00734399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60F507CB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3338CDF7" w14:textId="77777777" w:rsidR="00421FCC" w:rsidRDefault="00421FCC">
      <w:pPr>
        <w:shd w:val="clear" w:color="auto" w:fill="BFBFBF"/>
        <w:ind w:firstLine="480"/>
      </w:pPr>
      <w:r>
        <w:t xml:space="preserve">      "x": 2632,</w:t>
      </w:r>
    </w:p>
    <w:p w14:paraId="25424C28" w14:textId="77777777" w:rsidR="00421FCC" w:rsidRDefault="00421FCC">
      <w:pPr>
        <w:shd w:val="clear" w:color="auto" w:fill="BFBFBF"/>
        <w:ind w:firstLine="480"/>
      </w:pPr>
      <w:r>
        <w:t xml:space="preserve">      "y": 366,</w:t>
      </w:r>
    </w:p>
    <w:p w14:paraId="7B7062AF" w14:textId="77777777" w:rsidR="00421FCC" w:rsidRDefault="00421FCC">
      <w:pPr>
        <w:shd w:val="clear" w:color="auto" w:fill="BFBFBF"/>
        <w:ind w:firstLine="480"/>
      </w:pPr>
      <w:r>
        <w:t xml:space="preserve">      "type": 107</w:t>
      </w:r>
    </w:p>
    <w:p w14:paraId="2186D0B5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4C01706B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E428957" w14:textId="77777777" w:rsidR="00421FCC" w:rsidRDefault="00421FCC">
      <w:pPr>
        <w:shd w:val="clear" w:color="auto" w:fill="BFBFBF"/>
        <w:ind w:firstLine="480"/>
      </w:pPr>
      <w:r>
        <w:t xml:space="preserve">      "x": 2682,</w:t>
      </w:r>
    </w:p>
    <w:p w14:paraId="099BD1F5" w14:textId="77777777" w:rsidR="00421FCC" w:rsidRDefault="00421FCC">
      <w:pPr>
        <w:shd w:val="clear" w:color="auto" w:fill="BFBFBF"/>
        <w:ind w:firstLine="480"/>
      </w:pPr>
      <w:r>
        <w:t xml:space="preserve">      "y": 366,</w:t>
      </w:r>
    </w:p>
    <w:p w14:paraId="39D26784" w14:textId="77777777" w:rsidR="00421FCC" w:rsidRDefault="00421FCC">
      <w:pPr>
        <w:shd w:val="clear" w:color="auto" w:fill="BFBFBF"/>
        <w:ind w:firstLine="480"/>
      </w:pPr>
      <w:r>
        <w:t xml:space="preserve">      "type": 106</w:t>
      </w:r>
    </w:p>
    <w:p w14:paraId="57D9FFAE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6132900C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BCD1464" w14:textId="77777777" w:rsidR="00421FCC" w:rsidRDefault="00421FCC">
      <w:pPr>
        <w:shd w:val="clear" w:color="auto" w:fill="BFBFBF"/>
        <w:ind w:firstLine="480"/>
      </w:pPr>
      <w:r>
        <w:t xml:space="preserve">      "x": 3342,</w:t>
      </w:r>
    </w:p>
    <w:p w14:paraId="35944015" w14:textId="77777777" w:rsidR="00421FCC" w:rsidRDefault="00421FCC">
      <w:pPr>
        <w:shd w:val="clear" w:color="auto" w:fill="BFBFBF"/>
        <w:ind w:firstLine="480"/>
      </w:pPr>
      <w:r>
        <w:t xml:space="preserve">      "y": 365,</w:t>
      </w:r>
    </w:p>
    <w:p w14:paraId="136B33EF" w14:textId="77777777" w:rsidR="00421FCC" w:rsidRDefault="00421FCC">
      <w:pPr>
        <w:shd w:val="clear" w:color="auto" w:fill="BFBFBF"/>
        <w:ind w:firstLine="480"/>
      </w:pPr>
      <w:r>
        <w:t xml:space="preserve">      "type": 4</w:t>
      </w:r>
    </w:p>
    <w:p w14:paraId="12B4042F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1F1146EF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74DAF9B7" w14:textId="77777777" w:rsidR="00421FCC" w:rsidRDefault="00421FCC">
      <w:pPr>
        <w:shd w:val="clear" w:color="auto" w:fill="BFBFBF"/>
        <w:ind w:firstLine="480"/>
      </w:pPr>
      <w:r>
        <w:t xml:space="preserve">      "x": 4030,</w:t>
      </w:r>
    </w:p>
    <w:p w14:paraId="0FAAD8D8" w14:textId="77777777" w:rsidR="00421FCC" w:rsidRDefault="00421FCC">
      <w:pPr>
        <w:shd w:val="clear" w:color="auto" w:fill="BFBFBF"/>
        <w:ind w:firstLine="480"/>
      </w:pPr>
      <w:r>
        <w:t xml:space="preserve">      "y": 193,</w:t>
      </w:r>
    </w:p>
    <w:p w14:paraId="284D9795" w14:textId="77777777" w:rsidR="00421FCC" w:rsidRDefault="00421FCC">
      <w:pPr>
        <w:shd w:val="clear" w:color="auto" w:fill="BFBFBF"/>
        <w:ind w:firstLine="480"/>
      </w:pPr>
      <w:r>
        <w:t xml:space="preserve">      "type": 1</w:t>
      </w:r>
    </w:p>
    <w:p w14:paraId="43BD030C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452ACDFB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162D023C" w14:textId="77777777" w:rsidR="00421FCC" w:rsidRDefault="00421FCC">
      <w:pPr>
        <w:shd w:val="clear" w:color="auto" w:fill="BFBFBF"/>
        <w:ind w:firstLine="480"/>
      </w:pPr>
      <w:r>
        <w:t xml:space="preserve">      "x": 4544,</w:t>
      </w:r>
    </w:p>
    <w:p w14:paraId="57BB686D" w14:textId="77777777" w:rsidR="00421FCC" w:rsidRDefault="00421FCC">
      <w:pPr>
        <w:shd w:val="clear" w:color="auto" w:fill="BFBFBF"/>
        <w:ind w:firstLine="480"/>
      </w:pPr>
      <w:r>
        <w:t xml:space="preserve">      "y": 365,</w:t>
      </w:r>
    </w:p>
    <w:p w14:paraId="4BA1F304" w14:textId="77777777" w:rsidR="00421FCC" w:rsidRDefault="00421FCC">
      <w:pPr>
        <w:shd w:val="clear" w:color="auto" w:fill="BFBFBF"/>
        <w:ind w:firstLine="480"/>
      </w:pPr>
      <w:r>
        <w:t xml:space="preserve">      "type": 1</w:t>
      </w:r>
    </w:p>
    <w:p w14:paraId="1EF4BCFE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2E031C43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486014D3" w14:textId="77777777" w:rsidR="00421FCC" w:rsidRDefault="00421FCC">
      <w:pPr>
        <w:shd w:val="clear" w:color="auto" w:fill="BFBFBF"/>
        <w:ind w:firstLine="480"/>
      </w:pPr>
      <w:r>
        <w:t xml:space="preserve">      "x": 4672,</w:t>
      </w:r>
    </w:p>
    <w:p w14:paraId="290BBE5E" w14:textId="77777777" w:rsidR="00421FCC" w:rsidRDefault="00421FCC">
      <w:pPr>
        <w:shd w:val="clear" w:color="auto" w:fill="BFBFBF"/>
        <w:ind w:firstLine="480"/>
      </w:pPr>
      <w:r>
        <w:lastRenderedPageBreak/>
        <w:t xml:space="preserve">      "y": 365,</w:t>
      </w:r>
    </w:p>
    <w:p w14:paraId="4292DC36" w14:textId="77777777" w:rsidR="00421FCC" w:rsidRDefault="00421FCC">
      <w:pPr>
        <w:shd w:val="clear" w:color="auto" w:fill="BFBFBF"/>
        <w:ind w:firstLine="480"/>
      </w:pPr>
      <w:r>
        <w:t xml:space="preserve">      "type": 1</w:t>
      </w:r>
    </w:p>
    <w:p w14:paraId="1716E913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64F82F21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2034EBCB" w14:textId="77777777" w:rsidR="00421FCC" w:rsidRDefault="00421FCC">
      <w:pPr>
        <w:shd w:val="clear" w:color="auto" w:fill="BFBFBF"/>
        <w:ind w:firstLine="480"/>
      </w:pPr>
      <w:r>
        <w:t xml:space="preserve">      "x": 4672,</w:t>
      </w:r>
    </w:p>
    <w:p w14:paraId="29468651" w14:textId="77777777" w:rsidR="00421FCC" w:rsidRDefault="00421FCC">
      <w:pPr>
        <w:shd w:val="clear" w:color="auto" w:fill="BFBFBF"/>
        <w:ind w:firstLine="480"/>
      </w:pPr>
      <w:r>
        <w:t xml:space="preserve">      "y": 193,</w:t>
      </w:r>
    </w:p>
    <w:p w14:paraId="119B946A" w14:textId="77777777" w:rsidR="00421FCC" w:rsidRDefault="00421FCC">
      <w:pPr>
        <w:shd w:val="clear" w:color="auto" w:fill="BFBFBF"/>
        <w:ind w:firstLine="480"/>
      </w:pPr>
      <w:r>
        <w:t xml:space="preserve">      "type": 4</w:t>
      </w:r>
    </w:p>
    <w:p w14:paraId="189968D2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5057109D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37252616" w14:textId="77777777" w:rsidR="00421FCC" w:rsidRDefault="00421FCC">
      <w:pPr>
        <w:shd w:val="clear" w:color="auto" w:fill="BFBFBF"/>
        <w:ind w:firstLine="480"/>
      </w:pPr>
      <w:r>
        <w:t xml:space="preserve">      "x": 4800,</w:t>
      </w:r>
    </w:p>
    <w:p w14:paraId="2732E5AC" w14:textId="77777777" w:rsidR="00421FCC" w:rsidRDefault="00421FCC">
      <w:pPr>
        <w:shd w:val="clear" w:color="auto" w:fill="BFBFBF"/>
        <w:ind w:firstLine="480"/>
      </w:pPr>
      <w:r>
        <w:t xml:space="preserve">      "y": 365,</w:t>
      </w:r>
    </w:p>
    <w:p w14:paraId="66A1BC7E" w14:textId="77777777" w:rsidR="00421FCC" w:rsidRDefault="00421FCC">
      <w:pPr>
        <w:shd w:val="clear" w:color="auto" w:fill="BFBFBF"/>
        <w:ind w:firstLine="480"/>
      </w:pPr>
      <w:r>
        <w:t xml:space="preserve">      "type": 1</w:t>
      </w:r>
    </w:p>
    <w:p w14:paraId="65C912C6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6DE2306F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196911DB" w14:textId="77777777" w:rsidR="00421FCC" w:rsidRDefault="00421FCC">
      <w:pPr>
        <w:shd w:val="clear" w:color="auto" w:fill="BFBFBF"/>
        <w:ind w:firstLine="480"/>
      </w:pPr>
      <w:r>
        <w:t xml:space="preserve">      "x": 5531,</w:t>
      </w:r>
    </w:p>
    <w:p w14:paraId="6EDEB807" w14:textId="77777777" w:rsidR="00421FCC" w:rsidRDefault="00421FCC">
      <w:pPr>
        <w:shd w:val="clear" w:color="auto" w:fill="BFBFBF"/>
        <w:ind w:firstLine="480"/>
      </w:pPr>
      <w:r>
        <w:t xml:space="preserve">      "y": 193,</w:t>
      </w:r>
    </w:p>
    <w:p w14:paraId="7146CA98" w14:textId="77777777" w:rsidR="00421FCC" w:rsidRDefault="00421FCC">
      <w:pPr>
        <w:shd w:val="clear" w:color="auto" w:fill="BFBFBF"/>
        <w:ind w:firstLine="480"/>
      </w:pPr>
      <w:r>
        <w:t xml:space="preserve">      "type": 1</w:t>
      </w:r>
    </w:p>
    <w:p w14:paraId="43D71258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2CE78DD1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4A384838" w14:textId="77777777" w:rsidR="00421FCC" w:rsidRDefault="00421FCC">
      <w:pPr>
        <w:shd w:val="clear" w:color="auto" w:fill="BFBFBF"/>
        <w:ind w:firstLine="480"/>
      </w:pPr>
      <w:r>
        <w:t xml:space="preserve">      "x": 7288,</w:t>
      </w:r>
    </w:p>
    <w:p w14:paraId="6C375625" w14:textId="77777777" w:rsidR="00421FCC" w:rsidRDefault="00421FCC">
      <w:pPr>
        <w:shd w:val="clear" w:color="auto" w:fill="BFBFBF"/>
        <w:ind w:firstLine="480"/>
      </w:pPr>
      <w:r>
        <w:t xml:space="preserve">      "y": 365,</w:t>
      </w:r>
    </w:p>
    <w:p w14:paraId="21F0C66D" w14:textId="77777777" w:rsidR="00421FCC" w:rsidRDefault="00421FCC">
      <w:pPr>
        <w:shd w:val="clear" w:color="auto" w:fill="BFBFBF"/>
        <w:ind w:firstLine="480"/>
      </w:pPr>
      <w:r>
        <w:t xml:space="preserve">      "type": 1</w:t>
      </w:r>
    </w:p>
    <w:p w14:paraId="2CF8F62D" w14:textId="77777777" w:rsidR="00421FCC" w:rsidRDefault="00421FCC">
      <w:pPr>
        <w:shd w:val="clear" w:color="auto" w:fill="BFBFBF"/>
        <w:ind w:firstLine="480"/>
      </w:pPr>
      <w:r>
        <w:t xml:space="preserve">    }</w:t>
      </w:r>
    </w:p>
    <w:p w14:paraId="6608E720" w14:textId="77777777" w:rsidR="00421FCC" w:rsidRDefault="00421FCC">
      <w:pPr>
        <w:shd w:val="clear" w:color="auto" w:fill="BFBFBF"/>
        <w:ind w:firstLine="480"/>
      </w:pPr>
      <w:r>
        <w:t xml:space="preserve">  ],</w:t>
      </w:r>
    </w:p>
    <w:p w14:paraId="7E979B1A" w14:textId="77777777" w:rsidR="00421FCC" w:rsidRDefault="00421FCC">
      <w:pPr>
        <w:shd w:val="clear" w:color="auto" w:fill="BFBFBF"/>
        <w:ind w:firstLine="480"/>
      </w:pPr>
      <w:r>
        <w:t xml:space="preserve">  "enemy": [</w:t>
      </w:r>
    </w:p>
    <w:p w14:paraId="1926248A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75491C8" w14:textId="77777777" w:rsidR="00421FCC" w:rsidRDefault="00421FCC">
      <w:pPr>
        <w:shd w:val="clear" w:color="auto" w:fill="BFBFBF"/>
        <w:ind w:firstLine="480"/>
      </w:pPr>
      <w:r>
        <w:t xml:space="preserve">      "0": [</w:t>
      </w:r>
    </w:p>
    <w:p w14:paraId="326982B8" w14:textId="77777777" w:rsidR="00421FCC" w:rsidRDefault="00421FCC">
      <w:pPr>
        <w:shd w:val="clear" w:color="auto" w:fill="BFBFBF"/>
        <w:ind w:firstLine="480"/>
      </w:pPr>
      <w:r>
        <w:t xml:space="preserve">        {</w:t>
      </w:r>
    </w:p>
    <w:p w14:paraId="14C89740" w14:textId="77777777" w:rsidR="00421FCC" w:rsidRDefault="00421FCC">
      <w:pPr>
        <w:shd w:val="clear" w:color="auto" w:fill="BFBFBF"/>
        <w:ind w:firstLine="480"/>
      </w:pPr>
      <w:r>
        <w:t xml:space="preserve">          "x": 1120,</w:t>
      </w:r>
    </w:p>
    <w:p w14:paraId="6E5F33E2" w14:textId="77777777" w:rsidR="00421FCC" w:rsidRDefault="00421FCC">
      <w:pPr>
        <w:shd w:val="clear" w:color="auto" w:fill="BFBFBF"/>
        <w:ind w:firstLine="480"/>
      </w:pPr>
      <w:r>
        <w:t xml:space="preserve">          "y": 538,</w:t>
      </w:r>
    </w:p>
    <w:p w14:paraId="555669CC" w14:textId="77777777" w:rsidR="00421FCC" w:rsidRDefault="00421FCC">
      <w:pPr>
        <w:shd w:val="clear" w:color="auto" w:fill="BFBFBF"/>
        <w:ind w:firstLine="480"/>
      </w:pPr>
      <w:r>
        <w:t xml:space="preserve">          "direction": 0,</w:t>
      </w:r>
    </w:p>
    <w:p w14:paraId="6F25AB52" w14:textId="77777777" w:rsidR="00421FCC" w:rsidRDefault="00421FCC">
      <w:pPr>
        <w:shd w:val="clear" w:color="auto" w:fill="BFBFBF"/>
        <w:ind w:firstLine="480"/>
      </w:pPr>
      <w:r>
        <w:t xml:space="preserve">          "type": 0,</w:t>
      </w:r>
    </w:p>
    <w:p w14:paraId="132A5E6E" w14:textId="77777777" w:rsidR="00421FCC" w:rsidRDefault="00421FCC">
      <w:pPr>
        <w:shd w:val="clear" w:color="auto" w:fill="BFBFBF"/>
        <w:ind w:firstLine="480"/>
      </w:pPr>
      <w:r>
        <w:t xml:space="preserve">          "color": 0</w:t>
      </w:r>
    </w:p>
    <w:p w14:paraId="5B755C54" w14:textId="77777777" w:rsidR="00421FCC" w:rsidRDefault="00421FCC">
      <w:pPr>
        <w:shd w:val="clear" w:color="auto" w:fill="BFBFBF"/>
        <w:ind w:firstLine="480"/>
      </w:pPr>
      <w:r>
        <w:t xml:space="preserve">        }</w:t>
      </w:r>
    </w:p>
    <w:p w14:paraId="4063EF76" w14:textId="77777777" w:rsidR="00421FCC" w:rsidRDefault="00421FCC">
      <w:pPr>
        <w:shd w:val="clear" w:color="auto" w:fill="BFBFBF"/>
        <w:ind w:firstLine="480"/>
      </w:pPr>
      <w:r>
        <w:t xml:space="preserve">      ]</w:t>
      </w:r>
    </w:p>
    <w:p w14:paraId="54E65FC0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24F43972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484C8515" w14:textId="77777777" w:rsidR="00421FCC" w:rsidRDefault="00421FCC">
      <w:pPr>
        <w:shd w:val="clear" w:color="auto" w:fill="BFBFBF"/>
        <w:ind w:firstLine="480"/>
      </w:pPr>
      <w:r>
        <w:t xml:space="preserve">      "1": [</w:t>
      </w:r>
    </w:p>
    <w:p w14:paraId="3A9A5916" w14:textId="77777777" w:rsidR="00421FCC" w:rsidRDefault="00421FCC">
      <w:pPr>
        <w:shd w:val="clear" w:color="auto" w:fill="BFBFBF"/>
        <w:ind w:firstLine="480"/>
      </w:pPr>
      <w:r>
        <w:t xml:space="preserve">        {</w:t>
      </w:r>
    </w:p>
    <w:p w14:paraId="4E586E64" w14:textId="77777777" w:rsidR="00421FCC" w:rsidRDefault="00421FCC">
      <w:pPr>
        <w:shd w:val="clear" w:color="auto" w:fill="BFBFBF"/>
        <w:ind w:firstLine="480"/>
      </w:pPr>
      <w:r>
        <w:t xml:space="preserve">          "x": 1920,</w:t>
      </w:r>
    </w:p>
    <w:p w14:paraId="318FE485" w14:textId="77777777" w:rsidR="00421FCC" w:rsidRDefault="00421FCC">
      <w:pPr>
        <w:shd w:val="clear" w:color="auto" w:fill="BFBFBF"/>
        <w:ind w:firstLine="480"/>
      </w:pPr>
      <w:r>
        <w:t xml:space="preserve">          "y": 538,</w:t>
      </w:r>
    </w:p>
    <w:p w14:paraId="783E9542" w14:textId="77777777" w:rsidR="00421FCC" w:rsidRDefault="00421FCC">
      <w:pPr>
        <w:shd w:val="clear" w:color="auto" w:fill="BFBFBF"/>
        <w:ind w:firstLine="480"/>
      </w:pPr>
      <w:r>
        <w:t xml:space="preserve">          "direction": 0,</w:t>
      </w:r>
    </w:p>
    <w:p w14:paraId="13F1081B" w14:textId="77777777" w:rsidR="00421FCC" w:rsidRDefault="00421FCC">
      <w:pPr>
        <w:shd w:val="clear" w:color="auto" w:fill="BFBFBF"/>
        <w:ind w:firstLine="480"/>
      </w:pPr>
      <w:r>
        <w:t xml:space="preserve">          "type": 0,</w:t>
      </w:r>
    </w:p>
    <w:p w14:paraId="20D0A27E" w14:textId="77777777" w:rsidR="00421FCC" w:rsidRDefault="00421FCC">
      <w:pPr>
        <w:shd w:val="clear" w:color="auto" w:fill="BFBFBF"/>
        <w:ind w:firstLine="480"/>
      </w:pPr>
      <w:r>
        <w:t xml:space="preserve">          "color": 0</w:t>
      </w:r>
    </w:p>
    <w:p w14:paraId="7EF67577" w14:textId="77777777" w:rsidR="00421FCC" w:rsidRDefault="00421FCC">
      <w:pPr>
        <w:shd w:val="clear" w:color="auto" w:fill="BFBFBF"/>
        <w:ind w:firstLine="480"/>
      </w:pPr>
      <w:r>
        <w:t xml:space="preserve">        }</w:t>
      </w:r>
    </w:p>
    <w:p w14:paraId="50055130" w14:textId="77777777" w:rsidR="00421FCC" w:rsidRDefault="00421FCC">
      <w:pPr>
        <w:shd w:val="clear" w:color="auto" w:fill="BFBFBF"/>
        <w:ind w:firstLine="480"/>
      </w:pPr>
      <w:r>
        <w:t xml:space="preserve">      ]</w:t>
      </w:r>
    </w:p>
    <w:p w14:paraId="77087B1F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1B68488E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0AB41F78" w14:textId="77777777" w:rsidR="00421FCC" w:rsidRDefault="00421FCC">
      <w:pPr>
        <w:shd w:val="clear" w:color="auto" w:fill="BFBFBF"/>
        <w:ind w:firstLine="480"/>
      </w:pPr>
      <w:r>
        <w:t xml:space="preserve">      "2": [</w:t>
      </w:r>
    </w:p>
    <w:p w14:paraId="3B27F4B1" w14:textId="77777777" w:rsidR="00421FCC" w:rsidRDefault="00421FCC">
      <w:pPr>
        <w:shd w:val="clear" w:color="auto" w:fill="BFBFBF"/>
        <w:ind w:firstLine="480"/>
      </w:pPr>
      <w:r>
        <w:t xml:space="preserve">        {</w:t>
      </w:r>
    </w:p>
    <w:p w14:paraId="06E309B0" w14:textId="77777777" w:rsidR="00421FCC" w:rsidRDefault="00421FCC">
      <w:pPr>
        <w:shd w:val="clear" w:color="auto" w:fill="BFBFBF"/>
        <w:ind w:firstLine="480"/>
      </w:pPr>
      <w:r>
        <w:lastRenderedPageBreak/>
        <w:t xml:space="preserve">          "x": 2320,</w:t>
      </w:r>
    </w:p>
    <w:p w14:paraId="4EF7612E" w14:textId="77777777" w:rsidR="00421FCC" w:rsidRDefault="00421FCC">
      <w:pPr>
        <w:shd w:val="clear" w:color="auto" w:fill="BFBFBF"/>
        <w:ind w:firstLine="480"/>
      </w:pPr>
      <w:r>
        <w:t xml:space="preserve">          "y": 538,</w:t>
      </w:r>
    </w:p>
    <w:p w14:paraId="0357FD0D" w14:textId="77777777" w:rsidR="00421FCC" w:rsidRDefault="00421FCC">
      <w:pPr>
        <w:shd w:val="clear" w:color="auto" w:fill="BFBFBF"/>
        <w:ind w:firstLine="480"/>
      </w:pPr>
      <w:r>
        <w:t xml:space="preserve">          "direction": 0,</w:t>
      </w:r>
    </w:p>
    <w:p w14:paraId="61939F4E" w14:textId="77777777" w:rsidR="00421FCC" w:rsidRDefault="00421FCC">
      <w:pPr>
        <w:shd w:val="clear" w:color="auto" w:fill="BFBFBF"/>
        <w:ind w:firstLine="480"/>
      </w:pPr>
      <w:r>
        <w:t xml:space="preserve">          "type": 0,</w:t>
      </w:r>
    </w:p>
    <w:p w14:paraId="77536D64" w14:textId="77777777" w:rsidR="00421FCC" w:rsidRDefault="00421FCC">
      <w:pPr>
        <w:shd w:val="clear" w:color="auto" w:fill="BFBFBF"/>
        <w:ind w:firstLine="480"/>
      </w:pPr>
      <w:r>
        <w:t xml:space="preserve">          "color": 0</w:t>
      </w:r>
    </w:p>
    <w:p w14:paraId="56989169" w14:textId="77777777" w:rsidR="00421FCC" w:rsidRDefault="00421FCC">
      <w:pPr>
        <w:shd w:val="clear" w:color="auto" w:fill="BFBFBF"/>
        <w:ind w:firstLine="480"/>
      </w:pPr>
      <w:r>
        <w:t xml:space="preserve">        },</w:t>
      </w:r>
    </w:p>
    <w:p w14:paraId="360F3B31" w14:textId="77777777" w:rsidR="00421FCC" w:rsidRDefault="00421FCC">
      <w:pPr>
        <w:shd w:val="clear" w:color="auto" w:fill="BFBFBF"/>
        <w:ind w:firstLine="480"/>
      </w:pPr>
      <w:r>
        <w:t xml:space="preserve">        {</w:t>
      </w:r>
    </w:p>
    <w:p w14:paraId="015E9CAC" w14:textId="77777777" w:rsidR="00421FCC" w:rsidRDefault="00421FCC">
      <w:pPr>
        <w:shd w:val="clear" w:color="auto" w:fill="BFBFBF"/>
        <w:ind w:firstLine="480"/>
      </w:pPr>
      <w:r>
        <w:t xml:space="preserve">          "x": 2380,</w:t>
      </w:r>
    </w:p>
    <w:p w14:paraId="25AD2C1B" w14:textId="77777777" w:rsidR="00421FCC" w:rsidRDefault="00421FCC">
      <w:pPr>
        <w:shd w:val="clear" w:color="auto" w:fill="BFBFBF"/>
        <w:ind w:firstLine="480"/>
      </w:pPr>
      <w:r>
        <w:t xml:space="preserve">          "y": 538,</w:t>
      </w:r>
    </w:p>
    <w:p w14:paraId="7F81D56F" w14:textId="77777777" w:rsidR="00421FCC" w:rsidRDefault="00421FCC">
      <w:pPr>
        <w:shd w:val="clear" w:color="auto" w:fill="BFBFBF"/>
        <w:ind w:firstLine="480"/>
      </w:pPr>
      <w:r>
        <w:t xml:space="preserve">          "direction": 0,</w:t>
      </w:r>
    </w:p>
    <w:p w14:paraId="32E5EF8F" w14:textId="77777777" w:rsidR="00421FCC" w:rsidRDefault="00421FCC">
      <w:pPr>
        <w:shd w:val="clear" w:color="auto" w:fill="BFBFBF"/>
        <w:ind w:firstLine="480"/>
      </w:pPr>
      <w:r>
        <w:t xml:space="preserve">          "type": 0,</w:t>
      </w:r>
    </w:p>
    <w:p w14:paraId="3A24164B" w14:textId="77777777" w:rsidR="00421FCC" w:rsidRDefault="00421FCC">
      <w:pPr>
        <w:shd w:val="clear" w:color="auto" w:fill="BFBFBF"/>
        <w:ind w:firstLine="480"/>
      </w:pPr>
      <w:r>
        <w:t xml:space="preserve">          "color": 0</w:t>
      </w:r>
    </w:p>
    <w:p w14:paraId="157810D1" w14:textId="77777777" w:rsidR="00421FCC" w:rsidRDefault="00421FCC">
      <w:pPr>
        <w:shd w:val="clear" w:color="auto" w:fill="BFBFBF"/>
        <w:ind w:firstLine="480"/>
      </w:pPr>
      <w:r>
        <w:t xml:space="preserve">        }</w:t>
      </w:r>
    </w:p>
    <w:p w14:paraId="3A29E609" w14:textId="77777777" w:rsidR="00421FCC" w:rsidRDefault="00421FCC">
      <w:pPr>
        <w:shd w:val="clear" w:color="auto" w:fill="BFBFBF"/>
        <w:ind w:firstLine="480"/>
      </w:pPr>
      <w:r>
        <w:t xml:space="preserve">      ]</w:t>
      </w:r>
    </w:p>
    <w:p w14:paraId="746AC560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3F22F979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3BC96BB4" w14:textId="77777777" w:rsidR="00421FCC" w:rsidRDefault="00421FCC">
      <w:pPr>
        <w:shd w:val="clear" w:color="auto" w:fill="BFBFBF"/>
        <w:ind w:firstLine="480"/>
      </w:pPr>
      <w:r>
        <w:t xml:space="preserve">      "3": [</w:t>
      </w:r>
    </w:p>
    <w:p w14:paraId="39359C93" w14:textId="77777777" w:rsidR="00421FCC" w:rsidRDefault="00421FCC">
      <w:pPr>
        <w:shd w:val="clear" w:color="auto" w:fill="BFBFBF"/>
        <w:ind w:firstLine="480"/>
      </w:pPr>
      <w:r>
        <w:t xml:space="preserve">        {</w:t>
      </w:r>
    </w:p>
    <w:p w14:paraId="58C4987B" w14:textId="77777777" w:rsidR="00421FCC" w:rsidRDefault="00421FCC">
      <w:pPr>
        <w:shd w:val="clear" w:color="auto" w:fill="BFBFBF"/>
        <w:ind w:firstLine="480"/>
      </w:pPr>
      <w:r>
        <w:t xml:space="preserve">          "x": 3640,</w:t>
      </w:r>
    </w:p>
    <w:p w14:paraId="091A81CD" w14:textId="77777777" w:rsidR="00421FCC" w:rsidRDefault="00421FCC">
      <w:pPr>
        <w:shd w:val="clear" w:color="auto" w:fill="BFBFBF"/>
        <w:ind w:firstLine="480"/>
      </w:pPr>
      <w:r>
        <w:t xml:space="preserve">          "y": 193,</w:t>
      </w:r>
    </w:p>
    <w:p w14:paraId="58F24427" w14:textId="77777777" w:rsidR="00421FCC" w:rsidRDefault="00421FCC">
      <w:pPr>
        <w:shd w:val="clear" w:color="auto" w:fill="BFBFBF"/>
        <w:ind w:firstLine="480"/>
      </w:pPr>
      <w:r>
        <w:t xml:space="preserve">          "direction": 0,</w:t>
      </w:r>
    </w:p>
    <w:p w14:paraId="612D6C39" w14:textId="77777777" w:rsidR="00421FCC" w:rsidRDefault="00421FCC">
      <w:pPr>
        <w:shd w:val="clear" w:color="auto" w:fill="BFBFBF"/>
        <w:ind w:firstLine="480"/>
      </w:pPr>
      <w:r>
        <w:t xml:space="preserve">          "type": 0,</w:t>
      </w:r>
    </w:p>
    <w:p w14:paraId="269DC1AB" w14:textId="77777777" w:rsidR="00421FCC" w:rsidRDefault="00421FCC">
      <w:pPr>
        <w:shd w:val="clear" w:color="auto" w:fill="BFBFBF"/>
        <w:ind w:firstLine="480"/>
      </w:pPr>
      <w:r>
        <w:t xml:space="preserve">          "color": 0</w:t>
      </w:r>
    </w:p>
    <w:p w14:paraId="0D1B735F" w14:textId="77777777" w:rsidR="00421FCC" w:rsidRDefault="00421FCC">
      <w:pPr>
        <w:shd w:val="clear" w:color="auto" w:fill="BFBFBF"/>
        <w:ind w:firstLine="480"/>
      </w:pPr>
      <w:r>
        <w:t xml:space="preserve">        },</w:t>
      </w:r>
    </w:p>
    <w:p w14:paraId="7125CA77" w14:textId="77777777" w:rsidR="00421FCC" w:rsidRDefault="00421FCC">
      <w:pPr>
        <w:shd w:val="clear" w:color="auto" w:fill="BFBFBF"/>
        <w:ind w:firstLine="480"/>
      </w:pPr>
      <w:r>
        <w:t xml:space="preserve">        {</w:t>
      </w:r>
    </w:p>
    <w:p w14:paraId="51D537F5" w14:textId="77777777" w:rsidR="00421FCC" w:rsidRDefault="00421FCC">
      <w:pPr>
        <w:shd w:val="clear" w:color="auto" w:fill="BFBFBF"/>
        <w:ind w:firstLine="480"/>
      </w:pPr>
      <w:r>
        <w:t xml:space="preserve">          "x": 3700,</w:t>
      </w:r>
    </w:p>
    <w:p w14:paraId="7BD08E3D" w14:textId="77777777" w:rsidR="00421FCC" w:rsidRDefault="00421FCC">
      <w:pPr>
        <w:shd w:val="clear" w:color="auto" w:fill="BFBFBF"/>
        <w:ind w:firstLine="480"/>
      </w:pPr>
      <w:r>
        <w:t xml:space="preserve">          "y": 193,</w:t>
      </w:r>
    </w:p>
    <w:p w14:paraId="0AEDAB01" w14:textId="77777777" w:rsidR="00421FCC" w:rsidRDefault="00421FCC">
      <w:pPr>
        <w:shd w:val="clear" w:color="auto" w:fill="BFBFBF"/>
        <w:ind w:firstLine="480"/>
      </w:pPr>
      <w:r>
        <w:t xml:space="preserve">          "direction": 0,</w:t>
      </w:r>
    </w:p>
    <w:p w14:paraId="5AC60E1E" w14:textId="77777777" w:rsidR="00421FCC" w:rsidRDefault="00421FCC">
      <w:pPr>
        <w:shd w:val="clear" w:color="auto" w:fill="BFBFBF"/>
        <w:ind w:firstLine="480"/>
      </w:pPr>
      <w:r>
        <w:t xml:space="preserve">          "type": 0,</w:t>
      </w:r>
    </w:p>
    <w:p w14:paraId="7B187D0C" w14:textId="77777777" w:rsidR="00421FCC" w:rsidRDefault="00421FCC">
      <w:pPr>
        <w:shd w:val="clear" w:color="auto" w:fill="BFBFBF"/>
        <w:ind w:firstLine="480"/>
      </w:pPr>
      <w:r>
        <w:t xml:space="preserve">          "color": 0</w:t>
      </w:r>
    </w:p>
    <w:p w14:paraId="758221A1" w14:textId="77777777" w:rsidR="00421FCC" w:rsidRDefault="00421FCC">
      <w:pPr>
        <w:shd w:val="clear" w:color="auto" w:fill="BFBFBF"/>
        <w:ind w:firstLine="480"/>
      </w:pPr>
      <w:r>
        <w:t xml:space="preserve">        }</w:t>
      </w:r>
    </w:p>
    <w:p w14:paraId="1C510976" w14:textId="77777777" w:rsidR="00421FCC" w:rsidRDefault="00421FCC">
      <w:pPr>
        <w:shd w:val="clear" w:color="auto" w:fill="BFBFBF"/>
        <w:ind w:firstLine="480"/>
      </w:pPr>
      <w:r>
        <w:t xml:space="preserve">      ]</w:t>
      </w:r>
    </w:p>
    <w:p w14:paraId="6BE4C3F7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423EBB3D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7BA1EB33" w14:textId="77777777" w:rsidR="00421FCC" w:rsidRDefault="00421FCC">
      <w:pPr>
        <w:shd w:val="clear" w:color="auto" w:fill="BFBFBF"/>
        <w:ind w:firstLine="480"/>
      </w:pPr>
      <w:r>
        <w:t xml:space="preserve">      "4": [</w:t>
      </w:r>
    </w:p>
    <w:p w14:paraId="0DC8EDC7" w14:textId="77777777" w:rsidR="00421FCC" w:rsidRDefault="00421FCC">
      <w:pPr>
        <w:shd w:val="clear" w:color="auto" w:fill="BFBFBF"/>
        <w:ind w:firstLine="480"/>
      </w:pPr>
      <w:r>
        <w:t xml:space="preserve">        {</w:t>
      </w:r>
    </w:p>
    <w:p w14:paraId="7056B4A5" w14:textId="77777777" w:rsidR="00421FCC" w:rsidRDefault="00421FCC">
      <w:pPr>
        <w:shd w:val="clear" w:color="auto" w:fill="BFBFBF"/>
        <w:ind w:firstLine="480"/>
      </w:pPr>
      <w:r>
        <w:t xml:space="preserve">          "x": 4330,</w:t>
      </w:r>
    </w:p>
    <w:p w14:paraId="495D177A" w14:textId="77777777" w:rsidR="00421FCC" w:rsidRDefault="00421FCC">
      <w:pPr>
        <w:shd w:val="clear" w:color="auto" w:fill="BFBFBF"/>
        <w:ind w:firstLine="480"/>
      </w:pPr>
      <w:r>
        <w:t xml:space="preserve">          "y": 538,</w:t>
      </w:r>
    </w:p>
    <w:p w14:paraId="135A6EC7" w14:textId="77777777" w:rsidR="00421FCC" w:rsidRDefault="00421FCC">
      <w:pPr>
        <w:shd w:val="clear" w:color="auto" w:fill="BFBFBF"/>
        <w:ind w:firstLine="480"/>
      </w:pPr>
      <w:r>
        <w:t xml:space="preserve">          "direction": 0,</w:t>
      </w:r>
    </w:p>
    <w:p w14:paraId="0F587866" w14:textId="77777777" w:rsidR="00421FCC" w:rsidRDefault="00421FCC">
      <w:pPr>
        <w:shd w:val="clear" w:color="auto" w:fill="BFBFBF"/>
        <w:ind w:firstLine="480"/>
      </w:pPr>
      <w:r>
        <w:t xml:space="preserve">          "type": 0,</w:t>
      </w:r>
    </w:p>
    <w:p w14:paraId="500FAC0F" w14:textId="77777777" w:rsidR="00421FCC" w:rsidRDefault="00421FCC">
      <w:pPr>
        <w:shd w:val="clear" w:color="auto" w:fill="BFBFBF"/>
        <w:ind w:firstLine="480"/>
      </w:pPr>
      <w:r>
        <w:t xml:space="preserve">          "color": 0</w:t>
      </w:r>
    </w:p>
    <w:p w14:paraId="04488E79" w14:textId="77777777" w:rsidR="00421FCC" w:rsidRDefault="00421FCC">
      <w:pPr>
        <w:shd w:val="clear" w:color="auto" w:fill="BFBFBF"/>
        <w:ind w:firstLine="480"/>
      </w:pPr>
      <w:r>
        <w:t xml:space="preserve">        }</w:t>
      </w:r>
    </w:p>
    <w:p w14:paraId="6E8E7552" w14:textId="77777777" w:rsidR="00421FCC" w:rsidRDefault="00421FCC">
      <w:pPr>
        <w:shd w:val="clear" w:color="auto" w:fill="BFBFBF"/>
        <w:ind w:firstLine="480"/>
      </w:pPr>
      <w:r>
        <w:t xml:space="preserve">      ]</w:t>
      </w:r>
    </w:p>
    <w:p w14:paraId="6A37C1EC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781773BE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36C02747" w14:textId="77777777" w:rsidR="00421FCC" w:rsidRDefault="00421FCC">
      <w:pPr>
        <w:shd w:val="clear" w:color="auto" w:fill="BFBFBF"/>
        <w:ind w:firstLine="480"/>
      </w:pPr>
      <w:r>
        <w:t xml:space="preserve">      "5": [</w:t>
      </w:r>
    </w:p>
    <w:p w14:paraId="04AF8DF6" w14:textId="77777777" w:rsidR="00421FCC" w:rsidRDefault="00421FCC">
      <w:pPr>
        <w:shd w:val="clear" w:color="auto" w:fill="BFBFBF"/>
        <w:ind w:firstLine="480"/>
      </w:pPr>
      <w:r>
        <w:t xml:space="preserve">        {</w:t>
      </w:r>
    </w:p>
    <w:p w14:paraId="5DE5CE90" w14:textId="77777777" w:rsidR="00421FCC" w:rsidRDefault="00421FCC">
      <w:pPr>
        <w:shd w:val="clear" w:color="auto" w:fill="BFBFBF"/>
        <w:ind w:firstLine="480"/>
      </w:pPr>
      <w:r>
        <w:t xml:space="preserve">          "x": 4700,</w:t>
      </w:r>
    </w:p>
    <w:p w14:paraId="54324CFE" w14:textId="77777777" w:rsidR="00421FCC" w:rsidRDefault="00421FCC">
      <w:pPr>
        <w:shd w:val="clear" w:color="auto" w:fill="BFBFBF"/>
        <w:ind w:firstLine="480"/>
      </w:pPr>
      <w:r>
        <w:t xml:space="preserve">          "y": 538,</w:t>
      </w:r>
    </w:p>
    <w:p w14:paraId="28C08E95" w14:textId="77777777" w:rsidR="00421FCC" w:rsidRDefault="00421FCC">
      <w:pPr>
        <w:shd w:val="clear" w:color="auto" w:fill="BFBFBF"/>
        <w:ind w:firstLine="480"/>
      </w:pPr>
      <w:r>
        <w:t xml:space="preserve">          "direction": 0,</w:t>
      </w:r>
    </w:p>
    <w:p w14:paraId="7E2AA997" w14:textId="77777777" w:rsidR="00421FCC" w:rsidRDefault="00421FCC">
      <w:pPr>
        <w:shd w:val="clear" w:color="auto" w:fill="BFBFBF"/>
        <w:ind w:firstLine="480"/>
      </w:pPr>
      <w:r>
        <w:lastRenderedPageBreak/>
        <w:t xml:space="preserve">          "type": 1,</w:t>
      </w:r>
    </w:p>
    <w:p w14:paraId="45B9004A" w14:textId="77777777" w:rsidR="00421FCC" w:rsidRDefault="00421FCC">
      <w:pPr>
        <w:shd w:val="clear" w:color="auto" w:fill="BFBFBF"/>
        <w:ind w:firstLine="480"/>
      </w:pPr>
      <w:r>
        <w:t xml:space="preserve">          "color": 1</w:t>
      </w:r>
    </w:p>
    <w:p w14:paraId="654CE93A" w14:textId="77777777" w:rsidR="00421FCC" w:rsidRDefault="00421FCC">
      <w:pPr>
        <w:shd w:val="clear" w:color="auto" w:fill="BFBFBF"/>
        <w:ind w:firstLine="480"/>
      </w:pPr>
      <w:r>
        <w:t xml:space="preserve">        }</w:t>
      </w:r>
    </w:p>
    <w:p w14:paraId="529C47D0" w14:textId="77777777" w:rsidR="00421FCC" w:rsidRDefault="00421FCC">
      <w:pPr>
        <w:shd w:val="clear" w:color="auto" w:fill="BFBFBF"/>
        <w:ind w:firstLine="480"/>
      </w:pPr>
      <w:r>
        <w:t xml:space="preserve">      ]</w:t>
      </w:r>
    </w:p>
    <w:p w14:paraId="507BC610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376A22F0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7DCB23D4" w14:textId="77777777" w:rsidR="00421FCC" w:rsidRDefault="00421FCC">
      <w:pPr>
        <w:shd w:val="clear" w:color="auto" w:fill="BFBFBF"/>
        <w:ind w:firstLine="480"/>
      </w:pPr>
      <w:r>
        <w:t xml:space="preserve">      "6": [</w:t>
      </w:r>
    </w:p>
    <w:p w14:paraId="752A89A1" w14:textId="77777777" w:rsidR="00421FCC" w:rsidRDefault="00421FCC">
      <w:pPr>
        <w:shd w:val="clear" w:color="auto" w:fill="BFBFBF"/>
        <w:ind w:firstLine="480"/>
      </w:pPr>
      <w:r>
        <w:t xml:space="preserve">        {</w:t>
      </w:r>
    </w:p>
    <w:p w14:paraId="7BEECB03" w14:textId="77777777" w:rsidR="00421FCC" w:rsidRDefault="00421FCC">
      <w:pPr>
        <w:shd w:val="clear" w:color="auto" w:fill="BFBFBF"/>
        <w:ind w:firstLine="480"/>
      </w:pPr>
      <w:r>
        <w:t xml:space="preserve">          "x": 4900,</w:t>
      </w:r>
    </w:p>
    <w:p w14:paraId="12EF3717" w14:textId="77777777" w:rsidR="00421FCC" w:rsidRDefault="00421FCC">
      <w:pPr>
        <w:shd w:val="clear" w:color="auto" w:fill="BFBFBF"/>
        <w:ind w:firstLine="480"/>
      </w:pPr>
      <w:r>
        <w:t xml:space="preserve">          "y": 538,</w:t>
      </w:r>
    </w:p>
    <w:p w14:paraId="7E2130B6" w14:textId="77777777" w:rsidR="00421FCC" w:rsidRDefault="00421FCC">
      <w:pPr>
        <w:shd w:val="clear" w:color="auto" w:fill="BFBFBF"/>
        <w:ind w:firstLine="480"/>
      </w:pPr>
      <w:r>
        <w:t xml:space="preserve">          "direction": 0,</w:t>
      </w:r>
    </w:p>
    <w:p w14:paraId="5A56C1A2" w14:textId="77777777" w:rsidR="00421FCC" w:rsidRDefault="00421FCC">
      <w:pPr>
        <w:shd w:val="clear" w:color="auto" w:fill="BFBFBF"/>
        <w:ind w:firstLine="480"/>
      </w:pPr>
      <w:r>
        <w:t xml:space="preserve">          "type": 0,</w:t>
      </w:r>
    </w:p>
    <w:p w14:paraId="4D4F4615" w14:textId="77777777" w:rsidR="00421FCC" w:rsidRDefault="00421FCC">
      <w:pPr>
        <w:shd w:val="clear" w:color="auto" w:fill="BFBFBF"/>
        <w:ind w:firstLine="480"/>
      </w:pPr>
      <w:r>
        <w:t xml:space="preserve">          "color": 0</w:t>
      </w:r>
    </w:p>
    <w:p w14:paraId="7540727C" w14:textId="77777777" w:rsidR="00421FCC" w:rsidRDefault="00421FCC">
      <w:pPr>
        <w:shd w:val="clear" w:color="auto" w:fill="BFBFBF"/>
        <w:ind w:firstLine="480"/>
      </w:pPr>
      <w:r>
        <w:t xml:space="preserve">        },</w:t>
      </w:r>
    </w:p>
    <w:p w14:paraId="4474FD9A" w14:textId="77777777" w:rsidR="00421FCC" w:rsidRDefault="00421FCC">
      <w:pPr>
        <w:shd w:val="clear" w:color="auto" w:fill="BFBFBF"/>
        <w:ind w:firstLine="480"/>
      </w:pPr>
      <w:r>
        <w:t xml:space="preserve">        {</w:t>
      </w:r>
    </w:p>
    <w:p w14:paraId="5731CED7" w14:textId="77777777" w:rsidR="00421FCC" w:rsidRDefault="00421FCC">
      <w:pPr>
        <w:shd w:val="clear" w:color="auto" w:fill="BFBFBF"/>
        <w:ind w:firstLine="480"/>
      </w:pPr>
      <w:r>
        <w:t xml:space="preserve">          "x": 4960,</w:t>
      </w:r>
    </w:p>
    <w:p w14:paraId="2CD8FC67" w14:textId="77777777" w:rsidR="00421FCC" w:rsidRDefault="00421FCC">
      <w:pPr>
        <w:shd w:val="clear" w:color="auto" w:fill="BFBFBF"/>
        <w:ind w:firstLine="480"/>
      </w:pPr>
      <w:r>
        <w:t xml:space="preserve">          "y": 538,</w:t>
      </w:r>
    </w:p>
    <w:p w14:paraId="1B57BD48" w14:textId="77777777" w:rsidR="00421FCC" w:rsidRDefault="00421FCC">
      <w:pPr>
        <w:shd w:val="clear" w:color="auto" w:fill="BFBFBF"/>
        <w:ind w:firstLine="480"/>
      </w:pPr>
      <w:r>
        <w:t xml:space="preserve">          "direction": 0,</w:t>
      </w:r>
    </w:p>
    <w:p w14:paraId="10054009" w14:textId="77777777" w:rsidR="00421FCC" w:rsidRDefault="00421FCC">
      <w:pPr>
        <w:shd w:val="clear" w:color="auto" w:fill="BFBFBF"/>
        <w:ind w:firstLine="480"/>
      </w:pPr>
      <w:r>
        <w:t xml:space="preserve">          "type": 0,</w:t>
      </w:r>
    </w:p>
    <w:p w14:paraId="34765AAF" w14:textId="77777777" w:rsidR="00421FCC" w:rsidRDefault="00421FCC">
      <w:pPr>
        <w:shd w:val="clear" w:color="auto" w:fill="BFBFBF"/>
        <w:ind w:firstLine="480"/>
      </w:pPr>
      <w:r>
        <w:t xml:space="preserve">          "color": 0</w:t>
      </w:r>
    </w:p>
    <w:p w14:paraId="3B81B501" w14:textId="77777777" w:rsidR="00421FCC" w:rsidRDefault="00421FCC">
      <w:pPr>
        <w:shd w:val="clear" w:color="auto" w:fill="BFBFBF"/>
        <w:ind w:firstLine="480"/>
      </w:pPr>
      <w:r>
        <w:t xml:space="preserve">        }</w:t>
      </w:r>
    </w:p>
    <w:p w14:paraId="7A09C180" w14:textId="77777777" w:rsidR="00421FCC" w:rsidRDefault="00421FCC">
      <w:pPr>
        <w:shd w:val="clear" w:color="auto" w:fill="BFBFBF"/>
        <w:ind w:firstLine="480"/>
      </w:pPr>
      <w:r>
        <w:t xml:space="preserve">      ]</w:t>
      </w:r>
    </w:p>
    <w:p w14:paraId="6351390B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3E064A6A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1261A22C" w14:textId="77777777" w:rsidR="00421FCC" w:rsidRDefault="00421FCC">
      <w:pPr>
        <w:shd w:val="clear" w:color="auto" w:fill="BFBFBF"/>
        <w:ind w:firstLine="480"/>
      </w:pPr>
      <w:r>
        <w:t xml:space="preserve">      "7": [</w:t>
      </w:r>
    </w:p>
    <w:p w14:paraId="46972768" w14:textId="77777777" w:rsidR="00421FCC" w:rsidRDefault="00421FCC">
      <w:pPr>
        <w:shd w:val="clear" w:color="auto" w:fill="BFBFBF"/>
        <w:ind w:firstLine="480"/>
      </w:pPr>
      <w:r>
        <w:t xml:space="preserve">        {</w:t>
      </w:r>
    </w:p>
    <w:p w14:paraId="2FCFAE2E" w14:textId="77777777" w:rsidR="00421FCC" w:rsidRDefault="00421FCC">
      <w:pPr>
        <w:shd w:val="clear" w:color="auto" w:fill="BFBFBF"/>
        <w:ind w:firstLine="480"/>
      </w:pPr>
      <w:r>
        <w:t xml:space="preserve">          "x": 5300,</w:t>
      </w:r>
    </w:p>
    <w:p w14:paraId="4D59D5AE" w14:textId="77777777" w:rsidR="00421FCC" w:rsidRDefault="00421FCC">
      <w:pPr>
        <w:shd w:val="clear" w:color="auto" w:fill="BFBFBF"/>
        <w:ind w:firstLine="480"/>
      </w:pPr>
      <w:r>
        <w:t xml:space="preserve">          "y": 538,</w:t>
      </w:r>
    </w:p>
    <w:p w14:paraId="0A674C2E" w14:textId="77777777" w:rsidR="00421FCC" w:rsidRDefault="00421FCC">
      <w:pPr>
        <w:shd w:val="clear" w:color="auto" w:fill="BFBFBF"/>
        <w:ind w:firstLine="480"/>
      </w:pPr>
      <w:r>
        <w:t xml:space="preserve">          "direction": 0,</w:t>
      </w:r>
    </w:p>
    <w:p w14:paraId="37E23DA1" w14:textId="77777777" w:rsidR="00421FCC" w:rsidRDefault="00421FCC">
      <w:pPr>
        <w:shd w:val="clear" w:color="auto" w:fill="BFBFBF"/>
        <w:ind w:firstLine="480"/>
      </w:pPr>
      <w:r>
        <w:t xml:space="preserve">          "type": 0,</w:t>
      </w:r>
    </w:p>
    <w:p w14:paraId="7D6316D0" w14:textId="77777777" w:rsidR="00421FCC" w:rsidRDefault="00421FCC">
      <w:pPr>
        <w:shd w:val="clear" w:color="auto" w:fill="BFBFBF"/>
        <w:ind w:firstLine="480"/>
      </w:pPr>
      <w:r>
        <w:t xml:space="preserve">          "color": 0</w:t>
      </w:r>
    </w:p>
    <w:p w14:paraId="5D6F14C9" w14:textId="77777777" w:rsidR="00421FCC" w:rsidRDefault="00421FCC">
      <w:pPr>
        <w:shd w:val="clear" w:color="auto" w:fill="BFBFBF"/>
        <w:ind w:firstLine="480"/>
      </w:pPr>
      <w:r>
        <w:t xml:space="preserve">        },</w:t>
      </w:r>
    </w:p>
    <w:p w14:paraId="097D3A2A" w14:textId="77777777" w:rsidR="00421FCC" w:rsidRDefault="00421FCC">
      <w:pPr>
        <w:shd w:val="clear" w:color="auto" w:fill="BFBFBF"/>
        <w:ind w:firstLine="480"/>
      </w:pPr>
      <w:r>
        <w:t xml:space="preserve">        {</w:t>
      </w:r>
    </w:p>
    <w:p w14:paraId="242D1A40" w14:textId="77777777" w:rsidR="00421FCC" w:rsidRDefault="00421FCC">
      <w:pPr>
        <w:shd w:val="clear" w:color="auto" w:fill="BFBFBF"/>
        <w:ind w:firstLine="480"/>
      </w:pPr>
      <w:r>
        <w:t xml:space="preserve">          "x": 5360,</w:t>
      </w:r>
    </w:p>
    <w:p w14:paraId="7154DD8B" w14:textId="77777777" w:rsidR="00421FCC" w:rsidRDefault="00421FCC">
      <w:pPr>
        <w:shd w:val="clear" w:color="auto" w:fill="BFBFBF"/>
        <w:ind w:firstLine="480"/>
      </w:pPr>
      <w:r>
        <w:t xml:space="preserve">          "y": 538,</w:t>
      </w:r>
    </w:p>
    <w:p w14:paraId="5FC40499" w14:textId="77777777" w:rsidR="00421FCC" w:rsidRDefault="00421FCC">
      <w:pPr>
        <w:shd w:val="clear" w:color="auto" w:fill="BFBFBF"/>
        <w:ind w:firstLine="480"/>
      </w:pPr>
      <w:r>
        <w:t xml:space="preserve">          "direction": 0,</w:t>
      </w:r>
    </w:p>
    <w:p w14:paraId="7DF13905" w14:textId="77777777" w:rsidR="00421FCC" w:rsidRDefault="00421FCC">
      <w:pPr>
        <w:shd w:val="clear" w:color="auto" w:fill="BFBFBF"/>
        <w:ind w:firstLine="480"/>
      </w:pPr>
      <w:r>
        <w:t xml:space="preserve">          "type": 0,</w:t>
      </w:r>
    </w:p>
    <w:p w14:paraId="2A25740C" w14:textId="77777777" w:rsidR="00421FCC" w:rsidRDefault="00421FCC">
      <w:pPr>
        <w:shd w:val="clear" w:color="auto" w:fill="BFBFBF"/>
        <w:ind w:firstLine="480"/>
      </w:pPr>
      <w:r>
        <w:t xml:space="preserve">          "color": 0</w:t>
      </w:r>
    </w:p>
    <w:p w14:paraId="79E1B451" w14:textId="77777777" w:rsidR="00421FCC" w:rsidRDefault="00421FCC">
      <w:pPr>
        <w:shd w:val="clear" w:color="auto" w:fill="BFBFBF"/>
        <w:ind w:firstLine="480"/>
      </w:pPr>
      <w:r>
        <w:t xml:space="preserve">        }</w:t>
      </w:r>
    </w:p>
    <w:p w14:paraId="62CF7DF6" w14:textId="77777777" w:rsidR="00421FCC" w:rsidRDefault="00421FCC">
      <w:pPr>
        <w:shd w:val="clear" w:color="auto" w:fill="BFBFBF"/>
        <w:ind w:firstLine="480"/>
      </w:pPr>
      <w:r>
        <w:t xml:space="preserve">      ]</w:t>
      </w:r>
    </w:p>
    <w:p w14:paraId="4D202DFE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66914B21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EFC135E" w14:textId="77777777" w:rsidR="00421FCC" w:rsidRDefault="00421FCC">
      <w:pPr>
        <w:shd w:val="clear" w:color="auto" w:fill="BFBFBF"/>
        <w:ind w:firstLine="480"/>
      </w:pPr>
      <w:r>
        <w:t xml:space="preserve">      "8": [</w:t>
      </w:r>
    </w:p>
    <w:p w14:paraId="577FE9F1" w14:textId="77777777" w:rsidR="00421FCC" w:rsidRDefault="00421FCC">
      <w:pPr>
        <w:shd w:val="clear" w:color="auto" w:fill="BFBFBF"/>
        <w:ind w:firstLine="480"/>
      </w:pPr>
      <w:r>
        <w:t xml:space="preserve">        {</w:t>
      </w:r>
    </w:p>
    <w:p w14:paraId="613EB8DC" w14:textId="77777777" w:rsidR="00421FCC" w:rsidRDefault="00421FCC">
      <w:pPr>
        <w:shd w:val="clear" w:color="auto" w:fill="BFBFBF"/>
        <w:ind w:firstLine="480"/>
      </w:pPr>
      <w:r>
        <w:t xml:space="preserve">          "x": 5600,</w:t>
      </w:r>
    </w:p>
    <w:p w14:paraId="3E46C8DB" w14:textId="77777777" w:rsidR="00421FCC" w:rsidRDefault="00421FCC">
      <w:pPr>
        <w:shd w:val="clear" w:color="auto" w:fill="BFBFBF"/>
        <w:ind w:firstLine="480"/>
      </w:pPr>
      <w:r>
        <w:t xml:space="preserve">          "y": 538,</w:t>
      </w:r>
    </w:p>
    <w:p w14:paraId="3C9459D8" w14:textId="77777777" w:rsidR="00421FCC" w:rsidRDefault="00421FCC">
      <w:pPr>
        <w:shd w:val="clear" w:color="auto" w:fill="BFBFBF"/>
        <w:ind w:firstLine="480"/>
      </w:pPr>
      <w:r>
        <w:t xml:space="preserve">          "direction": 0,</w:t>
      </w:r>
    </w:p>
    <w:p w14:paraId="2247769B" w14:textId="77777777" w:rsidR="00421FCC" w:rsidRDefault="00421FCC">
      <w:pPr>
        <w:shd w:val="clear" w:color="auto" w:fill="BFBFBF"/>
        <w:ind w:firstLine="480"/>
      </w:pPr>
      <w:r>
        <w:t xml:space="preserve">          "type": 0,</w:t>
      </w:r>
    </w:p>
    <w:p w14:paraId="2A9DE88F" w14:textId="77777777" w:rsidR="00421FCC" w:rsidRDefault="00421FCC">
      <w:pPr>
        <w:shd w:val="clear" w:color="auto" w:fill="BFBFBF"/>
        <w:ind w:firstLine="480"/>
      </w:pPr>
      <w:r>
        <w:t xml:space="preserve">          "color": 0</w:t>
      </w:r>
    </w:p>
    <w:p w14:paraId="06EF7E09" w14:textId="77777777" w:rsidR="00421FCC" w:rsidRDefault="00421FCC">
      <w:pPr>
        <w:shd w:val="clear" w:color="auto" w:fill="BFBFBF"/>
        <w:ind w:firstLine="480"/>
      </w:pPr>
      <w:r>
        <w:t xml:space="preserve">        },</w:t>
      </w:r>
    </w:p>
    <w:p w14:paraId="2CC2C8B5" w14:textId="77777777" w:rsidR="00421FCC" w:rsidRDefault="00421FCC">
      <w:pPr>
        <w:shd w:val="clear" w:color="auto" w:fill="BFBFBF"/>
        <w:ind w:firstLine="480"/>
      </w:pPr>
      <w:r>
        <w:lastRenderedPageBreak/>
        <w:t xml:space="preserve">        {</w:t>
      </w:r>
    </w:p>
    <w:p w14:paraId="479A8C63" w14:textId="77777777" w:rsidR="00421FCC" w:rsidRDefault="00421FCC">
      <w:pPr>
        <w:shd w:val="clear" w:color="auto" w:fill="BFBFBF"/>
        <w:ind w:firstLine="480"/>
      </w:pPr>
      <w:r>
        <w:t xml:space="preserve">          "x": 5660,</w:t>
      </w:r>
    </w:p>
    <w:p w14:paraId="0F089A7E" w14:textId="77777777" w:rsidR="00421FCC" w:rsidRDefault="00421FCC">
      <w:pPr>
        <w:shd w:val="clear" w:color="auto" w:fill="BFBFBF"/>
        <w:ind w:firstLine="480"/>
      </w:pPr>
      <w:r>
        <w:t xml:space="preserve">          "y": 538,</w:t>
      </w:r>
    </w:p>
    <w:p w14:paraId="581B9629" w14:textId="77777777" w:rsidR="00421FCC" w:rsidRDefault="00421FCC">
      <w:pPr>
        <w:shd w:val="clear" w:color="auto" w:fill="BFBFBF"/>
        <w:ind w:firstLine="480"/>
      </w:pPr>
      <w:r>
        <w:t xml:space="preserve">          "direction": 0,</w:t>
      </w:r>
    </w:p>
    <w:p w14:paraId="355C7A30" w14:textId="77777777" w:rsidR="00421FCC" w:rsidRDefault="00421FCC">
      <w:pPr>
        <w:shd w:val="clear" w:color="auto" w:fill="BFBFBF"/>
        <w:ind w:firstLine="480"/>
      </w:pPr>
      <w:r>
        <w:t xml:space="preserve">          "type": 0,</w:t>
      </w:r>
    </w:p>
    <w:p w14:paraId="37C84E5E" w14:textId="77777777" w:rsidR="00421FCC" w:rsidRDefault="00421FCC">
      <w:pPr>
        <w:shd w:val="clear" w:color="auto" w:fill="BFBFBF"/>
        <w:ind w:firstLine="480"/>
      </w:pPr>
      <w:r>
        <w:t xml:space="preserve">          "color": 0</w:t>
      </w:r>
    </w:p>
    <w:p w14:paraId="1A733834" w14:textId="77777777" w:rsidR="00421FCC" w:rsidRDefault="00421FCC">
      <w:pPr>
        <w:shd w:val="clear" w:color="auto" w:fill="BFBFBF"/>
        <w:ind w:firstLine="480"/>
      </w:pPr>
      <w:r>
        <w:t xml:space="preserve">        }</w:t>
      </w:r>
    </w:p>
    <w:p w14:paraId="513FE461" w14:textId="77777777" w:rsidR="00421FCC" w:rsidRDefault="00421FCC">
      <w:pPr>
        <w:shd w:val="clear" w:color="auto" w:fill="BFBFBF"/>
        <w:ind w:firstLine="480"/>
      </w:pPr>
      <w:r>
        <w:t xml:space="preserve">      ]</w:t>
      </w:r>
    </w:p>
    <w:p w14:paraId="1B292DA4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15C89C3C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4C1E715A" w14:textId="77777777" w:rsidR="00421FCC" w:rsidRDefault="00421FCC">
      <w:pPr>
        <w:shd w:val="clear" w:color="auto" w:fill="BFBFBF"/>
        <w:ind w:firstLine="480"/>
      </w:pPr>
      <w:r>
        <w:t xml:space="preserve">      "9": [</w:t>
      </w:r>
    </w:p>
    <w:p w14:paraId="46EF7571" w14:textId="77777777" w:rsidR="00421FCC" w:rsidRDefault="00421FCC">
      <w:pPr>
        <w:shd w:val="clear" w:color="auto" w:fill="BFBFBF"/>
        <w:ind w:firstLine="480"/>
      </w:pPr>
      <w:r>
        <w:t xml:space="preserve">        {</w:t>
      </w:r>
    </w:p>
    <w:p w14:paraId="6B795188" w14:textId="77777777" w:rsidR="00421FCC" w:rsidRDefault="00421FCC">
      <w:pPr>
        <w:shd w:val="clear" w:color="auto" w:fill="BFBFBF"/>
        <w:ind w:firstLine="480"/>
      </w:pPr>
      <w:r>
        <w:t xml:space="preserve">          "x": 7550,</w:t>
      </w:r>
    </w:p>
    <w:p w14:paraId="2839B44F" w14:textId="77777777" w:rsidR="00421FCC" w:rsidRDefault="00421FCC">
      <w:pPr>
        <w:shd w:val="clear" w:color="auto" w:fill="BFBFBF"/>
        <w:ind w:firstLine="480"/>
      </w:pPr>
      <w:r>
        <w:t xml:space="preserve">          "y": 538,</w:t>
      </w:r>
    </w:p>
    <w:p w14:paraId="48C715BD" w14:textId="77777777" w:rsidR="00421FCC" w:rsidRDefault="00421FCC">
      <w:pPr>
        <w:shd w:val="clear" w:color="auto" w:fill="BFBFBF"/>
        <w:ind w:firstLine="480"/>
      </w:pPr>
      <w:r>
        <w:t xml:space="preserve">          "direction": 0,</w:t>
      </w:r>
    </w:p>
    <w:p w14:paraId="1899C1BD" w14:textId="77777777" w:rsidR="00421FCC" w:rsidRDefault="00421FCC">
      <w:pPr>
        <w:shd w:val="clear" w:color="auto" w:fill="BFBFBF"/>
        <w:ind w:firstLine="480"/>
      </w:pPr>
      <w:r>
        <w:t xml:space="preserve">          "type": 0,</w:t>
      </w:r>
    </w:p>
    <w:p w14:paraId="5DAA2D79" w14:textId="77777777" w:rsidR="00421FCC" w:rsidRDefault="00421FCC">
      <w:pPr>
        <w:shd w:val="clear" w:color="auto" w:fill="BFBFBF"/>
        <w:ind w:firstLine="480"/>
      </w:pPr>
      <w:r>
        <w:t xml:space="preserve">          "color": 0</w:t>
      </w:r>
    </w:p>
    <w:p w14:paraId="649F758A" w14:textId="77777777" w:rsidR="00421FCC" w:rsidRDefault="00421FCC">
      <w:pPr>
        <w:shd w:val="clear" w:color="auto" w:fill="BFBFBF"/>
        <w:ind w:firstLine="480"/>
      </w:pPr>
      <w:r>
        <w:t xml:space="preserve">        },</w:t>
      </w:r>
    </w:p>
    <w:p w14:paraId="546D0F44" w14:textId="77777777" w:rsidR="00421FCC" w:rsidRDefault="00421FCC">
      <w:pPr>
        <w:shd w:val="clear" w:color="auto" w:fill="BFBFBF"/>
        <w:ind w:firstLine="480"/>
      </w:pPr>
      <w:r>
        <w:t xml:space="preserve">        {</w:t>
      </w:r>
    </w:p>
    <w:p w14:paraId="76EF7F43" w14:textId="77777777" w:rsidR="00421FCC" w:rsidRDefault="00421FCC">
      <w:pPr>
        <w:shd w:val="clear" w:color="auto" w:fill="BFBFBF"/>
        <w:ind w:firstLine="480"/>
      </w:pPr>
      <w:r>
        <w:t xml:space="preserve">          "x": 7610,</w:t>
      </w:r>
    </w:p>
    <w:p w14:paraId="5CF22C31" w14:textId="77777777" w:rsidR="00421FCC" w:rsidRDefault="00421FCC">
      <w:pPr>
        <w:shd w:val="clear" w:color="auto" w:fill="BFBFBF"/>
        <w:ind w:firstLine="480"/>
      </w:pPr>
      <w:r>
        <w:t xml:space="preserve">          "y": 538,</w:t>
      </w:r>
    </w:p>
    <w:p w14:paraId="51964192" w14:textId="77777777" w:rsidR="00421FCC" w:rsidRDefault="00421FCC">
      <w:pPr>
        <w:shd w:val="clear" w:color="auto" w:fill="BFBFBF"/>
        <w:ind w:firstLine="480"/>
      </w:pPr>
      <w:r>
        <w:t xml:space="preserve">          "direction": 0,</w:t>
      </w:r>
    </w:p>
    <w:p w14:paraId="0C5E5BDA" w14:textId="77777777" w:rsidR="00421FCC" w:rsidRDefault="00421FCC">
      <w:pPr>
        <w:shd w:val="clear" w:color="auto" w:fill="BFBFBF"/>
        <w:ind w:firstLine="480"/>
      </w:pPr>
      <w:r>
        <w:t xml:space="preserve">          "type": 0,</w:t>
      </w:r>
    </w:p>
    <w:p w14:paraId="1AF67D8F" w14:textId="77777777" w:rsidR="00421FCC" w:rsidRDefault="00421FCC">
      <w:pPr>
        <w:shd w:val="clear" w:color="auto" w:fill="BFBFBF"/>
        <w:ind w:firstLine="480"/>
      </w:pPr>
      <w:r>
        <w:t xml:space="preserve">          "color": 0</w:t>
      </w:r>
    </w:p>
    <w:p w14:paraId="7D3B95BC" w14:textId="77777777" w:rsidR="00421FCC" w:rsidRDefault="00421FCC">
      <w:pPr>
        <w:shd w:val="clear" w:color="auto" w:fill="BFBFBF"/>
        <w:ind w:firstLine="480"/>
      </w:pPr>
      <w:r>
        <w:t xml:space="preserve">        }</w:t>
      </w:r>
    </w:p>
    <w:p w14:paraId="71EC55BD" w14:textId="77777777" w:rsidR="00421FCC" w:rsidRDefault="00421FCC">
      <w:pPr>
        <w:shd w:val="clear" w:color="auto" w:fill="BFBFBF"/>
        <w:ind w:firstLine="480"/>
      </w:pPr>
      <w:r>
        <w:t xml:space="preserve">      ]</w:t>
      </w:r>
    </w:p>
    <w:p w14:paraId="12A22B06" w14:textId="77777777" w:rsidR="00421FCC" w:rsidRDefault="00421FCC">
      <w:pPr>
        <w:shd w:val="clear" w:color="auto" w:fill="BFBFBF"/>
        <w:ind w:firstLine="480"/>
      </w:pPr>
      <w:r>
        <w:t xml:space="preserve">    }</w:t>
      </w:r>
    </w:p>
    <w:p w14:paraId="7259464A" w14:textId="77777777" w:rsidR="00421FCC" w:rsidRDefault="00421FCC">
      <w:pPr>
        <w:shd w:val="clear" w:color="auto" w:fill="BFBFBF"/>
        <w:ind w:firstLine="480"/>
      </w:pPr>
      <w:r>
        <w:t xml:space="preserve">  ],</w:t>
      </w:r>
    </w:p>
    <w:p w14:paraId="65EA7F2A" w14:textId="77777777" w:rsidR="00421FCC" w:rsidRDefault="00421FCC">
      <w:pPr>
        <w:shd w:val="clear" w:color="auto" w:fill="BFBFBF"/>
        <w:ind w:firstLine="480"/>
      </w:pPr>
      <w:r>
        <w:t xml:space="preserve">  "checkpoint": [</w:t>
      </w:r>
    </w:p>
    <w:p w14:paraId="701D58E1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30E79BC9" w14:textId="77777777" w:rsidR="00421FCC" w:rsidRDefault="00421FCC">
      <w:pPr>
        <w:shd w:val="clear" w:color="auto" w:fill="BFBFBF"/>
        <w:ind w:firstLine="480"/>
      </w:pPr>
      <w:r>
        <w:t xml:space="preserve">      "x": 510,</w:t>
      </w:r>
    </w:p>
    <w:p w14:paraId="40504529" w14:textId="77777777" w:rsidR="00421FCC" w:rsidRDefault="00421FCC">
      <w:pPr>
        <w:shd w:val="clear" w:color="auto" w:fill="BFBFBF"/>
        <w:ind w:firstLine="480"/>
      </w:pPr>
      <w:r>
        <w:t xml:space="preserve">      "y": 0,</w:t>
      </w:r>
    </w:p>
    <w:p w14:paraId="627A193F" w14:textId="77777777" w:rsidR="00421FCC" w:rsidRDefault="00421FCC">
      <w:pPr>
        <w:shd w:val="clear" w:color="auto" w:fill="BFBFBF"/>
        <w:ind w:firstLine="480"/>
      </w:pPr>
      <w:r>
        <w:t xml:space="preserve">      "width": 10,</w:t>
      </w:r>
    </w:p>
    <w:p w14:paraId="0127808C" w14:textId="77777777" w:rsidR="00421FCC" w:rsidRDefault="00421FCC">
      <w:pPr>
        <w:shd w:val="clear" w:color="auto" w:fill="BFBFBF"/>
        <w:ind w:firstLine="480"/>
      </w:pPr>
      <w:r>
        <w:t xml:space="preserve">      "height": 600,</w:t>
      </w:r>
    </w:p>
    <w:p w14:paraId="637B3B98" w14:textId="77777777" w:rsidR="00421FCC" w:rsidRDefault="00421FCC">
      <w:pPr>
        <w:shd w:val="clear" w:color="auto" w:fill="BFBFBF"/>
        <w:ind w:firstLine="480"/>
      </w:pPr>
      <w:r>
        <w:t xml:space="preserve">      "type": 0,</w:t>
      </w:r>
    </w:p>
    <w:p w14:paraId="09AA3407" w14:textId="77777777" w:rsidR="00421FCC" w:rsidRDefault="00421FCC">
      <w:pPr>
        <w:shd w:val="clear" w:color="auto" w:fill="BFBFBF"/>
        <w:ind w:firstLine="480"/>
      </w:pPr>
      <w:r>
        <w:t xml:space="preserve">      "enemy_groupid": 0</w:t>
      </w:r>
    </w:p>
    <w:p w14:paraId="619AAE82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06259363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A93EE7D" w14:textId="77777777" w:rsidR="00421FCC" w:rsidRDefault="00421FCC">
      <w:pPr>
        <w:shd w:val="clear" w:color="auto" w:fill="BFBFBF"/>
        <w:ind w:firstLine="480"/>
      </w:pPr>
      <w:r>
        <w:t xml:space="preserve">      "x": 1400,</w:t>
      </w:r>
    </w:p>
    <w:p w14:paraId="48313416" w14:textId="77777777" w:rsidR="00421FCC" w:rsidRDefault="00421FCC">
      <w:pPr>
        <w:shd w:val="clear" w:color="auto" w:fill="BFBFBF"/>
        <w:ind w:firstLine="480"/>
      </w:pPr>
      <w:r>
        <w:t xml:space="preserve">      "y": 0,</w:t>
      </w:r>
    </w:p>
    <w:p w14:paraId="22A80171" w14:textId="77777777" w:rsidR="00421FCC" w:rsidRDefault="00421FCC">
      <w:pPr>
        <w:shd w:val="clear" w:color="auto" w:fill="BFBFBF"/>
        <w:ind w:firstLine="480"/>
      </w:pPr>
      <w:r>
        <w:t xml:space="preserve">      "width": 10,</w:t>
      </w:r>
    </w:p>
    <w:p w14:paraId="224C108A" w14:textId="77777777" w:rsidR="00421FCC" w:rsidRDefault="00421FCC">
      <w:pPr>
        <w:shd w:val="clear" w:color="auto" w:fill="BFBFBF"/>
        <w:ind w:firstLine="480"/>
      </w:pPr>
      <w:r>
        <w:t xml:space="preserve">      "height": 600,</w:t>
      </w:r>
    </w:p>
    <w:p w14:paraId="5B23325B" w14:textId="77777777" w:rsidR="00421FCC" w:rsidRDefault="00421FCC">
      <w:pPr>
        <w:shd w:val="clear" w:color="auto" w:fill="BFBFBF"/>
        <w:ind w:firstLine="480"/>
      </w:pPr>
      <w:r>
        <w:t xml:space="preserve">      "type": 0,</w:t>
      </w:r>
    </w:p>
    <w:p w14:paraId="704FBE0C" w14:textId="77777777" w:rsidR="00421FCC" w:rsidRDefault="00421FCC">
      <w:pPr>
        <w:shd w:val="clear" w:color="auto" w:fill="BFBFBF"/>
        <w:ind w:firstLine="480"/>
      </w:pPr>
      <w:r>
        <w:t xml:space="preserve">      "enemy_groupid": 1</w:t>
      </w:r>
    </w:p>
    <w:p w14:paraId="3E3ACF44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712E35BF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14D0DC9F" w14:textId="77777777" w:rsidR="00421FCC" w:rsidRDefault="00421FCC">
      <w:pPr>
        <w:shd w:val="clear" w:color="auto" w:fill="BFBFBF"/>
        <w:ind w:firstLine="480"/>
      </w:pPr>
      <w:r>
        <w:t xml:space="preserve">      "x": 1740,</w:t>
      </w:r>
    </w:p>
    <w:p w14:paraId="2BAC7988" w14:textId="77777777" w:rsidR="00421FCC" w:rsidRDefault="00421FCC">
      <w:pPr>
        <w:shd w:val="clear" w:color="auto" w:fill="BFBFBF"/>
        <w:ind w:firstLine="480"/>
      </w:pPr>
      <w:r>
        <w:t xml:space="preserve">      "y": 0,</w:t>
      </w:r>
    </w:p>
    <w:p w14:paraId="12BF31F9" w14:textId="77777777" w:rsidR="00421FCC" w:rsidRDefault="00421FCC">
      <w:pPr>
        <w:shd w:val="clear" w:color="auto" w:fill="BFBFBF"/>
        <w:ind w:firstLine="480"/>
      </w:pPr>
      <w:r>
        <w:t xml:space="preserve">      "width": 10,</w:t>
      </w:r>
    </w:p>
    <w:p w14:paraId="4BECCF95" w14:textId="77777777" w:rsidR="00421FCC" w:rsidRDefault="00421FCC">
      <w:pPr>
        <w:shd w:val="clear" w:color="auto" w:fill="BFBFBF"/>
        <w:ind w:firstLine="480"/>
      </w:pPr>
      <w:r>
        <w:t xml:space="preserve">      "height": 600,</w:t>
      </w:r>
    </w:p>
    <w:p w14:paraId="56E474D3" w14:textId="77777777" w:rsidR="00421FCC" w:rsidRDefault="00421FCC">
      <w:pPr>
        <w:shd w:val="clear" w:color="auto" w:fill="BFBFBF"/>
        <w:ind w:firstLine="480"/>
      </w:pPr>
      <w:r>
        <w:lastRenderedPageBreak/>
        <w:t xml:space="preserve">      "type": 0,</w:t>
      </w:r>
    </w:p>
    <w:p w14:paraId="1562997F" w14:textId="77777777" w:rsidR="00421FCC" w:rsidRDefault="00421FCC">
      <w:pPr>
        <w:shd w:val="clear" w:color="auto" w:fill="BFBFBF"/>
        <w:ind w:firstLine="480"/>
      </w:pPr>
      <w:r>
        <w:t xml:space="preserve">      "enemy_groupid": 2</w:t>
      </w:r>
    </w:p>
    <w:p w14:paraId="02A7649F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6ACBE62D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2B4A31F4" w14:textId="77777777" w:rsidR="00421FCC" w:rsidRDefault="00421FCC">
      <w:pPr>
        <w:shd w:val="clear" w:color="auto" w:fill="BFBFBF"/>
        <w:ind w:firstLine="480"/>
      </w:pPr>
      <w:r>
        <w:t xml:space="preserve">      "x": 3050,</w:t>
      </w:r>
    </w:p>
    <w:p w14:paraId="586B33E2" w14:textId="77777777" w:rsidR="00421FCC" w:rsidRDefault="00421FCC">
      <w:pPr>
        <w:shd w:val="clear" w:color="auto" w:fill="BFBFBF"/>
        <w:ind w:firstLine="480"/>
      </w:pPr>
      <w:r>
        <w:t xml:space="preserve">      "y": 0,</w:t>
      </w:r>
    </w:p>
    <w:p w14:paraId="23B24191" w14:textId="77777777" w:rsidR="00421FCC" w:rsidRDefault="00421FCC">
      <w:pPr>
        <w:shd w:val="clear" w:color="auto" w:fill="BFBFBF"/>
        <w:ind w:firstLine="480"/>
      </w:pPr>
      <w:r>
        <w:t xml:space="preserve">      "width": 10,</w:t>
      </w:r>
    </w:p>
    <w:p w14:paraId="088A10B3" w14:textId="77777777" w:rsidR="00421FCC" w:rsidRDefault="00421FCC">
      <w:pPr>
        <w:shd w:val="clear" w:color="auto" w:fill="BFBFBF"/>
        <w:ind w:firstLine="480"/>
      </w:pPr>
      <w:r>
        <w:t xml:space="preserve">      "height": 600,</w:t>
      </w:r>
    </w:p>
    <w:p w14:paraId="33AF5F45" w14:textId="77777777" w:rsidR="00421FCC" w:rsidRDefault="00421FCC">
      <w:pPr>
        <w:shd w:val="clear" w:color="auto" w:fill="BFBFBF"/>
        <w:ind w:firstLine="480"/>
      </w:pPr>
      <w:r>
        <w:t xml:space="preserve">      "type": 0,</w:t>
      </w:r>
    </w:p>
    <w:p w14:paraId="69E6B567" w14:textId="77777777" w:rsidR="00421FCC" w:rsidRDefault="00421FCC">
      <w:pPr>
        <w:shd w:val="clear" w:color="auto" w:fill="BFBFBF"/>
        <w:ind w:firstLine="480"/>
      </w:pPr>
      <w:r>
        <w:t xml:space="preserve">      "enemy_groupid": 3</w:t>
      </w:r>
    </w:p>
    <w:p w14:paraId="52CA1A5E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2E625BD8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0E6A4331" w14:textId="77777777" w:rsidR="00421FCC" w:rsidRDefault="00421FCC">
      <w:pPr>
        <w:shd w:val="clear" w:color="auto" w:fill="BFBFBF"/>
        <w:ind w:firstLine="480"/>
      </w:pPr>
      <w:r>
        <w:t xml:space="preserve">      "x": 3750,</w:t>
      </w:r>
    </w:p>
    <w:p w14:paraId="1DA05A7D" w14:textId="77777777" w:rsidR="00421FCC" w:rsidRDefault="00421FCC">
      <w:pPr>
        <w:shd w:val="clear" w:color="auto" w:fill="BFBFBF"/>
        <w:ind w:firstLine="480"/>
      </w:pPr>
      <w:r>
        <w:t xml:space="preserve">      "y": 0,</w:t>
      </w:r>
    </w:p>
    <w:p w14:paraId="2BBC1CEB" w14:textId="77777777" w:rsidR="00421FCC" w:rsidRDefault="00421FCC">
      <w:pPr>
        <w:shd w:val="clear" w:color="auto" w:fill="BFBFBF"/>
        <w:ind w:firstLine="480"/>
      </w:pPr>
      <w:r>
        <w:t xml:space="preserve">      "width": 10,</w:t>
      </w:r>
    </w:p>
    <w:p w14:paraId="6AAE1CFD" w14:textId="77777777" w:rsidR="00421FCC" w:rsidRDefault="00421FCC">
      <w:pPr>
        <w:shd w:val="clear" w:color="auto" w:fill="BFBFBF"/>
        <w:ind w:firstLine="480"/>
      </w:pPr>
      <w:r>
        <w:t xml:space="preserve">      "height": 600,</w:t>
      </w:r>
    </w:p>
    <w:p w14:paraId="349B09E6" w14:textId="77777777" w:rsidR="00421FCC" w:rsidRDefault="00421FCC">
      <w:pPr>
        <w:shd w:val="clear" w:color="auto" w:fill="BFBFBF"/>
        <w:ind w:firstLine="480"/>
      </w:pPr>
      <w:r>
        <w:t xml:space="preserve">      "type": 0,</w:t>
      </w:r>
    </w:p>
    <w:p w14:paraId="3AD79D4A" w14:textId="77777777" w:rsidR="00421FCC" w:rsidRDefault="00421FCC">
      <w:pPr>
        <w:shd w:val="clear" w:color="auto" w:fill="BFBFBF"/>
        <w:ind w:firstLine="480"/>
      </w:pPr>
      <w:r>
        <w:t xml:space="preserve">      "enemy_groupid": 4</w:t>
      </w:r>
    </w:p>
    <w:p w14:paraId="7CB9E676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02CB411F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4A8DE64D" w14:textId="77777777" w:rsidR="00421FCC" w:rsidRDefault="00421FCC">
      <w:pPr>
        <w:shd w:val="clear" w:color="auto" w:fill="BFBFBF"/>
        <w:ind w:firstLine="480"/>
      </w:pPr>
      <w:r>
        <w:t xml:space="preserve">      "x": 4100,</w:t>
      </w:r>
    </w:p>
    <w:p w14:paraId="40C8FFFA" w14:textId="77777777" w:rsidR="00421FCC" w:rsidRDefault="00421FCC">
      <w:pPr>
        <w:shd w:val="clear" w:color="auto" w:fill="BFBFBF"/>
        <w:ind w:firstLine="480"/>
      </w:pPr>
      <w:r>
        <w:t xml:space="preserve">      "y": 0,</w:t>
      </w:r>
    </w:p>
    <w:p w14:paraId="7A10E8CB" w14:textId="77777777" w:rsidR="00421FCC" w:rsidRDefault="00421FCC">
      <w:pPr>
        <w:shd w:val="clear" w:color="auto" w:fill="BFBFBF"/>
        <w:ind w:firstLine="480"/>
      </w:pPr>
      <w:r>
        <w:t xml:space="preserve">      "width": 10,</w:t>
      </w:r>
    </w:p>
    <w:p w14:paraId="75BF9ED1" w14:textId="77777777" w:rsidR="00421FCC" w:rsidRDefault="00421FCC">
      <w:pPr>
        <w:shd w:val="clear" w:color="auto" w:fill="BFBFBF"/>
        <w:ind w:firstLine="480"/>
      </w:pPr>
      <w:r>
        <w:t xml:space="preserve">      "height": 600,</w:t>
      </w:r>
    </w:p>
    <w:p w14:paraId="533CA77E" w14:textId="77777777" w:rsidR="00421FCC" w:rsidRDefault="00421FCC">
      <w:pPr>
        <w:shd w:val="clear" w:color="auto" w:fill="BFBFBF"/>
        <w:ind w:firstLine="480"/>
      </w:pPr>
      <w:r>
        <w:t xml:space="preserve">      "type": 0,</w:t>
      </w:r>
    </w:p>
    <w:p w14:paraId="58F27872" w14:textId="77777777" w:rsidR="00421FCC" w:rsidRDefault="00421FCC">
      <w:pPr>
        <w:shd w:val="clear" w:color="auto" w:fill="BFBFBF"/>
        <w:ind w:firstLine="480"/>
      </w:pPr>
      <w:r>
        <w:t xml:space="preserve">      "enemy_groupid": 5</w:t>
      </w:r>
    </w:p>
    <w:p w14:paraId="690387ED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4782791F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736D74EC" w14:textId="77777777" w:rsidR="00421FCC" w:rsidRDefault="00421FCC">
      <w:pPr>
        <w:shd w:val="clear" w:color="auto" w:fill="BFBFBF"/>
        <w:ind w:firstLine="480"/>
      </w:pPr>
      <w:r>
        <w:t xml:space="preserve">      "x": 4300,</w:t>
      </w:r>
    </w:p>
    <w:p w14:paraId="492B79B2" w14:textId="77777777" w:rsidR="00421FCC" w:rsidRDefault="00421FCC">
      <w:pPr>
        <w:shd w:val="clear" w:color="auto" w:fill="BFBFBF"/>
        <w:ind w:firstLine="480"/>
      </w:pPr>
      <w:r>
        <w:t xml:space="preserve">      "y": 0,</w:t>
      </w:r>
    </w:p>
    <w:p w14:paraId="23E8742A" w14:textId="77777777" w:rsidR="00421FCC" w:rsidRDefault="00421FCC">
      <w:pPr>
        <w:shd w:val="clear" w:color="auto" w:fill="BFBFBF"/>
        <w:ind w:firstLine="480"/>
      </w:pPr>
      <w:r>
        <w:t xml:space="preserve">      "width": 10,</w:t>
      </w:r>
    </w:p>
    <w:p w14:paraId="27BD2236" w14:textId="77777777" w:rsidR="00421FCC" w:rsidRDefault="00421FCC">
      <w:pPr>
        <w:shd w:val="clear" w:color="auto" w:fill="BFBFBF"/>
        <w:ind w:firstLine="480"/>
      </w:pPr>
      <w:r>
        <w:t xml:space="preserve">      "height": 600,</w:t>
      </w:r>
    </w:p>
    <w:p w14:paraId="1DD638E0" w14:textId="77777777" w:rsidR="00421FCC" w:rsidRDefault="00421FCC">
      <w:pPr>
        <w:shd w:val="clear" w:color="auto" w:fill="BFBFBF"/>
        <w:ind w:firstLine="480"/>
      </w:pPr>
      <w:r>
        <w:t xml:space="preserve">      "type": 0,</w:t>
      </w:r>
    </w:p>
    <w:p w14:paraId="3E50B940" w14:textId="77777777" w:rsidR="00421FCC" w:rsidRDefault="00421FCC">
      <w:pPr>
        <w:shd w:val="clear" w:color="auto" w:fill="BFBFBF"/>
        <w:ind w:firstLine="480"/>
      </w:pPr>
      <w:r>
        <w:t xml:space="preserve">      "enemy_groupid": 6</w:t>
      </w:r>
    </w:p>
    <w:p w14:paraId="39DF97DA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51D16A99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9F358B4" w14:textId="77777777" w:rsidR="00421FCC" w:rsidRDefault="00421FCC">
      <w:pPr>
        <w:shd w:val="clear" w:color="auto" w:fill="BFBFBF"/>
        <w:ind w:firstLine="480"/>
      </w:pPr>
      <w:r>
        <w:t xml:space="preserve">      "x": 4700,</w:t>
      </w:r>
    </w:p>
    <w:p w14:paraId="379EEB86" w14:textId="77777777" w:rsidR="00421FCC" w:rsidRDefault="00421FCC">
      <w:pPr>
        <w:shd w:val="clear" w:color="auto" w:fill="BFBFBF"/>
        <w:ind w:firstLine="480"/>
      </w:pPr>
      <w:r>
        <w:t xml:space="preserve">      "y": 0,</w:t>
      </w:r>
    </w:p>
    <w:p w14:paraId="66BE505D" w14:textId="77777777" w:rsidR="00421FCC" w:rsidRDefault="00421FCC">
      <w:pPr>
        <w:shd w:val="clear" w:color="auto" w:fill="BFBFBF"/>
        <w:ind w:firstLine="480"/>
      </w:pPr>
      <w:r>
        <w:t xml:space="preserve">      "width": 10,</w:t>
      </w:r>
    </w:p>
    <w:p w14:paraId="2E1DF413" w14:textId="77777777" w:rsidR="00421FCC" w:rsidRDefault="00421FCC">
      <w:pPr>
        <w:shd w:val="clear" w:color="auto" w:fill="BFBFBF"/>
        <w:ind w:firstLine="480"/>
      </w:pPr>
      <w:r>
        <w:t xml:space="preserve">      "height": 600,</w:t>
      </w:r>
    </w:p>
    <w:p w14:paraId="4E295325" w14:textId="77777777" w:rsidR="00421FCC" w:rsidRDefault="00421FCC">
      <w:pPr>
        <w:shd w:val="clear" w:color="auto" w:fill="BFBFBF"/>
        <w:ind w:firstLine="480"/>
      </w:pPr>
      <w:r>
        <w:t xml:space="preserve">      "type": 0,</w:t>
      </w:r>
    </w:p>
    <w:p w14:paraId="22678EE8" w14:textId="77777777" w:rsidR="00421FCC" w:rsidRDefault="00421FCC">
      <w:pPr>
        <w:shd w:val="clear" w:color="auto" w:fill="BFBFBF"/>
        <w:ind w:firstLine="480"/>
      </w:pPr>
      <w:r>
        <w:t xml:space="preserve">      "enemy_groupid": 7</w:t>
      </w:r>
    </w:p>
    <w:p w14:paraId="79E2134C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710B5393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5A92301A" w14:textId="77777777" w:rsidR="00421FCC" w:rsidRDefault="00421FCC">
      <w:pPr>
        <w:shd w:val="clear" w:color="auto" w:fill="BFBFBF"/>
        <w:ind w:firstLine="480"/>
      </w:pPr>
      <w:r>
        <w:t xml:space="preserve">      "x": 5000,</w:t>
      </w:r>
    </w:p>
    <w:p w14:paraId="354C3F78" w14:textId="77777777" w:rsidR="00421FCC" w:rsidRDefault="00421FCC">
      <w:pPr>
        <w:shd w:val="clear" w:color="auto" w:fill="BFBFBF"/>
        <w:ind w:firstLine="480"/>
      </w:pPr>
      <w:r>
        <w:t xml:space="preserve">      "y": 0,</w:t>
      </w:r>
    </w:p>
    <w:p w14:paraId="492BB942" w14:textId="77777777" w:rsidR="00421FCC" w:rsidRDefault="00421FCC">
      <w:pPr>
        <w:shd w:val="clear" w:color="auto" w:fill="BFBFBF"/>
        <w:ind w:firstLine="480"/>
      </w:pPr>
      <w:r>
        <w:t xml:space="preserve">      "width": 10,</w:t>
      </w:r>
    </w:p>
    <w:p w14:paraId="2D6EEA93" w14:textId="77777777" w:rsidR="00421FCC" w:rsidRDefault="00421FCC">
      <w:pPr>
        <w:shd w:val="clear" w:color="auto" w:fill="BFBFBF"/>
        <w:ind w:firstLine="480"/>
      </w:pPr>
      <w:r>
        <w:t xml:space="preserve">      "height": 600,</w:t>
      </w:r>
    </w:p>
    <w:p w14:paraId="1329DBD4" w14:textId="77777777" w:rsidR="00421FCC" w:rsidRDefault="00421FCC">
      <w:pPr>
        <w:shd w:val="clear" w:color="auto" w:fill="BFBFBF"/>
        <w:ind w:firstLine="480"/>
      </w:pPr>
      <w:r>
        <w:t xml:space="preserve">      "type": 0,</w:t>
      </w:r>
    </w:p>
    <w:p w14:paraId="47E30000" w14:textId="77777777" w:rsidR="00421FCC" w:rsidRDefault="00421FCC">
      <w:pPr>
        <w:shd w:val="clear" w:color="auto" w:fill="BFBFBF"/>
        <w:ind w:firstLine="480"/>
      </w:pPr>
      <w:r>
        <w:t xml:space="preserve">      "enemy_groupid": 8</w:t>
      </w:r>
    </w:p>
    <w:p w14:paraId="6A83CB60" w14:textId="77777777" w:rsidR="00421FCC" w:rsidRDefault="00421FCC">
      <w:pPr>
        <w:shd w:val="clear" w:color="auto" w:fill="BFBFBF"/>
        <w:ind w:firstLine="480"/>
      </w:pPr>
      <w:r>
        <w:lastRenderedPageBreak/>
        <w:t xml:space="preserve">    },</w:t>
      </w:r>
    </w:p>
    <w:p w14:paraId="5D1E17BC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6817CC8" w14:textId="77777777" w:rsidR="00421FCC" w:rsidRDefault="00421FCC">
      <w:pPr>
        <w:shd w:val="clear" w:color="auto" w:fill="BFBFBF"/>
        <w:ind w:firstLine="480"/>
      </w:pPr>
      <w:r>
        <w:t xml:space="preserve">      "x": 6940,</w:t>
      </w:r>
    </w:p>
    <w:p w14:paraId="109CFDAB" w14:textId="77777777" w:rsidR="00421FCC" w:rsidRDefault="00421FCC">
      <w:pPr>
        <w:shd w:val="clear" w:color="auto" w:fill="BFBFBF"/>
        <w:ind w:firstLine="480"/>
      </w:pPr>
      <w:r>
        <w:t xml:space="preserve">      "y": 0,</w:t>
      </w:r>
    </w:p>
    <w:p w14:paraId="71BC4A02" w14:textId="77777777" w:rsidR="00421FCC" w:rsidRDefault="00421FCC">
      <w:pPr>
        <w:shd w:val="clear" w:color="auto" w:fill="BFBFBF"/>
        <w:ind w:firstLine="480"/>
      </w:pPr>
      <w:r>
        <w:t xml:space="preserve">      "width": 100,</w:t>
      </w:r>
    </w:p>
    <w:p w14:paraId="5F70141A" w14:textId="77777777" w:rsidR="00421FCC" w:rsidRDefault="00421FCC">
      <w:pPr>
        <w:shd w:val="clear" w:color="auto" w:fill="BFBFBF"/>
        <w:ind w:firstLine="480"/>
      </w:pPr>
      <w:r>
        <w:t xml:space="preserve">      "height": 600,</w:t>
      </w:r>
    </w:p>
    <w:p w14:paraId="69C02081" w14:textId="77777777" w:rsidR="00421FCC" w:rsidRDefault="00421FCC">
      <w:pPr>
        <w:shd w:val="clear" w:color="auto" w:fill="BFBFBF"/>
        <w:ind w:firstLine="480"/>
      </w:pPr>
      <w:r>
        <w:t xml:space="preserve">      "type": 0,</w:t>
      </w:r>
    </w:p>
    <w:p w14:paraId="0AABE6C2" w14:textId="77777777" w:rsidR="00421FCC" w:rsidRDefault="00421FCC">
      <w:pPr>
        <w:shd w:val="clear" w:color="auto" w:fill="BFBFBF"/>
        <w:ind w:firstLine="480"/>
      </w:pPr>
      <w:r>
        <w:t xml:space="preserve">      "enemy_groupid": 9</w:t>
      </w:r>
    </w:p>
    <w:p w14:paraId="7FC0578C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10EB831C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3611765B" w14:textId="77777777" w:rsidR="00421FCC" w:rsidRDefault="00421FCC">
      <w:pPr>
        <w:shd w:val="clear" w:color="auto" w:fill="BFBFBF"/>
        <w:ind w:firstLine="480"/>
      </w:pPr>
      <w:r>
        <w:t xml:space="preserve">      "x": 2460,</w:t>
      </w:r>
    </w:p>
    <w:p w14:paraId="56F648D7" w14:textId="77777777" w:rsidR="00421FCC" w:rsidRDefault="00421FCC">
      <w:pPr>
        <w:shd w:val="clear" w:color="auto" w:fill="BFBFBF"/>
        <w:ind w:firstLine="480"/>
      </w:pPr>
      <w:r>
        <w:t xml:space="preserve">      "y": 439,</w:t>
      </w:r>
    </w:p>
    <w:p w14:paraId="41553A65" w14:textId="77777777" w:rsidR="00421FCC" w:rsidRDefault="00421FCC">
      <w:pPr>
        <w:shd w:val="clear" w:color="auto" w:fill="BFBFBF"/>
        <w:ind w:firstLine="480"/>
      </w:pPr>
      <w:r>
        <w:t xml:space="preserve">      "width": 50,</w:t>
      </w:r>
    </w:p>
    <w:p w14:paraId="7DAE09CE" w14:textId="77777777" w:rsidR="00421FCC" w:rsidRDefault="00421FCC">
      <w:pPr>
        <w:shd w:val="clear" w:color="auto" w:fill="BFBFBF"/>
        <w:ind w:firstLine="480"/>
      </w:pPr>
      <w:r>
        <w:t xml:space="preserve">      "height": 10,</w:t>
      </w:r>
    </w:p>
    <w:p w14:paraId="18BB313A" w14:textId="77777777" w:rsidR="00421FCC" w:rsidRDefault="00421FCC">
      <w:pPr>
        <w:shd w:val="clear" w:color="auto" w:fill="BFBFBF"/>
        <w:ind w:firstLine="480"/>
      </w:pPr>
      <w:r>
        <w:t xml:space="preserve">      "type": 6,</w:t>
      </w:r>
    </w:p>
    <w:p w14:paraId="605C4E9E" w14:textId="77777777" w:rsidR="00421FCC" w:rsidRDefault="00421FCC">
      <w:pPr>
        <w:shd w:val="clear" w:color="auto" w:fill="BFBFBF"/>
        <w:ind w:firstLine="480"/>
      </w:pPr>
      <w:r>
        <w:t xml:space="preserve">      "map_index": 1</w:t>
      </w:r>
    </w:p>
    <w:p w14:paraId="5040E75A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64F84D5F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24BD2203" w14:textId="77777777" w:rsidR="00421FCC" w:rsidRDefault="00421FCC">
      <w:pPr>
        <w:shd w:val="clear" w:color="auto" w:fill="BFBFBF"/>
        <w:ind w:firstLine="480"/>
      </w:pPr>
      <w:r>
        <w:t xml:space="preserve">      "x": 8504,</w:t>
      </w:r>
    </w:p>
    <w:p w14:paraId="06CE812B" w14:textId="77777777" w:rsidR="00421FCC" w:rsidRDefault="00421FCC">
      <w:pPr>
        <w:shd w:val="clear" w:color="auto" w:fill="BFBFBF"/>
        <w:ind w:firstLine="480"/>
      </w:pPr>
      <w:r>
        <w:t xml:space="preserve">      "y": -10,</w:t>
      </w:r>
    </w:p>
    <w:p w14:paraId="3B3E0B50" w14:textId="77777777" w:rsidR="00421FCC" w:rsidRDefault="00421FCC">
      <w:pPr>
        <w:shd w:val="clear" w:color="auto" w:fill="BFBFBF"/>
        <w:ind w:firstLine="480"/>
      </w:pPr>
      <w:r>
        <w:t xml:space="preserve">      "width": 6,</w:t>
      </w:r>
    </w:p>
    <w:p w14:paraId="5644DAD9" w14:textId="77777777" w:rsidR="00421FCC" w:rsidRDefault="00421FCC">
      <w:pPr>
        <w:shd w:val="clear" w:color="auto" w:fill="BFBFBF"/>
        <w:ind w:firstLine="480"/>
      </w:pPr>
      <w:r>
        <w:t xml:space="preserve">      "height": 600,</w:t>
      </w:r>
    </w:p>
    <w:p w14:paraId="2A8C880E" w14:textId="77777777" w:rsidR="00421FCC" w:rsidRDefault="00421FCC">
      <w:pPr>
        <w:shd w:val="clear" w:color="auto" w:fill="BFBFBF"/>
        <w:ind w:firstLine="480"/>
      </w:pPr>
      <w:r>
        <w:t xml:space="preserve">      "type": 1</w:t>
      </w:r>
    </w:p>
    <w:p w14:paraId="6C4C5707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47B38E7F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4E6E67CA" w14:textId="77777777" w:rsidR="00421FCC" w:rsidRDefault="00421FCC">
      <w:pPr>
        <w:shd w:val="clear" w:color="auto" w:fill="BFBFBF"/>
        <w:ind w:firstLine="480"/>
      </w:pPr>
      <w:r>
        <w:t xml:space="preserve">      "x": 8780,</w:t>
      </w:r>
    </w:p>
    <w:p w14:paraId="7C909F6C" w14:textId="77777777" w:rsidR="00421FCC" w:rsidRDefault="00421FCC">
      <w:pPr>
        <w:shd w:val="clear" w:color="auto" w:fill="BFBFBF"/>
        <w:ind w:firstLine="480"/>
      </w:pPr>
      <w:r>
        <w:t xml:space="preserve">      "y": 0,</w:t>
      </w:r>
    </w:p>
    <w:p w14:paraId="5340F9C7" w14:textId="77777777" w:rsidR="00421FCC" w:rsidRDefault="00421FCC">
      <w:pPr>
        <w:shd w:val="clear" w:color="auto" w:fill="BFBFBF"/>
        <w:ind w:firstLine="480"/>
      </w:pPr>
      <w:r>
        <w:t xml:space="preserve">      "width": 10,</w:t>
      </w:r>
    </w:p>
    <w:p w14:paraId="7EBB37C2" w14:textId="77777777" w:rsidR="00421FCC" w:rsidRDefault="00421FCC">
      <w:pPr>
        <w:shd w:val="clear" w:color="auto" w:fill="BFBFBF"/>
        <w:ind w:firstLine="480"/>
      </w:pPr>
      <w:r>
        <w:t xml:space="preserve">      "height": 600,</w:t>
      </w:r>
    </w:p>
    <w:p w14:paraId="6F56FFF7" w14:textId="77777777" w:rsidR="00421FCC" w:rsidRDefault="00421FCC">
      <w:pPr>
        <w:shd w:val="clear" w:color="auto" w:fill="BFBFBF"/>
        <w:ind w:firstLine="480"/>
      </w:pPr>
      <w:r>
        <w:t xml:space="preserve">      "type": 2</w:t>
      </w:r>
    </w:p>
    <w:p w14:paraId="77A6958C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4CC40E93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186FFAD7" w14:textId="77777777" w:rsidR="00421FCC" w:rsidRDefault="00421FCC">
      <w:pPr>
        <w:shd w:val="clear" w:color="auto" w:fill="BFBFBF"/>
        <w:ind w:firstLine="480"/>
      </w:pPr>
      <w:r>
        <w:t xml:space="preserve">      "x": 2740,</w:t>
      </w:r>
    </w:p>
    <w:p w14:paraId="1AF6D0FD" w14:textId="77777777" w:rsidR="00421FCC" w:rsidRDefault="00421FCC">
      <w:pPr>
        <w:shd w:val="clear" w:color="auto" w:fill="BFBFBF"/>
        <w:ind w:firstLine="480"/>
      </w:pPr>
      <w:r>
        <w:t xml:space="preserve">      "y": 360,</w:t>
      </w:r>
    </w:p>
    <w:p w14:paraId="09BC4D4F" w14:textId="77777777" w:rsidR="00421FCC" w:rsidRDefault="00421FCC">
      <w:pPr>
        <w:shd w:val="clear" w:color="auto" w:fill="BFBFBF"/>
        <w:ind w:firstLine="480"/>
      </w:pPr>
      <w:r>
        <w:t xml:space="preserve">      "width": 40,</w:t>
      </w:r>
    </w:p>
    <w:p w14:paraId="17EE898C" w14:textId="77777777" w:rsidR="00421FCC" w:rsidRDefault="00421FCC">
      <w:pPr>
        <w:shd w:val="clear" w:color="auto" w:fill="BFBFBF"/>
        <w:ind w:firstLine="480"/>
      </w:pPr>
      <w:r>
        <w:t xml:space="preserve">      "height": 12,</w:t>
      </w:r>
    </w:p>
    <w:p w14:paraId="351F7C07" w14:textId="77777777" w:rsidR="00421FCC" w:rsidRDefault="00421FCC">
      <w:pPr>
        <w:shd w:val="clear" w:color="auto" w:fill="BFBFBF"/>
        <w:ind w:firstLine="480"/>
      </w:pPr>
      <w:r>
        <w:t xml:space="preserve">      "type": 3</w:t>
      </w:r>
    </w:p>
    <w:p w14:paraId="13E5ECEA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76BE94B6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085C03CE" w14:textId="77777777" w:rsidR="00421FCC" w:rsidRDefault="00421FCC">
      <w:pPr>
        <w:shd w:val="clear" w:color="auto" w:fill="BFBFBF"/>
        <w:ind w:firstLine="480"/>
      </w:pPr>
      <w:r>
        <w:t xml:space="preserve">      "x": 9731,</w:t>
      </w:r>
    </w:p>
    <w:p w14:paraId="4D0AA8B6" w14:textId="77777777" w:rsidR="00421FCC" w:rsidRDefault="00421FCC">
      <w:pPr>
        <w:shd w:val="clear" w:color="auto" w:fill="BFBFBF"/>
        <w:ind w:firstLine="480"/>
      </w:pPr>
      <w:r>
        <w:t xml:space="preserve">      "y": 458,</w:t>
      </w:r>
    </w:p>
    <w:p w14:paraId="2CF734C5" w14:textId="77777777" w:rsidR="00421FCC" w:rsidRDefault="00421FCC">
      <w:pPr>
        <w:shd w:val="clear" w:color="auto" w:fill="BFBFBF"/>
        <w:ind w:firstLine="480"/>
      </w:pPr>
      <w:r>
        <w:t xml:space="preserve">      "width": 10,</w:t>
      </w:r>
    </w:p>
    <w:p w14:paraId="22B03D90" w14:textId="77777777" w:rsidR="00421FCC" w:rsidRDefault="00421FCC">
      <w:pPr>
        <w:shd w:val="clear" w:color="auto" w:fill="BFBFBF"/>
        <w:ind w:firstLine="480"/>
      </w:pPr>
      <w:r>
        <w:t xml:space="preserve">      "height": 70,</w:t>
      </w:r>
    </w:p>
    <w:p w14:paraId="5E36888A" w14:textId="77777777" w:rsidR="00421FCC" w:rsidRDefault="00421FCC">
      <w:pPr>
        <w:shd w:val="clear" w:color="auto" w:fill="BFBFBF"/>
        <w:ind w:firstLine="480"/>
      </w:pPr>
      <w:r>
        <w:t xml:space="preserve">      "type": 4</w:t>
      </w:r>
    </w:p>
    <w:p w14:paraId="6D20FE0E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25BF5CD1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39588FF9" w14:textId="77777777" w:rsidR="00421FCC" w:rsidRDefault="00421FCC">
      <w:pPr>
        <w:shd w:val="clear" w:color="auto" w:fill="BFBFBF"/>
        <w:ind w:firstLine="480"/>
      </w:pPr>
      <w:r>
        <w:t xml:space="preserve">      "x": 9800,</w:t>
      </w:r>
    </w:p>
    <w:p w14:paraId="15981954" w14:textId="77777777" w:rsidR="00421FCC" w:rsidRDefault="00421FCC">
      <w:pPr>
        <w:shd w:val="clear" w:color="auto" w:fill="BFBFBF"/>
        <w:ind w:firstLine="480"/>
      </w:pPr>
      <w:r>
        <w:t xml:space="preserve">      "y": 458,</w:t>
      </w:r>
    </w:p>
    <w:p w14:paraId="07106524" w14:textId="77777777" w:rsidR="00421FCC" w:rsidRDefault="00421FCC">
      <w:pPr>
        <w:shd w:val="clear" w:color="auto" w:fill="BFBFBF"/>
        <w:ind w:firstLine="480"/>
      </w:pPr>
      <w:r>
        <w:t xml:space="preserve">      "width": 10,</w:t>
      </w:r>
    </w:p>
    <w:p w14:paraId="1B04BD58" w14:textId="77777777" w:rsidR="00421FCC" w:rsidRDefault="00421FCC">
      <w:pPr>
        <w:shd w:val="clear" w:color="auto" w:fill="BFBFBF"/>
        <w:ind w:firstLine="480"/>
      </w:pPr>
      <w:r>
        <w:t xml:space="preserve">      "height": 70,</w:t>
      </w:r>
    </w:p>
    <w:p w14:paraId="1FE09357" w14:textId="77777777" w:rsidR="00421FCC" w:rsidRDefault="00421FCC">
      <w:pPr>
        <w:shd w:val="clear" w:color="auto" w:fill="BFBFBF"/>
        <w:ind w:firstLine="480"/>
      </w:pPr>
      <w:r>
        <w:lastRenderedPageBreak/>
        <w:t xml:space="preserve">      "type": 5,</w:t>
      </w:r>
    </w:p>
    <w:p w14:paraId="05813731" w14:textId="77777777" w:rsidR="00421FCC" w:rsidRDefault="00421FCC">
      <w:pPr>
        <w:shd w:val="clear" w:color="auto" w:fill="BFBFBF"/>
        <w:ind w:firstLine="480"/>
      </w:pPr>
      <w:r>
        <w:t xml:space="preserve">      "map_index": 2</w:t>
      </w:r>
    </w:p>
    <w:p w14:paraId="492F0A53" w14:textId="77777777" w:rsidR="00421FCC" w:rsidRDefault="00421FCC">
      <w:pPr>
        <w:shd w:val="clear" w:color="auto" w:fill="BFBFBF"/>
        <w:ind w:firstLine="480"/>
      </w:pPr>
      <w:r>
        <w:t xml:space="preserve">    }</w:t>
      </w:r>
    </w:p>
    <w:p w14:paraId="2CABDC7C" w14:textId="77777777" w:rsidR="00421FCC" w:rsidRDefault="00421FCC">
      <w:pPr>
        <w:shd w:val="clear" w:color="auto" w:fill="BFBFBF"/>
        <w:ind w:firstLine="480"/>
      </w:pPr>
      <w:r>
        <w:t xml:space="preserve">  ],</w:t>
      </w:r>
    </w:p>
    <w:p w14:paraId="58363BB7" w14:textId="77777777" w:rsidR="00421FCC" w:rsidRDefault="00421FCC">
      <w:pPr>
        <w:shd w:val="clear" w:color="auto" w:fill="BFBFBF"/>
        <w:ind w:firstLine="480"/>
      </w:pPr>
      <w:r>
        <w:t xml:space="preserve">  "flagpole": [</w:t>
      </w:r>
    </w:p>
    <w:p w14:paraId="339DBDF0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458C6D97" w14:textId="77777777" w:rsidR="00421FCC" w:rsidRDefault="00421FCC">
      <w:pPr>
        <w:shd w:val="clear" w:color="auto" w:fill="BFBFBF"/>
        <w:ind w:firstLine="480"/>
      </w:pPr>
      <w:r>
        <w:t xml:space="preserve">      "x": 8470,</w:t>
      </w:r>
    </w:p>
    <w:p w14:paraId="375505AF" w14:textId="77777777" w:rsidR="00421FCC" w:rsidRDefault="00421FCC">
      <w:pPr>
        <w:shd w:val="clear" w:color="auto" w:fill="BFBFBF"/>
        <w:ind w:firstLine="480"/>
      </w:pPr>
      <w:r>
        <w:t xml:space="preserve">      "y": 116,</w:t>
      </w:r>
    </w:p>
    <w:p w14:paraId="53C7DD85" w14:textId="77777777" w:rsidR="00421FCC" w:rsidRDefault="00421FCC">
      <w:pPr>
        <w:shd w:val="clear" w:color="auto" w:fill="BFBFBF"/>
        <w:ind w:firstLine="480"/>
      </w:pPr>
      <w:r>
        <w:t xml:space="preserve">      "type": 0</w:t>
      </w:r>
    </w:p>
    <w:p w14:paraId="358A1414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0D31182A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2F78AF04" w14:textId="77777777" w:rsidR="00421FCC" w:rsidRDefault="00421FCC">
      <w:pPr>
        <w:shd w:val="clear" w:color="auto" w:fill="BFBFBF"/>
        <w:ind w:firstLine="480"/>
      </w:pPr>
      <w:r>
        <w:t xml:space="preserve">      "x": 8505,</w:t>
      </w:r>
    </w:p>
    <w:p w14:paraId="43DF094A" w14:textId="77777777" w:rsidR="00421FCC" w:rsidRDefault="00421FCC">
      <w:pPr>
        <w:shd w:val="clear" w:color="auto" w:fill="BFBFBF"/>
        <w:ind w:firstLine="480"/>
      </w:pPr>
      <w:r>
        <w:t xml:space="preserve">      "y": 97,</w:t>
      </w:r>
    </w:p>
    <w:p w14:paraId="5E7437BE" w14:textId="77777777" w:rsidR="00421FCC" w:rsidRDefault="00421FCC">
      <w:pPr>
        <w:shd w:val="clear" w:color="auto" w:fill="BFBFBF"/>
        <w:ind w:firstLine="480"/>
      </w:pPr>
      <w:r>
        <w:t xml:space="preserve">      "type": 1</w:t>
      </w:r>
    </w:p>
    <w:p w14:paraId="2B8B6863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1E307B2E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44F245B0" w14:textId="77777777" w:rsidR="00421FCC" w:rsidRDefault="00421FCC">
      <w:pPr>
        <w:shd w:val="clear" w:color="auto" w:fill="BFBFBF"/>
        <w:ind w:firstLine="480"/>
      </w:pPr>
      <w:r>
        <w:t xml:space="preserve">      "x": 8505,</w:t>
      </w:r>
    </w:p>
    <w:p w14:paraId="1D6850B3" w14:textId="77777777" w:rsidR="00421FCC" w:rsidRDefault="00421FCC">
      <w:pPr>
        <w:shd w:val="clear" w:color="auto" w:fill="BFBFBF"/>
        <w:ind w:firstLine="480"/>
      </w:pPr>
      <w:r>
        <w:t xml:space="preserve">      "y": 137,</w:t>
      </w:r>
    </w:p>
    <w:p w14:paraId="45EC9BBF" w14:textId="77777777" w:rsidR="00421FCC" w:rsidRDefault="00421FCC">
      <w:pPr>
        <w:shd w:val="clear" w:color="auto" w:fill="BFBFBF"/>
        <w:ind w:firstLine="480"/>
      </w:pPr>
      <w:r>
        <w:t xml:space="preserve">      "type": 1</w:t>
      </w:r>
    </w:p>
    <w:p w14:paraId="211FDB7C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5E33E981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0891E251" w14:textId="77777777" w:rsidR="00421FCC" w:rsidRDefault="00421FCC">
      <w:pPr>
        <w:shd w:val="clear" w:color="auto" w:fill="BFBFBF"/>
        <w:ind w:firstLine="480"/>
      </w:pPr>
      <w:r>
        <w:t xml:space="preserve">      "x": 8505,</w:t>
      </w:r>
    </w:p>
    <w:p w14:paraId="5FA3F8D8" w14:textId="77777777" w:rsidR="00421FCC" w:rsidRDefault="00421FCC">
      <w:pPr>
        <w:shd w:val="clear" w:color="auto" w:fill="BFBFBF"/>
        <w:ind w:firstLine="480"/>
      </w:pPr>
      <w:r>
        <w:t xml:space="preserve">      "y": 177,</w:t>
      </w:r>
    </w:p>
    <w:p w14:paraId="308E51E2" w14:textId="77777777" w:rsidR="00421FCC" w:rsidRDefault="00421FCC">
      <w:pPr>
        <w:shd w:val="clear" w:color="auto" w:fill="BFBFBF"/>
        <w:ind w:firstLine="480"/>
      </w:pPr>
      <w:r>
        <w:t xml:space="preserve">      "type": 1</w:t>
      </w:r>
    </w:p>
    <w:p w14:paraId="5EE815A7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08939D9C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22121967" w14:textId="77777777" w:rsidR="00421FCC" w:rsidRDefault="00421FCC">
      <w:pPr>
        <w:shd w:val="clear" w:color="auto" w:fill="BFBFBF"/>
        <w:ind w:firstLine="480"/>
      </w:pPr>
      <w:r>
        <w:t xml:space="preserve">      "x": 8505,</w:t>
      </w:r>
    </w:p>
    <w:p w14:paraId="2B6552F2" w14:textId="77777777" w:rsidR="00421FCC" w:rsidRDefault="00421FCC">
      <w:pPr>
        <w:shd w:val="clear" w:color="auto" w:fill="BFBFBF"/>
        <w:ind w:firstLine="480"/>
      </w:pPr>
      <w:r>
        <w:t xml:space="preserve">      "y": 217,</w:t>
      </w:r>
    </w:p>
    <w:p w14:paraId="692BCF2D" w14:textId="77777777" w:rsidR="00421FCC" w:rsidRDefault="00421FCC">
      <w:pPr>
        <w:shd w:val="clear" w:color="auto" w:fill="BFBFBF"/>
        <w:ind w:firstLine="480"/>
      </w:pPr>
      <w:r>
        <w:t xml:space="preserve">      "type": 1</w:t>
      </w:r>
    </w:p>
    <w:p w14:paraId="50B7D334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372E5446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0763C7DE" w14:textId="77777777" w:rsidR="00421FCC" w:rsidRDefault="00421FCC">
      <w:pPr>
        <w:shd w:val="clear" w:color="auto" w:fill="BFBFBF"/>
        <w:ind w:firstLine="480"/>
      </w:pPr>
      <w:r>
        <w:t xml:space="preserve">      "x": 8505,</w:t>
      </w:r>
    </w:p>
    <w:p w14:paraId="19F7393C" w14:textId="77777777" w:rsidR="00421FCC" w:rsidRDefault="00421FCC">
      <w:pPr>
        <w:shd w:val="clear" w:color="auto" w:fill="BFBFBF"/>
        <w:ind w:firstLine="480"/>
      </w:pPr>
      <w:r>
        <w:t xml:space="preserve">      "y": 257,</w:t>
      </w:r>
    </w:p>
    <w:p w14:paraId="3C5B855E" w14:textId="77777777" w:rsidR="00421FCC" w:rsidRDefault="00421FCC">
      <w:pPr>
        <w:shd w:val="clear" w:color="auto" w:fill="BFBFBF"/>
        <w:ind w:firstLine="480"/>
      </w:pPr>
      <w:r>
        <w:t xml:space="preserve">      "type": 1</w:t>
      </w:r>
    </w:p>
    <w:p w14:paraId="1E18476F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24793076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5844EF1D" w14:textId="77777777" w:rsidR="00421FCC" w:rsidRDefault="00421FCC">
      <w:pPr>
        <w:shd w:val="clear" w:color="auto" w:fill="BFBFBF"/>
        <w:ind w:firstLine="480"/>
      </w:pPr>
      <w:r>
        <w:t xml:space="preserve">      "x": 8505,</w:t>
      </w:r>
    </w:p>
    <w:p w14:paraId="679619FA" w14:textId="77777777" w:rsidR="00421FCC" w:rsidRDefault="00421FCC">
      <w:pPr>
        <w:shd w:val="clear" w:color="auto" w:fill="BFBFBF"/>
        <w:ind w:firstLine="480"/>
      </w:pPr>
      <w:r>
        <w:t xml:space="preserve">      "y": 297,</w:t>
      </w:r>
    </w:p>
    <w:p w14:paraId="046F81FC" w14:textId="77777777" w:rsidR="00421FCC" w:rsidRDefault="00421FCC">
      <w:pPr>
        <w:shd w:val="clear" w:color="auto" w:fill="BFBFBF"/>
        <w:ind w:firstLine="480"/>
      </w:pPr>
      <w:r>
        <w:t xml:space="preserve">      "type": 1</w:t>
      </w:r>
    </w:p>
    <w:p w14:paraId="44DA652E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09687E3D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08BFAC8D" w14:textId="77777777" w:rsidR="00421FCC" w:rsidRDefault="00421FCC">
      <w:pPr>
        <w:shd w:val="clear" w:color="auto" w:fill="BFBFBF"/>
        <w:ind w:firstLine="480"/>
      </w:pPr>
      <w:r>
        <w:t xml:space="preserve">      "x": 8505,</w:t>
      </w:r>
    </w:p>
    <w:p w14:paraId="3C4B4E27" w14:textId="77777777" w:rsidR="00421FCC" w:rsidRDefault="00421FCC">
      <w:pPr>
        <w:shd w:val="clear" w:color="auto" w:fill="BFBFBF"/>
        <w:ind w:firstLine="480"/>
      </w:pPr>
      <w:r>
        <w:t xml:space="preserve">      "y": 337,</w:t>
      </w:r>
    </w:p>
    <w:p w14:paraId="3001F919" w14:textId="77777777" w:rsidR="00421FCC" w:rsidRDefault="00421FCC">
      <w:pPr>
        <w:shd w:val="clear" w:color="auto" w:fill="BFBFBF"/>
        <w:ind w:firstLine="480"/>
      </w:pPr>
      <w:r>
        <w:t xml:space="preserve">      "type": 1</w:t>
      </w:r>
    </w:p>
    <w:p w14:paraId="56BE0022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52180034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7DCC9B49" w14:textId="77777777" w:rsidR="00421FCC" w:rsidRDefault="00421FCC">
      <w:pPr>
        <w:shd w:val="clear" w:color="auto" w:fill="BFBFBF"/>
        <w:ind w:firstLine="480"/>
      </w:pPr>
      <w:r>
        <w:t xml:space="preserve">      "x": 8505,</w:t>
      </w:r>
    </w:p>
    <w:p w14:paraId="2D6E3BE7" w14:textId="77777777" w:rsidR="00421FCC" w:rsidRDefault="00421FCC">
      <w:pPr>
        <w:shd w:val="clear" w:color="auto" w:fill="BFBFBF"/>
        <w:ind w:firstLine="480"/>
      </w:pPr>
      <w:r>
        <w:t xml:space="preserve">      "y": 377,</w:t>
      </w:r>
    </w:p>
    <w:p w14:paraId="78FCD479" w14:textId="77777777" w:rsidR="00421FCC" w:rsidRDefault="00421FCC">
      <w:pPr>
        <w:shd w:val="clear" w:color="auto" w:fill="BFBFBF"/>
        <w:ind w:firstLine="480"/>
      </w:pPr>
      <w:r>
        <w:t xml:space="preserve">      "type": 1</w:t>
      </w:r>
    </w:p>
    <w:p w14:paraId="167011B5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64640805" w14:textId="77777777" w:rsidR="00421FCC" w:rsidRDefault="00421FCC">
      <w:pPr>
        <w:shd w:val="clear" w:color="auto" w:fill="BFBFBF"/>
        <w:ind w:firstLine="480"/>
      </w:pPr>
      <w:r>
        <w:lastRenderedPageBreak/>
        <w:t xml:space="preserve">    {</w:t>
      </w:r>
    </w:p>
    <w:p w14:paraId="6C949BA7" w14:textId="77777777" w:rsidR="00421FCC" w:rsidRDefault="00421FCC">
      <w:pPr>
        <w:shd w:val="clear" w:color="auto" w:fill="BFBFBF"/>
        <w:ind w:firstLine="480"/>
      </w:pPr>
      <w:r>
        <w:t xml:space="preserve">      "x": 8505,</w:t>
      </w:r>
    </w:p>
    <w:p w14:paraId="1C244ED4" w14:textId="77777777" w:rsidR="00421FCC" w:rsidRDefault="00421FCC">
      <w:pPr>
        <w:shd w:val="clear" w:color="auto" w:fill="BFBFBF"/>
        <w:ind w:firstLine="480"/>
      </w:pPr>
      <w:r>
        <w:t xml:space="preserve">      "y": 417,</w:t>
      </w:r>
    </w:p>
    <w:p w14:paraId="37F0E9EA" w14:textId="77777777" w:rsidR="00421FCC" w:rsidRDefault="00421FCC">
      <w:pPr>
        <w:shd w:val="clear" w:color="auto" w:fill="BFBFBF"/>
        <w:ind w:firstLine="480"/>
      </w:pPr>
      <w:r>
        <w:t xml:space="preserve">      "type": 1</w:t>
      </w:r>
    </w:p>
    <w:p w14:paraId="304A9A1D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390717C9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0285E46" w14:textId="77777777" w:rsidR="00421FCC" w:rsidRDefault="00421FCC">
      <w:pPr>
        <w:shd w:val="clear" w:color="auto" w:fill="BFBFBF"/>
        <w:ind w:firstLine="480"/>
      </w:pPr>
      <w:r>
        <w:t xml:space="preserve">      "x": 8505,</w:t>
      </w:r>
    </w:p>
    <w:p w14:paraId="07B57E9F" w14:textId="77777777" w:rsidR="00421FCC" w:rsidRDefault="00421FCC">
      <w:pPr>
        <w:shd w:val="clear" w:color="auto" w:fill="BFBFBF"/>
        <w:ind w:firstLine="480"/>
      </w:pPr>
      <w:r>
        <w:t xml:space="preserve">      "y": 450,</w:t>
      </w:r>
    </w:p>
    <w:p w14:paraId="58C74F69" w14:textId="77777777" w:rsidR="00421FCC" w:rsidRDefault="00421FCC">
      <w:pPr>
        <w:shd w:val="clear" w:color="auto" w:fill="BFBFBF"/>
        <w:ind w:firstLine="480"/>
      </w:pPr>
      <w:r>
        <w:t xml:space="preserve">      "type": 1</w:t>
      </w:r>
    </w:p>
    <w:p w14:paraId="713E4B14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7DD33998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2B557BD3" w14:textId="77777777" w:rsidR="00421FCC" w:rsidRDefault="00421FCC">
      <w:pPr>
        <w:shd w:val="clear" w:color="auto" w:fill="BFBFBF"/>
        <w:ind w:firstLine="480"/>
      </w:pPr>
      <w:r>
        <w:t xml:space="preserve">      "x": 8497,</w:t>
      </w:r>
    </w:p>
    <w:p w14:paraId="097C0E05" w14:textId="77777777" w:rsidR="00421FCC" w:rsidRDefault="00421FCC">
      <w:pPr>
        <w:shd w:val="clear" w:color="auto" w:fill="BFBFBF"/>
        <w:ind w:firstLine="480"/>
      </w:pPr>
      <w:r>
        <w:t xml:space="preserve">      "y": 97,</w:t>
      </w:r>
    </w:p>
    <w:p w14:paraId="77328A6A" w14:textId="77777777" w:rsidR="00421FCC" w:rsidRDefault="00421FCC">
      <w:pPr>
        <w:shd w:val="clear" w:color="auto" w:fill="BFBFBF"/>
        <w:ind w:firstLine="480"/>
      </w:pPr>
      <w:r>
        <w:t xml:space="preserve">      "type": 2</w:t>
      </w:r>
    </w:p>
    <w:p w14:paraId="68F4F1FA" w14:textId="77777777" w:rsidR="00421FCC" w:rsidRDefault="00421FCC">
      <w:pPr>
        <w:shd w:val="clear" w:color="auto" w:fill="BFBFBF"/>
        <w:ind w:firstLine="480"/>
      </w:pPr>
      <w:r>
        <w:t xml:space="preserve">    }</w:t>
      </w:r>
    </w:p>
    <w:p w14:paraId="17F3EC33" w14:textId="77777777" w:rsidR="00421FCC" w:rsidRDefault="00421FCC">
      <w:pPr>
        <w:shd w:val="clear" w:color="auto" w:fill="BFBFBF"/>
        <w:ind w:firstLine="480"/>
      </w:pPr>
      <w:r>
        <w:t xml:space="preserve">  ]</w:t>
      </w:r>
    </w:p>
    <w:p w14:paraId="5B1FE536" w14:textId="610D2FA4" w:rsidR="00421FCC" w:rsidRDefault="00421FCC">
      <w:pPr>
        <w:shd w:val="clear" w:color="auto" w:fill="BFBFBF"/>
        <w:ind w:firstLine="480"/>
      </w:pPr>
      <w:r>
        <w:t>}</w:t>
      </w:r>
    </w:p>
    <w:p w14:paraId="0B205ECC" w14:textId="2819030B" w:rsidR="00421FCC" w:rsidRDefault="00421FCC" w:rsidP="00421FCC">
      <w:pPr>
        <w:pStyle w:val="4"/>
        <w:tabs>
          <w:tab w:val="num" w:pos="360"/>
        </w:tabs>
        <w:ind w:left="482" w:hanging="482"/>
      </w:pPr>
      <w:r>
        <w:rPr>
          <w:rFonts w:hint="eastAsia"/>
        </w:rPr>
        <w:t>l</w:t>
      </w:r>
      <w:r>
        <w:t>evel_</w:t>
      </w:r>
      <w:r>
        <w:t>2.j</w:t>
      </w:r>
      <w:r>
        <w:t>son</w:t>
      </w:r>
    </w:p>
    <w:p w14:paraId="7986AEF0" w14:textId="77777777" w:rsidR="00421FCC" w:rsidRDefault="00421FCC" w:rsidP="00421FCC">
      <w:pPr>
        <w:shd w:val="clear" w:color="auto" w:fill="BFBFBF"/>
        <w:ind w:firstLine="480"/>
      </w:pPr>
      <w:r>
        <w:t>{</w:t>
      </w:r>
    </w:p>
    <w:p w14:paraId="3EF22E4A" w14:textId="77777777" w:rsidR="00421FCC" w:rsidRDefault="00421FCC" w:rsidP="00421FCC">
      <w:pPr>
        <w:shd w:val="clear" w:color="auto" w:fill="BFBFBF"/>
        <w:ind w:firstLine="480"/>
      </w:pPr>
      <w:r>
        <w:t xml:space="preserve">  "image_name": "level_2",</w:t>
      </w:r>
    </w:p>
    <w:p w14:paraId="6BE6A585" w14:textId="77777777" w:rsidR="00421FCC" w:rsidRDefault="00421FCC" w:rsidP="00421FCC">
      <w:pPr>
        <w:shd w:val="clear" w:color="auto" w:fill="BFBFBF"/>
        <w:ind w:firstLine="480"/>
      </w:pPr>
      <w:r>
        <w:t xml:space="preserve">  "maps": [</w:t>
      </w:r>
    </w:p>
    <w:p w14:paraId="0A68DAF4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3A46B06" w14:textId="77777777" w:rsidR="00421FCC" w:rsidRDefault="00421FCC" w:rsidP="00421FCC">
      <w:pPr>
        <w:shd w:val="clear" w:color="auto" w:fill="BFBFBF"/>
        <w:ind w:firstLine="480"/>
      </w:pPr>
      <w:r>
        <w:t xml:space="preserve">      "start_x": 0,</w:t>
      </w:r>
    </w:p>
    <w:p w14:paraId="05AAC1B7" w14:textId="77777777" w:rsidR="00421FCC" w:rsidRDefault="00421FCC" w:rsidP="00421FCC">
      <w:pPr>
        <w:shd w:val="clear" w:color="auto" w:fill="BFBFBF"/>
        <w:ind w:firstLine="480"/>
      </w:pPr>
      <w:r>
        <w:t xml:space="preserve">      "end_x": 8232,</w:t>
      </w:r>
    </w:p>
    <w:p w14:paraId="02D638C4" w14:textId="77777777" w:rsidR="00421FCC" w:rsidRDefault="00421FCC" w:rsidP="00421FCC">
      <w:pPr>
        <w:shd w:val="clear" w:color="auto" w:fill="BFBFBF"/>
        <w:ind w:firstLine="480"/>
      </w:pPr>
      <w:r>
        <w:t xml:space="preserve">      "player_x": 110,</w:t>
      </w:r>
    </w:p>
    <w:p w14:paraId="6F4C5BEA" w14:textId="77777777" w:rsidR="00421FCC" w:rsidRDefault="00421FCC" w:rsidP="00421FCC">
      <w:pPr>
        <w:shd w:val="clear" w:color="auto" w:fill="BFBFBF"/>
        <w:ind w:firstLine="480"/>
      </w:pPr>
      <w:r>
        <w:t xml:space="preserve">      "player_y": 0</w:t>
      </w:r>
    </w:p>
    <w:p w14:paraId="5F6F205C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45396009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4526015A" w14:textId="77777777" w:rsidR="00421FCC" w:rsidRDefault="00421FCC" w:rsidP="00421FCC">
      <w:pPr>
        <w:shd w:val="clear" w:color="auto" w:fill="BFBFBF"/>
        <w:ind w:firstLine="480"/>
      </w:pPr>
      <w:r>
        <w:t xml:space="preserve">      "start_x": 8233,</w:t>
      </w:r>
    </w:p>
    <w:p w14:paraId="5E0EA97E" w14:textId="77777777" w:rsidR="00421FCC" w:rsidRDefault="00421FCC" w:rsidP="00421FCC">
      <w:pPr>
        <w:shd w:val="clear" w:color="auto" w:fill="BFBFBF"/>
        <w:ind w:firstLine="480"/>
      </w:pPr>
      <w:r>
        <w:t xml:space="preserve">      "end_x": 9860,</w:t>
      </w:r>
    </w:p>
    <w:p w14:paraId="738931C5" w14:textId="77777777" w:rsidR="00421FCC" w:rsidRDefault="00421FCC" w:rsidP="00421FCC">
      <w:pPr>
        <w:shd w:val="clear" w:color="auto" w:fill="BFBFBF"/>
        <w:ind w:firstLine="480"/>
      </w:pPr>
      <w:r>
        <w:t xml:space="preserve">      "player_x": 150,</w:t>
      </w:r>
    </w:p>
    <w:p w14:paraId="71473B17" w14:textId="77777777" w:rsidR="00421FCC" w:rsidRDefault="00421FCC" w:rsidP="00421FCC">
      <w:pPr>
        <w:shd w:val="clear" w:color="auto" w:fill="BFBFBF"/>
        <w:ind w:firstLine="480"/>
      </w:pPr>
      <w:r>
        <w:t xml:space="preserve">      "player_y": 451</w:t>
      </w:r>
    </w:p>
    <w:p w14:paraId="54B2CA2E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A03250B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5B10B23" w14:textId="77777777" w:rsidR="00421FCC" w:rsidRDefault="00421FCC" w:rsidP="00421FCC">
      <w:pPr>
        <w:shd w:val="clear" w:color="auto" w:fill="BFBFBF"/>
        <w:ind w:firstLine="480"/>
      </w:pPr>
      <w:r>
        <w:t xml:space="preserve">      "start_x": 9862,</w:t>
      </w:r>
    </w:p>
    <w:p w14:paraId="44050605" w14:textId="77777777" w:rsidR="00421FCC" w:rsidRDefault="00421FCC" w:rsidP="00421FCC">
      <w:pPr>
        <w:shd w:val="clear" w:color="auto" w:fill="BFBFBF"/>
        <w:ind w:firstLine="480"/>
      </w:pPr>
      <w:r>
        <w:t xml:space="preserve">      "end_x": 10662,</w:t>
      </w:r>
    </w:p>
    <w:p w14:paraId="0FC4D286" w14:textId="77777777" w:rsidR="00421FCC" w:rsidRDefault="00421FCC" w:rsidP="00421FCC">
      <w:pPr>
        <w:shd w:val="clear" w:color="auto" w:fill="BFBFBF"/>
        <w:ind w:firstLine="480"/>
      </w:pPr>
      <w:r>
        <w:t xml:space="preserve">      "player_x": 50,</w:t>
      </w:r>
    </w:p>
    <w:p w14:paraId="0CCD16F4" w14:textId="77777777" w:rsidR="00421FCC" w:rsidRDefault="00421FCC" w:rsidP="00421FCC">
      <w:pPr>
        <w:shd w:val="clear" w:color="auto" w:fill="BFBFBF"/>
        <w:ind w:firstLine="480"/>
      </w:pPr>
      <w:r>
        <w:t xml:space="preserve">      "player_y": 0</w:t>
      </w:r>
    </w:p>
    <w:p w14:paraId="32F651ED" w14:textId="77777777" w:rsidR="00421FCC" w:rsidRDefault="00421FCC" w:rsidP="00421FCC">
      <w:pPr>
        <w:shd w:val="clear" w:color="auto" w:fill="BFBFBF"/>
        <w:ind w:firstLine="480"/>
      </w:pPr>
      <w:r>
        <w:t xml:space="preserve">    }</w:t>
      </w:r>
    </w:p>
    <w:p w14:paraId="2EB1CF49" w14:textId="77777777" w:rsidR="00421FCC" w:rsidRDefault="00421FCC" w:rsidP="00421FCC">
      <w:pPr>
        <w:shd w:val="clear" w:color="auto" w:fill="BFBFBF"/>
        <w:ind w:firstLine="480"/>
      </w:pPr>
      <w:r>
        <w:t xml:space="preserve">  ],</w:t>
      </w:r>
    </w:p>
    <w:p w14:paraId="7669E35B" w14:textId="77777777" w:rsidR="00421FCC" w:rsidRDefault="00421FCC" w:rsidP="00421FCC">
      <w:pPr>
        <w:shd w:val="clear" w:color="auto" w:fill="BFBFBF"/>
        <w:ind w:firstLine="480"/>
      </w:pPr>
      <w:r>
        <w:t xml:space="preserve">  "ground": [</w:t>
      </w:r>
    </w:p>
    <w:p w14:paraId="574410F8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694BDE1F" w14:textId="77777777" w:rsidR="00421FCC" w:rsidRDefault="00421FCC" w:rsidP="00421FCC">
      <w:pPr>
        <w:shd w:val="clear" w:color="auto" w:fill="BFBFBF"/>
        <w:ind w:firstLine="480"/>
      </w:pPr>
      <w:r>
        <w:t xml:space="preserve">      "x": 0,</w:t>
      </w:r>
    </w:p>
    <w:p w14:paraId="1E9537E9" w14:textId="77777777" w:rsidR="00421FCC" w:rsidRDefault="00421FCC" w:rsidP="00421FCC">
      <w:pPr>
        <w:shd w:val="clear" w:color="auto" w:fill="BFBFBF"/>
        <w:ind w:firstLine="480"/>
      </w:pPr>
      <w:r>
        <w:t xml:space="preserve">      "y": 540,</w:t>
      </w:r>
    </w:p>
    <w:p w14:paraId="5D8EA7A8" w14:textId="77777777" w:rsidR="00421FCC" w:rsidRDefault="00421FCC" w:rsidP="00421FCC">
      <w:pPr>
        <w:shd w:val="clear" w:color="auto" w:fill="BFBFBF"/>
        <w:ind w:firstLine="480"/>
      </w:pPr>
      <w:r>
        <w:t xml:space="preserve">      "width": 3426,</w:t>
      </w:r>
    </w:p>
    <w:p w14:paraId="44C2B2D8" w14:textId="77777777" w:rsidR="00421FCC" w:rsidRDefault="00421FCC" w:rsidP="00421FCC">
      <w:pPr>
        <w:shd w:val="clear" w:color="auto" w:fill="BFBFBF"/>
        <w:ind w:firstLine="480"/>
      </w:pPr>
      <w:r>
        <w:t xml:space="preserve">      "height": 60</w:t>
      </w:r>
    </w:p>
    <w:p w14:paraId="7C53E800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39F8388B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029DFFBF" w14:textId="77777777" w:rsidR="00421FCC" w:rsidRDefault="00421FCC" w:rsidP="00421FCC">
      <w:pPr>
        <w:shd w:val="clear" w:color="auto" w:fill="BFBFBF"/>
        <w:ind w:firstLine="480"/>
      </w:pPr>
      <w:r>
        <w:t xml:space="preserve">      "x": 3560,</w:t>
      </w:r>
    </w:p>
    <w:p w14:paraId="0268EE4C" w14:textId="77777777" w:rsidR="00421FCC" w:rsidRDefault="00421FCC" w:rsidP="00421FCC">
      <w:pPr>
        <w:shd w:val="clear" w:color="auto" w:fill="BFBFBF"/>
        <w:ind w:firstLine="480"/>
      </w:pPr>
      <w:r>
        <w:t xml:space="preserve">      "y": 540,</w:t>
      </w:r>
    </w:p>
    <w:p w14:paraId="0E8A9E06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  "width": 1582,</w:t>
      </w:r>
    </w:p>
    <w:p w14:paraId="76DD106F" w14:textId="77777777" w:rsidR="00421FCC" w:rsidRDefault="00421FCC" w:rsidP="00421FCC">
      <w:pPr>
        <w:shd w:val="clear" w:color="auto" w:fill="BFBFBF"/>
        <w:ind w:firstLine="480"/>
      </w:pPr>
      <w:r>
        <w:t xml:space="preserve">      "height": 60</w:t>
      </w:r>
    </w:p>
    <w:p w14:paraId="19CC56C0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4F28BEB8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692970CF" w14:textId="77777777" w:rsidR="00421FCC" w:rsidRDefault="00421FCC" w:rsidP="00421FCC">
      <w:pPr>
        <w:shd w:val="clear" w:color="auto" w:fill="BFBFBF"/>
        <w:ind w:firstLine="480"/>
      </w:pPr>
      <w:r>
        <w:t xml:space="preserve">      "x": 5230,</w:t>
      </w:r>
    </w:p>
    <w:p w14:paraId="75D9987A" w14:textId="77777777" w:rsidR="00421FCC" w:rsidRDefault="00421FCC" w:rsidP="00421FCC">
      <w:pPr>
        <w:shd w:val="clear" w:color="auto" w:fill="BFBFBF"/>
        <w:ind w:firstLine="480"/>
      </w:pPr>
      <w:r>
        <w:t xml:space="preserve">      "y": 410,</w:t>
      </w:r>
    </w:p>
    <w:p w14:paraId="37BB7403" w14:textId="77777777" w:rsidR="00421FCC" w:rsidRDefault="00421FCC" w:rsidP="00421FCC">
      <w:pPr>
        <w:shd w:val="clear" w:color="auto" w:fill="BFBFBF"/>
        <w:ind w:firstLine="480"/>
      </w:pPr>
      <w:r>
        <w:t xml:space="preserve">      "width": 86,</w:t>
      </w:r>
    </w:p>
    <w:p w14:paraId="2D5E5BF3" w14:textId="77777777" w:rsidR="00421FCC" w:rsidRDefault="00421FCC" w:rsidP="00421FCC">
      <w:pPr>
        <w:shd w:val="clear" w:color="auto" w:fill="BFBFBF"/>
        <w:ind w:firstLine="480"/>
      </w:pPr>
      <w:r>
        <w:t xml:space="preserve">      "height": 190</w:t>
      </w:r>
    </w:p>
    <w:p w14:paraId="17FA5059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8E91C5A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1F1A77A" w14:textId="77777777" w:rsidR="00421FCC" w:rsidRDefault="00421FCC" w:rsidP="00421FCC">
      <w:pPr>
        <w:shd w:val="clear" w:color="auto" w:fill="BFBFBF"/>
        <w:ind w:firstLine="480"/>
      </w:pPr>
      <w:r>
        <w:t xml:space="preserve">      "x": 5404,</w:t>
      </w:r>
    </w:p>
    <w:p w14:paraId="4EB2B3AF" w14:textId="77777777" w:rsidR="00421FCC" w:rsidRDefault="00421FCC" w:rsidP="00421FCC">
      <w:pPr>
        <w:shd w:val="clear" w:color="auto" w:fill="BFBFBF"/>
        <w:ind w:firstLine="480"/>
      </w:pPr>
      <w:r>
        <w:t xml:space="preserve">      "y": 540,</w:t>
      </w:r>
    </w:p>
    <w:p w14:paraId="38A41B8A" w14:textId="77777777" w:rsidR="00421FCC" w:rsidRDefault="00421FCC" w:rsidP="00421FCC">
      <w:pPr>
        <w:shd w:val="clear" w:color="auto" w:fill="BFBFBF"/>
        <w:ind w:firstLine="480"/>
      </w:pPr>
      <w:r>
        <w:t xml:space="preserve">      "width": 510,</w:t>
      </w:r>
    </w:p>
    <w:p w14:paraId="0AC1443E" w14:textId="77777777" w:rsidR="00421FCC" w:rsidRDefault="00421FCC" w:rsidP="00421FCC">
      <w:pPr>
        <w:shd w:val="clear" w:color="auto" w:fill="BFBFBF"/>
        <w:ind w:firstLine="480"/>
      </w:pPr>
      <w:r>
        <w:t xml:space="preserve">      "height": 60</w:t>
      </w:r>
    </w:p>
    <w:p w14:paraId="3363C076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4DB42B7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3A9B23C6" w14:textId="77777777" w:rsidR="00421FCC" w:rsidRDefault="00421FCC" w:rsidP="00421FCC">
      <w:pPr>
        <w:shd w:val="clear" w:color="auto" w:fill="BFBFBF"/>
        <w:ind w:firstLine="480"/>
      </w:pPr>
      <w:r>
        <w:t xml:space="preserve">      "x": 6218,</w:t>
      </w:r>
    </w:p>
    <w:p w14:paraId="6CB82CBB" w14:textId="77777777" w:rsidR="00421FCC" w:rsidRDefault="00421FCC" w:rsidP="00421FCC">
      <w:pPr>
        <w:shd w:val="clear" w:color="auto" w:fill="BFBFBF"/>
        <w:ind w:firstLine="480"/>
      </w:pPr>
      <w:r>
        <w:t xml:space="preserve">      "y": 540,</w:t>
      </w:r>
    </w:p>
    <w:p w14:paraId="7098FEE9" w14:textId="77777777" w:rsidR="00421FCC" w:rsidRDefault="00421FCC" w:rsidP="00421FCC">
      <w:pPr>
        <w:shd w:val="clear" w:color="auto" w:fill="BFBFBF"/>
        <w:ind w:firstLine="480"/>
      </w:pPr>
      <w:r>
        <w:t xml:space="preserve">      "width": 340,</w:t>
      </w:r>
    </w:p>
    <w:p w14:paraId="38782FF3" w14:textId="77777777" w:rsidR="00421FCC" w:rsidRDefault="00421FCC" w:rsidP="00421FCC">
      <w:pPr>
        <w:shd w:val="clear" w:color="auto" w:fill="BFBFBF"/>
        <w:ind w:firstLine="480"/>
      </w:pPr>
      <w:r>
        <w:t xml:space="preserve">      "height": 60</w:t>
      </w:r>
    </w:p>
    <w:p w14:paraId="75D44821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BE0056F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0C3D5F73" w14:textId="77777777" w:rsidR="00421FCC" w:rsidRDefault="00421FCC" w:rsidP="00421FCC">
      <w:pPr>
        <w:shd w:val="clear" w:color="auto" w:fill="BFBFBF"/>
        <w:ind w:firstLine="480"/>
      </w:pPr>
      <w:r>
        <w:t xml:space="preserve">      "x": 6860,</w:t>
      </w:r>
    </w:p>
    <w:p w14:paraId="29837673" w14:textId="77777777" w:rsidR="00421FCC" w:rsidRDefault="00421FCC" w:rsidP="00421FCC">
      <w:pPr>
        <w:shd w:val="clear" w:color="auto" w:fill="BFBFBF"/>
        <w:ind w:firstLine="480"/>
      </w:pPr>
      <w:r>
        <w:t xml:space="preserve">      "y": 540,</w:t>
      </w:r>
    </w:p>
    <w:p w14:paraId="3363F20B" w14:textId="77777777" w:rsidR="00421FCC" w:rsidRDefault="00421FCC" w:rsidP="00421FCC">
      <w:pPr>
        <w:shd w:val="clear" w:color="auto" w:fill="BFBFBF"/>
        <w:ind w:firstLine="480"/>
      </w:pPr>
      <w:r>
        <w:t xml:space="preserve">      "width": 730,</w:t>
      </w:r>
    </w:p>
    <w:p w14:paraId="1C4968CA" w14:textId="77777777" w:rsidR="00421FCC" w:rsidRDefault="00421FCC" w:rsidP="00421FCC">
      <w:pPr>
        <w:shd w:val="clear" w:color="auto" w:fill="BFBFBF"/>
        <w:ind w:firstLine="480"/>
      </w:pPr>
      <w:r>
        <w:t xml:space="preserve">      "height": 190</w:t>
      </w:r>
    </w:p>
    <w:p w14:paraId="4745CA39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5B6BD96D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538119F1" w14:textId="77777777" w:rsidR="00421FCC" w:rsidRDefault="00421FCC" w:rsidP="00421FCC">
      <w:pPr>
        <w:shd w:val="clear" w:color="auto" w:fill="BFBFBF"/>
        <w:ind w:firstLine="480"/>
      </w:pPr>
      <w:r>
        <w:t xml:space="preserve">      "x": 7590,</w:t>
      </w:r>
    </w:p>
    <w:p w14:paraId="1ACD093F" w14:textId="77777777" w:rsidR="00421FCC" w:rsidRDefault="00421FCC" w:rsidP="00421FCC">
      <w:pPr>
        <w:shd w:val="clear" w:color="auto" w:fill="BFBFBF"/>
        <w:ind w:firstLine="480"/>
      </w:pPr>
      <w:r>
        <w:t xml:space="preserve">      "y": 540,</w:t>
      </w:r>
    </w:p>
    <w:p w14:paraId="46E86F6E" w14:textId="77777777" w:rsidR="00421FCC" w:rsidRDefault="00421FCC" w:rsidP="00421FCC">
      <w:pPr>
        <w:shd w:val="clear" w:color="auto" w:fill="BFBFBF"/>
        <w:ind w:firstLine="480"/>
      </w:pPr>
      <w:r>
        <w:t xml:space="preserve">      "width": 642,</w:t>
      </w:r>
    </w:p>
    <w:p w14:paraId="5E07BBFB" w14:textId="77777777" w:rsidR="00421FCC" w:rsidRDefault="00421FCC" w:rsidP="00421FCC">
      <w:pPr>
        <w:shd w:val="clear" w:color="auto" w:fill="BFBFBF"/>
        <w:ind w:firstLine="480"/>
      </w:pPr>
      <w:r>
        <w:t xml:space="preserve">      "height": 60</w:t>
      </w:r>
    </w:p>
    <w:p w14:paraId="69C37109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09D452D8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317AE383" w14:textId="77777777" w:rsidR="00421FCC" w:rsidRDefault="00421FCC" w:rsidP="00421FCC">
      <w:pPr>
        <w:shd w:val="clear" w:color="auto" w:fill="BFBFBF"/>
        <w:ind w:firstLine="480"/>
      </w:pPr>
      <w:r>
        <w:t xml:space="preserve">      "x": 8233,</w:t>
      </w:r>
    </w:p>
    <w:p w14:paraId="5276F786" w14:textId="77777777" w:rsidR="00421FCC" w:rsidRDefault="00421FCC" w:rsidP="00421FCC">
      <w:pPr>
        <w:shd w:val="clear" w:color="auto" w:fill="BFBFBF"/>
        <w:ind w:firstLine="480"/>
      </w:pPr>
      <w:r>
        <w:t xml:space="preserve">      "y": 540,</w:t>
      </w:r>
    </w:p>
    <w:p w14:paraId="3902AED7" w14:textId="77777777" w:rsidR="00421FCC" w:rsidRDefault="00421FCC" w:rsidP="00421FCC">
      <w:pPr>
        <w:shd w:val="clear" w:color="auto" w:fill="BFBFBF"/>
        <w:ind w:firstLine="480"/>
      </w:pPr>
      <w:r>
        <w:t xml:space="preserve">      "width": 1627,</w:t>
      </w:r>
    </w:p>
    <w:p w14:paraId="36FA3BCF" w14:textId="77777777" w:rsidR="00421FCC" w:rsidRDefault="00421FCC" w:rsidP="00421FCC">
      <w:pPr>
        <w:shd w:val="clear" w:color="auto" w:fill="BFBFBF"/>
        <w:ind w:firstLine="480"/>
      </w:pPr>
      <w:r>
        <w:t xml:space="preserve">      "height": 60</w:t>
      </w:r>
    </w:p>
    <w:p w14:paraId="38D5358A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673B198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F70F27A" w14:textId="77777777" w:rsidR="00421FCC" w:rsidRDefault="00421FCC" w:rsidP="00421FCC">
      <w:pPr>
        <w:shd w:val="clear" w:color="auto" w:fill="BFBFBF"/>
        <w:ind w:firstLine="480"/>
      </w:pPr>
      <w:r>
        <w:t xml:space="preserve">      "x": 9862,</w:t>
      </w:r>
    </w:p>
    <w:p w14:paraId="2B131F7E" w14:textId="77777777" w:rsidR="00421FCC" w:rsidRDefault="00421FCC" w:rsidP="00421FCC">
      <w:pPr>
        <w:shd w:val="clear" w:color="auto" w:fill="BFBFBF"/>
        <w:ind w:firstLine="480"/>
      </w:pPr>
      <w:r>
        <w:t xml:space="preserve">      "y": 540,</w:t>
      </w:r>
    </w:p>
    <w:p w14:paraId="17ABF147" w14:textId="77777777" w:rsidR="00421FCC" w:rsidRDefault="00421FCC" w:rsidP="00421FCC">
      <w:pPr>
        <w:shd w:val="clear" w:color="auto" w:fill="BFBFBF"/>
        <w:ind w:firstLine="480"/>
      </w:pPr>
      <w:r>
        <w:t xml:space="preserve">      "width": 800,</w:t>
      </w:r>
    </w:p>
    <w:p w14:paraId="3A53F5BA" w14:textId="77777777" w:rsidR="00421FCC" w:rsidRDefault="00421FCC" w:rsidP="00421FCC">
      <w:pPr>
        <w:shd w:val="clear" w:color="auto" w:fill="BFBFBF"/>
        <w:ind w:firstLine="480"/>
      </w:pPr>
      <w:r>
        <w:t xml:space="preserve">      "height": 60</w:t>
      </w:r>
    </w:p>
    <w:p w14:paraId="4206BE9B" w14:textId="77777777" w:rsidR="00421FCC" w:rsidRDefault="00421FCC" w:rsidP="00421FCC">
      <w:pPr>
        <w:shd w:val="clear" w:color="auto" w:fill="BFBFBF"/>
        <w:ind w:firstLine="480"/>
      </w:pPr>
      <w:r>
        <w:t xml:space="preserve">    }</w:t>
      </w:r>
    </w:p>
    <w:p w14:paraId="17CB1894" w14:textId="77777777" w:rsidR="00421FCC" w:rsidRDefault="00421FCC" w:rsidP="00421FCC">
      <w:pPr>
        <w:shd w:val="clear" w:color="auto" w:fill="BFBFBF"/>
        <w:ind w:firstLine="480"/>
      </w:pPr>
      <w:r>
        <w:t xml:space="preserve">  ],</w:t>
      </w:r>
    </w:p>
    <w:p w14:paraId="657A9831" w14:textId="77777777" w:rsidR="00421FCC" w:rsidRDefault="00421FCC" w:rsidP="00421FCC">
      <w:pPr>
        <w:shd w:val="clear" w:color="auto" w:fill="BFBFBF"/>
        <w:ind w:firstLine="480"/>
      </w:pPr>
      <w:r>
        <w:t xml:space="preserve">  "pipe": [</w:t>
      </w:r>
    </w:p>
    <w:p w14:paraId="2B2D7302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09A1DA16" w14:textId="77777777" w:rsidR="00421FCC" w:rsidRDefault="00421FCC" w:rsidP="00421FCC">
      <w:pPr>
        <w:shd w:val="clear" w:color="auto" w:fill="BFBFBF"/>
        <w:ind w:firstLine="480"/>
      </w:pPr>
      <w:r>
        <w:t xml:space="preserve">      "x": 4415,</w:t>
      </w:r>
    </w:p>
    <w:p w14:paraId="213846F9" w14:textId="77777777" w:rsidR="00421FCC" w:rsidRDefault="00421FCC" w:rsidP="00421FCC">
      <w:pPr>
        <w:shd w:val="clear" w:color="auto" w:fill="BFBFBF"/>
        <w:ind w:firstLine="480"/>
      </w:pPr>
      <w:r>
        <w:t xml:space="preserve">      "y": 410,</w:t>
      </w:r>
    </w:p>
    <w:p w14:paraId="07079527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  "width": 82,</w:t>
      </w:r>
    </w:p>
    <w:p w14:paraId="48F1B2B6" w14:textId="77777777" w:rsidR="00421FCC" w:rsidRDefault="00421FCC" w:rsidP="00421FCC">
      <w:pPr>
        <w:shd w:val="clear" w:color="auto" w:fill="BFBFBF"/>
        <w:ind w:firstLine="480"/>
      </w:pPr>
      <w:r>
        <w:t xml:space="preserve">      "height": 130,</w:t>
      </w:r>
    </w:p>
    <w:p w14:paraId="7B61DD22" w14:textId="77777777" w:rsidR="00421FCC" w:rsidRDefault="00421FCC" w:rsidP="00421FCC">
      <w:pPr>
        <w:shd w:val="clear" w:color="auto" w:fill="BFBFBF"/>
        <w:ind w:firstLine="480"/>
      </w:pPr>
      <w:r>
        <w:t xml:space="preserve">      "type": 0</w:t>
      </w:r>
    </w:p>
    <w:p w14:paraId="746D6C91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4EAE366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6222891C" w14:textId="77777777" w:rsidR="00421FCC" w:rsidRDefault="00421FCC" w:rsidP="00421FCC">
      <w:pPr>
        <w:shd w:val="clear" w:color="auto" w:fill="BFBFBF"/>
        <w:ind w:firstLine="480"/>
      </w:pPr>
      <w:r>
        <w:t xml:space="preserve">      "x": 4672,</w:t>
      </w:r>
    </w:p>
    <w:p w14:paraId="61F2D4D5" w14:textId="77777777" w:rsidR="00421FCC" w:rsidRDefault="00421FCC" w:rsidP="00421FCC">
      <w:pPr>
        <w:shd w:val="clear" w:color="auto" w:fill="BFBFBF"/>
        <w:ind w:firstLine="480"/>
      </w:pPr>
      <w:r>
        <w:t xml:space="preserve">      "y": 367,</w:t>
      </w:r>
    </w:p>
    <w:p w14:paraId="3BDBCB2B" w14:textId="77777777" w:rsidR="00421FCC" w:rsidRDefault="00421FCC" w:rsidP="00421FCC">
      <w:pPr>
        <w:shd w:val="clear" w:color="auto" w:fill="BFBFBF"/>
        <w:ind w:firstLine="480"/>
      </w:pPr>
      <w:r>
        <w:t xml:space="preserve">      "width": 82,</w:t>
      </w:r>
    </w:p>
    <w:p w14:paraId="7A0DF7A6" w14:textId="77777777" w:rsidR="00421FCC" w:rsidRDefault="00421FCC" w:rsidP="00421FCC">
      <w:pPr>
        <w:shd w:val="clear" w:color="auto" w:fill="BFBFBF"/>
        <w:ind w:firstLine="480"/>
      </w:pPr>
      <w:r>
        <w:t xml:space="preserve">      "height": 170,</w:t>
      </w:r>
    </w:p>
    <w:p w14:paraId="04E2A301" w14:textId="77777777" w:rsidR="00421FCC" w:rsidRDefault="00421FCC" w:rsidP="00421FCC">
      <w:pPr>
        <w:shd w:val="clear" w:color="auto" w:fill="BFBFBF"/>
        <w:ind w:firstLine="480"/>
      </w:pPr>
      <w:r>
        <w:t xml:space="preserve">      "type": 0</w:t>
      </w:r>
    </w:p>
    <w:p w14:paraId="05940F0B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C11DCE2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453934E" w14:textId="77777777" w:rsidR="00421FCC" w:rsidRDefault="00421FCC" w:rsidP="00421FCC">
      <w:pPr>
        <w:shd w:val="clear" w:color="auto" w:fill="BFBFBF"/>
        <w:ind w:firstLine="480"/>
      </w:pPr>
      <w:r>
        <w:t xml:space="preserve">      "x": 4929,</w:t>
      </w:r>
    </w:p>
    <w:p w14:paraId="454702EF" w14:textId="77777777" w:rsidR="00421FCC" w:rsidRDefault="00421FCC" w:rsidP="00421FCC">
      <w:pPr>
        <w:shd w:val="clear" w:color="auto" w:fill="BFBFBF"/>
        <w:ind w:firstLine="480"/>
      </w:pPr>
      <w:r>
        <w:t xml:space="preserve">      "y": 453,</w:t>
      </w:r>
    </w:p>
    <w:p w14:paraId="50485E5E" w14:textId="77777777" w:rsidR="00421FCC" w:rsidRDefault="00421FCC" w:rsidP="00421FCC">
      <w:pPr>
        <w:shd w:val="clear" w:color="auto" w:fill="BFBFBF"/>
        <w:ind w:firstLine="480"/>
      </w:pPr>
      <w:r>
        <w:t xml:space="preserve">      "width": 82,</w:t>
      </w:r>
    </w:p>
    <w:p w14:paraId="03592A4C" w14:textId="77777777" w:rsidR="00421FCC" w:rsidRDefault="00421FCC" w:rsidP="00421FCC">
      <w:pPr>
        <w:shd w:val="clear" w:color="auto" w:fill="BFBFBF"/>
        <w:ind w:firstLine="480"/>
      </w:pPr>
      <w:r>
        <w:t xml:space="preserve">      "height": 86,</w:t>
      </w:r>
    </w:p>
    <w:p w14:paraId="0EB8598A" w14:textId="77777777" w:rsidR="00421FCC" w:rsidRDefault="00421FCC" w:rsidP="00421FCC">
      <w:pPr>
        <w:shd w:val="clear" w:color="auto" w:fill="BFBFBF"/>
        <w:ind w:firstLine="480"/>
      </w:pPr>
      <w:r>
        <w:t xml:space="preserve">      "type": 0</w:t>
      </w:r>
    </w:p>
    <w:p w14:paraId="514FB1E3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968387D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E4C0A3F" w14:textId="77777777" w:rsidR="00421FCC" w:rsidRDefault="00421FCC" w:rsidP="00421FCC">
      <w:pPr>
        <w:shd w:val="clear" w:color="auto" w:fill="BFBFBF"/>
        <w:ind w:firstLine="480"/>
      </w:pPr>
      <w:r>
        <w:t xml:space="preserve">      "x": 7114,</w:t>
      </w:r>
    </w:p>
    <w:p w14:paraId="3631F006" w14:textId="77777777" w:rsidR="00421FCC" w:rsidRDefault="00421FCC" w:rsidP="00421FCC">
      <w:pPr>
        <w:shd w:val="clear" w:color="auto" w:fill="BFBFBF"/>
        <w:ind w:firstLine="480"/>
      </w:pPr>
      <w:r>
        <w:t xml:space="preserve">      "y": 325,</w:t>
      </w:r>
    </w:p>
    <w:p w14:paraId="34D1E78E" w14:textId="77777777" w:rsidR="00421FCC" w:rsidRDefault="00421FCC" w:rsidP="00421FCC">
      <w:pPr>
        <w:shd w:val="clear" w:color="auto" w:fill="BFBFBF"/>
        <w:ind w:firstLine="480"/>
      </w:pPr>
      <w:r>
        <w:t xml:space="preserve">      "width": 104,</w:t>
      </w:r>
    </w:p>
    <w:p w14:paraId="73ACF019" w14:textId="77777777" w:rsidR="00421FCC" w:rsidRDefault="00421FCC" w:rsidP="00421FCC">
      <w:pPr>
        <w:shd w:val="clear" w:color="auto" w:fill="BFBFBF"/>
        <w:ind w:firstLine="480"/>
      </w:pPr>
      <w:r>
        <w:t xml:space="preserve">      "height": 86,</w:t>
      </w:r>
    </w:p>
    <w:p w14:paraId="4C83F427" w14:textId="77777777" w:rsidR="00421FCC" w:rsidRDefault="00421FCC" w:rsidP="00421FCC">
      <w:pPr>
        <w:shd w:val="clear" w:color="auto" w:fill="BFBFBF"/>
        <w:ind w:firstLine="480"/>
      </w:pPr>
      <w:r>
        <w:t xml:space="preserve">      "type": 2</w:t>
      </w:r>
    </w:p>
    <w:p w14:paraId="7D3A6CC8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456C3515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633D4D5B" w14:textId="77777777" w:rsidR="00421FCC" w:rsidRDefault="00421FCC" w:rsidP="00421FCC">
      <w:pPr>
        <w:shd w:val="clear" w:color="auto" w:fill="BFBFBF"/>
        <w:ind w:firstLine="480"/>
      </w:pPr>
      <w:r>
        <w:t xml:space="preserve">      "x": 7632,</w:t>
      </w:r>
    </w:p>
    <w:p w14:paraId="41CD7706" w14:textId="77777777" w:rsidR="00421FCC" w:rsidRDefault="00421FCC" w:rsidP="00421FCC">
      <w:pPr>
        <w:shd w:val="clear" w:color="auto" w:fill="BFBFBF"/>
        <w:ind w:firstLine="480"/>
      </w:pPr>
      <w:r>
        <w:t xml:space="preserve">      "y": 410,</w:t>
      </w:r>
    </w:p>
    <w:p w14:paraId="025BE84A" w14:textId="77777777" w:rsidR="00421FCC" w:rsidRDefault="00421FCC" w:rsidP="00421FCC">
      <w:pPr>
        <w:shd w:val="clear" w:color="auto" w:fill="BFBFBF"/>
        <w:ind w:firstLine="480"/>
      </w:pPr>
      <w:r>
        <w:t xml:space="preserve">      "width": 82,</w:t>
      </w:r>
    </w:p>
    <w:p w14:paraId="1AEB20D3" w14:textId="77777777" w:rsidR="00421FCC" w:rsidRDefault="00421FCC" w:rsidP="00421FCC">
      <w:pPr>
        <w:shd w:val="clear" w:color="auto" w:fill="BFBFBF"/>
        <w:ind w:firstLine="480"/>
      </w:pPr>
      <w:r>
        <w:t xml:space="preserve">      "height": 130,</w:t>
      </w:r>
    </w:p>
    <w:p w14:paraId="4956EC23" w14:textId="77777777" w:rsidR="00421FCC" w:rsidRDefault="00421FCC" w:rsidP="00421FCC">
      <w:pPr>
        <w:shd w:val="clear" w:color="auto" w:fill="BFBFBF"/>
        <w:ind w:firstLine="480"/>
      </w:pPr>
      <w:r>
        <w:t xml:space="preserve">      "type": 1</w:t>
      </w:r>
    </w:p>
    <w:p w14:paraId="26ADCF03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4EB66D3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05D4AA76" w14:textId="77777777" w:rsidR="00421FCC" w:rsidRDefault="00421FCC" w:rsidP="00421FCC">
      <w:pPr>
        <w:shd w:val="clear" w:color="auto" w:fill="BFBFBF"/>
        <w:ind w:firstLine="480"/>
      </w:pPr>
      <w:r>
        <w:t xml:space="preserve">      "x": 7802,</w:t>
      </w:r>
    </w:p>
    <w:p w14:paraId="4A9C2372" w14:textId="77777777" w:rsidR="00421FCC" w:rsidRDefault="00421FCC" w:rsidP="00421FCC">
      <w:pPr>
        <w:shd w:val="clear" w:color="auto" w:fill="BFBFBF"/>
        <w:ind w:firstLine="480"/>
      </w:pPr>
      <w:r>
        <w:t xml:space="preserve">      "y": 410,</w:t>
      </w:r>
    </w:p>
    <w:p w14:paraId="63089731" w14:textId="77777777" w:rsidR="00421FCC" w:rsidRDefault="00421FCC" w:rsidP="00421FCC">
      <w:pPr>
        <w:shd w:val="clear" w:color="auto" w:fill="BFBFBF"/>
        <w:ind w:firstLine="480"/>
      </w:pPr>
      <w:r>
        <w:t xml:space="preserve">      "width": 104,</w:t>
      </w:r>
    </w:p>
    <w:p w14:paraId="5B9D1747" w14:textId="77777777" w:rsidR="00421FCC" w:rsidRDefault="00421FCC" w:rsidP="00421FCC">
      <w:pPr>
        <w:shd w:val="clear" w:color="auto" w:fill="BFBFBF"/>
        <w:ind w:firstLine="480"/>
      </w:pPr>
      <w:r>
        <w:t xml:space="preserve">      "height": 130,</w:t>
      </w:r>
    </w:p>
    <w:p w14:paraId="3492EEE3" w14:textId="77777777" w:rsidR="00421FCC" w:rsidRDefault="00421FCC" w:rsidP="00421FCC">
      <w:pPr>
        <w:shd w:val="clear" w:color="auto" w:fill="BFBFBF"/>
        <w:ind w:firstLine="480"/>
      </w:pPr>
      <w:r>
        <w:t xml:space="preserve">      "type": 1</w:t>
      </w:r>
    </w:p>
    <w:p w14:paraId="03E34A1E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419F1799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0F5912FD" w14:textId="77777777" w:rsidR="00421FCC" w:rsidRDefault="00421FCC" w:rsidP="00421FCC">
      <w:pPr>
        <w:shd w:val="clear" w:color="auto" w:fill="BFBFBF"/>
        <w:ind w:firstLine="480"/>
      </w:pPr>
      <w:r>
        <w:t xml:space="preserve">      "x": 7974,</w:t>
      </w:r>
    </w:p>
    <w:p w14:paraId="673A358C" w14:textId="77777777" w:rsidR="00421FCC" w:rsidRDefault="00421FCC" w:rsidP="00421FCC">
      <w:pPr>
        <w:shd w:val="clear" w:color="auto" w:fill="BFBFBF"/>
        <w:ind w:firstLine="480"/>
      </w:pPr>
      <w:r>
        <w:t xml:space="preserve">      "y": 410,</w:t>
      </w:r>
    </w:p>
    <w:p w14:paraId="3F251A32" w14:textId="77777777" w:rsidR="00421FCC" w:rsidRDefault="00421FCC" w:rsidP="00421FCC">
      <w:pPr>
        <w:shd w:val="clear" w:color="auto" w:fill="BFBFBF"/>
        <w:ind w:firstLine="480"/>
      </w:pPr>
      <w:r>
        <w:t xml:space="preserve">      "width": 104,</w:t>
      </w:r>
    </w:p>
    <w:p w14:paraId="0D6ABDF1" w14:textId="77777777" w:rsidR="00421FCC" w:rsidRDefault="00421FCC" w:rsidP="00421FCC">
      <w:pPr>
        <w:shd w:val="clear" w:color="auto" w:fill="BFBFBF"/>
        <w:ind w:firstLine="480"/>
      </w:pPr>
      <w:r>
        <w:t xml:space="preserve">      "height": 130,</w:t>
      </w:r>
    </w:p>
    <w:p w14:paraId="53058EDB" w14:textId="77777777" w:rsidR="00421FCC" w:rsidRDefault="00421FCC" w:rsidP="00421FCC">
      <w:pPr>
        <w:shd w:val="clear" w:color="auto" w:fill="BFBFBF"/>
        <w:ind w:firstLine="480"/>
      </w:pPr>
      <w:r>
        <w:t xml:space="preserve">      "type": 1</w:t>
      </w:r>
    </w:p>
    <w:p w14:paraId="17464C44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EE884F9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39422E1B" w14:textId="77777777" w:rsidR="00421FCC" w:rsidRDefault="00421FCC" w:rsidP="00421FCC">
      <w:pPr>
        <w:shd w:val="clear" w:color="auto" w:fill="BFBFBF"/>
        <w:ind w:firstLine="480"/>
      </w:pPr>
      <w:r>
        <w:t xml:space="preserve">      "x": 8360,</w:t>
      </w:r>
    </w:p>
    <w:p w14:paraId="3AEFA025" w14:textId="77777777" w:rsidR="00421FCC" w:rsidRDefault="00421FCC" w:rsidP="00421FCC">
      <w:pPr>
        <w:shd w:val="clear" w:color="auto" w:fill="BFBFBF"/>
        <w:ind w:firstLine="480"/>
      </w:pPr>
      <w:r>
        <w:t xml:space="preserve">      "y": 453,</w:t>
      </w:r>
    </w:p>
    <w:p w14:paraId="15DF7938" w14:textId="77777777" w:rsidR="00421FCC" w:rsidRDefault="00421FCC" w:rsidP="00421FCC">
      <w:pPr>
        <w:shd w:val="clear" w:color="auto" w:fill="BFBFBF"/>
        <w:ind w:firstLine="480"/>
      </w:pPr>
      <w:r>
        <w:t xml:space="preserve">      "width": 82,</w:t>
      </w:r>
    </w:p>
    <w:p w14:paraId="393A21A6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  "height": 86,</w:t>
      </w:r>
    </w:p>
    <w:p w14:paraId="0629C203" w14:textId="77777777" w:rsidR="00421FCC" w:rsidRDefault="00421FCC" w:rsidP="00421FCC">
      <w:pPr>
        <w:shd w:val="clear" w:color="auto" w:fill="BFBFBF"/>
        <w:ind w:firstLine="480"/>
      </w:pPr>
      <w:r>
        <w:t xml:space="preserve">      "type": 0</w:t>
      </w:r>
    </w:p>
    <w:p w14:paraId="0B04A55D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4C48A412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9CB24BA" w14:textId="77777777" w:rsidR="00421FCC" w:rsidRDefault="00421FCC" w:rsidP="00421FCC">
      <w:pPr>
        <w:shd w:val="clear" w:color="auto" w:fill="BFBFBF"/>
        <w:ind w:firstLine="480"/>
      </w:pPr>
      <w:r>
        <w:t xml:space="preserve">      "x": 10500,</w:t>
      </w:r>
    </w:p>
    <w:p w14:paraId="214CB369" w14:textId="77777777" w:rsidR="00421FCC" w:rsidRDefault="00421FCC" w:rsidP="00421FCC">
      <w:pPr>
        <w:shd w:val="clear" w:color="auto" w:fill="BFBFBF"/>
        <w:ind w:firstLine="480"/>
      </w:pPr>
      <w:r>
        <w:t xml:space="preserve">      "y": 453,</w:t>
      </w:r>
    </w:p>
    <w:p w14:paraId="168B93B2" w14:textId="77777777" w:rsidR="00421FCC" w:rsidRDefault="00421FCC" w:rsidP="00421FCC">
      <w:pPr>
        <w:shd w:val="clear" w:color="auto" w:fill="BFBFBF"/>
        <w:ind w:firstLine="480"/>
      </w:pPr>
      <w:r>
        <w:t xml:space="preserve">      "width": 104,</w:t>
      </w:r>
    </w:p>
    <w:p w14:paraId="03ADD142" w14:textId="77777777" w:rsidR="00421FCC" w:rsidRDefault="00421FCC" w:rsidP="00421FCC">
      <w:pPr>
        <w:shd w:val="clear" w:color="auto" w:fill="BFBFBF"/>
        <w:ind w:firstLine="480"/>
      </w:pPr>
      <w:r>
        <w:t xml:space="preserve">      "height": 86,</w:t>
      </w:r>
    </w:p>
    <w:p w14:paraId="3E41904B" w14:textId="77777777" w:rsidR="00421FCC" w:rsidRDefault="00421FCC" w:rsidP="00421FCC">
      <w:pPr>
        <w:shd w:val="clear" w:color="auto" w:fill="BFBFBF"/>
        <w:ind w:firstLine="480"/>
      </w:pPr>
      <w:r>
        <w:t xml:space="preserve">      "type": 2</w:t>
      </w:r>
    </w:p>
    <w:p w14:paraId="74495360" w14:textId="77777777" w:rsidR="00421FCC" w:rsidRDefault="00421FCC" w:rsidP="00421FCC">
      <w:pPr>
        <w:shd w:val="clear" w:color="auto" w:fill="BFBFBF"/>
        <w:ind w:firstLine="480"/>
      </w:pPr>
      <w:r>
        <w:t xml:space="preserve">    }</w:t>
      </w:r>
    </w:p>
    <w:p w14:paraId="3C108AAD" w14:textId="77777777" w:rsidR="00421FCC" w:rsidRDefault="00421FCC" w:rsidP="00421FCC">
      <w:pPr>
        <w:shd w:val="clear" w:color="auto" w:fill="BFBFBF"/>
        <w:ind w:firstLine="480"/>
      </w:pPr>
      <w:r>
        <w:t xml:space="preserve">  ],</w:t>
      </w:r>
    </w:p>
    <w:p w14:paraId="61A4F1FA" w14:textId="77777777" w:rsidR="00421FCC" w:rsidRDefault="00421FCC" w:rsidP="00421FCC">
      <w:pPr>
        <w:shd w:val="clear" w:color="auto" w:fill="BFBFBF"/>
        <w:ind w:firstLine="480"/>
      </w:pPr>
      <w:r>
        <w:t xml:space="preserve">  "step": [</w:t>
      </w:r>
    </w:p>
    <w:p w14:paraId="0FE3E994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35847981" w14:textId="77777777" w:rsidR="00421FCC" w:rsidRDefault="00421FCC" w:rsidP="00421FCC">
      <w:pPr>
        <w:shd w:val="clear" w:color="auto" w:fill="BFBFBF"/>
        <w:ind w:firstLine="480"/>
      </w:pPr>
      <w:r>
        <w:t xml:space="preserve">      "x": 730,</w:t>
      </w:r>
    </w:p>
    <w:p w14:paraId="3636202E" w14:textId="77777777" w:rsidR="00421FCC" w:rsidRDefault="00421FCC" w:rsidP="00421FCC">
      <w:pPr>
        <w:shd w:val="clear" w:color="auto" w:fill="BFBFBF"/>
        <w:ind w:firstLine="480"/>
      </w:pPr>
      <w:r>
        <w:t xml:space="preserve">      "y": 495,</w:t>
      </w:r>
    </w:p>
    <w:p w14:paraId="557D6824" w14:textId="77777777" w:rsidR="00421FCC" w:rsidRDefault="00421FCC" w:rsidP="00421FCC">
      <w:pPr>
        <w:shd w:val="clear" w:color="auto" w:fill="BFBFBF"/>
        <w:ind w:firstLine="480"/>
      </w:pPr>
      <w:r>
        <w:t xml:space="preserve">      "width": 40,</w:t>
      </w:r>
    </w:p>
    <w:p w14:paraId="47110857" w14:textId="77777777" w:rsidR="00421FCC" w:rsidRDefault="00421FCC" w:rsidP="00421FCC">
      <w:pPr>
        <w:shd w:val="clear" w:color="auto" w:fill="BFBFBF"/>
        <w:ind w:firstLine="480"/>
      </w:pPr>
      <w:r>
        <w:t xml:space="preserve">      "height": 44</w:t>
      </w:r>
    </w:p>
    <w:p w14:paraId="7379D495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3DD564F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D44EA0A" w14:textId="77777777" w:rsidR="00421FCC" w:rsidRDefault="00421FCC" w:rsidP="00421FCC">
      <w:pPr>
        <w:shd w:val="clear" w:color="auto" w:fill="BFBFBF"/>
        <w:ind w:firstLine="480"/>
      </w:pPr>
      <w:r>
        <w:t xml:space="preserve">      "x": 816,</w:t>
      </w:r>
    </w:p>
    <w:p w14:paraId="57D37D90" w14:textId="77777777" w:rsidR="00421FCC" w:rsidRDefault="00421FCC" w:rsidP="00421FCC">
      <w:pPr>
        <w:shd w:val="clear" w:color="auto" w:fill="BFBFBF"/>
        <w:ind w:firstLine="480"/>
      </w:pPr>
      <w:r>
        <w:t xml:space="preserve">      "y": 451,</w:t>
      </w:r>
    </w:p>
    <w:p w14:paraId="6784E7EF" w14:textId="77777777" w:rsidR="00421FCC" w:rsidRDefault="00421FCC" w:rsidP="00421FCC">
      <w:pPr>
        <w:shd w:val="clear" w:color="auto" w:fill="BFBFBF"/>
        <w:ind w:firstLine="480"/>
      </w:pPr>
      <w:r>
        <w:t xml:space="preserve">      "width": 40,</w:t>
      </w:r>
    </w:p>
    <w:p w14:paraId="70C2A7DE" w14:textId="77777777" w:rsidR="00421FCC" w:rsidRDefault="00421FCC" w:rsidP="00421FCC">
      <w:pPr>
        <w:shd w:val="clear" w:color="auto" w:fill="BFBFBF"/>
        <w:ind w:firstLine="480"/>
      </w:pPr>
      <w:r>
        <w:t xml:space="preserve">      "height": 88</w:t>
      </w:r>
    </w:p>
    <w:p w14:paraId="76AEED00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FC714DC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0377F924" w14:textId="77777777" w:rsidR="00421FCC" w:rsidRDefault="00421FCC" w:rsidP="00421FCC">
      <w:pPr>
        <w:shd w:val="clear" w:color="auto" w:fill="BFBFBF"/>
        <w:ind w:firstLine="480"/>
      </w:pPr>
      <w:r>
        <w:t xml:space="preserve">      "x": 900,</w:t>
      </w:r>
    </w:p>
    <w:p w14:paraId="2C9D9CEA" w14:textId="77777777" w:rsidR="00421FCC" w:rsidRDefault="00421FCC" w:rsidP="00421FCC">
      <w:pPr>
        <w:shd w:val="clear" w:color="auto" w:fill="BFBFBF"/>
        <w:ind w:firstLine="480"/>
      </w:pPr>
      <w:r>
        <w:t xml:space="preserve">      "y": 410,</w:t>
      </w:r>
    </w:p>
    <w:p w14:paraId="359997BF" w14:textId="77777777" w:rsidR="00421FCC" w:rsidRDefault="00421FCC" w:rsidP="00421FCC">
      <w:pPr>
        <w:shd w:val="clear" w:color="auto" w:fill="BFBFBF"/>
        <w:ind w:firstLine="480"/>
      </w:pPr>
      <w:r>
        <w:t xml:space="preserve">      "width": 40,</w:t>
      </w:r>
    </w:p>
    <w:p w14:paraId="605F52F3" w14:textId="77777777" w:rsidR="00421FCC" w:rsidRDefault="00421FCC" w:rsidP="00421FCC">
      <w:pPr>
        <w:shd w:val="clear" w:color="auto" w:fill="BFBFBF"/>
        <w:ind w:firstLine="480"/>
      </w:pPr>
      <w:r>
        <w:t xml:space="preserve">      "height": 132</w:t>
      </w:r>
    </w:p>
    <w:p w14:paraId="43FE28F1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08757846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D93DD4A" w14:textId="77777777" w:rsidR="00421FCC" w:rsidRDefault="00421FCC" w:rsidP="00421FCC">
      <w:pPr>
        <w:shd w:val="clear" w:color="auto" w:fill="BFBFBF"/>
        <w:ind w:firstLine="480"/>
      </w:pPr>
      <w:r>
        <w:t xml:space="preserve">      "x": 986,</w:t>
      </w:r>
    </w:p>
    <w:p w14:paraId="4C9D1AC7" w14:textId="77777777" w:rsidR="00421FCC" w:rsidRDefault="00421FCC" w:rsidP="00421FCC">
      <w:pPr>
        <w:shd w:val="clear" w:color="auto" w:fill="BFBFBF"/>
        <w:ind w:firstLine="480"/>
      </w:pPr>
      <w:r>
        <w:t xml:space="preserve">      "y": 367,</w:t>
      </w:r>
    </w:p>
    <w:p w14:paraId="4219154A" w14:textId="77777777" w:rsidR="00421FCC" w:rsidRDefault="00421FCC" w:rsidP="00421FCC">
      <w:pPr>
        <w:shd w:val="clear" w:color="auto" w:fill="BFBFBF"/>
        <w:ind w:firstLine="480"/>
      </w:pPr>
      <w:r>
        <w:t xml:space="preserve">      "width": 40,</w:t>
      </w:r>
    </w:p>
    <w:p w14:paraId="57529F48" w14:textId="77777777" w:rsidR="00421FCC" w:rsidRDefault="00421FCC" w:rsidP="00421FCC">
      <w:pPr>
        <w:shd w:val="clear" w:color="auto" w:fill="BFBFBF"/>
        <w:ind w:firstLine="480"/>
      </w:pPr>
      <w:r>
        <w:t xml:space="preserve">      "height": 176</w:t>
      </w:r>
    </w:p>
    <w:p w14:paraId="17B58079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90E6A57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91250EA" w14:textId="77777777" w:rsidR="00421FCC" w:rsidRDefault="00421FCC" w:rsidP="00421FCC">
      <w:pPr>
        <w:shd w:val="clear" w:color="auto" w:fill="BFBFBF"/>
        <w:ind w:firstLine="480"/>
      </w:pPr>
      <w:r>
        <w:t xml:space="preserve">      "x": 1072,</w:t>
      </w:r>
    </w:p>
    <w:p w14:paraId="3EB6FB86" w14:textId="77777777" w:rsidR="00421FCC" w:rsidRDefault="00421FCC" w:rsidP="00421FCC">
      <w:pPr>
        <w:shd w:val="clear" w:color="auto" w:fill="BFBFBF"/>
        <w:ind w:firstLine="480"/>
      </w:pPr>
      <w:r>
        <w:t xml:space="preserve">      "y": 367,</w:t>
      </w:r>
    </w:p>
    <w:p w14:paraId="0CDC0758" w14:textId="77777777" w:rsidR="00421FCC" w:rsidRDefault="00421FCC" w:rsidP="00421FCC">
      <w:pPr>
        <w:shd w:val="clear" w:color="auto" w:fill="BFBFBF"/>
        <w:ind w:firstLine="480"/>
      </w:pPr>
      <w:r>
        <w:t xml:space="preserve">      "width": 40,</w:t>
      </w:r>
    </w:p>
    <w:p w14:paraId="70126F44" w14:textId="77777777" w:rsidR="00421FCC" w:rsidRDefault="00421FCC" w:rsidP="00421FCC">
      <w:pPr>
        <w:shd w:val="clear" w:color="auto" w:fill="BFBFBF"/>
        <w:ind w:firstLine="480"/>
      </w:pPr>
      <w:r>
        <w:t xml:space="preserve">      "height": 176</w:t>
      </w:r>
    </w:p>
    <w:p w14:paraId="0E437BAB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4DEBFB41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112C5ED" w14:textId="77777777" w:rsidR="00421FCC" w:rsidRDefault="00421FCC" w:rsidP="00421FCC">
      <w:pPr>
        <w:shd w:val="clear" w:color="auto" w:fill="BFBFBF"/>
        <w:ind w:firstLine="480"/>
      </w:pPr>
      <w:r>
        <w:t xml:space="preserve">      "x": 1158,</w:t>
      </w:r>
    </w:p>
    <w:p w14:paraId="784002B7" w14:textId="77777777" w:rsidR="00421FCC" w:rsidRDefault="00421FCC" w:rsidP="00421FCC">
      <w:pPr>
        <w:shd w:val="clear" w:color="auto" w:fill="BFBFBF"/>
        <w:ind w:firstLine="480"/>
      </w:pPr>
      <w:r>
        <w:t xml:space="preserve">      "y": 410,</w:t>
      </w:r>
    </w:p>
    <w:p w14:paraId="4AB51CCB" w14:textId="77777777" w:rsidR="00421FCC" w:rsidRDefault="00421FCC" w:rsidP="00421FCC">
      <w:pPr>
        <w:shd w:val="clear" w:color="auto" w:fill="BFBFBF"/>
        <w:ind w:firstLine="480"/>
      </w:pPr>
      <w:r>
        <w:t xml:space="preserve">      "width": 40,</w:t>
      </w:r>
    </w:p>
    <w:p w14:paraId="211E6A65" w14:textId="77777777" w:rsidR="00421FCC" w:rsidRDefault="00421FCC" w:rsidP="00421FCC">
      <w:pPr>
        <w:shd w:val="clear" w:color="auto" w:fill="BFBFBF"/>
        <w:ind w:firstLine="480"/>
      </w:pPr>
      <w:r>
        <w:t xml:space="preserve">      "height": 132</w:t>
      </w:r>
    </w:p>
    <w:p w14:paraId="26E46595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319C425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E869011" w14:textId="77777777" w:rsidR="00421FCC" w:rsidRDefault="00421FCC" w:rsidP="00421FCC">
      <w:pPr>
        <w:shd w:val="clear" w:color="auto" w:fill="BFBFBF"/>
        <w:ind w:firstLine="480"/>
      </w:pPr>
      <w:r>
        <w:t xml:space="preserve">      "x": 1330,</w:t>
      </w:r>
    </w:p>
    <w:p w14:paraId="7B51A0BB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  "y": 410,</w:t>
      </w:r>
    </w:p>
    <w:p w14:paraId="05902DDB" w14:textId="77777777" w:rsidR="00421FCC" w:rsidRDefault="00421FCC" w:rsidP="00421FCC">
      <w:pPr>
        <w:shd w:val="clear" w:color="auto" w:fill="BFBFBF"/>
        <w:ind w:firstLine="480"/>
      </w:pPr>
      <w:r>
        <w:t xml:space="preserve">      "width": 40,</w:t>
      </w:r>
    </w:p>
    <w:p w14:paraId="073BF138" w14:textId="77777777" w:rsidR="00421FCC" w:rsidRDefault="00421FCC" w:rsidP="00421FCC">
      <w:pPr>
        <w:shd w:val="clear" w:color="auto" w:fill="BFBFBF"/>
        <w:ind w:firstLine="480"/>
      </w:pPr>
      <w:r>
        <w:t xml:space="preserve">      "height": 132</w:t>
      </w:r>
    </w:p>
    <w:p w14:paraId="21A1AFD6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52E36AF3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98ACDAE" w14:textId="77777777" w:rsidR="00421FCC" w:rsidRDefault="00421FCC" w:rsidP="00421FCC">
      <w:pPr>
        <w:shd w:val="clear" w:color="auto" w:fill="BFBFBF"/>
        <w:ind w:firstLine="480"/>
      </w:pPr>
      <w:r>
        <w:t xml:space="preserve">      "x": 1416,</w:t>
      </w:r>
    </w:p>
    <w:p w14:paraId="5D019182" w14:textId="77777777" w:rsidR="00421FCC" w:rsidRDefault="00421FCC" w:rsidP="00421FCC">
      <w:pPr>
        <w:shd w:val="clear" w:color="auto" w:fill="BFBFBF"/>
        <w:ind w:firstLine="480"/>
      </w:pPr>
      <w:r>
        <w:t xml:space="preserve">      "y": 451,</w:t>
      </w:r>
    </w:p>
    <w:p w14:paraId="20380776" w14:textId="77777777" w:rsidR="00421FCC" w:rsidRDefault="00421FCC" w:rsidP="00421FCC">
      <w:pPr>
        <w:shd w:val="clear" w:color="auto" w:fill="BFBFBF"/>
        <w:ind w:firstLine="480"/>
      </w:pPr>
      <w:r>
        <w:t xml:space="preserve">      "width": 40,</w:t>
      </w:r>
    </w:p>
    <w:p w14:paraId="20830E8A" w14:textId="77777777" w:rsidR="00421FCC" w:rsidRDefault="00421FCC" w:rsidP="00421FCC">
      <w:pPr>
        <w:shd w:val="clear" w:color="auto" w:fill="BFBFBF"/>
        <w:ind w:firstLine="480"/>
      </w:pPr>
      <w:r>
        <w:t xml:space="preserve">      "height": 88</w:t>
      </w:r>
    </w:p>
    <w:p w14:paraId="5ED18159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65C1C89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36BF6825" w14:textId="77777777" w:rsidR="00421FCC" w:rsidRDefault="00421FCC" w:rsidP="00421FCC">
      <w:pPr>
        <w:shd w:val="clear" w:color="auto" w:fill="BFBFBF"/>
        <w:ind w:firstLine="480"/>
      </w:pPr>
      <w:r>
        <w:t xml:space="preserve">      "x": 5702,</w:t>
      </w:r>
    </w:p>
    <w:p w14:paraId="680B2C01" w14:textId="77777777" w:rsidR="00421FCC" w:rsidRDefault="00421FCC" w:rsidP="00421FCC">
      <w:pPr>
        <w:shd w:val="clear" w:color="auto" w:fill="BFBFBF"/>
        <w:ind w:firstLine="480"/>
      </w:pPr>
      <w:r>
        <w:t xml:space="preserve">      "y": 496,</w:t>
      </w:r>
    </w:p>
    <w:p w14:paraId="0FA41708" w14:textId="77777777" w:rsidR="00421FCC" w:rsidRDefault="00421FCC" w:rsidP="00421FCC">
      <w:pPr>
        <w:shd w:val="clear" w:color="auto" w:fill="BFBFBF"/>
        <w:ind w:firstLine="480"/>
      </w:pPr>
      <w:r>
        <w:t xml:space="preserve">      "width": 40,</w:t>
      </w:r>
    </w:p>
    <w:p w14:paraId="25143A44" w14:textId="77777777" w:rsidR="00421FCC" w:rsidRDefault="00421FCC" w:rsidP="00421FCC">
      <w:pPr>
        <w:shd w:val="clear" w:color="auto" w:fill="BFBFBF"/>
        <w:ind w:firstLine="480"/>
      </w:pPr>
      <w:r>
        <w:t xml:space="preserve">      "height": 44</w:t>
      </w:r>
    </w:p>
    <w:p w14:paraId="140C0A90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CFDF135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51B4F41" w14:textId="77777777" w:rsidR="00421FCC" w:rsidRDefault="00421FCC" w:rsidP="00421FCC">
      <w:pPr>
        <w:shd w:val="clear" w:color="auto" w:fill="BFBFBF"/>
        <w:ind w:firstLine="480"/>
      </w:pPr>
      <w:r>
        <w:t xml:space="preserve">      "x": 5745,</w:t>
      </w:r>
    </w:p>
    <w:p w14:paraId="23BC31A7" w14:textId="77777777" w:rsidR="00421FCC" w:rsidRDefault="00421FCC" w:rsidP="00421FCC">
      <w:pPr>
        <w:shd w:val="clear" w:color="auto" w:fill="BFBFBF"/>
        <w:ind w:firstLine="480"/>
      </w:pPr>
      <w:r>
        <w:t xml:space="preserve">      "y": 452,</w:t>
      </w:r>
    </w:p>
    <w:p w14:paraId="05C9A0A0" w14:textId="77777777" w:rsidR="00421FCC" w:rsidRDefault="00421FCC" w:rsidP="00421FCC">
      <w:pPr>
        <w:shd w:val="clear" w:color="auto" w:fill="BFBFBF"/>
        <w:ind w:firstLine="480"/>
      </w:pPr>
      <w:r>
        <w:t xml:space="preserve">      "width": 40,</w:t>
      </w:r>
    </w:p>
    <w:p w14:paraId="2323BC25" w14:textId="77777777" w:rsidR="00421FCC" w:rsidRDefault="00421FCC" w:rsidP="00421FCC">
      <w:pPr>
        <w:shd w:val="clear" w:color="auto" w:fill="BFBFBF"/>
        <w:ind w:firstLine="480"/>
      </w:pPr>
      <w:r>
        <w:t xml:space="preserve">      "height": 88</w:t>
      </w:r>
    </w:p>
    <w:p w14:paraId="2CF59CC0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58B4C43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BF9905D" w14:textId="77777777" w:rsidR="00421FCC" w:rsidRDefault="00421FCC" w:rsidP="00421FCC">
      <w:pPr>
        <w:shd w:val="clear" w:color="auto" w:fill="BFBFBF"/>
        <w:ind w:firstLine="480"/>
      </w:pPr>
      <w:r>
        <w:t xml:space="preserve">      "x": 5788,</w:t>
      </w:r>
    </w:p>
    <w:p w14:paraId="20241A73" w14:textId="77777777" w:rsidR="00421FCC" w:rsidRDefault="00421FCC" w:rsidP="00421FCC">
      <w:pPr>
        <w:shd w:val="clear" w:color="auto" w:fill="BFBFBF"/>
        <w:ind w:firstLine="480"/>
      </w:pPr>
      <w:r>
        <w:t xml:space="preserve">      "y": 410,</w:t>
      </w:r>
    </w:p>
    <w:p w14:paraId="24177F60" w14:textId="77777777" w:rsidR="00421FCC" w:rsidRDefault="00421FCC" w:rsidP="00421FCC">
      <w:pPr>
        <w:shd w:val="clear" w:color="auto" w:fill="BFBFBF"/>
        <w:ind w:firstLine="480"/>
      </w:pPr>
      <w:r>
        <w:t xml:space="preserve">      "width": 40,</w:t>
      </w:r>
    </w:p>
    <w:p w14:paraId="347E584C" w14:textId="77777777" w:rsidR="00421FCC" w:rsidRDefault="00421FCC" w:rsidP="00421FCC">
      <w:pPr>
        <w:shd w:val="clear" w:color="auto" w:fill="BFBFBF"/>
        <w:ind w:firstLine="480"/>
      </w:pPr>
      <w:r>
        <w:t xml:space="preserve">      "height": 132</w:t>
      </w:r>
    </w:p>
    <w:p w14:paraId="6E0E2DF4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3105DB62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48BE0E40" w14:textId="77777777" w:rsidR="00421FCC" w:rsidRDefault="00421FCC" w:rsidP="00421FCC">
      <w:pPr>
        <w:shd w:val="clear" w:color="auto" w:fill="BFBFBF"/>
        <w:ind w:firstLine="480"/>
      </w:pPr>
      <w:r>
        <w:t xml:space="preserve">      "x": 5831,</w:t>
      </w:r>
    </w:p>
    <w:p w14:paraId="3E358A50" w14:textId="77777777" w:rsidR="00421FCC" w:rsidRDefault="00421FCC" w:rsidP="00421FCC">
      <w:pPr>
        <w:shd w:val="clear" w:color="auto" w:fill="BFBFBF"/>
        <w:ind w:firstLine="480"/>
      </w:pPr>
      <w:r>
        <w:t xml:space="preserve">      "y": 367,</w:t>
      </w:r>
    </w:p>
    <w:p w14:paraId="2707E978" w14:textId="77777777" w:rsidR="00421FCC" w:rsidRDefault="00421FCC" w:rsidP="00421FCC">
      <w:pPr>
        <w:shd w:val="clear" w:color="auto" w:fill="BFBFBF"/>
        <w:ind w:firstLine="480"/>
      </w:pPr>
      <w:r>
        <w:t xml:space="preserve">      "width": 40,</w:t>
      </w:r>
    </w:p>
    <w:p w14:paraId="7594623A" w14:textId="77777777" w:rsidR="00421FCC" w:rsidRDefault="00421FCC" w:rsidP="00421FCC">
      <w:pPr>
        <w:shd w:val="clear" w:color="auto" w:fill="BFBFBF"/>
        <w:ind w:firstLine="480"/>
      </w:pPr>
      <w:r>
        <w:t xml:space="preserve">      "height": 176</w:t>
      </w:r>
    </w:p>
    <w:p w14:paraId="58894FC4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6C6066B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5F10626" w14:textId="77777777" w:rsidR="00421FCC" w:rsidRDefault="00421FCC" w:rsidP="00421FCC">
      <w:pPr>
        <w:shd w:val="clear" w:color="auto" w:fill="BFBFBF"/>
        <w:ind w:firstLine="480"/>
      </w:pPr>
      <w:r>
        <w:t xml:space="preserve">      "x": 5874,</w:t>
      </w:r>
    </w:p>
    <w:p w14:paraId="5A859A06" w14:textId="77777777" w:rsidR="00421FCC" w:rsidRDefault="00421FCC" w:rsidP="00421FCC">
      <w:pPr>
        <w:shd w:val="clear" w:color="auto" w:fill="BFBFBF"/>
        <w:ind w:firstLine="480"/>
      </w:pPr>
      <w:r>
        <w:t xml:space="preserve">      "y": 367,</w:t>
      </w:r>
    </w:p>
    <w:p w14:paraId="5272B730" w14:textId="77777777" w:rsidR="00421FCC" w:rsidRDefault="00421FCC" w:rsidP="00421FCC">
      <w:pPr>
        <w:shd w:val="clear" w:color="auto" w:fill="BFBFBF"/>
        <w:ind w:firstLine="480"/>
      </w:pPr>
      <w:r>
        <w:t xml:space="preserve">      "width": 40,</w:t>
      </w:r>
    </w:p>
    <w:p w14:paraId="15EA9291" w14:textId="77777777" w:rsidR="00421FCC" w:rsidRDefault="00421FCC" w:rsidP="00421FCC">
      <w:pPr>
        <w:shd w:val="clear" w:color="auto" w:fill="BFBFBF"/>
        <w:ind w:firstLine="480"/>
      </w:pPr>
      <w:r>
        <w:t xml:space="preserve">      "height": 176</w:t>
      </w:r>
    </w:p>
    <w:p w14:paraId="63058E41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72F3BB0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A11B43E" w14:textId="77777777" w:rsidR="00421FCC" w:rsidRDefault="00421FCC" w:rsidP="00421FCC">
      <w:pPr>
        <w:shd w:val="clear" w:color="auto" w:fill="BFBFBF"/>
        <w:ind w:firstLine="480"/>
      </w:pPr>
      <w:r>
        <w:t xml:space="preserve">      "x": 7208,</w:t>
      </w:r>
    </w:p>
    <w:p w14:paraId="343C782E" w14:textId="77777777" w:rsidR="00421FCC" w:rsidRDefault="00421FCC" w:rsidP="00421FCC">
      <w:pPr>
        <w:shd w:val="clear" w:color="auto" w:fill="BFBFBF"/>
        <w:ind w:firstLine="480"/>
      </w:pPr>
      <w:r>
        <w:t xml:space="preserve">      "y": 66,</w:t>
      </w:r>
    </w:p>
    <w:p w14:paraId="0EDB4565" w14:textId="77777777" w:rsidR="00421FCC" w:rsidRDefault="00421FCC" w:rsidP="00421FCC">
      <w:pPr>
        <w:shd w:val="clear" w:color="auto" w:fill="BFBFBF"/>
        <w:ind w:firstLine="480"/>
      </w:pPr>
      <w:r>
        <w:t xml:space="preserve">      "width": 74,</w:t>
      </w:r>
    </w:p>
    <w:p w14:paraId="0D01EE83" w14:textId="77777777" w:rsidR="00421FCC" w:rsidRDefault="00421FCC" w:rsidP="00421FCC">
      <w:pPr>
        <w:shd w:val="clear" w:color="auto" w:fill="BFBFBF"/>
        <w:ind w:firstLine="480"/>
      </w:pPr>
      <w:r>
        <w:t xml:space="preserve">      "height": 344</w:t>
      </w:r>
    </w:p>
    <w:p w14:paraId="1E27E19F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B0755EB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63780B4F" w14:textId="77777777" w:rsidR="00421FCC" w:rsidRDefault="00421FCC" w:rsidP="00421FCC">
      <w:pPr>
        <w:shd w:val="clear" w:color="auto" w:fill="BFBFBF"/>
        <w:ind w:firstLine="480"/>
      </w:pPr>
      <w:r>
        <w:t xml:space="preserve">      "x": 8448,</w:t>
      </w:r>
    </w:p>
    <w:p w14:paraId="0F56C81E" w14:textId="77777777" w:rsidR="00421FCC" w:rsidRDefault="00421FCC" w:rsidP="00421FCC">
      <w:pPr>
        <w:shd w:val="clear" w:color="auto" w:fill="BFBFBF"/>
        <w:ind w:firstLine="480"/>
      </w:pPr>
      <w:r>
        <w:t xml:space="preserve">      "y": 496,</w:t>
      </w:r>
    </w:p>
    <w:p w14:paraId="0F47E864" w14:textId="77777777" w:rsidR="00421FCC" w:rsidRDefault="00421FCC" w:rsidP="00421FCC">
      <w:pPr>
        <w:shd w:val="clear" w:color="auto" w:fill="BFBFBF"/>
        <w:ind w:firstLine="480"/>
      </w:pPr>
      <w:r>
        <w:t xml:space="preserve">      "width": 40,</w:t>
      </w:r>
    </w:p>
    <w:p w14:paraId="54AAEE5D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  "height": 44</w:t>
      </w:r>
    </w:p>
    <w:p w14:paraId="3C873BCE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B0E1565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56578913" w14:textId="77777777" w:rsidR="00421FCC" w:rsidRDefault="00421FCC" w:rsidP="00421FCC">
      <w:pPr>
        <w:shd w:val="clear" w:color="auto" w:fill="BFBFBF"/>
        <w:ind w:firstLine="480"/>
      </w:pPr>
      <w:r>
        <w:t xml:space="preserve">      "x": 8491,</w:t>
      </w:r>
    </w:p>
    <w:p w14:paraId="77327F62" w14:textId="77777777" w:rsidR="00421FCC" w:rsidRDefault="00421FCC" w:rsidP="00421FCC">
      <w:pPr>
        <w:shd w:val="clear" w:color="auto" w:fill="BFBFBF"/>
        <w:ind w:firstLine="480"/>
      </w:pPr>
      <w:r>
        <w:t xml:space="preserve">      "y": 452,</w:t>
      </w:r>
    </w:p>
    <w:p w14:paraId="674DB881" w14:textId="77777777" w:rsidR="00421FCC" w:rsidRDefault="00421FCC" w:rsidP="00421FCC">
      <w:pPr>
        <w:shd w:val="clear" w:color="auto" w:fill="BFBFBF"/>
        <w:ind w:firstLine="480"/>
      </w:pPr>
      <w:r>
        <w:t xml:space="preserve">      "width": 40,</w:t>
      </w:r>
    </w:p>
    <w:p w14:paraId="2BAC07E7" w14:textId="77777777" w:rsidR="00421FCC" w:rsidRDefault="00421FCC" w:rsidP="00421FCC">
      <w:pPr>
        <w:shd w:val="clear" w:color="auto" w:fill="BFBFBF"/>
        <w:ind w:firstLine="480"/>
      </w:pPr>
      <w:r>
        <w:t xml:space="preserve">      "height": 88</w:t>
      </w:r>
    </w:p>
    <w:p w14:paraId="01B7F6FF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098B5275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40E7005D" w14:textId="77777777" w:rsidR="00421FCC" w:rsidRDefault="00421FCC" w:rsidP="00421FCC">
      <w:pPr>
        <w:shd w:val="clear" w:color="auto" w:fill="BFBFBF"/>
        <w:ind w:firstLine="480"/>
      </w:pPr>
      <w:r>
        <w:t xml:space="preserve">      "x": 8534,</w:t>
      </w:r>
    </w:p>
    <w:p w14:paraId="7905C08C" w14:textId="77777777" w:rsidR="00421FCC" w:rsidRDefault="00421FCC" w:rsidP="00421FCC">
      <w:pPr>
        <w:shd w:val="clear" w:color="auto" w:fill="BFBFBF"/>
        <w:ind w:firstLine="480"/>
      </w:pPr>
      <w:r>
        <w:t xml:space="preserve">      "y": 410,</w:t>
      </w:r>
    </w:p>
    <w:p w14:paraId="6CB8A46E" w14:textId="77777777" w:rsidR="00421FCC" w:rsidRDefault="00421FCC" w:rsidP="00421FCC">
      <w:pPr>
        <w:shd w:val="clear" w:color="auto" w:fill="BFBFBF"/>
        <w:ind w:firstLine="480"/>
      </w:pPr>
      <w:r>
        <w:t xml:space="preserve">      "width": 40,</w:t>
      </w:r>
    </w:p>
    <w:p w14:paraId="02890D9F" w14:textId="77777777" w:rsidR="00421FCC" w:rsidRDefault="00421FCC" w:rsidP="00421FCC">
      <w:pPr>
        <w:shd w:val="clear" w:color="auto" w:fill="BFBFBF"/>
        <w:ind w:firstLine="480"/>
      </w:pPr>
      <w:r>
        <w:t xml:space="preserve">      "height": 132</w:t>
      </w:r>
    </w:p>
    <w:p w14:paraId="5EDC3166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40600F71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403D366C" w14:textId="77777777" w:rsidR="00421FCC" w:rsidRDefault="00421FCC" w:rsidP="00421FCC">
      <w:pPr>
        <w:shd w:val="clear" w:color="auto" w:fill="BFBFBF"/>
        <w:ind w:firstLine="480"/>
      </w:pPr>
      <w:r>
        <w:t xml:space="preserve">      "x": 8577,</w:t>
      </w:r>
    </w:p>
    <w:p w14:paraId="075D94F2" w14:textId="77777777" w:rsidR="00421FCC" w:rsidRDefault="00421FCC" w:rsidP="00421FCC">
      <w:pPr>
        <w:shd w:val="clear" w:color="auto" w:fill="BFBFBF"/>
        <w:ind w:firstLine="480"/>
      </w:pPr>
      <w:r>
        <w:t xml:space="preserve">      "y": 367,</w:t>
      </w:r>
    </w:p>
    <w:p w14:paraId="2C27B4DF" w14:textId="77777777" w:rsidR="00421FCC" w:rsidRDefault="00421FCC" w:rsidP="00421FCC">
      <w:pPr>
        <w:shd w:val="clear" w:color="auto" w:fill="BFBFBF"/>
        <w:ind w:firstLine="480"/>
      </w:pPr>
      <w:r>
        <w:t xml:space="preserve">      "width": 40,</w:t>
      </w:r>
    </w:p>
    <w:p w14:paraId="0A52A841" w14:textId="77777777" w:rsidR="00421FCC" w:rsidRDefault="00421FCC" w:rsidP="00421FCC">
      <w:pPr>
        <w:shd w:val="clear" w:color="auto" w:fill="BFBFBF"/>
        <w:ind w:firstLine="480"/>
      </w:pPr>
      <w:r>
        <w:t xml:space="preserve">      "height": 176</w:t>
      </w:r>
    </w:p>
    <w:p w14:paraId="200D85E7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41D6C2EA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6700563C" w14:textId="77777777" w:rsidR="00421FCC" w:rsidRDefault="00421FCC" w:rsidP="00421FCC">
      <w:pPr>
        <w:shd w:val="clear" w:color="auto" w:fill="BFBFBF"/>
        <w:ind w:firstLine="480"/>
      </w:pPr>
      <w:r>
        <w:t xml:space="preserve">      "x": 8620,</w:t>
      </w:r>
    </w:p>
    <w:p w14:paraId="12F923BA" w14:textId="77777777" w:rsidR="00421FCC" w:rsidRDefault="00421FCC" w:rsidP="00421FCC">
      <w:pPr>
        <w:shd w:val="clear" w:color="auto" w:fill="BFBFBF"/>
        <w:ind w:firstLine="480"/>
      </w:pPr>
      <w:r>
        <w:t xml:space="preserve">      "y": 324,</w:t>
      </w:r>
    </w:p>
    <w:p w14:paraId="7ADC4792" w14:textId="77777777" w:rsidR="00421FCC" w:rsidRDefault="00421FCC" w:rsidP="00421FCC">
      <w:pPr>
        <w:shd w:val="clear" w:color="auto" w:fill="BFBFBF"/>
        <w:ind w:firstLine="480"/>
      </w:pPr>
      <w:r>
        <w:t xml:space="preserve">      "width": 40,</w:t>
      </w:r>
    </w:p>
    <w:p w14:paraId="6FB2A44C" w14:textId="77777777" w:rsidR="00421FCC" w:rsidRDefault="00421FCC" w:rsidP="00421FCC">
      <w:pPr>
        <w:shd w:val="clear" w:color="auto" w:fill="BFBFBF"/>
        <w:ind w:firstLine="480"/>
      </w:pPr>
      <w:r>
        <w:t xml:space="preserve">      "height": 220</w:t>
      </w:r>
    </w:p>
    <w:p w14:paraId="3355E5FB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01649718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0B051D15" w14:textId="77777777" w:rsidR="00421FCC" w:rsidRDefault="00421FCC" w:rsidP="00421FCC">
      <w:pPr>
        <w:shd w:val="clear" w:color="auto" w:fill="BFBFBF"/>
        <w:ind w:firstLine="480"/>
      </w:pPr>
      <w:r>
        <w:t xml:space="preserve">      "x": 8663,</w:t>
      </w:r>
    </w:p>
    <w:p w14:paraId="5E396C4B" w14:textId="77777777" w:rsidR="00421FCC" w:rsidRDefault="00421FCC" w:rsidP="00421FCC">
      <w:pPr>
        <w:shd w:val="clear" w:color="auto" w:fill="BFBFBF"/>
        <w:ind w:firstLine="480"/>
      </w:pPr>
      <w:r>
        <w:t xml:space="preserve">      "y": 281,</w:t>
      </w:r>
    </w:p>
    <w:p w14:paraId="5BFC7164" w14:textId="77777777" w:rsidR="00421FCC" w:rsidRDefault="00421FCC" w:rsidP="00421FCC">
      <w:pPr>
        <w:shd w:val="clear" w:color="auto" w:fill="BFBFBF"/>
        <w:ind w:firstLine="480"/>
      </w:pPr>
      <w:r>
        <w:t xml:space="preserve">      "width": 40,</w:t>
      </w:r>
    </w:p>
    <w:p w14:paraId="7E970050" w14:textId="77777777" w:rsidR="00421FCC" w:rsidRDefault="00421FCC" w:rsidP="00421FCC">
      <w:pPr>
        <w:shd w:val="clear" w:color="auto" w:fill="BFBFBF"/>
        <w:ind w:firstLine="480"/>
      </w:pPr>
      <w:r>
        <w:t xml:space="preserve">      "height": 264</w:t>
      </w:r>
    </w:p>
    <w:p w14:paraId="01F3E7FD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0517902F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4030230" w14:textId="77777777" w:rsidR="00421FCC" w:rsidRDefault="00421FCC" w:rsidP="00421FCC">
      <w:pPr>
        <w:shd w:val="clear" w:color="auto" w:fill="BFBFBF"/>
        <w:ind w:firstLine="480"/>
      </w:pPr>
      <w:r>
        <w:t xml:space="preserve">      "x": 8706,</w:t>
      </w:r>
    </w:p>
    <w:p w14:paraId="3277D53A" w14:textId="77777777" w:rsidR="00421FCC" w:rsidRDefault="00421FCC" w:rsidP="00421FCC">
      <w:pPr>
        <w:shd w:val="clear" w:color="auto" w:fill="BFBFBF"/>
        <w:ind w:firstLine="480"/>
      </w:pPr>
      <w:r>
        <w:t xml:space="preserve">      "y": 237,</w:t>
      </w:r>
    </w:p>
    <w:p w14:paraId="3A3BEF0F" w14:textId="77777777" w:rsidR="00421FCC" w:rsidRDefault="00421FCC" w:rsidP="00421FCC">
      <w:pPr>
        <w:shd w:val="clear" w:color="auto" w:fill="BFBFBF"/>
        <w:ind w:firstLine="480"/>
      </w:pPr>
      <w:r>
        <w:t xml:space="preserve">      "width": 40,</w:t>
      </w:r>
    </w:p>
    <w:p w14:paraId="284ED5E3" w14:textId="77777777" w:rsidR="00421FCC" w:rsidRDefault="00421FCC" w:rsidP="00421FCC">
      <w:pPr>
        <w:shd w:val="clear" w:color="auto" w:fill="BFBFBF"/>
        <w:ind w:firstLine="480"/>
      </w:pPr>
      <w:r>
        <w:t xml:space="preserve">      "height": 308</w:t>
      </w:r>
    </w:p>
    <w:p w14:paraId="73702B38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313707AB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72DFC92" w14:textId="77777777" w:rsidR="00421FCC" w:rsidRDefault="00421FCC" w:rsidP="00421FCC">
      <w:pPr>
        <w:shd w:val="clear" w:color="auto" w:fill="BFBFBF"/>
        <w:ind w:firstLine="480"/>
      </w:pPr>
      <w:r>
        <w:t xml:space="preserve">      "x": 8749,</w:t>
      </w:r>
    </w:p>
    <w:p w14:paraId="2A3F3186" w14:textId="77777777" w:rsidR="00421FCC" w:rsidRDefault="00421FCC" w:rsidP="00421FCC">
      <w:pPr>
        <w:shd w:val="clear" w:color="auto" w:fill="BFBFBF"/>
        <w:ind w:firstLine="480"/>
      </w:pPr>
      <w:r>
        <w:t xml:space="preserve">      "y": 194,</w:t>
      </w:r>
    </w:p>
    <w:p w14:paraId="555BBC44" w14:textId="77777777" w:rsidR="00421FCC" w:rsidRDefault="00421FCC" w:rsidP="00421FCC">
      <w:pPr>
        <w:shd w:val="clear" w:color="auto" w:fill="BFBFBF"/>
        <w:ind w:firstLine="480"/>
      </w:pPr>
      <w:r>
        <w:t xml:space="preserve">      "width": 40,</w:t>
      </w:r>
    </w:p>
    <w:p w14:paraId="3B526DB2" w14:textId="77777777" w:rsidR="00421FCC" w:rsidRDefault="00421FCC" w:rsidP="00421FCC">
      <w:pPr>
        <w:shd w:val="clear" w:color="auto" w:fill="BFBFBF"/>
        <w:ind w:firstLine="480"/>
      </w:pPr>
      <w:r>
        <w:t xml:space="preserve">      "height": 352</w:t>
      </w:r>
    </w:p>
    <w:p w14:paraId="64471C34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711EF3A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61352F9" w14:textId="77777777" w:rsidR="00421FCC" w:rsidRDefault="00421FCC" w:rsidP="00421FCC">
      <w:pPr>
        <w:shd w:val="clear" w:color="auto" w:fill="BFBFBF"/>
        <w:ind w:firstLine="480"/>
      </w:pPr>
      <w:r>
        <w:t xml:space="preserve">      "x": 8792,</w:t>
      </w:r>
    </w:p>
    <w:p w14:paraId="4E62D833" w14:textId="77777777" w:rsidR="00421FCC" w:rsidRDefault="00421FCC" w:rsidP="00421FCC">
      <w:pPr>
        <w:shd w:val="clear" w:color="auto" w:fill="BFBFBF"/>
        <w:ind w:firstLine="480"/>
      </w:pPr>
      <w:r>
        <w:t xml:space="preserve">      "y": 194,</w:t>
      </w:r>
    </w:p>
    <w:p w14:paraId="410CE9C7" w14:textId="77777777" w:rsidR="00421FCC" w:rsidRDefault="00421FCC" w:rsidP="00421FCC">
      <w:pPr>
        <w:shd w:val="clear" w:color="auto" w:fill="BFBFBF"/>
        <w:ind w:firstLine="480"/>
      </w:pPr>
      <w:r>
        <w:t xml:space="preserve">      "width": 40,</w:t>
      </w:r>
    </w:p>
    <w:p w14:paraId="27715B8D" w14:textId="77777777" w:rsidR="00421FCC" w:rsidRDefault="00421FCC" w:rsidP="00421FCC">
      <w:pPr>
        <w:shd w:val="clear" w:color="auto" w:fill="BFBFBF"/>
        <w:ind w:firstLine="480"/>
      </w:pPr>
      <w:r>
        <w:t xml:space="preserve">      "height": 352</w:t>
      </w:r>
    </w:p>
    <w:p w14:paraId="42D1E50C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094CD960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{</w:t>
      </w:r>
    </w:p>
    <w:p w14:paraId="643BED72" w14:textId="77777777" w:rsidR="00421FCC" w:rsidRDefault="00421FCC" w:rsidP="00421FCC">
      <w:pPr>
        <w:shd w:val="clear" w:color="auto" w:fill="BFBFBF"/>
        <w:ind w:firstLine="480"/>
      </w:pPr>
      <w:r>
        <w:t xml:space="preserve">      "x": 9176,</w:t>
      </w:r>
    </w:p>
    <w:p w14:paraId="6A1129BE" w14:textId="77777777" w:rsidR="00421FCC" w:rsidRDefault="00421FCC" w:rsidP="00421FCC">
      <w:pPr>
        <w:shd w:val="clear" w:color="auto" w:fill="BFBFBF"/>
        <w:ind w:firstLine="480"/>
      </w:pPr>
      <w:r>
        <w:t xml:space="preserve">      "y": 496,</w:t>
      </w:r>
    </w:p>
    <w:p w14:paraId="2F7B5D7A" w14:textId="77777777" w:rsidR="00421FCC" w:rsidRDefault="00421FCC" w:rsidP="00421FCC">
      <w:pPr>
        <w:shd w:val="clear" w:color="auto" w:fill="BFBFBF"/>
        <w:ind w:firstLine="480"/>
      </w:pPr>
      <w:r>
        <w:t xml:space="preserve">      "width": 40,</w:t>
      </w:r>
    </w:p>
    <w:p w14:paraId="2ABDEA09" w14:textId="77777777" w:rsidR="00421FCC" w:rsidRDefault="00421FCC" w:rsidP="00421FCC">
      <w:pPr>
        <w:shd w:val="clear" w:color="auto" w:fill="BFBFBF"/>
        <w:ind w:firstLine="480"/>
      </w:pPr>
      <w:r>
        <w:t xml:space="preserve">      "height": 44</w:t>
      </w:r>
    </w:p>
    <w:p w14:paraId="52C83781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60640B4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8ED285D" w14:textId="77777777" w:rsidR="00421FCC" w:rsidRDefault="00421FCC" w:rsidP="00421FCC">
      <w:pPr>
        <w:shd w:val="clear" w:color="auto" w:fill="BFBFBF"/>
        <w:ind w:firstLine="480"/>
      </w:pPr>
      <w:r>
        <w:t xml:space="preserve">      "x": 10593,</w:t>
      </w:r>
    </w:p>
    <w:p w14:paraId="5D322BA2" w14:textId="77777777" w:rsidR="00421FCC" w:rsidRDefault="00421FCC" w:rsidP="00421FCC">
      <w:pPr>
        <w:shd w:val="clear" w:color="auto" w:fill="BFBFBF"/>
        <w:ind w:firstLine="480"/>
      </w:pPr>
      <w:r>
        <w:t xml:space="preserve">      "y": 66,</w:t>
      </w:r>
    </w:p>
    <w:p w14:paraId="68C0DA5D" w14:textId="77777777" w:rsidR="00421FCC" w:rsidRDefault="00421FCC" w:rsidP="00421FCC">
      <w:pPr>
        <w:shd w:val="clear" w:color="auto" w:fill="BFBFBF"/>
        <w:ind w:firstLine="480"/>
      </w:pPr>
      <w:r>
        <w:t xml:space="preserve">      "width": 74,</w:t>
      </w:r>
    </w:p>
    <w:p w14:paraId="49860CEF" w14:textId="77777777" w:rsidR="00421FCC" w:rsidRDefault="00421FCC" w:rsidP="00421FCC">
      <w:pPr>
        <w:shd w:val="clear" w:color="auto" w:fill="BFBFBF"/>
        <w:ind w:firstLine="480"/>
      </w:pPr>
      <w:r>
        <w:t xml:space="preserve">      "height": 474</w:t>
      </w:r>
    </w:p>
    <w:p w14:paraId="36AAFCEC" w14:textId="77777777" w:rsidR="00421FCC" w:rsidRDefault="00421FCC" w:rsidP="00421FCC">
      <w:pPr>
        <w:shd w:val="clear" w:color="auto" w:fill="BFBFBF"/>
        <w:ind w:firstLine="480"/>
      </w:pPr>
      <w:r>
        <w:t xml:space="preserve">    }</w:t>
      </w:r>
    </w:p>
    <w:p w14:paraId="58B5CA3E" w14:textId="77777777" w:rsidR="00421FCC" w:rsidRDefault="00421FCC" w:rsidP="00421FCC">
      <w:pPr>
        <w:shd w:val="clear" w:color="auto" w:fill="BFBFBF"/>
        <w:ind w:firstLine="480"/>
      </w:pPr>
      <w:r>
        <w:t xml:space="preserve">  ],</w:t>
      </w:r>
    </w:p>
    <w:p w14:paraId="511C8490" w14:textId="77777777" w:rsidR="00421FCC" w:rsidRDefault="00421FCC" w:rsidP="00421FCC">
      <w:pPr>
        <w:shd w:val="clear" w:color="auto" w:fill="BFBFBF"/>
        <w:ind w:firstLine="480"/>
      </w:pPr>
      <w:r>
        <w:t xml:space="preserve">  "slider": [</w:t>
      </w:r>
    </w:p>
    <w:p w14:paraId="4E16728F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4E35C784" w14:textId="77777777" w:rsidR="00421FCC" w:rsidRDefault="00421FCC" w:rsidP="00421FCC">
      <w:pPr>
        <w:shd w:val="clear" w:color="auto" w:fill="BFBFBF"/>
        <w:ind w:firstLine="480"/>
      </w:pPr>
      <w:r>
        <w:t xml:space="preserve">      "x": 5994,</w:t>
      </w:r>
    </w:p>
    <w:p w14:paraId="0033FE8E" w14:textId="77777777" w:rsidR="00421FCC" w:rsidRDefault="00421FCC" w:rsidP="00421FCC">
      <w:pPr>
        <w:shd w:val="clear" w:color="auto" w:fill="BFBFBF"/>
        <w:ind w:firstLine="480"/>
      </w:pPr>
      <w:r>
        <w:t xml:space="preserve">      "y": 0,</w:t>
      </w:r>
    </w:p>
    <w:p w14:paraId="65B93AC4" w14:textId="77777777" w:rsidR="00421FCC" w:rsidRDefault="00421FCC" w:rsidP="00421FCC">
      <w:pPr>
        <w:shd w:val="clear" w:color="auto" w:fill="BFBFBF"/>
        <w:ind w:firstLine="480"/>
      </w:pPr>
      <w:r>
        <w:t xml:space="preserve">      "num": 3,</w:t>
      </w:r>
    </w:p>
    <w:p w14:paraId="0E105F5A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1,</w:t>
      </w:r>
    </w:p>
    <w:p w14:paraId="2526C202" w14:textId="77777777" w:rsidR="00421FCC" w:rsidRDefault="00421FCC" w:rsidP="00421FCC">
      <w:pPr>
        <w:shd w:val="clear" w:color="auto" w:fill="BFBFBF"/>
        <w:ind w:firstLine="480"/>
      </w:pPr>
      <w:r>
        <w:t xml:space="preserve">      "range_start": -50,</w:t>
      </w:r>
    </w:p>
    <w:p w14:paraId="5AED970C" w14:textId="77777777" w:rsidR="00421FCC" w:rsidRDefault="00421FCC" w:rsidP="00421FCC">
      <w:pPr>
        <w:shd w:val="clear" w:color="auto" w:fill="BFBFBF"/>
        <w:ind w:firstLine="480"/>
      </w:pPr>
      <w:r>
        <w:t xml:space="preserve">      "range_end": 650,</w:t>
      </w:r>
    </w:p>
    <w:p w14:paraId="67C89CC5" w14:textId="77777777" w:rsidR="00421FCC" w:rsidRDefault="00421FCC" w:rsidP="00421FCC">
      <w:pPr>
        <w:shd w:val="clear" w:color="auto" w:fill="BFBFBF"/>
        <w:ind w:firstLine="480"/>
      </w:pPr>
      <w:r>
        <w:t xml:space="preserve">      "velocity": 1</w:t>
      </w:r>
    </w:p>
    <w:p w14:paraId="1633239C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42E9DCAE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0C3E437" w14:textId="77777777" w:rsidR="00421FCC" w:rsidRDefault="00421FCC" w:rsidP="00421FCC">
      <w:pPr>
        <w:shd w:val="clear" w:color="auto" w:fill="BFBFBF"/>
        <w:ind w:firstLine="480"/>
      </w:pPr>
      <w:r>
        <w:t xml:space="preserve">      "x": 5994,</w:t>
      </w:r>
    </w:p>
    <w:p w14:paraId="1616E621" w14:textId="77777777" w:rsidR="00421FCC" w:rsidRDefault="00421FCC" w:rsidP="00421FCC">
      <w:pPr>
        <w:shd w:val="clear" w:color="auto" w:fill="BFBFBF"/>
        <w:ind w:firstLine="480"/>
      </w:pPr>
      <w:r>
        <w:t xml:space="preserve">      "y": 260,</w:t>
      </w:r>
    </w:p>
    <w:p w14:paraId="078732CB" w14:textId="77777777" w:rsidR="00421FCC" w:rsidRDefault="00421FCC" w:rsidP="00421FCC">
      <w:pPr>
        <w:shd w:val="clear" w:color="auto" w:fill="BFBFBF"/>
        <w:ind w:firstLine="480"/>
      </w:pPr>
      <w:r>
        <w:t xml:space="preserve">      "num": 3,</w:t>
      </w:r>
    </w:p>
    <w:p w14:paraId="68B44F10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1,</w:t>
      </w:r>
    </w:p>
    <w:p w14:paraId="684A174A" w14:textId="77777777" w:rsidR="00421FCC" w:rsidRDefault="00421FCC" w:rsidP="00421FCC">
      <w:pPr>
        <w:shd w:val="clear" w:color="auto" w:fill="BFBFBF"/>
        <w:ind w:firstLine="480"/>
      </w:pPr>
      <w:r>
        <w:t xml:space="preserve">      "range_start": -50,</w:t>
      </w:r>
    </w:p>
    <w:p w14:paraId="7D6C6319" w14:textId="77777777" w:rsidR="00421FCC" w:rsidRDefault="00421FCC" w:rsidP="00421FCC">
      <w:pPr>
        <w:shd w:val="clear" w:color="auto" w:fill="BFBFBF"/>
        <w:ind w:firstLine="480"/>
      </w:pPr>
      <w:r>
        <w:t xml:space="preserve">      "range_end": 650,</w:t>
      </w:r>
    </w:p>
    <w:p w14:paraId="4222A188" w14:textId="77777777" w:rsidR="00421FCC" w:rsidRDefault="00421FCC" w:rsidP="00421FCC">
      <w:pPr>
        <w:shd w:val="clear" w:color="auto" w:fill="BFBFBF"/>
        <w:ind w:firstLine="480"/>
      </w:pPr>
      <w:r>
        <w:t xml:space="preserve">      "velocity": 1</w:t>
      </w:r>
    </w:p>
    <w:p w14:paraId="459BA42A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EF5BD37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3468DEA4" w14:textId="77777777" w:rsidR="00421FCC" w:rsidRDefault="00421FCC" w:rsidP="00421FCC">
      <w:pPr>
        <w:shd w:val="clear" w:color="auto" w:fill="BFBFBF"/>
        <w:ind w:firstLine="480"/>
      </w:pPr>
      <w:r>
        <w:t xml:space="preserve">      "x": 6642,</w:t>
      </w:r>
    </w:p>
    <w:p w14:paraId="36321691" w14:textId="77777777" w:rsidR="00421FCC" w:rsidRDefault="00421FCC" w:rsidP="00421FCC">
      <w:pPr>
        <w:shd w:val="clear" w:color="auto" w:fill="BFBFBF"/>
        <w:ind w:firstLine="480"/>
      </w:pPr>
      <w:r>
        <w:t xml:space="preserve">      "y": 0,</w:t>
      </w:r>
    </w:p>
    <w:p w14:paraId="3A987C1D" w14:textId="77777777" w:rsidR="00421FCC" w:rsidRDefault="00421FCC" w:rsidP="00421FCC">
      <w:pPr>
        <w:shd w:val="clear" w:color="auto" w:fill="BFBFBF"/>
        <w:ind w:firstLine="480"/>
      </w:pPr>
      <w:r>
        <w:t xml:space="preserve">      "num": 3,</w:t>
      </w:r>
    </w:p>
    <w:p w14:paraId="06DE2A4C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1,</w:t>
      </w:r>
    </w:p>
    <w:p w14:paraId="14095D36" w14:textId="77777777" w:rsidR="00421FCC" w:rsidRDefault="00421FCC" w:rsidP="00421FCC">
      <w:pPr>
        <w:shd w:val="clear" w:color="auto" w:fill="BFBFBF"/>
        <w:ind w:firstLine="480"/>
      </w:pPr>
      <w:r>
        <w:t xml:space="preserve">      "range_start": -50,</w:t>
      </w:r>
    </w:p>
    <w:p w14:paraId="46498B8D" w14:textId="77777777" w:rsidR="00421FCC" w:rsidRDefault="00421FCC" w:rsidP="00421FCC">
      <w:pPr>
        <w:shd w:val="clear" w:color="auto" w:fill="BFBFBF"/>
        <w:ind w:firstLine="480"/>
      </w:pPr>
      <w:r>
        <w:t xml:space="preserve">      "range_end": 650,</w:t>
      </w:r>
    </w:p>
    <w:p w14:paraId="0E7B7D23" w14:textId="77777777" w:rsidR="00421FCC" w:rsidRDefault="00421FCC" w:rsidP="00421FCC">
      <w:pPr>
        <w:shd w:val="clear" w:color="auto" w:fill="BFBFBF"/>
        <w:ind w:firstLine="480"/>
      </w:pPr>
      <w:r>
        <w:t xml:space="preserve">      "velocity": -1</w:t>
      </w:r>
    </w:p>
    <w:p w14:paraId="327C642F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91C28F4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85BF639" w14:textId="77777777" w:rsidR="00421FCC" w:rsidRDefault="00421FCC" w:rsidP="00421FCC">
      <w:pPr>
        <w:shd w:val="clear" w:color="auto" w:fill="BFBFBF"/>
        <w:ind w:firstLine="480"/>
      </w:pPr>
      <w:r>
        <w:t xml:space="preserve">      "x": 6642,</w:t>
      </w:r>
    </w:p>
    <w:p w14:paraId="7B01E3E3" w14:textId="77777777" w:rsidR="00421FCC" w:rsidRDefault="00421FCC" w:rsidP="00421FCC">
      <w:pPr>
        <w:shd w:val="clear" w:color="auto" w:fill="BFBFBF"/>
        <w:ind w:firstLine="480"/>
      </w:pPr>
      <w:r>
        <w:t xml:space="preserve">      "y": 260,</w:t>
      </w:r>
    </w:p>
    <w:p w14:paraId="12906CFC" w14:textId="77777777" w:rsidR="00421FCC" w:rsidRDefault="00421FCC" w:rsidP="00421FCC">
      <w:pPr>
        <w:shd w:val="clear" w:color="auto" w:fill="BFBFBF"/>
        <w:ind w:firstLine="480"/>
      </w:pPr>
      <w:r>
        <w:t xml:space="preserve">      "num": 3,</w:t>
      </w:r>
    </w:p>
    <w:p w14:paraId="49B1BA37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1,</w:t>
      </w:r>
    </w:p>
    <w:p w14:paraId="4241B270" w14:textId="77777777" w:rsidR="00421FCC" w:rsidRDefault="00421FCC" w:rsidP="00421FCC">
      <w:pPr>
        <w:shd w:val="clear" w:color="auto" w:fill="BFBFBF"/>
        <w:ind w:firstLine="480"/>
      </w:pPr>
      <w:r>
        <w:t xml:space="preserve">      "range_start": -50,</w:t>
      </w:r>
    </w:p>
    <w:p w14:paraId="6D674016" w14:textId="77777777" w:rsidR="00421FCC" w:rsidRDefault="00421FCC" w:rsidP="00421FCC">
      <w:pPr>
        <w:shd w:val="clear" w:color="auto" w:fill="BFBFBF"/>
        <w:ind w:firstLine="480"/>
      </w:pPr>
      <w:r>
        <w:t xml:space="preserve">      "range_end": 650,</w:t>
      </w:r>
    </w:p>
    <w:p w14:paraId="2D127E2F" w14:textId="77777777" w:rsidR="00421FCC" w:rsidRDefault="00421FCC" w:rsidP="00421FCC">
      <w:pPr>
        <w:shd w:val="clear" w:color="auto" w:fill="BFBFBF"/>
        <w:ind w:firstLine="480"/>
      </w:pPr>
      <w:r>
        <w:t xml:space="preserve">      "velocity": -1</w:t>
      </w:r>
    </w:p>
    <w:p w14:paraId="397FA405" w14:textId="77777777" w:rsidR="00421FCC" w:rsidRDefault="00421FCC" w:rsidP="00421FCC">
      <w:pPr>
        <w:shd w:val="clear" w:color="auto" w:fill="BFBFBF"/>
        <w:ind w:firstLine="480"/>
      </w:pPr>
      <w:r>
        <w:t xml:space="preserve">    }</w:t>
      </w:r>
    </w:p>
    <w:p w14:paraId="70C43093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],</w:t>
      </w:r>
    </w:p>
    <w:p w14:paraId="318872A9" w14:textId="77777777" w:rsidR="00421FCC" w:rsidRDefault="00421FCC" w:rsidP="00421FCC">
      <w:pPr>
        <w:shd w:val="clear" w:color="auto" w:fill="BFBFBF"/>
        <w:ind w:firstLine="480"/>
      </w:pPr>
      <w:r>
        <w:t xml:space="preserve">  "coin": [</w:t>
      </w:r>
    </w:p>
    <w:p w14:paraId="5AA38F97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4FC877A9" w14:textId="77777777" w:rsidR="00421FCC" w:rsidRDefault="00421FCC" w:rsidP="00421FCC">
      <w:pPr>
        <w:shd w:val="clear" w:color="auto" w:fill="BFBFBF"/>
        <w:ind w:firstLine="480"/>
      </w:pPr>
      <w:r>
        <w:t xml:space="preserve">      "x": 1724,</w:t>
      </w:r>
    </w:p>
    <w:p w14:paraId="58A36622" w14:textId="77777777" w:rsidR="00421FCC" w:rsidRDefault="00421FCC" w:rsidP="00421FCC">
      <w:pPr>
        <w:shd w:val="clear" w:color="auto" w:fill="BFBFBF"/>
        <w:ind w:firstLine="480"/>
      </w:pPr>
      <w:r>
        <w:t xml:space="preserve">      "y": 328</w:t>
      </w:r>
    </w:p>
    <w:p w14:paraId="0F921B18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3261B0B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7E85F19" w14:textId="77777777" w:rsidR="00421FCC" w:rsidRDefault="00421FCC" w:rsidP="00421FCC">
      <w:pPr>
        <w:shd w:val="clear" w:color="auto" w:fill="BFBFBF"/>
        <w:ind w:firstLine="480"/>
      </w:pPr>
      <w:r>
        <w:t xml:space="preserve">      "x": 1764,</w:t>
      </w:r>
    </w:p>
    <w:p w14:paraId="4894FD5A" w14:textId="77777777" w:rsidR="00421FCC" w:rsidRDefault="00421FCC" w:rsidP="00421FCC">
      <w:pPr>
        <w:shd w:val="clear" w:color="auto" w:fill="BFBFBF"/>
        <w:ind w:firstLine="480"/>
      </w:pPr>
      <w:r>
        <w:t xml:space="preserve">      "y": 200</w:t>
      </w:r>
    </w:p>
    <w:p w14:paraId="16C8332D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95FF1C8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0CB547C" w14:textId="77777777" w:rsidR="00421FCC" w:rsidRDefault="00421FCC" w:rsidP="00421FCC">
      <w:pPr>
        <w:shd w:val="clear" w:color="auto" w:fill="BFBFBF"/>
        <w:ind w:firstLine="480"/>
      </w:pPr>
      <w:r>
        <w:t xml:space="preserve">      "x": 1808,</w:t>
      </w:r>
    </w:p>
    <w:p w14:paraId="6374CFD1" w14:textId="77777777" w:rsidR="00421FCC" w:rsidRDefault="00421FCC" w:rsidP="00421FCC">
      <w:pPr>
        <w:shd w:val="clear" w:color="auto" w:fill="BFBFBF"/>
        <w:ind w:firstLine="480"/>
      </w:pPr>
      <w:r>
        <w:t xml:space="preserve">      "y": 200</w:t>
      </w:r>
    </w:p>
    <w:p w14:paraId="13557CAA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519C4346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2CDB323" w14:textId="77777777" w:rsidR="00421FCC" w:rsidRDefault="00421FCC" w:rsidP="00421FCC">
      <w:pPr>
        <w:shd w:val="clear" w:color="auto" w:fill="BFBFBF"/>
        <w:ind w:firstLine="480"/>
      </w:pPr>
      <w:r>
        <w:t xml:space="preserve">      "x": 1852,</w:t>
      </w:r>
    </w:p>
    <w:p w14:paraId="585E3655" w14:textId="77777777" w:rsidR="00421FCC" w:rsidRDefault="00421FCC" w:rsidP="00421FCC">
      <w:pPr>
        <w:shd w:val="clear" w:color="auto" w:fill="BFBFBF"/>
        <w:ind w:firstLine="480"/>
      </w:pPr>
      <w:r>
        <w:t xml:space="preserve">      "y": 200</w:t>
      </w:r>
    </w:p>
    <w:p w14:paraId="31573505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999C7FF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B9A70E8" w14:textId="77777777" w:rsidR="00421FCC" w:rsidRDefault="00421FCC" w:rsidP="00421FCC">
      <w:pPr>
        <w:shd w:val="clear" w:color="auto" w:fill="BFBFBF"/>
        <w:ind w:firstLine="480"/>
      </w:pPr>
      <w:r>
        <w:t xml:space="preserve">      "x": 1896,</w:t>
      </w:r>
    </w:p>
    <w:p w14:paraId="0EEA4415" w14:textId="77777777" w:rsidR="00421FCC" w:rsidRDefault="00421FCC" w:rsidP="00421FCC">
      <w:pPr>
        <w:shd w:val="clear" w:color="auto" w:fill="BFBFBF"/>
        <w:ind w:firstLine="480"/>
      </w:pPr>
      <w:r>
        <w:t xml:space="preserve">      "y": 200</w:t>
      </w:r>
    </w:p>
    <w:p w14:paraId="4C429E43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32BE58DE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4B63FF09" w14:textId="77777777" w:rsidR="00421FCC" w:rsidRDefault="00421FCC" w:rsidP="00421FCC">
      <w:pPr>
        <w:shd w:val="clear" w:color="auto" w:fill="BFBFBF"/>
        <w:ind w:firstLine="480"/>
      </w:pPr>
      <w:r>
        <w:t xml:space="preserve">      "x": 1936,</w:t>
      </w:r>
    </w:p>
    <w:p w14:paraId="563BD38F" w14:textId="77777777" w:rsidR="00421FCC" w:rsidRDefault="00421FCC" w:rsidP="00421FCC">
      <w:pPr>
        <w:shd w:val="clear" w:color="auto" w:fill="BFBFBF"/>
        <w:ind w:firstLine="480"/>
      </w:pPr>
      <w:r>
        <w:t xml:space="preserve">      "y": 328</w:t>
      </w:r>
    </w:p>
    <w:p w14:paraId="5030063D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5D6C4493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D8FA341" w14:textId="77777777" w:rsidR="00421FCC" w:rsidRDefault="00421FCC" w:rsidP="00421FCC">
      <w:pPr>
        <w:shd w:val="clear" w:color="auto" w:fill="BFBFBF"/>
        <w:ind w:firstLine="480"/>
      </w:pPr>
      <w:r>
        <w:t xml:space="preserve">      "x": 2494,</w:t>
      </w:r>
    </w:p>
    <w:p w14:paraId="2A76C503" w14:textId="77777777" w:rsidR="00421FCC" w:rsidRDefault="00421FCC" w:rsidP="00421FCC">
      <w:pPr>
        <w:shd w:val="clear" w:color="auto" w:fill="BFBFBF"/>
        <w:ind w:firstLine="480"/>
      </w:pPr>
      <w:r>
        <w:t xml:space="preserve">      "y": 328</w:t>
      </w:r>
    </w:p>
    <w:p w14:paraId="2970DA1C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96C2BBA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5D66A50" w14:textId="77777777" w:rsidR="00421FCC" w:rsidRDefault="00421FCC" w:rsidP="00421FCC">
      <w:pPr>
        <w:shd w:val="clear" w:color="auto" w:fill="BFBFBF"/>
        <w:ind w:firstLine="480"/>
      </w:pPr>
      <w:r>
        <w:t xml:space="preserve">      "x": 2538,</w:t>
      </w:r>
    </w:p>
    <w:p w14:paraId="3DB986E8" w14:textId="77777777" w:rsidR="00421FCC" w:rsidRDefault="00421FCC" w:rsidP="00421FCC">
      <w:pPr>
        <w:shd w:val="clear" w:color="auto" w:fill="BFBFBF"/>
        <w:ind w:firstLine="480"/>
      </w:pPr>
      <w:r>
        <w:t xml:space="preserve">      "y": 328</w:t>
      </w:r>
    </w:p>
    <w:p w14:paraId="11795843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73BBDFB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49F43680" w14:textId="77777777" w:rsidR="00421FCC" w:rsidRDefault="00421FCC" w:rsidP="00421FCC">
      <w:pPr>
        <w:shd w:val="clear" w:color="auto" w:fill="BFBFBF"/>
        <w:ind w:firstLine="480"/>
      </w:pPr>
      <w:r>
        <w:t xml:space="preserve">      "x": 2580,</w:t>
      </w:r>
    </w:p>
    <w:p w14:paraId="38DBB121" w14:textId="77777777" w:rsidR="00421FCC" w:rsidRDefault="00421FCC" w:rsidP="00421FCC">
      <w:pPr>
        <w:shd w:val="clear" w:color="auto" w:fill="BFBFBF"/>
        <w:ind w:firstLine="480"/>
      </w:pPr>
      <w:r>
        <w:t xml:space="preserve">      "y": 328</w:t>
      </w:r>
    </w:p>
    <w:p w14:paraId="5F2716A7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99CF26F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50D9080" w14:textId="77777777" w:rsidR="00421FCC" w:rsidRDefault="00421FCC" w:rsidP="00421FCC">
      <w:pPr>
        <w:shd w:val="clear" w:color="auto" w:fill="BFBFBF"/>
        <w:ind w:firstLine="480"/>
      </w:pPr>
      <w:r>
        <w:t xml:space="preserve">      "x": 2622,</w:t>
      </w:r>
    </w:p>
    <w:p w14:paraId="446D41DC" w14:textId="77777777" w:rsidR="00421FCC" w:rsidRDefault="00421FCC" w:rsidP="00421FCC">
      <w:pPr>
        <w:shd w:val="clear" w:color="auto" w:fill="BFBFBF"/>
        <w:ind w:firstLine="480"/>
      </w:pPr>
      <w:r>
        <w:t xml:space="preserve">      "y": 328</w:t>
      </w:r>
    </w:p>
    <w:p w14:paraId="2E847A14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B4C0CFC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F9AF079" w14:textId="77777777" w:rsidR="00421FCC" w:rsidRDefault="00421FCC" w:rsidP="00421FCC">
      <w:pPr>
        <w:shd w:val="clear" w:color="auto" w:fill="BFBFBF"/>
        <w:ind w:firstLine="480"/>
      </w:pPr>
      <w:r>
        <w:t xml:space="preserve">      "x": 2924,</w:t>
      </w:r>
    </w:p>
    <w:p w14:paraId="16080C08" w14:textId="77777777" w:rsidR="00421FCC" w:rsidRDefault="00421FCC" w:rsidP="00421FCC">
      <w:pPr>
        <w:shd w:val="clear" w:color="auto" w:fill="BFBFBF"/>
        <w:ind w:firstLine="480"/>
      </w:pPr>
      <w:r>
        <w:t xml:space="preserve">      "y": 328</w:t>
      </w:r>
    </w:p>
    <w:p w14:paraId="4DC2399D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F292A68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594CA09C" w14:textId="77777777" w:rsidR="00421FCC" w:rsidRDefault="00421FCC" w:rsidP="00421FCC">
      <w:pPr>
        <w:shd w:val="clear" w:color="auto" w:fill="BFBFBF"/>
        <w:ind w:firstLine="480"/>
      </w:pPr>
      <w:r>
        <w:t xml:space="preserve">      "x": 3608,</w:t>
      </w:r>
    </w:p>
    <w:p w14:paraId="6BBA6FCA" w14:textId="77777777" w:rsidR="00421FCC" w:rsidRDefault="00421FCC" w:rsidP="00421FCC">
      <w:pPr>
        <w:shd w:val="clear" w:color="auto" w:fill="BFBFBF"/>
        <w:ind w:firstLine="480"/>
      </w:pPr>
      <w:r>
        <w:t xml:space="preserve">      "y": 200</w:t>
      </w:r>
    </w:p>
    <w:p w14:paraId="6A5F8088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CD2CDD3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{</w:t>
      </w:r>
    </w:p>
    <w:p w14:paraId="6E2F117C" w14:textId="77777777" w:rsidR="00421FCC" w:rsidRDefault="00421FCC" w:rsidP="00421FCC">
      <w:pPr>
        <w:shd w:val="clear" w:color="auto" w:fill="BFBFBF"/>
        <w:ind w:firstLine="480"/>
      </w:pPr>
      <w:r>
        <w:t xml:space="preserve">      "x": 3650,</w:t>
      </w:r>
    </w:p>
    <w:p w14:paraId="1EBEA960" w14:textId="77777777" w:rsidR="00421FCC" w:rsidRDefault="00421FCC" w:rsidP="00421FCC">
      <w:pPr>
        <w:shd w:val="clear" w:color="auto" w:fill="BFBFBF"/>
        <w:ind w:firstLine="480"/>
      </w:pPr>
      <w:r>
        <w:t xml:space="preserve">      "y": 200</w:t>
      </w:r>
    </w:p>
    <w:p w14:paraId="13748DF0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975DD4B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39B76D6C" w14:textId="77777777" w:rsidR="00421FCC" w:rsidRDefault="00421FCC" w:rsidP="00421FCC">
      <w:pPr>
        <w:shd w:val="clear" w:color="auto" w:fill="BFBFBF"/>
        <w:ind w:firstLine="480"/>
      </w:pPr>
      <w:r>
        <w:t xml:space="preserve">      "x": 3692,</w:t>
      </w:r>
    </w:p>
    <w:p w14:paraId="4CEDA6B8" w14:textId="77777777" w:rsidR="00421FCC" w:rsidRDefault="00421FCC" w:rsidP="00421FCC">
      <w:pPr>
        <w:shd w:val="clear" w:color="auto" w:fill="BFBFBF"/>
        <w:ind w:firstLine="480"/>
      </w:pPr>
      <w:r>
        <w:t xml:space="preserve">      "y": 200</w:t>
      </w:r>
    </w:p>
    <w:p w14:paraId="5421BC8E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D4B7A04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4394AA8B" w14:textId="77777777" w:rsidR="00421FCC" w:rsidRDefault="00421FCC" w:rsidP="00421FCC">
      <w:pPr>
        <w:shd w:val="clear" w:color="auto" w:fill="BFBFBF"/>
        <w:ind w:firstLine="480"/>
      </w:pPr>
      <w:r>
        <w:t xml:space="preserve">      "x": 3734,</w:t>
      </w:r>
    </w:p>
    <w:p w14:paraId="395F6E17" w14:textId="77777777" w:rsidR="00421FCC" w:rsidRDefault="00421FCC" w:rsidP="00421FCC">
      <w:pPr>
        <w:shd w:val="clear" w:color="auto" w:fill="BFBFBF"/>
        <w:ind w:firstLine="480"/>
      </w:pPr>
      <w:r>
        <w:t xml:space="preserve">      "y": 200</w:t>
      </w:r>
    </w:p>
    <w:p w14:paraId="1D0F28CC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99CD5AD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40BE3732" w14:textId="77777777" w:rsidR="00421FCC" w:rsidRDefault="00421FCC" w:rsidP="00421FCC">
      <w:pPr>
        <w:shd w:val="clear" w:color="auto" w:fill="BFBFBF"/>
        <w:ind w:firstLine="480"/>
      </w:pPr>
      <w:r>
        <w:t xml:space="preserve">      "x": 3776,</w:t>
      </w:r>
    </w:p>
    <w:p w14:paraId="5C5861D6" w14:textId="77777777" w:rsidR="00421FCC" w:rsidRDefault="00421FCC" w:rsidP="00421FCC">
      <w:pPr>
        <w:shd w:val="clear" w:color="auto" w:fill="BFBFBF"/>
        <w:ind w:firstLine="480"/>
      </w:pPr>
      <w:r>
        <w:t xml:space="preserve">      "y": 200</w:t>
      </w:r>
    </w:p>
    <w:p w14:paraId="45AE456E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49AA5C03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798AAC5" w14:textId="77777777" w:rsidR="00421FCC" w:rsidRDefault="00421FCC" w:rsidP="00421FCC">
      <w:pPr>
        <w:shd w:val="clear" w:color="auto" w:fill="BFBFBF"/>
        <w:ind w:firstLine="480"/>
      </w:pPr>
      <w:r>
        <w:t xml:space="preserve">      "x": 10126,</w:t>
      </w:r>
    </w:p>
    <w:p w14:paraId="26DC0C94" w14:textId="77777777" w:rsidR="00421FCC" w:rsidRDefault="00421FCC" w:rsidP="00421FCC">
      <w:pPr>
        <w:shd w:val="clear" w:color="auto" w:fill="BFBFBF"/>
        <w:ind w:firstLine="480"/>
      </w:pPr>
      <w:r>
        <w:t xml:space="preserve">      "y": 328</w:t>
      </w:r>
    </w:p>
    <w:p w14:paraId="62DB4867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17591EE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666C0A43" w14:textId="77777777" w:rsidR="00421FCC" w:rsidRDefault="00421FCC" w:rsidP="00421FCC">
      <w:pPr>
        <w:shd w:val="clear" w:color="auto" w:fill="BFBFBF"/>
        <w:ind w:firstLine="480"/>
      </w:pPr>
      <w:r>
        <w:t xml:space="preserve">      "x": 10168,</w:t>
      </w:r>
    </w:p>
    <w:p w14:paraId="59D28C06" w14:textId="77777777" w:rsidR="00421FCC" w:rsidRDefault="00421FCC" w:rsidP="00421FCC">
      <w:pPr>
        <w:shd w:val="clear" w:color="auto" w:fill="BFBFBF"/>
        <w:ind w:firstLine="480"/>
      </w:pPr>
      <w:r>
        <w:t xml:space="preserve">      "y": 328</w:t>
      </w:r>
    </w:p>
    <w:p w14:paraId="7D529A4B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4F62076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51483A63" w14:textId="77777777" w:rsidR="00421FCC" w:rsidRDefault="00421FCC" w:rsidP="00421FCC">
      <w:pPr>
        <w:shd w:val="clear" w:color="auto" w:fill="BFBFBF"/>
        <w:ind w:firstLine="480"/>
      </w:pPr>
      <w:r>
        <w:t xml:space="preserve">      "x": 10210,</w:t>
      </w:r>
    </w:p>
    <w:p w14:paraId="5AF4DAE7" w14:textId="77777777" w:rsidR="00421FCC" w:rsidRDefault="00421FCC" w:rsidP="00421FCC">
      <w:pPr>
        <w:shd w:val="clear" w:color="auto" w:fill="BFBFBF"/>
        <w:ind w:firstLine="480"/>
      </w:pPr>
      <w:r>
        <w:t xml:space="preserve">      "y": 328</w:t>
      </w:r>
    </w:p>
    <w:p w14:paraId="7E7EC22E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5FEC5EFD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0A04E88E" w14:textId="77777777" w:rsidR="00421FCC" w:rsidRDefault="00421FCC" w:rsidP="00421FCC">
      <w:pPr>
        <w:shd w:val="clear" w:color="auto" w:fill="BFBFBF"/>
        <w:ind w:firstLine="480"/>
      </w:pPr>
      <w:r>
        <w:t xml:space="preserve">      "x": 10252,</w:t>
      </w:r>
    </w:p>
    <w:p w14:paraId="795A3E7D" w14:textId="77777777" w:rsidR="00421FCC" w:rsidRDefault="00421FCC" w:rsidP="00421FCC">
      <w:pPr>
        <w:shd w:val="clear" w:color="auto" w:fill="BFBFBF"/>
        <w:ind w:firstLine="480"/>
      </w:pPr>
      <w:r>
        <w:t xml:space="preserve">      "y": 328</w:t>
      </w:r>
    </w:p>
    <w:p w14:paraId="161C3660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535EC92E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658CE69" w14:textId="77777777" w:rsidR="00421FCC" w:rsidRDefault="00421FCC" w:rsidP="00421FCC">
      <w:pPr>
        <w:shd w:val="clear" w:color="auto" w:fill="BFBFBF"/>
        <w:ind w:firstLine="480"/>
      </w:pPr>
      <w:r>
        <w:t xml:space="preserve">      "x": 10294,</w:t>
      </w:r>
    </w:p>
    <w:p w14:paraId="47F39724" w14:textId="77777777" w:rsidR="00421FCC" w:rsidRDefault="00421FCC" w:rsidP="00421FCC">
      <w:pPr>
        <w:shd w:val="clear" w:color="auto" w:fill="BFBFBF"/>
        <w:ind w:firstLine="480"/>
      </w:pPr>
      <w:r>
        <w:t xml:space="preserve">      "y": 328</w:t>
      </w:r>
    </w:p>
    <w:p w14:paraId="66FA29CD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62282A1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4FA1636" w14:textId="77777777" w:rsidR="00421FCC" w:rsidRDefault="00421FCC" w:rsidP="00421FCC">
      <w:pPr>
        <w:shd w:val="clear" w:color="auto" w:fill="BFBFBF"/>
        <w:ind w:firstLine="480"/>
      </w:pPr>
      <w:r>
        <w:t xml:space="preserve">      "x": 10336,</w:t>
      </w:r>
    </w:p>
    <w:p w14:paraId="5932C02D" w14:textId="77777777" w:rsidR="00421FCC" w:rsidRDefault="00421FCC" w:rsidP="00421FCC">
      <w:pPr>
        <w:shd w:val="clear" w:color="auto" w:fill="BFBFBF"/>
        <w:ind w:firstLine="480"/>
      </w:pPr>
      <w:r>
        <w:t xml:space="preserve">      "y": 328</w:t>
      </w:r>
    </w:p>
    <w:p w14:paraId="0B035EC9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B57EFBB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794A0F1" w14:textId="77777777" w:rsidR="00421FCC" w:rsidRDefault="00421FCC" w:rsidP="00421FCC">
      <w:pPr>
        <w:shd w:val="clear" w:color="auto" w:fill="BFBFBF"/>
        <w:ind w:firstLine="480"/>
      </w:pPr>
      <w:r>
        <w:t xml:space="preserve">      "x": 10378,</w:t>
      </w:r>
    </w:p>
    <w:p w14:paraId="3BEF0662" w14:textId="77777777" w:rsidR="00421FCC" w:rsidRDefault="00421FCC" w:rsidP="00421FCC">
      <w:pPr>
        <w:shd w:val="clear" w:color="auto" w:fill="BFBFBF"/>
        <w:ind w:firstLine="480"/>
      </w:pPr>
      <w:r>
        <w:t xml:space="preserve">      "y": 328</w:t>
      </w:r>
    </w:p>
    <w:p w14:paraId="5BD4A65B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07FED936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56DFB286" w14:textId="77777777" w:rsidR="00421FCC" w:rsidRDefault="00421FCC" w:rsidP="00421FCC">
      <w:pPr>
        <w:shd w:val="clear" w:color="auto" w:fill="BFBFBF"/>
        <w:ind w:firstLine="480"/>
      </w:pPr>
      <w:r>
        <w:t xml:space="preserve">      "x": 10420,</w:t>
      </w:r>
    </w:p>
    <w:p w14:paraId="5ED0AA93" w14:textId="77777777" w:rsidR="00421FCC" w:rsidRDefault="00421FCC" w:rsidP="00421FCC">
      <w:pPr>
        <w:shd w:val="clear" w:color="auto" w:fill="BFBFBF"/>
        <w:ind w:firstLine="480"/>
      </w:pPr>
      <w:r>
        <w:t xml:space="preserve">      "y": 328</w:t>
      </w:r>
    </w:p>
    <w:p w14:paraId="062CB8D3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CBB2DF2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33DE9F11" w14:textId="77777777" w:rsidR="00421FCC" w:rsidRDefault="00421FCC" w:rsidP="00421FCC">
      <w:pPr>
        <w:shd w:val="clear" w:color="auto" w:fill="BFBFBF"/>
        <w:ind w:firstLine="480"/>
      </w:pPr>
      <w:r>
        <w:t xml:space="preserve">      "x": 10084,</w:t>
      </w:r>
    </w:p>
    <w:p w14:paraId="7E891647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  "y": 500</w:t>
      </w:r>
    </w:p>
    <w:p w14:paraId="6C28B074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0064C59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3CABD610" w14:textId="77777777" w:rsidR="00421FCC" w:rsidRDefault="00421FCC" w:rsidP="00421FCC">
      <w:pPr>
        <w:shd w:val="clear" w:color="auto" w:fill="BFBFBF"/>
        <w:ind w:firstLine="480"/>
      </w:pPr>
      <w:r>
        <w:t xml:space="preserve">      "x": 10126,</w:t>
      </w:r>
    </w:p>
    <w:p w14:paraId="273FF4A9" w14:textId="77777777" w:rsidR="00421FCC" w:rsidRDefault="00421FCC" w:rsidP="00421FCC">
      <w:pPr>
        <w:shd w:val="clear" w:color="auto" w:fill="BFBFBF"/>
        <w:ind w:firstLine="480"/>
      </w:pPr>
      <w:r>
        <w:t xml:space="preserve">      "y": 500</w:t>
      </w:r>
    </w:p>
    <w:p w14:paraId="5B99D0DC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36EE5D1E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1770F87" w14:textId="77777777" w:rsidR="00421FCC" w:rsidRDefault="00421FCC" w:rsidP="00421FCC">
      <w:pPr>
        <w:shd w:val="clear" w:color="auto" w:fill="BFBFBF"/>
        <w:ind w:firstLine="480"/>
      </w:pPr>
      <w:r>
        <w:t xml:space="preserve">      "x": 10168,</w:t>
      </w:r>
    </w:p>
    <w:p w14:paraId="7F9BA0C1" w14:textId="77777777" w:rsidR="00421FCC" w:rsidRDefault="00421FCC" w:rsidP="00421FCC">
      <w:pPr>
        <w:shd w:val="clear" w:color="auto" w:fill="BFBFBF"/>
        <w:ind w:firstLine="480"/>
      </w:pPr>
      <w:r>
        <w:t xml:space="preserve">      "y": 500</w:t>
      </w:r>
    </w:p>
    <w:p w14:paraId="10730FEA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9364AF7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2E6C019" w14:textId="77777777" w:rsidR="00421FCC" w:rsidRDefault="00421FCC" w:rsidP="00421FCC">
      <w:pPr>
        <w:shd w:val="clear" w:color="auto" w:fill="BFBFBF"/>
        <w:ind w:firstLine="480"/>
      </w:pPr>
      <w:r>
        <w:t xml:space="preserve">      "x": 10210,</w:t>
      </w:r>
    </w:p>
    <w:p w14:paraId="096434CF" w14:textId="77777777" w:rsidR="00421FCC" w:rsidRDefault="00421FCC" w:rsidP="00421FCC">
      <w:pPr>
        <w:shd w:val="clear" w:color="auto" w:fill="BFBFBF"/>
        <w:ind w:firstLine="480"/>
      </w:pPr>
      <w:r>
        <w:t xml:space="preserve">      "y": 500</w:t>
      </w:r>
    </w:p>
    <w:p w14:paraId="644AA5BD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EC53AE0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0F70567B" w14:textId="77777777" w:rsidR="00421FCC" w:rsidRDefault="00421FCC" w:rsidP="00421FCC">
      <w:pPr>
        <w:shd w:val="clear" w:color="auto" w:fill="BFBFBF"/>
        <w:ind w:firstLine="480"/>
      </w:pPr>
      <w:r>
        <w:t xml:space="preserve">      "x": 10252,</w:t>
      </w:r>
    </w:p>
    <w:p w14:paraId="63B25B83" w14:textId="77777777" w:rsidR="00421FCC" w:rsidRDefault="00421FCC" w:rsidP="00421FCC">
      <w:pPr>
        <w:shd w:val="clear" w:color="auto" w:fill="BFBFBF"/>
        <w:ind w:firstLine="480"/>
      </w:pPr>
      <w:r>
        <w:t xml:space="preserve">      "y": 500</w:t>
      </w:r>
    </w:p>
    <w:p w14:paraId="4C6D9E96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469ACD9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0518B7D5" w14:textId="77777777" w:rsidR="00421FCC" w:rsidRDefault="00421FCC" w:rsidP="00421FCC">
      <w:pPr>
        <w:shd w:val="clear" w:color="auto" w:fill="BFBFBF"/>
        <w:ind w:firstLine="480"/>
      </w:pPr>
      <w:r>
        <w:t xml:space="preserve">      "x": 10294,</w:t>
      </w:r>
    </w:p>
    <w:p w14:paraId="2051264C" w14:textId="77777777" w:rsidR="00421FCC" w:rsidRDefault="00421FCC" w:rsidP="00421FCC">
      <w:pPr>
        <w:shd w:val="clear" w:color="auto" w:fill="BFBFBF"/>
        <w:ind w:firstLine="480"/>
      </w:pPr>
      <w:r>
        <w:t xml:space="preserve">      "y": 500</w:t>
      </w:r>
    </w:p>
    <w:p w14:paraId="6436E2C3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8A632AD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0AF2D68A" w14:textId="77777777" w:rsidR="00421FCC" w:rsidRDefault="00421FCC" w:rsidP="00421FCC">
      <w:pPr>
        <w:shd w:val="clear" w:color="auto" w:fill="BFBFBF"/>
        <w:ind w:firstLine="480"/>
      </w:pPr>
      <w:r>
        <w:t xml:space="preserve">      "x": 10336,</w:t>
      </w:r>
    </w:p>
    <w:p w14:paraId="211D2EBF" w14:textId="77777777" w:rsidR="00421FCC" w:rsidRDefault="00421FCC" w:rsidP="00421FCC">
      <w:pPr>
        <w:shd w:val="clear" w:color="auto" w:fill="BFBFBF"/>
        <w:ind w:firstLine="480"/>
      </w:pPr>
      <w:r>
        <w:t xml:space="preserve">      "y": 500</w:t>
      </w:r>
    </w:p>
    <w:p w14:paraId="77971B38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AFC1845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343C02AF" w14:textId="77777777" w:rsidR="00421FCC" w:rsidRDefault="00421FCC" w:rsidP="00421FCC">
      <w:pPr>
        <w:shd w:val="clear" w:color="auto" w:fill="BFBFBF"/>
        <w:ind w:firstLine="480"/>
      </w:pPr>
      <w:r>
        <w:t xml:space="preserve">      "x": 10378,</w:t>
      </w:r>
    </w:p>
    <w:p w14:paraId="7D3FB189" w14:textId="77777777" w:rsidR="00421FCC" w:rsidRDefault="00421FCC" w:rsidP="00421FCC">
      <w:pPr>
        <w:shd w:val="clear" w:color="auto" w:fill="BFBFBF"/>
        <w:ind w:firstLine="480"/>
      </w:pPr>
      <w:r>
        <w:t xml:space="preserve">      "y": 500</w:t>
      </w:r>
    </w:p>
    <w:p w14:paraId="0F8ADD4B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5D5837EC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C6642FC" w14:textId="77777777" w:rsidR="00421FCC" w:rsidRDefault="00421FCC" w:rsidP="00421FCC">
      <w:pPr>
        <w:shd w:val="clear" w:color="auto" w:fill="BFBFBF"/>
        <w:ind w:firstLine="480"/>
      </w:pPr>
      <w:r>
        <w:t xml:space="preserve">      "x": 10420,</w:t>
      </w:r>
    </w:p>
    <w:p w14:paraId="1A2486C1" w14:textId="77777777" w:rsidR="00421FCC" w:rsidRDefault="00421FCC" w:rsidP="00421FCC">
      <w:pPr>
        <w:shd w:val="clear" w:color="auto" w:fill="BFBFBF"/>
        <w:ind w:firstLine="480"/>
      </w:pPr>
      <w:r>
        <w:t xml:space="preserve">      "y": 500</w:t>
      </w:r>
    </w:p>
    <w:p w14:paraId="06525F5A" w14:textId="77777777" w:rsidR="00421FCC" w:rsidRDefault="00421FCC" w:rsidP="00421FCC">
      <w:pPr>
        <w:shd w:val="clear" w:color="auto" w:fill="BFBFBF"/>
        <w:ind w:firstLine="480"/>
      </w:pPr>
      <w:r>
        <w:t xml:space="preserve">    }</w:t>
      </w:r>
    </w:p>
    <w:p w14:paraId="2120ACE1" w14:textId="77777777" w:rsidR="00421FCC" w:rsidRDefault="00421FCC" w:rsidP="00421FCC">
      <w:pPr>
        <w:shd w:val="clear" w:color="auto" w:fill="BFBFBF"/>
        <w:ind w:firstLine="480"/>
      </w:pPr>
      <w:r>
        <w:t xml:space="preserve">  ],</w:t>
      </w:r>
    </w:p>
    <w:p w14:paraId="7D94FB84" w14:textId="77777777" w:rsidR="00421FCC" w:rsidRDefault="00421FCC" w:rsidP="00421FCC">
      <w:pPr>
        <w:shd w:val="clear" w:color="auto" w:fill="BFBFBF"/>
        <w:ind w:firstLine="480"/>
      </w:pPr>
      <w:r>
        <w:t xml:space="preserve">  "brick": [</w:t>
      </w:r>
    </w:p>
    <w:p w14:paraId="5781F79B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3004CA81" w14:textId="77777777" w:rsidR="00421FCC" w:rsidRDefault="00421FCC" w:rsidP="00421FCC">
      <w:pPr>
        <w:shd w:val="clear" w:color="auto" w:fill="BFBFBF"/>
        <w:ind w:firstLine="480"/>
      </w:pPr>
      <w:r>
        <w:t xml:space="preserve">      "x": 0,</w:t>
      </w:r>
    </w:p>
    <w:p w14:paraId="42D97E7F" w14:textId="77777777" w:rsidR="00421FCC" w:rsidRDefault="00421FCC" w:rsidP="00421FCC">
      <w:pPr>
        <w:shd w:val="clear" w:color="auto" w:fill="BFBFBF"/>
        <w:ind w:firstLine="480"/>
      </w:pPr>
      <w:r>
        <w:t xml:space="preserve">      "y": 66,</w:t>
      </w:r>
    </w:p>
    <w:p w14:paraId="2CD69A7D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3FF18AC5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30658DD8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11,</w:t>
      </w:r>
    </w:p>
    <w:p w14:paraId="42FF6EFC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1</w:t>
      </w:r>
    </w:p>
    <w:p w14:paraId="5C519961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4176044A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678F73DB" w14:textId="77777777" w:rsidR="00421FCC" w:rsidRDefault="00421FCC" w:rsidP="00421FCC">
      <w:pPr>
        <w:shd w:val="clear" w:color="auto" w:fill="BFBFBF"/>
        <w:ind w:firstLine="480"/>
      </w:pPr>
      <w:r>
        <w:t xml:space="preserve">      "x": 254,</w:t>
      </w:r>
    </w:p>
    <w:p w14:paraId="055C84C2" w14:textId="77777777" w:rsidR="00421FCC" w:rsidRDefault="00421FCC" w:rsidP="00421FCC">
      <w:pPr>
        <w:shd w:val="clear" w:color="auto" w:fill="BFBFBF"/>
        <w:ind w:firstLine="480"/>
      </w:pPr>
      <w:r>
        <w:t xml:space="preserve">      "y": 66,</w:t>
      </w:r>
    </w:p>
    <w:p w14:paraId="495DC50B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2D5D042C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6475E945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83,</w:t>
      </w:r>
    </w:p>
    <w:p w14:paraId="1A82DB61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  "direction": 0</w:t>
      </w:r>
    </w:p>
    <w:p w14:paraId="2926CD84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50A6FA0C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30D387EF" w14:textId="77777777" w:rsidR="00421FCC" w:rsidRDefault="00421FCC" w:rsidP="00421FCC">
      <w:pPr>
        <w:shd w:val="clear" w:color="auto" w:fill="BFBFBF"/>
        <w:ind w:firstLine="480"/>
      </w:pPr>
      <w:r>
        <w:t xml:space="preserve">      "x": 3816,</w:t>
      </w:r>
    </w:p>
    <w:p w14:paraId="3E12B30B" w14:textId="77777777" w:rsidR="00421FCC" w:rsidRDefault="00421FCC" w:rsidP="00421FCC">
      <w:pPr>
        <w:shd w:val="clear" w:color="auto" w:fill="BFBFBF"/>
        <w:ind w:firstLine="480"/>
      </w:pPr>
      <w:r>
        <w:t xml:space="preserve">      "y": 66,</w:t>
      </w:r>
    </w:p>
    <w:p w14:paraId="6E6B70F4" w14:textId="77777777" w:rsidR="00421FCC" w:rsidRDefault="00421FCC" w:rsidP="00421FCC">
      <w:pPr>
        <w:shd w:val="clear" w:color="auto" w:fill="BFBFBF"/>
        <w:ind w:firstLine="480"/>
      </w:pPr>
      <w:r>
        <w:t xml:space="preserve">      "type": 6,</w:t>
      </w:r>
    </w:p>
    <w:p w14:paraId="2AD9372E" w14:textId="77777777" w:rsidR="00421FCC" w:rsidRDefault="00421FCC" w:rsidP="00421FCC">
      <w:pPr>
        <w:shd w:val="clear" w:color="auto" w:fill="BFBFBF"/>
        <w:ind w:firstLine="480"/>
      </w:pPr>
      <w:r>
        <w:t xml:space="preserve">      "color": 1</w:t>
      </w:r>
    </w:p>
    <w:p w14:paraId="6A26A0F9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6FA5250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C34A972" w14:textId="77777777" w:rsidR="00421FCC" w:rsidRDefault="00421FCC" w:rsidP="00421FCC">
      <w:pPr>
        <w:shd w:val="clear" w:color="auto" w:fill="BFBFBF"/>
        <w:ind w:firstLine="480"/>
      </w:pPr>
      <w:r>
        <w:t xml:space="preserve">      "x": 3859,</w:t>
      </w:r>
    </w:p>
    <w:p w14:paraId="7B5540D8" w14:textId="77777777" w:rsidR="00421FCC" w:rsidRDefault="00421FCC" w:rsidP="00421FCC">
      <w:pPr>
        <w:shd w:val="clear" w:color="auto" w:fill="BFBFBF"/>
        <w:ind w:firstLine="480"/>
      </w:pPr>
      <w:r>
        <w:t xml:space="preserve">      "y": 66,</w:t>
      </w:r>
    </w:p>
    <w:p w14:paraId="10A594C9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3B498F4E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100B643A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47,</w:t>
      </w:r>
    </w:p>
    <w:p w14:paraId="2010C416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</w:t>
      </w:r>
    </w:p>
    <w:p w14:paraId="3E3F509E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E0481F6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DFA7590" w14:textId="77777777" w:rsidR="00421FCC" w:rsidRDefault="00421FCC" w:rsidP="00421FCC">
      <w:pPr>
        <w:shd w:val="clear" w:color="auto" w:fill="BFBFBF"/>
        <w:ind w:firstLine="480"/>
      </w:pPr>
      <w:r>
        <w:t xml:space="preserve">      "x": 1244,</w:t>
      </w:r>
    </w:p>
    <w:p w14:paraId="7C7CDBD1" w14:textId="77777777" w:rsidR="00421FCC" w:rsidRDefault="00421FCC" w:rsidP="00421FCC">
      <w:pPr>
        <w:shd w:val="clear" w:color="auto" w:fill="BFBFBF"/>
        <w:ind w:firstLine="480"/>
      </w:pPr>
      <w:r>
        <w:t xml:space="preserve">      "y": 324,</w:t>
      </w:r>
    </w:p>
    <w:p w14:paraId="5D09DE34" w14:textId="77777777" w:rsidR="00421FCC" w:rsidRDefault="00421FCC" w:rsidP="00421FCC">
      <w:pPr>
        <w:shd w:val="clear" w:color="auto" w:fill="BFBFBF"/>
        <w:ind w:firstLine="480"/>
      </w:pPr>
      <w:r>
        <w:t xml:space="preserve">      "type": 1,</w:t>
      </w:r>
    </w:p>
    <w:p w14:paraId="5E9E65B4" w14:textId="77777777" w:rsidR="00421FCC" w:rsidRDefault="00421FCC" w:rsidP="00421FCC">
      <w:pPr>
        <w:shd w:val="clear" w:color="auto" w:fill="BFBFBF"/>
        <w:ind w:firstLine="480"/>
      </w:pPr>
      <w:r>
        <w:t xml:space="preserve">      "color": 1</w:t>
      </w:r>
    </w:p>
    <w:p w14:paraId="7DB08B0B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8D33155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59189252" w14:textId="77777777" w:rsidR="00421FCC" w:rsidRDefault="00421FCC" w:rsidP="00421FCC">
      <w:pPr>
        <w:shd w:val="clear" w:color="auto" w:fill="BFBFBF"/>
        <w:ind w:firstLine="480"/>
      </w:pPr>
      <w:r>
        <w:t xml:space="preserve">      "x": 1672,</w:t>
      </w:r>
    </w:p>
    <w:p w14:paraId="1EB24B27" w14:textId="77777777" w:rsidR="00421FCC" w:rsidRDefault="00421FCC" w:rsidP="00421FCC">
      <w:pPr>
        <w:shd w:val="clear" w:color="auto" w:fill="BFBFBF"/>
        <w:ind w:firstLine="480"/>
      </w:pPr>
      <w:r>
        <w:t xml:space="preserve">      "y": 281,</w:t>
      </w:r>
    </w:p>
    <w:p w14:paraId="38F9D835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63E83634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5E7457A2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3,</w:t>
      </w:r>
    </w:p>
    <w:p w14:paraId="3052CD86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1</w:t>
      </w:r>
    </w:p>
    <w:p w14:paraId="73A36831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5EE109D3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A42BE63" w14:textId="77777777" w:rsidR="00421FCC" w:rsidRDefault="00421FCC" w:rsidP="00421FCC">
      <w:pPr>
        <w:shd w:val="clear" w:color="auto" w:fill="BFBFBF"/>
        <w:ind w:firstLine="480"/>
      </w:pPr>
      <w:r>
        <w:t xml:space="preserve">      "x": 1715,</w:t>
      </w:r>
    </w:p>
    <w:p w14:paraId="6D8EDAE4" w14:textId="77777777" w:rsidR="00421FCC" w:rsidRDefault="00421FCC" w:rsidP="00421FCC">
      <w:pPr>
        <w:shd w:val="clear" w:color="auto" w:fill="BFBFBF"/>
        <w:ind w:firstLine="480"/>
      </w:pPr>
      <w:r>
        <w:t xml:space="preserve">      "y": 367,</w:t>
      </w:r>
    </w:p>
    <w:p w14:paraId="1C7051A5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1BF8E150" w14:textId="77777777" w:rsidR="00421FCC" w:rsidRDefault="00421FCC" w:rsidP="00421FCC">
      <w:pPr>
        <w:shd w:val="clear" w:color="auto" w:fill="BFBFBF"/>
        <w:ind w:firstLine="480"/>
      </w:pPr>
      <w:r>
        <w:t xml:space="preserve">      "color": 1</w:t>
      </w:r>
    </w:p>
    <w:p w14:paraId="35E880A5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339C17D4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064AEA59" w14:textId="77777777" w:rsidR="00421FCC" w:rsidRDefault="00421FCC" w:rsidP="00421FCC">
      <w:pPr>
        <w:shd w:val="clear" w:color="auto" w:fill="BFBFBF"/>
        <w:ind w:firstLine="480"/>
      </w:pPr>
      <w:r>
        <w:t xml:space="preserve">      "x": 1758,</w:t>
      </w:r>
    </w:p>
    <w:p w14:paraId="030D1301" w14:textId="77777777" w:rsidR="00421FCC" w:rsidRDefault="00421FCC" w:rsidP="00421FCC">
      <w:pPr>
        <w:shd w:val="clear" w:color="auto" w:fill="BFBFBF"/>
        <w:ind w:firstLine="480"/>
      </w:pPr>
      <w:r>
        <w:t xml:space="preserve">      "y": 281,</w:t>
      </w:r>
    </w:p>
    <w:p w14:paraId="279EC975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11A35AE9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42E3591D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3,</w:t>
      </w:r>
    </w:p>
    <w:p w14:paraId="26DE776B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1</w:t>
      </w:r>
    </w:p>
    <w:p w14:paraId="3F97FB18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44889C8A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47EA2549" w14:textId="77777777" w:rsidR="00421FCC" w:rsidRDefault="00421FCC" w:rsidP="00421FCC">
      <w:pPr>
        <w:shd w:val="clear" w:color="auto" w:fill="BFBFBF"/>
        <w:ind w:firstLine="480"/>
      </w:pPr>
      <w:r>
        <w:t xml:space="preserve">      "x": 1801,</w:t>
      </w:r>
    </w:p>
    <w:p w14:paraId="7CA54279" w14:textId="77777777" w:rsidR="00421FCC" w:rsidRDefault="00421FCC" w:rsidP="00421FCC">
      <w:pPr>
        <w:shd w:val="clear" w:color="auto" w:fill="BFBFBF"/>
        <w:ind w:firstLine="480"/>
      </w:pPr>
      <w:r>
        <w:t xml:space="preserve">      "y": 281,</w:t>
      </w:r>
    </w:p>
    <w:p w14:paraId="6AF41DCE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32285FCC" w14:textId="77777777" w:rsidR="00421FCC" w:rsidRDefault="00421FCC" w:rsidP="00421FCC">
      <w:pPr>
        <w:shd w:val="clear" w:color="auto" w:fill="BFBFBF"/>
        <w:ind w:firstLine="480"/>
      </w:pPr>
      <w:r>
        <w:t xml:space="preserve">      "color": 1</w:t>
      </w:r>
    </w:p>
    <w:p w14:paraId="51EFE79B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B94FE9F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{</w:t>
      </w:r>
    </w:p>
    <w:p w14:paraId="1DF90762" w14:textId="77777777" w:rsidR="00421FCC" w:rsidRDefault="00421FCC" w:rsidP="00421FCC">
      <w:pPr>
        <w:shd w:val="clear" w:color="auto" w:fill="BFBFBF"/>
        <w:ind w:firstLine="480"/>
      </w:pPr>
      <w:r>
        <w:t xml:space="preserve">      "x": 1844,</w:t>
      </w:r>
    </w:p>
    <w:p w14:paraId="759D0A8C" w14:textId="77777777" w:rsidR="00421FCC" w:rsidRDefault="00421FCC" w:rsidP="00421FCC">
      <w:pPr>
        <w:shd w:val="clear" w:color="auto" w:fill="BFBFBF"/>
        <w:ind w:firstLine="480"/>
      </w:pPr>
      <w:r>
        <w:t xml:space="preserve">      "y": 281,</w:t>
      </w:r>
    </w:p>
    <w:p w14:paraId="24AA95CC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3F416D2E" w14:textId="77777777" w:rsidR="00421FCC" w:rsidRDefault="00421FCC" w:rsidP="00421FCC">
      <w:pPr>
        <w:shd w:val="clear" w:color="auto" w:fill="BFBFBF"/>
        <w:ind w:firstLine="480"/>
      </w:pPr>
      <w:r>
        <w:t xml:space="preserve">      "color": 1</w:t>
      </w:r>
    </w:p>
    <w:p w14:paraId="4C064EC8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9093D07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6276FE5F" w14:textId="77777777" w:rsidR="00421FCC" w:rsidRDefault="00421FCC" w:rsidP="00421FCC">
      <w:pPr>
        <w:shd w:val="clear" w:color="auto" w:fill="BFBFBF"/>
        <w:ind w:firstLine="480"/>
      </w:pPr>
      <w:r>
        <w:t xml:space="preserve">      "x": 1887,</w:t>
      </w:r>
    </w:p>
    <w:p w14:paraId="0A0971A2" w14:textId="77777777" w:rsidR="00421FCC" w:rsidRDefault="00421FCC" w:rsidP="00421FCC">
      <w:pPr>
        <w:shd w:val="clear" w:color="auto" w:fill="BFBFBF"/>
        <w:ind w:firstLine="480"/>
      </w:pPr>
      <w:r>
        <w:t xml:space="preserve">      "y": 281,</w:t>
      </w:r>
    </w:p>
    <w:p w14:paraId="275915A4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1F9FFA7D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575952F1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3,</w:t>
      </w:r>
    </w:p>
    <w:p w14:paraId="18CFD6F9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1</w:t>
      </w:r>
    </w:p>
    <w:p w14:paraId="7876C5C0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F8D58E6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6C985D06" w14:textId="77777777" w:rsidR="00421FCC" w:rsidRDefault="00421FCC" w:rsidP="00421FCC">
      <w:pPr>
        <w:shd w:val="clear" w:color="auto" w:fill="BFBFBF"/>
        <w:ind w:firstLine="480"/>
      </w:pPr>
      <w:r>
        <w:t xml:space="preserve">      "x": 1930,</w:t>
      </w:r>
    </w:p>
    <w:p w14:paraId="2C35978E" w14:textId="77777777" w:rsidR="00421FCC" w:rsidRDefault="00421FCC" w:rsidP="00421FCC">
      <w:pPr>
        <w:shd w:val="clear" w:color="auto" w:fill="BFBFBF"/>
        <w:ind w:firstLine="480"/>
      </w:pPr>
      <w:r>
        <w:t xml:space="preserve">      "y": 367,</w:t>
      </w:r>
    </w:p>
    <w:p w14:paraId="1F03FD7A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771FF175" w14:textId="77777777" w:rsidR="00421FCC" w:rsidRDefault="00421FCC" w:rsidP="00421FCC">
      <w:pPr>
        <w:shd w:val="clear" w:color="auto" w:fill="BFBFBF"/>
        <w:ind w:firstLine="480"/>
      </w:pPr>
      <w:r>
        <w:t xml:space="preserve">      "color": 1</w:t>
      </w:r>
    </w:p>
    <w:p w14:paraId="1F7F01ED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679B4A4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6613E5B9" w14:textId="77777777" w:rsidR="00421FCC" w:rsidRDefault="00421FCC" w:rsidP="00421FCC">
      <w:pPr>
        <w:shd w:val="clear" w:color="auto" w:fill="BFBFBF"/>
        <w:ind w:firstLine="480"/>
      </w:pPr>
      <w:r>
        <w:t xml:space="preserve">      "x": 1973,</w:t>
      </w:r>
    </w:p>
    <w:p w14:paraId="2460C47F" w14:textId="77777777" w:rsidR="00421FCC" w:rsidRDefault="00421FCC" w:rsidP="00421FCC">
      <w:pPr>
        <w:shd w:val="clear" w:color="auto" w:fill="BFBFBF"/>
        <w:ind w:firstLine="480"/>
      </w:pPr>
      <w:r>
        <w:t xml:space="preserve">      "y": 367,</w:t>
      </w:r>
    </w:p>
    <w:p w14:paraId="2F5F1142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6D25D1A3" w14:textId="77777777" w:rsidR="00421FCC" w:rsidRDefault="00421FCC" w:rsidP="00421FCC">
      <w:pPr>
        <w:shd w:val="clear" w:color="auto" w:fill="BFBFBF"/>
        <w:ind w:firstLine="480"/>
      </w:pPr>
      <w:r>
        <w:t xml:space="preserve">      "color": 1</w:t>
      </w:r>
    </w:p>
    <w:p w14:paraId="5EE8510D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17A3CDD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97D954C" w14:textId="77777777" w:rsidR="00421FCC" w:rsidRDefault="00421FCC" w:rsidP="00421FCC">
      <w:pPr>
        <w:shd w:val="clear" w:color="auto" w:fill="BFBFBF"/>
        <w:ind w:firstLine="480"/>
      </w:pPr>
      <w:r>
        <w:t xml:space="preserve">      "x": 1973,</w:t>
      </w:r>
    </w:p>
    <w:p w14:paraId="01D54221" w14:textId="77777777" w:rsidR="00421FCC" w:rsidRDefault="00421FCC" w:rsidP="00421FCC">
      <w:pPr>
        <w:shd w:val="clear" w:color="auto" w:fill="BFBFBF"/>
        <w:ind w:firstLine="480"/>
      </w:pPr>
      <w:r>
        <w:t xml:space="preserve">      "y": 324,</w:t>
      </w:r>
    </w:p>
    <w:p w14:paraId="6D56A455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2FEB4180" w14:textId="77777777" w:rsidR="00421FCC" w:rsidRDefault="00421FCC" w:rsidP="00421FCC">
      <w:pPr>
        <w:shd w:val="clear" w:color="auto" w:fill="BFBFBF"/>
        <w:ind w:firstLine="480"/>
      </w:pPr>
      <w:r>
        <w:t xml:space="preserve">      "color": 1</w:t>
      </w:r>
    </w:p>
    <w:p w14:paraId="6F3C9633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025B2668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DDD0B44" w14:textId="77777777" w:rsidR="00421FCC" w:rsidRDefault="00421FCC" w:rsidP="00421FCC">
      <w:pPr>
        <w:shd w:val="clear" w:color="auto" w:fill="BFBFBF"/>
        <w:ind w:firstLine="480"/>
      </w:pPr>
      <w:r>
        <w:t xml:space="preserve">      "x": 1973,</w:t>
      </w:r>
    </w:p>
    <w:p w14:paraId="24062558" w14:textId="77777777" w:rsidR="00421FCC" w:rsidRDefault="00421FCC" w:rsidP="00421FCC">
      <w:pPr>
        <w:shd w:val="clear" w:color="auto" w:fill="BFBFBF"/>
        <w:ind w:firstLine="480"/>
      </w:pPr>
      <w:r>
        <w:t xml:space="preserve">      "y": 281,</w:t>
      </w:r>
    </w:p>
    <w:p w14:paraId="1AD37245" w14:textId="77777777" w:rsidR="00421FCC" w:rsidRDefault="00421FCC" w:rsidP="00421FCC">
      <w:pPr>
        <w:shd w:val="clear" w:color="auto" w:fill="BFBFBF"/>
        <w:ind w:firstLine="480"/>
      </w:pPr>
      <w:r>
        <w:t xml:space="preserve">      "type": 2,</w:t>
      </w:r>
    </w:p>
    <w:p w14:paraId="3CD3779D" w14:textId="77777777" w:rsidR="00421FCC" w:rsidRDefault="00421FCC" w:rsidP="00421FCC">
      <w:pPr>
        <w:shd w:val="clear" w:color="auto" w:fill="BFBFBF"/>
        <w:ind w:firstLine="480"/>
      </w:pPr>
      <w:r>
        <w:t xml:space="preserve">      "color": 1</w:t>
      </w:r>
    </w:p>
    <w:p w14:paraId="17A0A4DE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08E1A288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5324F2A1" w14:textId="77777777" w:rsidR="00421FCC" w:rsidRDefault="00421FCC" w:rsidP="00421FCC">
      <w:pPr>
        <w:shd w:val="clear" w:color="auto" w:fill="BFBFBF"/>
        <w:ind w:firstLine="480"/>
      </w:pPr>
      <w:r>
        <w:t xml:space="preserve">      "x": 2230,</w:t>
      </w:r>
    </w:p>
    <w:p w14:paraId="4B7CDF4F" w14:textId="77777777" w:rsidR="00421FCC" w:rsidRDefault="00421FCC" w:rsidP="00421FCC">
      <w:pPr>
        <w:shd w:val="clear" w:color="auto" w:fill="BFBFBF"/>
        <w:ind w:firstLine="480"/>
      </w:pPr>
      <w:r>
        <w:t xml:space="preserve">      "y": 195,</w:t>
      </w:r>
    </w:p>
    <w:p w14:paraId="108FA4DB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71B42026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264253A8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5,</w:t>
      </w:r>
    </w:p>
    <w:p w14:paraId="599025A0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1</w:t>
      </w:r>
    </w:p>
    <w:p w14:paraId="0A0063EA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4C05B3FE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1D6E2A8" w14:textId="77777777" w:rsidR="00421FCC" w:rsidRDefault="00421FCC" w:rsidP="00421FCC">
      <w:pPr>
        <w:shd w:val="clear" w:color="auto" w:fill="BFBFBF"/>
        <w:ind w:firstLine="480"/>
      </w:pPr>
      <w:r>
        <w:t xml:space="preserve">      "x": 2273,</w:t>
      </w:r>
    </w:p>
    <w:p w14:paraId="7BC1F02A" w14:textId="77777777" w:rsidR="00421FCC" w:rsidRDefault="00421FCC" w:rsidP="00421FCC">
      <w:pPr>
        <w:shd w:val="clear" w:color="auto" w:fill="BFBFBF"/>
        <w:ind w:firstLine="480"/>
      </w:pPr>
      <w:r>
        <w:t xml:space="preserve">      "y": 195,</w:t>
      </w:r>
    </w:p>
    <w:p w14:paraId="5A2770BE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361D2209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  "color": 1,</w:t>
      </w:r>
    </w:p>
    <w:p w14:paraId="16AF7429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5,</w:t>
      </w:r>
    </w:p>
    <w:p w14:paraId="640807E8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1</w:t>
      </w:r>
    </w:p>
    <w:p w14:paraId="23244645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41A889A0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9B4A0AE" w14:textId="77777777" w:rsidR="00421FCC" w:rsidRDefault="00421FCC" w:rsidP="00421FCC">
      <w:pPr>
        <w:shd w:val="clear" w:color="auto" w:fill="BFBFBF"/>
        <w:ind w:firstLine="480"/>
      </w:pPr>
      <w:r>
        <w:t xml:space="preserve">      "x": 2316,</w:t>
      </w:r>
    </w:p>
    <w:p w14:paraId="21852015" w14:textId="77777777" w:rsidR="00421FCC" w:rsidRDefault="00421FCC" w:rsidP="00421FCC">
      <w:pPr>
        <w:shd w:val="clear" w:color="auto" w:fill="BFBFBF"/>
        <w:ind w:firstLine="480"/>
      </w:pPr>
      <w:r>
        <w:t xml:space="preserve">      "y": 109,</w:t>
      </w:r>
    </w:p>
    <w:p w14:paraId="0B2C9CA0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4981552E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01ADA240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2,</w:t>
      </w:r>
    </w:p>
    <w:p w14:paraId="7D36313C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1</w:t>
      </w:r>
    </w:p>
    <w:p w14:paraId="230BCFA6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729DFA9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3C760D64" w14:textId="77777777" w:rsidR="00421FCC" w:rsidRDefault="00421FCC" w:rsidP="00421FCC">
      <w:pPr>
        <w:shd w:val="clear" w:color="auto" w:fill="BFBFBF"/>
        <w:ind w:firstLine="480"/>
      </w:pPr>
      <w:r>
        <w:t xml:space="preserve">      "x": 2316,</w:t>
      </w:r>
    </w:p>
    <w:p w14:paraId="17EC9B9C" w14:textId="77777777" w:rsidR="00421FCC" w:rsidRDefault="00421FCC" w:rsidP="00421FCC">
      <w:pPr>
        <w:shd w:val="clear" w:color="auto" w:fill="BFBFBF"/>
        <w:ind w:firstLine="480"/>
      </w:pPr>
      <w:r>
        <w:t xml:space="preserve">      "y": 367,</w:t>
      </w:r>
    </w:p>
    <w:p w14:paraId="6B1A60D3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6E015E7C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4592A12D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3,</w:t>
      </w:r>
    </w:p>
    <w:p w14:paraId="253E0501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1</w:t>
      </w:r>
    </w:p>
    <w:p w14:paraId="5752C00B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C9E472E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F1D79BD" w14:textId="77777777" w:rsidR="00421FCC" w:rsidRDefault="00421FCC" w:rsidP="00421FCC">
      <w:pPr>
        <w:shd w:val="clear" w:color="auto" w:fill="BFBFBF"/>
        <w:ind w:firstLine="480"/>
      </w:pPr>
      <w:r>
        <w:t xml:space="preserve">      "x": 2359,</w:t>
      </w:r>
    </w:p>
    <w:p w14:paraId="28D4332F" w14:textId="77777777" w:rsidR="00421FCC" w:rsidRDefault="00421FCC" w:rsidP="00421FCC">
      <w:pPr>
        <w:shd w:val="clear" w:color="auto" w:fill="BFBFBF"/>
        <w:ind w:firstLine="480"/>
      </w:pPr>
      <w:r>
        <w:t xml:space="preserve">      "y": 109,</w:t>
      </w:r>
    </w:p>
    <w:p w14:paraId="6FBC5EB9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288AD871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719E3CFE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2,</w:t>
      </w:r>
    </w:p>
    <w:p w14:paraId="5E96C339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1</w:t>
      </w:r>
    </w:p>
    <w:p w14:paraId="58CC51B9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31681541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01041970" w14:textId="77777777" w:rsidR="00421FCC" w:rsidRDefault="00421FCC" w:rsidP="00421FCC">
      <w:pPr>
        <w:shd w:val="clear" w:color="auto" w:fill="BFBFBF"/>
        <w:ind w:firstLine="480"/>
      </w:pPr>
      <w:r>
        <w:t xml:space="preserve">      "x": 2359,</w:t>
      </w:r>
    </w:p>
    <w:p w14:paraId="1550815B" w14:textId="77777777" w:rsidR="00421FCC" w:rsidRDefault="00421FCC" w:rsidP="00421FCC">
      <w:pPr>
        <w:shd w:val="clear" w:color="auto" w:fill="BFBFBF"/>
        <w:ind w:firstLine="480"/>
      </w:pPr>
      <w:r>
        <w:t xml:space="preserve">      "y": 367,</w:t>
      </w:r>
    </w:p>
    <w:p w14:paraId="4C7F4538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498F4D6C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199A02C0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3,</w:t>
      </w:r>
    </w:p>
    <w:p w14:paraId="44684369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1</w:t>
      </w:r>
    </w:p>
    <w:p w14:paraId="6EEEEDCE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5F25EFCB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4D6D379B" w14:textId="77777777" w:rsidR="00421FCC" w:rsidRDefault="00421FCC" w:rsidP="00421FCC">
      <w:pPr>
        <w:shd w:val="clear" w:color="auto" w:fill="BFBFBF"/>
        <w:ind w:firstLine="480"/>
      </w:pPr>
      <w:r>
        <w:t xml:space="preserve">      "x": 2487,</w:t>
      </w:r>
    </w:p>
    <w:p w14:paraId="71FB0E9F" w14:textId="77777777" w:rsidR="00421FCC" w:rsidRDefault="00421FCC" w:rsidP="00421FCC">
      <w:pPr>
        <w:shd w:val="clear" w:color="auto" w:fill="BFBFBF"/>
        <w:ind w:firstLine="480"/>
      </w:pPr>
      <w:r>
        <w:t xml:space="preserve">      "y": 109,</w:t>
      </w:r>
    </w:p>
    <w:p w14:paraId="476CD762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358F9A8D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6128E5CB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6,</w:t>
      </w:r>
    </w:p>
    <w:p w14:paraId="79047D07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</w:t>
      </w:r>
    </w:p>
    <w:p w14:paraId="3C3D5F0B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973F93F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12DADF9" w14:textId="77777777" w:rsidR="00421FCC" w:rsidRDefault="00421FCC" w:rsidP="00421FCC">
      <w:pPr>
        <w:shd w:val="clear" w:color="auto" w:fill="BFBFBF"/>
        <w:ind w:firstLine="480"/>
      </w:pPr>
      <w:r>
        <w:t xml:space="preserve">      "x": 2487,</w:t>
      </w:r>
    </w:p>
    <w:p w14:paraId="2077D2E5" w14:textId="77777777" w:rsidR="00421FCC" w:rsidRDefault="00421FCC" w:rsidP="00421FCC">
      <w:pPr>
        <w:shd w:val="clear" w:color="auto" w:fill="BFBFBF"/>
        <w:ind w:firstLine="480"/>
      </w:pPr>
      <w:r>
        <w:t xml:space="preserve">      "y": 152,</w:t>
      </w:r>
    </w:p>
    <w:p w14:paraId="2FE25FD4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1A830A2E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302A4919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6,</w:t>
      </w:r>
    </w:p>
    <w:p w14:paraId="61431B5F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  "direction": 0</w:t>
      </w:r>
    </w:p>
    <w:p w14:paraId="667DFCCD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0A5836E4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53E8A50" w14:textId="77777777" w:rsidR="00421FCC" w:rsidRDefault="00421FCC" w:rsidP="00421FCC">
      <w:pPr>
        <w:shd w:val="clear" w:color="auto" w:fill="BFBFBF"/>
        <w:ind w:firstLine="480"/>
      </w:pPr>
      <w:r>
        <w:t xml:space="preserve">      "x": 2659,</w:t>
      </w:r>
    </w:p>
    <w:p w14:paraId="7B4D15D2" w14:textId="77777777" w:rsidR="00421FCC" w:rsidRDefault="00421FCC" w:rsidP="00421FCC">
      <w:pPr>
        <w:shd w:val="clear" w:color="auto" w:fill="BFBFBF"/>
        <w:ind w:firstLine="480"/>
      </w:pPr>
      <w:r>
        <w:t xml:space="preserve">      "y": 195,</w:t>
      </w:r>
    </w:p>
    <w:p w14:paraId="574B15BE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768E0EFC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42E1C824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2,</w:t>
      </w:r>
    </w:p>
    <w:p w14:paraId="6AC7EAD0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</w:t>
      </w:r>
    </w:p>
    <w:p w14:paraId="12881052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08E6DCDB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BB3607A" w14:textId="77777777" w:rsidR="00421FCC" w:rsidRDefault="00421FCC" w:rsidP="00421FCC">
      <w:pPr>
        <w:shd w:val="clear" w:color="auto" w:fill="BFBFBF"/>
        <w:ind w:firstLine="480"/>
      </w:pPr>
      <w:r>
        <w:t xml:space="preserve">      "x": 2659,</w:t>
      </w:r>
    </w:p>
    <w:p w14:paraId="4B88F486" w14:textId="77777777" w:rsidR="00421FCC" w:rsidRDefault="00421FCC" w:rsidP="00421FCC">
      <w:pPr>
        <w:shd w:val="clear" w:color="auto" w:fill="BFBFBF"/>
        <w:ind w:firstLine="480"/>
      </w:pPr>
      <w:r>
        <w:t xml:space="preserve">      "y": 238,</w:t>
      </w:r>
    </w:p>
    <w:p w14:paraId="6019881A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4E873BF7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35144980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2,</w:t>
      </w:r>
    </w:p>
    <w:p w14:paraId="66547403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</w:t>
      </w:r>
    </w:p>
    <w:p w14:paraId="50F37FFD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881F224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C3311C4" w14:textId="77777777" w:rsidR="00421FCC" w:rsidRDefault="00421FCC" w:rsidP="00421FCC">
      <w:pPr>
        <w:shd w:val="clear" w:color="auto" w:fill="BFBFBF"/>
        <w:ind w:firstLine="480"/>
      </w:pPr>
      <w:r>
        <w:t xml:space="preserve">      "x": 2659,</w:t>
      </w:r>
    </w:p>
    <w:p w14:paraId="6E3D5901" w14:textId="77777777" w:rsidR="00421FCC" w:rsidRDefault="00421FCC" w:rsidP="00421FCC">
      <w:pPr>
        <w:shd w:val="clear" w:color="auto" w:fill="BFBFBF"/>
        <w:ind w:firstLine="480"/>
      </w:pPr>
      <w:r>
        <w:t xml:space="preserve">      "y": 281,</w:t>
      </w:r>
    </w:p>
    <w:p w14:paraId="428C5C2C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1DB8D18A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564B4E88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2,</w:t>
      </w:r>
    </w:p>
    <w:p w14:paraId="2210A87A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</w:t>
      </w:r>
    </w:p>
    <w:p w14:paraId="741C0777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2575471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B4F68C4" w14:textId="77777777" w:rsidR="00421FCC" w:rsidRDefault="00421FCC" w:rsidP="00421FCC">
      <w:pPr>
        <w:shd w:val="clear" w:color="auto" w:fill="BFBFBF"/>
        <w:ind w:firstLine="480"/>
      </w:pPr>
      <w:r>
        <w:t xml:space="preserve">      "x": 2659,</w:t>
      </w:r>
    </w:p>
    <w:p w14:paraId="5072E877" w14:textId="77777777" w:rsidR="00421FCC" w:rsidRDefault="00421FCC" w:rsidP="00421FCC">
      <w:pPr>
        <w:shd w:val="clear" w:color="auto" w:fill="BFBFBF"/>
        <w:ind w:firstLine="480"/>
      </w:pPr>
      <w:r>
        <w:t xml:space="preserve">      "y": 324,</w:t>
      </w:r>
    </w:p>
    <w:p w14:paraId="634CFF16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1BE2D160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6787164E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2,</w:t>
      </w:r>
    </w:p>
    <w:p w14:paraId="446FA4A6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</w:t>
      </w:r>
    </w:p>
    <w:p w14:paraId="0A0C46E1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407DFA9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0D1C1989" w14:textId="77777777" w:rsidR="00421FCC" w:rsidRDefault="00421FCC" w:rsidP="00421FCC">
      <w:pPr>
        <w:shd w:val="clear" w:color="auto" w:fill="BFBFBF"/>
        <w:ind w:firstLine="480"/>
      </w:pPr>
      <w:r>
        <w:t xml:space="preserve">      "x": 2487,</w:t>
      </w:r>
    </w:p>
    <w:p w14:paraId="0A0C46A8" w14:textId="77777777" w:rsidR="00421FCC" w:rsidRDefault="00421FCC" w:rsidP="00421FCC">
      <w:pPr>
        <w:shd w:val="clear" w:color="auto" w:fill="BFBFBF"/>
        <w:ind w:firstLine="480"/>
      </w:pPr>
      <w:r>
        <w:t xml:space="preserve">      "y": 367,</w:t>
      </w:r>
    </w:p>
    <w:p w14:paraId="13FF631E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478A1F55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18E0EAE1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6,</w:t>
      </w:r>
    </w:p>
    <w:p w14:paraId="079F7BE7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</w:t>
      </w:r>
    </w:p>
    <w:p w14:paraId="0C610F4F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0294FAA2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85FBD6B" w14:textId="77777777" w:rsidR="00421FCC" w:rsidRDefault="00421FCC" w:rsidP="00421FCC">
      <w:pPr>
        <w:shd w:val="clear" w:color="auto" w:fill="BFBFBF"/>
        <w:ind w:firstLine="480"/>
      </w:pPr>
      <w:r>
        <w:t xml:space="preserve">      "x": 2830,</w:t>
      </w:r>
    </w:p>
    <w:p w14:paraId="7BF27DEC" w14:textId="77777777" w:rsidR="00421FCC" w:rsidRDefault="00421FCC" w:rsidP="00421FCC">
      <w:pPr>
        <w:shd w:val="clear" w:color="auto" w:fill="BFBFBF"/>
        <w:ind w:firstLine="480"/>
      </w:pPr>
      <w:r>
        <w:t xml:space="preserve">      "y": 109,</w:t>
      </w:r>
    </w:p>
    <w:p w14:paraId="20D5C597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4409F943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4DAC5D26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3,</w:t>
      </w:r>
    </w:p>
    <w:p w14:paraId="687E6487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</w:t>
      </w:r>
    </w:p>
    <w:p w14:paraId="53E37432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57ED843E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{</w:t>
      </w:r>
    </w:p>
    <w:p w14:paraId="4DF735CF" w14:textId="77777777" w:rsidR="00421FCC" w:rsidRDefault="00421FCC" w:rsidP="00421FCC">
      <w:pPr>
        <w:shd w:val="clear" w:color="auto" w:fill="BFBFBF"/>
        <w:ind w:firstLine="480"/>
      </w:pPr>
      <w:r>
        <w:t xml:space="preserve">      "x": 2830,</w:t>
      </w:r>
    </w:p>
    <w:p w14:paraId="1FD826A2" w14:textId="77777777" w:rsidR="00421FCC" w:rsidRDefault="00421FCC" w:rsidP="00421FCC">
      <w:pPr>
        <w:shd w:val="clear" w:color="auto" w:fill="BFBFBF"/>
        <w:ind w:firstLine="480"/>
      </w:pPr>
      <w:r>
        <w:t xml:space="preserve">      "y": 152,</w:t>
      </w:r>
    </w:p>
    <w:p w14:paraId="424EE5ED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67D77D1A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50E73DA3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3,</w:t>
      </w:r>
    </w:p>
    <w:p w14:paraId="52348555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</w:t>
      </w:r>
    </w:p>
    <w:p w14:paraId="43EBF608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4E4A56D0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4F15576" w14:textId="77777777" w:rsidR="00421FCC" w:rsidRDefault="00421FCC" w:rsidP="00421FCC">
      <w:pPr>
        <w:shd w:val="clear" w:color="auto" w:fill="BFBFBF"/>
        <w:ind w:firstLine="480"/>
      </w:pPr>
      <w:r>
        <w:t xml:space="preserve">      "x": 2873,</w:t>
      </w:r>
    </w:p>
    <w:p w14:paraId="096858ED" w14:textId="77777777" w:rsidR="00421FCC" w:rsidRDefault="00421FCC" w:rsidP="00421FCC">
      <w:pPr>
        <w:shd w:val="clear" w:color="auto" w:fill="BFBFBF"/>
        <w:ind w:firstLine="480"/>
      </w:pPr>
      <w:r>
        <w:t xml:space="preserve">      "y": 195,</w:t>
      </w:r>
    </w:p>
    <w:p w14:paraId="03283366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3848857B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513586B8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5,</w:t>
      </w:r>
    </w:p>
    <w:p w14:paraId="0D7E12D2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1</w:t>
      </w:r>
    </w:p>
    <w:p w14:paraId="38A4AAD3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03A44C2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66C93BA" w14:textId="77777777" w:rsidR="00421FCC" w:rsidRDefault="00421FCC" w:rsidP="00421FCC">
      <w:pPr>
        <w:shd w:val="clear" w:color="auto" w:fill="BFBFBF"/>
        <w:ind w:firstLine="480"/>
      </w:pPr>
      <w:r>
        <w:t xml:space="preserve">      "x": 2916,</w:t>
      </w:r>
    </w:p>
    <w:p w14:paraId="3E6C2AD3" w14:textId="77777777" w:rsidR="00421FCC" w:rsidRDefault="00421FCC" w:rsidP="00421FCC">
      <w:pPr>
        <w:shd w:val="clear" w:color="auto" w:fill="BFBFBF"/>
        <w:ind w:firstLine="480"/>
      </w:pPr>
      <w:r>
        <w:t xml:space="preserve">      "y": 367,</w:t>
      </w:r>
    </w:p>
    <w:p w14:paraId="56B3BBFD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483FC2DC" w14:textId="77777777" w:rsidR="00421FCC" w:rsidRDefault="00421FCC" w:rsidP="00421FCC">
      <w:pPr>
        <w:shd w:val="clear" w:color="auto" w:fill="BFBFBF"/>
        <w:ind w:firstLine="480"/>
      </w:pPr>
      <w:r>
        <w:t xml:space="preserve">      "color": 1</w:t>
      </w:r>
    </w:p>
    <w:p w14:paraId="5123459E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5132941E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C6914F3" w14:textId="77777777" w:rsidR="00421FCC" w:rsidRDefault="00421FCC" w:rsidP="00421FCC">
      <w:pPr>
        <w:shd w:val="clear" w:color="auto" w:fill="BFBFBF"/>
        <w:ind w:firstLine="480"/>
      </w:pPr>
      <w:r>
        <w:t xml:space="preserve">      "x": 2959,</w:t>
      </w:r>
    </w:p>
    <w:p w14:paraId="06555DC9" w14:textId="77777777" w:rsidR="00421FCC" w:rsidRDefault="00421FCC" w:rsidP="00421FCC">
      <w:pPr>
        <w:shd w:val="clear" w:color="auto" w:fill="BFBFBF"/>
        <w:ind w:firstLine="480"/>
      </w:pPr>
      <w:r>
        <w:t xml:space="preserve">      "y": 367,</w:t>
      </w:r>
    </w:p>
    <w:p w14:paraId="13FBA1A4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3774DE34" w14:textId="77777777" w:rsidR="00421FCC" w:rsidRDefault="00421FCC" w:rsidP="00421FCC">
      <w:pPr>
        <w:shd w:val="clear" w:color="auto" w:fill="BFBFBF"/>
        <w:ind w:firstLine="480"/>
      </w:pPr>
      <w:r>
        <w:t xml:space="preserve">      "color": 1</w:t>
      </w:r>
    </w:p>
    <w:p w14:paraId="197D51A0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7B12DB4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633356A3" w14:textId="77777777" w:rsidR="00421FCC" w:rsidRDefault="00421FCC" w:rsidP="00421FCC">
      <w:pPr>
        <w:shd w:val="clear" w:color="auto" w:fill="BFBFBF"/>
        <w:ind w:firstLine="480"/>
      </w:pPr>
      <w:r>
        <w:t xml:space="preserve">      "x": 2958,</w:t>
      </w:r>
    </w:p>
    <w:p w14:paraId="438F9BFB" w14:textId="77777777" w:rsidR="00421FCC" w:rsidRDefault="00421FCC" w:rsidP="00421FCC">
      <w:pPr>
        <w:shd w:val="clear" w:color="auto" w:fill="BFBFBF"/>
        <w:ind w:firstLine="480"/>
      </w:pPr>
      <w:r>
        <w:t xml:space="preserve">      "y": 324,</w:t>
      </w:r>
    </w:p>
    <w:p w14:paraId="775FD42E" w14:textId="77777777" w:rsidR="00421FCC" w:rsidRDefault="00421FCC" w:rsidP="00421FCC">
      <w:pPr>
        <w:shd w:val="clear" w:color="auto" w:fill="BFBFBF"/>
        <w:ind w:firstLine="480"/>
      </w:pPr>
      <w:r>
        <w:t xml:space="preserve">      "type": 4,</w:t>
      </w:r>
    </w:p>
    <w:p w14:paraId="325BED69" w14:textId="77777777" w:rsidR="00421FCC" w:rsidRDefault="00421FCC" w:rsidP="00421FCC">
      <w:pPr>
        <w:shd w:val="clear" w:color="auto" w:fill="BFBFBF"/>
        <w:ind w:firstLine="480"/>
      </w:pPr>
      <w:r>
        <w:t xml:space="preserve">      "color": 1</w:t>
      </w:r>
    </w:p>
    <w:p w14:paraId="0BAFA300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C0CDFE9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44F6CE3A" w14:textId="77777777" w:rsidR="00421FCC" w:rsidRDefault="00421FCC" w:rsidP="00421FCC">
      <w:pPr>
        <w:shd w:val="clear" w:color="auto" w:fill="BFBFBF"/>
        <w:ind w:firstLine="480"/>
      </w:pPr>
      <w:r>
        <w:t xml:space="preserve">      "x": 3087,</w:t>
      </w:r>
    </w:p>
    <w:p w14:paraId="4B526627" w14:textId="77777777" w:rsidR="00421FCC" w:rsidRDefault="00421FCC" w:rsidP="00421FCC">
      <w:pPr>
        <w:shd w:val="clear" w:color="auto" w:fill="BFBFBF"/>
        <w:ind w:firstLine="480"/>
      </w:pPr>
      <w:r>
        <w:t xml:space="preserve">      "y": 195,</w:t>
      </w:r>
    </w:p>
    <w:p w14:paraId="3325D344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4D269D29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5D681658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5,</w:t>
      </w:r>
    </w:p>
    <w:p w14:paraId="7D2E0FBF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1</w:t>
      </w:r>
    </w:p>
    <w:p w14:paraId="6B1F1429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25559D0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3F635036" w14:textId="77777777" w:rsidR="00421FCC" w:rsidRDefault="00421FCC" w:rsidP="00421FCC">
      <w:pPr>
        <w:shd w:val="clear" w:color="auto" w:fill="BFBFBF"/>
        <w:ind w:firstLine="480"/>
      </w:pPr>
      <w:r>
        <w:t xml:space="preserve">      "x": 3130,</w:t>
      </w:r>
    </w:p>
    <w:p w14:paraId="600904AD" w14:textId="77777777" w:rsidR="00421FCC" w:rsidRDefault="00421FCC" w:rsidP="00421FCC">
      <w:pPr>
        <w:shd w:val="clear" w:color="auto" w:fill="BFBFBF"/>
        <w:ind w:firstLine="480"/>
      </w:pPr>
      <w:r>
        <w:t xml:space="preserve">      "y": 195,</w:t>
      </w:r>
    </w:p>
    <w:p w14:paraId="5505519D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4818DC09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7CBE239A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5,</w:t>
      </w:r>
    </w:p>
    <w:p w14:paraId="2568BF16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1</w:t>
      </w:r>
    </w:p>
    <w:p w14:paraId="3E777773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082E430F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{</w:t>
      </w:r>
    </w:p>
    <w:p w14:paraId="71CF467A" w14:textId="77777777" w:rsidR="00421FCC" w:rsidRDefault="00421FCC" w:rsidP="00421FCC">
      <w:pPr>
        <w:shd w:val="clear" w:color="auto" w:fill="BFBFBF"/>
        <w:ind w:firstLine="480"/>
      </w:pPr>
      <w:r>
        <w:t xml:space="preserve">      "x": 3259,</w:t>
      </w:r>
    </w:p>
    <w:p w14:paraId="37CFA0B8" w14:textId="77777777" w:rsidR="00421FCC" w:rsidRDefault="00421FCC" w:rsidP="00421FCC">
      <w:pPr>
        <w:shd w:val="clear" w:color="auto" w:fill="BFBFBF"/>
        <w:ind w:firstLine="480"/>
      </w:pPr>
      <w:r>
        <w:t xml:space="preserve">      "y": 195,</w:t>
      </w:r>
    </w:p>
    <w:p w14:paraId="335589FD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739B6BE6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2C875137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4,</w:t>
      </w:r>
    </w:p>
    <w:p w14:paraId="5E436BCB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</w:t>
      </w:r>
    </w:p>
    <w:p w14:paraId="5B8B2928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04B6B847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0C83FFA" w14:textId="77777777" w:rsidR="00421FCC" w:rsidRDefault="00421FCC" w:rsidP="00421FCC">
      <w:pPr>
        <w:shd w:val="clear" w:color="auto" w:fill="BFBFBF"/>
        <w:ind w:firstLine="480"/>
      </w:pPr>
      <w:r>
        <w:t xml:space="preserve">      "x": 3259,</w:t>
      </w:r>
    </w:p>
    <w:p w14:paraId="4D4B3EE6" w14:textId="77777777" w:rsidR="00421FCC" w:rsidRDefault="00421FCC" w:rsidP="00421FCC">
      <w:pPr>
        <w:shd w:val="clear" w:color="auto" w:fill="BFBFBF"/>
        <w:ind w:firstLine="480"/>
      </w:pPr>
      <w:r>
        <w:t xml:space="preserve">      "y": 238,</w:t>
      </w:r>
    </w:p>
    <w:p w14:paraId="5AB8D8BE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005FCD0A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7649AE34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4,</w:t>
      </w:r>
    </w:p>
    <w:p w14:paraId="03ACFC3A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</w:t>
      </w:r>
    </w:p>
    <w:p w14:paraId="1E54FE2F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3DA824FF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6A00EE5" w14:textId="77777777" w:rsidR="00421FCC" w:rsidRDefault="00421FCC" w:rsidP="00421FCC">
      <w:pPr>
        <w:shd w:val="clear" w:color="auto" w:fill="BFBFBF"/>
        <w:ind w:firstLine="480"/>
      </w:pPr>
      <w:r>
        <w:t xml:space="preserve">      "x": 3259,</w:t>
      </w:r>
    </w:p>
    <w:p w14:paraId="7568533C" w14:textId="77777777" w:rsidR="00421FCC" w:rsidRDefault="00421FCC" w:rsidP="00421FCC">
      <w:pPr>
        <w:shd w:val="clear" w:color="auto" w:fill="BFBFBF"/>
        <w:ind w:firstLine="480"/>
      </w:pPr>
      <w:r>
        <w:t xml:space="preserve">      "y": 367,</w:t>
      </w:r>
    </w:p>
    <w:p w14:paraId="3E4E224D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5686C767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0B9C95AF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4,</w:t>
      </w:r>
    </w:p>
    <w:p w14:paraId="11271732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</w:t>
      </w:r>
    </w:p>
    <w:p w14:paraId="23B18A9E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D1FA4BD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1FFE297" w14:textId="77777777" w:rsidR="00421FCC" w:rsidRDefault="00421FCC" w:rsidP="00421FCC">
      <w:pPr>
        <w:shd w:val="clear" w:color="auto" w:fill="BFBFBF"/>
        <w:ind w:firstLine="480"/>
      </w:pPr>
      <w:r>
        <w:t xml:space="preserve">      "x": 3602,</w:t>
      </w:r>
    </w:p>
    <w:p w14:paraId="00A4A57C" w14:textId="77777777" w:rsidR="00421FCC" w:rsidRDefault="00421FCC" w:rsidP="00421FCC">
      <w:pPr>
        <w:shd w:val="clear" w:color="auto" w:fill="BFBFBF"/>
        <w:ind w:firstLine="480"/>
      </w:pPr>
      <w:r>
        <w:t xml:space="preserve">      "y": 281,</w:t>
      </w:r>
    </w:p>
    <w:p w14:paraId="476D2571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41423E03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2551D5DA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6,</w:t>
      </w:r>
    </w:p>
    <w:p w14:paraId="4F85E117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</w:t>
      </w:r>
    </w:p>
    <w:p w14:paraId="5E19017A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005A8229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B401465" w14:textId="77777777" w:rsidR="00421FCC" w:rsidRDefault="00421FCC" w:rsidP="00421FCC">
      <w:pPr>
        <w:shd w:val="clear" w:color="auto" w:fill="BFBFBF"/>
        <w:ind w:firstLine="480"/>
      </w:pPr>
      <w:r>
        <w:t xml:space="preserve">      "x": 3602,</w:t>
      </w:r>
    </w:p>
    <w:p w14:paraId="545B34B1" w14:textId="77777777" w:rsidR="00421FCC" w:rsidRDefault="00421FCC" w:rsidP="00421FCC">
      <w:pPr>
        <w:shd w:val="clear" w:color="auto" w:fill="BFBFBF"/>
        <w:ind w:firstLine="480"/>
      </w:pPr>
      <w:r>
        <w:t xml:space="preserve">      "y": 324,</w:t>
      </w:r>
    </w:p>
    <w:p w14:paraId="4A0155E6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30492C1A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022DA93B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6,</w:t>
      </w:r>
    </w:p>
    <w:p w14:paraId="2CC1F05C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</w:t>
      </w:r>
    </w:p>
    <w:p w14:paraId="272ECE8B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49B68229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9AC4CA9" w14:textId="77777777" w:rsidR="00421FCC" w:rsidRDefault="00421FCC" w:rsidP="00421FCC">
      <w:pPr>
        <w:shd w:val="clear" w:color="auto" w:fill="BFBFBF"/>
        <w:ind w:firstLine="480"/>
      </w:pPr>
      <w:r>
        <w:t xml:space="preserve">      "x": 6218,</w:t>
      </w:r>
    </w:p>
    <w:p w14:paraId="6205F391" w14:textId="77777777" w:rsidR="00421FCC" w:rsidRDefault="00421FCC" w:rsidP="00421FCC">
      <w:pPr>
        <w:shd w:val="clear" w:color="auto" w:fill="BFBFBF"/>
        <w:ind w:firstLine="480"/>
      </w:pPr>
      <w:r>
        <w:t xml:space="preserve">      "y": 324,</w:t>
      </w:r>
    </w:p>
    <w:p w14:paraId="195DEB67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431C8D35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39620C56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5,</w:t>
      </w:r>
    </w:p>
    <w:p w14:paraId="0180102B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</w:t>
      </w:r>
    </w:p>
    <w:p w14:paraId="28F8FBB1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2DC865F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11BE463" w14:textId="77777777" w:rsidR="00421FCC" w:rsidRDefault="00421FCC" w:rsidP="00421FCC">
      <w:pPr>
        <w:shd w:val="clear" w:color="auto" w:fill="BFBFBF"/>
        <w:ind w:firstLine="480"/>
      </w:pPr>
      <w:r>
        <w:t xml:space="preserve">      "x": 6433,</w:t>
      </w:r>
    </w:p>
    <w:p w14:paraId="76155B31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  "y": 324,</w:t>
      </w:r>
    </w:p>
    <w:p w14:paraId="2C584D9B" w14:textId="77777777" w:rsidR="00421FCC" w:rsidRDefault="00421FCC" w:rsidP="00421FCC">
      <w:pPr>
        <w:shd w:val="clear" w:color="auto" w:fill="BFBFBF"/>
        <w:ind w:firstLine="480"/>
      </w:pPr>
      <w:r>
        <w:t xml:space="preserve">      "type": 4,</w:t>
      </w:r>
    </w:p>
    <w:p w14:paraId="52A5EEE0" w14:textId="77777777" w:rsidR="00421FCC" w:rsidRDefault="00421FCC" w:rsidP="00421FCC">
      <w:pPr>
        <w:shd w:val="clear" w:color="auto" w:fill="BFBFBF"/>
        <w:ind w:firstLine="480"/>
      </w:pPr>
      <w:r>
        <w:t xml:space="preserve">      "color": 1</w:t>
      </w:r>
    </w:p>
    <w:p w14:paraId="42C9F0B9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5824D1E1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7949B6D" w14:textId="77777777" w:rsidR="00421FCC" w:rsidRDefault="00421FCC" w:rsidP="00421FCC">
      <w:pPr>
        <w:shd w:val="clear" w:color="auto" w:fill="BFBFBF"/>
        <w:ind w:firstLine="480"/>
      </w:pPr>
      <w:r>
        <w:t xml:space="preserve">      "x": 6860,</w:t>
      </w:r>
    </w:p>
    <w:p w14:paraId="3B1B73A6" w14:textId="77777777" w:rsidR="00421FCC" w:rsidRDefault="00421FCC" w:rsidP="00421FCC">
      <w:pPr>
        <w:shd w:val="clear" w:color="auto" w:fill="BFBFBF"/>
        <w:ind w:firstLine="480"/>
      </w:pPr>
      <w:r>
        <w:t xml:space="preserve">      "y": 410,</w:t>
      </w:r>
    </w:p>
    <w:p w14:paraId="273072FC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08B7F28F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13E11698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17,</w:t>
      </w:r>
    </w:p>
    <w:p w14:paraId="3D2C7300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</w:t>
      </w:r>
    </w:p>
    <w:p w14:paraId="6D44A02A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CC14AF0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E64D7BE" w14:textId="77777777" w:rsidR="00421FCC" w:rsidRDefault="00421FCC" w:rsidP="00421FCC">
      <w:pPr>
        <w:shd w:val="clear" w:color="auto" w:fill="BFBFBF"/>
        <w:ind w:firstLine="480"/>
      </w:pPr>
      <w:r>
        <w:t xml:space="preserve">      "x": 6860,</w:t>
      </w:r>
    </w:p>
    <w:p w14:paraId="1DB565EC" w14:textId="77777777" w:rsidR="00421FCC" w:rsidRDefault="00421FCC" w:rsidP="00421FCC">
      <w:pPr>
        <w:shd w:val="clear" w:color="auto" w:fill="BFBFBF"/>
        <w:ind w:firstLine="480"/>
      </w:pPr>
      <w:r>
        <w:t xml:space="preserve">      "y": 453,</w:t>
      </w:r>
    </w:p>
    <w:p w14:paraId="5313D6AA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3B1F1FFC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341AD36D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17,</w:t>
      </w:r>
    </w:p>
    <w:p w14:paraId="042DBE04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</w:t>
      </w:r>
    </w:p>
    <w:p w14:paraId="69DF4284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3507C275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05BBC9B1" w14:textId="77777777" w:rsidR="00421FCC" w:rsidRDefault="00421FCC" w:rsidP="00421FCC">
      <w:pPr>
        <w:shd w:val="clear" w:color="auto" w:fill="BFBFBF"/>
        <w:ind w:firstLine="480"/>
      </w:pPr>
      <w:r>
        <w:t xml:space="preserve">      "x": 6860,</w:t>
      </w:r>
    </w:p>
    <w:p w14:paraId="10352DD9" w14:textId="77777777" w:rsidR="00421FCC" w:rsidRDefault="00421FCC" w:rsidP="00421FCC">
      <w:pPr>
        <w:shd w:val="clear" w:color="auto" w:fill="BFBFBF"/>
        <w:ind w:firstLine="480"/>
      </w:pPr>
      <w:r>
        <w:t xml:space="preserve">      "y": 496,</w:t>
      </w:r>
    </w:p>
    <w:p w14:paraId="632C8731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3E4B46D5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68E91FA9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17,</w:t>
      </w:r>
    </w:p>
    <w:p w14:paraId="52707EC5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</w:t>
      </w:r>
    </w:p>
    <w:p w14:paraId="40BC2661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0D1936C6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B57141C" w14:textId="77777777" w:rsidR="00421FCC" w:rsidRDefault="00421FCC" w:rsidP="00421FCC">
      <w:pPr>
        <w:shd w:val="clear" w:color="auto" w:fill="BFBFBF"/>
        <w:ind w:firstLine="480"/>
      </w:pPr>
      <w:r>
        <w:t xml:space="preserve">      "x": 6903,</w:t>
      </w:r>
    </w:p>
    <w:p w14:paraId="76AB4944" w14:textId="77777777" w:rsidR="00421FCC" w:rsidRDefault="00421FCC" w:rsidP="00421FCC">
      <w:pPr>
        <w:shd w:val="clear" w:color="auto" w:fill="BFBFBF"/>
        <w:ind w:firstLine="480"/>
      </w:pPr>
      <w:r>
        <w:t xml:space="preserve">      "y": 66,</w:t>
      </w:r>
    </w:p>
    <w:p w14:paraId="2426A067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78E45C11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6BACF168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7,</w:t>
      </w:r>
    </w:p>
    <w:p w14:paraId="64B61F16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</w:t>
      </w:r>
    </w:p>
    <w:p w14:paraId="39D37605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00636E4B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018AE9DF" w14:textId="77777777" w:rsidR="00421FCC" w:rsidRDefault="00421FCC" w:rsidP="00421FCC">
      <w:pPr>
        <w:shd w:val="clear" w:color="auto" w:fill="BFBFBF"/>
        <w:ind w:firstLine="480"/>
      </w:pPr>
      <w:r>
        <w:t xml:space="preserve">      "x": 7290,</w:t>
      </w:r>
    </w:p>
    <w:p w14:paraId="493AD373" w14:textId="77777777" w:rsidR="00421FCC" w:rsidRDefault="00421FCC" w:rsidP="00421FCC">
      <w:pPr>
        <w:shd w:val="clear" w:color="auto" w:fill="BFBFBF"/>
        <w:ind w:firstLine="480"/>
      </w:pPr>
      <w:r>
        <w:t xml:space="preserve">      "y": 66,</w:t>
      </w:r>
    </w:p>
    <w:p w14:paraId="70CEB6E8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454BD66C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096DB5B2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17,</w:t>
      </w:r>
    </w:p>
    <w:p w14:paraId="50E01394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</w:t>
      </w:r>
    </w:p>
    <w:p w14:paraId="3F5BEB29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445947EE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30294C9B" w14:textId="77777777" w:rsidR="00421FCC" w:rsidRDefault="00421FCC" w:rsidP="00421FCC">
      <w:pPr>
        <w:shd w:val="clear" w:color="auto" w:fill="BFBFBF"/>
        <w:ind w:firstLine="480"/>
      </w:pPr>
      <w:r>
        <w:t xml:space="preserve">      "x": 7290,</w:t>
      </w:r>
    </w:p>
    <w:p w14:paraId="3B6C934D" w14:textId="77777777" w:rsidR="00421FCC" w:rsidRDefault="00421FCC" w:rsidP="00421FCC">
      <w:pPr>
        <w:shd w:val="clear" w:color="auto" w:fill="BFBFBF"/>
        <w:ind w:firstLine="480"/>
      </w:pPr>
      <w:r>
        <w:t xml:space="preserve">      "y": 109,</w:t>
      </w:r>
    </w:p>
    <w:p w14:paraId="4F5BC544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0EABA8CF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6A77BE46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7,</w:t>
      </w:r>
    </w:p>
    <w:p w14:paraId="0ECB82A9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  "direction": 0</w:t>
      </w:r>
    </w:p>
    <w:p w14:paraId="30605135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A18207D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0AA34B22" w14:textId="77777777" w:rsidR="00421FCC" w:rsidRDefault="00421FCC" w:rsidP="00421FCC">
      <w:pPr>
        <w:shd w:val="clear" w:color="auto" w:fill="BFBFBF"/>
        <w:ind w:firstLine="480"/>
      </w:pPr>
      <w:r>
        <w:t xml:space="preserve">      "x": 7290,</w:t>
      </w:r>
    </w:p>
    <w:p w14:paraId="3586043C" w14:textId="77777777" w:rsidR="00421FCC" w:rsidRDefault="00421FCC" w:rsidP="00421FCC">
      <w:pPr>
        <w:shd w:val="clear" w:color="auto" w:fill="BFBFBF"/>
        <w:ind w:firstLine="480"/>
      </w:pPr>
      <w:r>
        <w:t xml:space="preserve">      "y": 152,</w:t>
      </w:r>
    </w:p>
    <w:p w14:paraId="715D4411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22092AF3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54C17FF9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7,</w:t>
      </w:r>
    </w:p>
    <w:p w14:paraId="1E57492D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</w:t>
      </w:r>
    </w:p>
    <w:p w14:paraId="159F1566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3049990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3283E2EF" w14:textId="77777777" w:rsidR="00421FCC" w:rsidRDefault="00421FCC" w:rsidP="00421FCC">
      <w:pPr>
        <w:shd w:val="clear" w:color="auto" w:fill="BFBFBF"/>
        <w:ind w:firstLine="480"/>
      </w:pPr>
      <w:r>
        <w:t xml:space="preserve">      "x": 7290,</w:t>
      </w:r>
    </w:p>
    <w:p w14:paraId="08A5B874" w14:textId="77777777" w:rsidR="00421FCC" w:rsidRDefault="00421FCC" w:rsidP="00421FCC">
      <w:pPr>
        <w:shd w:val="clear" w:color="auto" w:fill="BFBFBF"/>
        <w:ind w:firstLine="480"/>
      </w:pPr>
      <w:r>
        <w:t xml:space="preserve">      "y": 195,</w:t>
      </w:r>
    </w:p>
    <w:p w14:paraId="58A1F482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582E0C2C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7995D1DE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7,</w:t>
      </w:r>
    </w:p>
    <w:p w14:paraId="03A12258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</w:t>
      </w:r>
    </w:p>
    <w:p w14:paraId="57AF44A3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9E903AB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B3EAAE2" w14:textId="77777777" w:rsidR="00421FCC" w:rsidRDefault="00421FCC" w:rsidP="00421FCC">
      <w:pPr>
        <w:shd w:val="clear" w:color="auto" w:fill="BFBFBF"/>
        <w:ind w:firstLine="480"/>
      </w:pPr>
      <w:r>
        <w:t xml:space="preserve">      "x": 7290,</w:t>
      </w:r>
    </w:p>
    <w:p w14:paraId="2E2E925E" w14:textId="77777777" w:rsidR="00421FCC" w:rsidRDefault="00421FCC" w:rsidP="00421FCC">
      <w:pPr>
        <w:shd w:val="clear" w:color="auto" w:fill="BFBFBF"/>
        <w:ind w:firstLine="480"/>
      </w:pPr>
      <w:r>
        <w:t xml:space="preserve">      "y": 238,</w:t>
      </w:r>
    </w:p>
    <w:p w14:paraId="4BB1FA23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05D5F054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7B71714C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7,</w:t>
      </w:r>
    </w:p>
    <w:p w14:paraId="4A1465F2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</w:t>
      </w:r>
    </w:p>
    <w:p w14:paraId="0B97E024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5C7E75C8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A79560A" w14:textId="77777777" w:rsidR="00421FCC" w:rsidRDefault="00421FCC" w:rsidP="00421FCC">
      <w:pPr>
        <w:shd w:val="clear" w:color="auto" w:fill="BFBFBF"/>
        <w:ind w:firstLine="480"/>
      </w:pPr>
      <w:r>
        <w:t xml:space="preserve">      "x": 7290,</w:t>
      </w:r>
    </w:p>
    <w:p w14:paraId="1BE6BC6A" w14:textId="77777777" w:rsidR="00421FCC" w:rsidRDefault="00421FCC" w:rsidP="00421FCC">
      <w:pPr>
        <w:shd w:val="clear" w:color="auto" w:fill="BFBFBF"/>
        <w:ind w:firstLine="480"/>
      </w:pPr>
      <w:r>
        <w:t xml:space="preserve">      "y": 281,</w:t>
      </w:r>
    </w:p>
    <w:p w14:paraId="7DD6EEDE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3996BBFA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66B62D13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7,</w:t>
      </w:r>
    </w:p>
    <w:p w14:paraId="75EC2823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</w:t>
      </w:r>
    </w:p>
    <w:p w14:paraId="7FCCB8AD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BD5CFB0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048D831C" w14:textId="77777777" w:rsidR="00421FCC" w:rsidRDefault="00421FCC" w:rsidP="00421FCC">
      <w:pPr>
        <w:shd w:val="clear" w:color="auto" w:fill="BFBFBF"/>
        <w:ind w:firstLine="480"/>
      </w:pPr>
      <w:r>
        <w:t xml:space="preserve">      "x": 7290,</w:t>
      </w:r>
    </w:p>
    <w:p w14:paraId="43EB7980" w14:textId="77777777" w:rsidR="00421FCC" w:rsidRDefault="00421FCC" w:rsidP="00421FCC">
      <w:pPr>
        <w:shd w:val="clear" w:color="auto" w:fill="BFBFBF"/>
        <w:ind w:firstLine="480"/>
      </w:pPr>
      <w:r>
        <w:t xml:space="preserve">      "y": 324,</w:t>
      </w:r>
    </w:p>
    <w:p w14:paraId="3BA10369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2B0C99CE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1D753254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7,</w:t>
      </w:r>
    </w:p>
    <w:p w14:paraId="341886B9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</w:t>
      </w:r>
    </w:p>
    <w:p w14:paraId="2BF5489E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BEF8DF7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30264241" w14:textId="77777777" w:rsidR="00421FCC" w:rsidRDefault="00421FCC" w:rsidP="00421FCC">
      <w:pPr>
        <w:shd w:val="clear" w:color="auto" w:fill="BFBFBF"/>
        <w:ind w:firstLine="480"/>
      </w:pPr>
      <w:r>
        <w:t xml:space="preserve">      "x": 7290,</w:t>
      </w:r>
    </w:p>
    <w:p w14:paraId="46C88577" w14:textId="77777777" w:rsidR="00421FCC" w:rsidRDefault="00421FCC" w:rsidP="00421FCC">
      <w:pPr>
        <w:shd w:val="clear" w:color="auto" w:fill="BFBFBF"/>
        <w:ind w:firstLine="480"/>
      </w:pPr>
      <w:r>
        <w:t xml:space="preserve">      "y": 367,</w:t>
      </w:r>
    </w:p>
    <w:p w14:paraId="15B4F582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5A3B3672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2CA4926D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7,</w:t>
      </w:r>
    </w:p>
    <w:p w14:paraId="40921F5D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</w:t>
      </w:r>
    </w:p>
    <w:p w14:paraId="40C9FC5D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FE363DD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{</w:t>
      </w:r>
    </w:p>
    <w:p w14:paraId="717AD439" w14:textId="77777777" w:rsidR="00421FCC" w:rsidRDefault="00421FCC" w:rsidP="00421FCC">
      <w:pPr>
        <w:shd w:val="clear" w:color="auto" w:fill="BFBFBF"/>
        <w:ind w:firstLine="480"/>
      </w:pPr>
      <w:r>
        <w:t xml:space="preserve">      "x": 8140,</w:t>
      </w:r>
    </w:p>
    <w:p w14:paraId="102C7EBA" w14:textId="77777777" w:rsidR="00421FCC" w:rsidRDefault="00421FCC" w:rsidP="00421FCC">
      <w:pPr>
        <w:shd w:val="clear" w:color="auto" w:fill="BFBFBF"/>
        <w:ind w:firstLine="480"/>
      </w:pPr>
      <w:r>
        <w:t xml:space="preserve">      "y": 66,</w:t>
      </w:r>
    </w:p>
    <w:p w14:paraId="16066E54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0FC34E4E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529FCC3E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11,</w:t>
      </w:r>
    </w:p>
    <w:p w14:paraId="576B526B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1</w:t>
      </w:r>
    </w:p>
    <w:p w14:paraId="4B45C24A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4E3B6E8B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590CA648" w14:textId="77777777" w:rsidR="00421FCC" w:rsidRDefault="00421FCC" w:rsidP="00421FCC">
      <w:pPr>
        <w:shd w:val="clear" w:color="auto" w:fill="BFBFBF"/>
        <w:ind w:firstLine="480"/>
      </w:pPr>
      <w:r>
        <w:t xml:space="preserve">      "x": 8183,</w:t>
      </w:r>
    </w:p>
    <w:p w14:paraId="5554058D" w14:textId="77777777" w:rsidR="00421FCC" w:rsidRDefault="00421FCC" w:rsidP="00421FCC">
      <w:pPr>
        <w:shd w:val="clear" w:color="auto" w:fill="BFBFBF"/>
        <w:ind w:firstLine="480"/>
      </w:pPr>
      <w:r>
        <w:t xml:space="preserve">      "y": 66,</w:t>
      </w:r>
    </w:p>
    <w:p w14:paraId="1365D38F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4471C68D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5BDAF280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11,</w:t>
      </w:r>
    </w:p>
    <w:p w14:paraId="79960C30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1</w:t>
      </w:r>
    </w:p>
    <w:p w14:paraId="0C5E78AA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F47C28A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EFEE520" w14:textId="77777777" w:rsidR="00421FCC" w:rsidRDefault="00421FCC" w:rsidP="00421FCC">
      <w:pPr>
        <w:shd w:val="clear" w:color="auto" w:fill="BFBFBF"/>
        <w:ind w:firstLine="480"/>
      </w:pPr>
      <w:r>
        <w:t xml:space="preserve">      "x": 9863,</w:t>
      </w:r>
    </w:p>
    <w:p w14:paraId="33A8D0EC" w14:textId="77777777" w:rsidR="00421FCC" w:rsidRDefault="00421FCC" w:rsidP="00421FCC">
      <w:pPr>
        <w:shd w:val="clear" w:color="auto" w:fill="BFBFBF"/>
        <w:ind w:firstLine="480"/>
      </w:pPr>
      <w:r>
        <w:t xml:space="preserve">      "y": 66,</w:t>
      </w:r>
    </w:p>
    <w:p w14:paraId="6E63AE78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01292F67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240C34FF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11,</w:t>
      </w:r>
    </w:p>
    <w:p w14:paraId="0359E56C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1</w:t>
      </w:r>
    </w:p>
    <w:p w14:paraId="2AC3037D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669AACA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6EC9D771" w14:textId="77777777" w:rsidR="00421FCC" w:rsidRDefault="00421FCC" w:rsidP="00421FCC">
      <w:pPr>
        <w:shd w:val="clear" w:color="auto" w:fill="BFBFBF"/>
        <w:ind w:firstLine="480"/>
      </w:pPr>
      <w:r>
        <w:t xml:space="preserve">      "x": 9992,</w:t>
      </w:r>
    </w:p>
    <w:p w14:paraId="505AFA41" w14:textId="77777777" w:rsidR="00421FCC" w:rsidRDefault="00421FCC" w:rsidP="00421FCC">
      <w:pPr>
        <w:shd w:val="clear" w:color="auto" w:fill="BFBFBF"/>
        <w:ind w:firstLine="480"/>
      </w:pPr>
      <w:r>
        <w:t xml:space="preserve">      "y": 66,</w:t>
      </w:r>
    </w:p>
    <w:p w14:paraId="4D3F7CEF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17A8B731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3E888886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12,</w:t>
      </w:r>
    </w:p>
    <w:p w14:paraId="16EA5F96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</w:t>
      </w:r>
    </w:p>
    <w:p w14:paraId="3861CE57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B35B913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709BCBB" w14:textId="77777777" w:rsidR="00421FCC" w:rsidRDefault="00421FCC" w:rsidP="00421FCC">
      <w:pPr>
        <w:shd w:val="clear" w:color="auto" w:fill="BFBFBF"/>
        <w:ind w:firstLine="480"/>
      </w:pPr>
      <w:r>
        <w:t xml:space="preserve">      "x": 9992,</w:t>
      </w:r>
    </w:p>
    <w:p w14:paraId="4B9A3FEE" w14:textId="77777777" w:rsidR="00421FCC" w:rsidRDefault="00421FCC" w:rsidP="00421FCC">
      <w:pPr>
        <w:shd w:val="clear" w:color="auto" w:fill="BFBFBF"/>
        <w:ind w:firstLine="480"/>
      </w:pPr>
      <w:r>
        <w:t xml:space="preserve">      "y": 109,</w:t>
      </w:r>
    </w:p>
    <w:p w14:paraId="779359CF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6AE95DEC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15C50D2A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12,</w:t>
      </w:r>
    </w:p>
    <w:p w14:paraId="4396C36C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</w:t>
      </w:r>
    </w:p>
    <w:p w14:paraId="09D3E4CC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0FD226E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A1E91E8" w14:textId="77777777" w:rsidR="00421FCC" w:rsidRDefault="00421FCC" w:rsidP="00421FCC">
      <w:pPr>
        <w:shd w:val="clear" w:color="auto" w:fill="BFBFBF"/>
        <w:ind w:firstLine="480"/>
      </w:pPr>
      <w:r>
        <w:t xml:space="preserve">      "x": 9992,</w:t>
      </w:r>
    </w:p>
    <w:p w14:paraId="71D030BE" w14:textId="77777777" w:rsidR="00421FCC" w:rsidRDefault="00421FCC" w:rsidP="00421FCC">
      <w:pPr>
        <w:shd w:val="clear" w:color="auto" w:fill="BFBFBF"/>
        <w:ind w:firstLine="480"/>
      </w:pPr>
      <w:r>
        <w:t xml:space="preserve">      "y": 152,</w:t>
      </w:r>
    </w:p>
    <w:p w14:paraId="5AEAE374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0024D1DB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1F936393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12,</w:t>
      </w:r>
    </w:p>
    <w:p w14:paraId="745FCDE6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</w:t>
      </w:r>
    </w:p>
    <w:p w14:paraId="1A6AF46E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42FEDD0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0DC313D7" w14:textId="77777777" w:rsidR="00421FCC" w:rsidRDefault="00421FCC" w:rsidP="00421FCC">
      <w:pPr>
        <w:shd w:val="clear" w:color="auto" w:fill="BFBFBF"/>
        <w:ind w:firstLine="480"/>
      </w:pPr>
      <w:r>
        <w:t xml:space="preserve">      "x": 9992,</w:t>
      </w:r>
    </w:p>
    <w:p w14:paraId="0FDCD954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  "y": 195,</w:t>
      </w:r>
    </w:p>
    <w:p w14:paraId="268A242A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1C9A1F06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5FA4F2C2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12,</w:t>
      </w:r>
    </w:p>
    <w:p w14:paraId="5601E48D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</w:t>
      </w:r>
    </w:p>
    <w:p w14:paraId="21A9DA87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0C3136B3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570C39B5" w14:textId="77777777" w:rsidR="00421FCC" w:rsidRDefault="00421FCC" w:rsidP="00421FCC">
      <w:pPr>
        <w:shd w:val="clear" w:color="auto" w:fill="BFBFBF"/>
        <w:ind w:firstLine="480"/>
      </w:pPr>
      <w:r>
        <w:t xml:space="preserve">      "x": 9992,</w:t>
      </w:r>
    </w:p>
    <w:p w14:paraId="0B0EB5F1" w14:textId="77777777" w:rsidR="00421FCC" w:rsidRDefault="00421FCC" w:rsidP="00421FCC">
      <w:pPr>
        <w:shd w:val="clear" w:color="auto" w:fill="BFBFBF"/>
        <w:ind w:firstLine="480"/>
      </w:pPr>
      <w:r>
        <w:t xml:space="preserve">      "y": 367,</w:t>
      </w:r>
    </w:p>
    <w:p w14:paraId="4E668237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4D9E6381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505C1870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12,</w:t>
      </w:r>
    </w:p>
    <w:p w14:paraId="782272F3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</w:t>
      </w:r>
    </w:p>
    <w:p w14:paraId="5CA0D48E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107243A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A059A57" w14:textId="77777777" w:rsidR="00421FCC" w:rsidRDefault="00421FCC" w:rsidP="00421FCC">
      <w:pPr>
        <w:shd w:val="clear" w:color="auto" w:fill="BFBFBF"/>
        <w:ind w:firstLine="480"/>
      </w:pPr>
      <w:r>
        <w:t xml:space="preserve">      "x": 10508,</w:t>
      </w:r>
    </w:p>
    <w:p w14:paraId="33FECA35" w14:textId="77777777" w:rsidR="00421FCC" w:rsidRDefault="00421FCC" w:rsidP="00421FCC">
      <w:pPr>
        <w:shd w:val="clear" w:color="auto" w:fill="BFBFBF"/>
        <w:ind w:firstLine="480"/>
      </w:pPr>
      <w:r>
        <w:t xml:space="preserve">      "y": 66,</w:t>
      </w:r>
    </w:p>
    <w:p w14:paraId="50A01B7C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294B41C9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47277869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9,</w:t>
      </w:r>
    </w:p>
    <w:p w14:paraId="50433D6B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1</w:t>
      </w:r>
    </w:p>
    <w:p w14:paraId="3E981394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B33E935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41868B4B" w14:textId="77777777" w:rsidR="00421FCC" w:rsidRDefault="00421FCC" w:rsidP="00421FCC">
      <w:pPr>
        <w:shd w:val="clear" w:color="auto" w:fill="BFBFBF"/>
        <w:ind w:firstLine="480"/>
      </w:pPr>
      <w:r>
        <w:t xml:space="preserve">      "x": 10551,</w:t>
      </w:r>
    </w:p>
    <w:p w14:paraId="619A8B98" w14:textId="77777777" w:rsidR="00421FCC" w:rsidRDefault="00421FCC" w:rsidP="00421FCC">
      <w:pPr>
        <w:shd w:val="clear" w:color="auto" w:fill="BFBFBF"/>
        <w:ind w:firstLine="480"/>
      </w:pPr>
      <w:r>
        <w:t xml:space="preserve">      "y": 66,</w:t>
      </w:r>
    </w:p>
    <w:p w14:paraId="00EA2DC6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32EAB975" w14:textId="77777777" w:rsidR="00421FCC" w:rsidRDefault="00421FCC" w:rsidP="00421FCC">
      <w:pPr>
        <w:shd w:val="clear" w:color="auto" w:fill="BFBFBF"/>
        <w:ind w:firstLine="480"/>
      </w:pPr>
      <w:r>
        <w:t xml:space="preserve">      "color": 1,</w:t>
      </w:r>
    </w:p>
    <w:p w14:paraId="71D97DA4" w14:textId="77777777" w:rsidR="00421FCC" w:rsidRDefault="00421FCC" w:rsidP="00421FCC">
      <w:pPr>
        <w:shd w:val="clear" w:color="auto" w:fill="BFBFBF"/>
        <w:ind w:firstLine="480"/>
      </w:pPr>
      <w:r>
        <w:t xml:space="preserve">      "brick_num": 9,</w:t>
      </w:r>
    </w:p>
    <w:p w14:paraId="3FB5F480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1</w:t>
      </w:r>
    </w:p>
    <w:p w14:paraId="4271B4BB" w14:textId="77777777" w:rsidR="00421FCC" w:rsidRDefault="00421FCC" w:rsidP="00421FCC">
      <w:pPr>
        <w:shd w:val="clear" w:color="auto" w:fill="BFBFBF"/>
        <w:ind w:firstLine="480"/>
      </w:pPr>
      <w:r>
        <w:t xml:space="preserve">    }</w:t>
      </w:r>
    </w:p>
    <w:p w14:paraId="1F2F48CC" w14:textId="77777777" w:rsidR="00421FCC" w:rsidRDefault="00421FCC" w:rsidP="00421FCC">
      <w:pPr>
        <w:shd w:val="clear" w:color="auto" w:fill="BFBFBF"/>
        <w:ind w:firstLine="480"/>
      </w:pPr>
      <w:r>
        <w:t xml:space="preserve">  ],</w:t>
      </w:r>
    </w:p>
    <w:p w14:paraId="74086BEF" w14:textId="77777777" w:rsidR="00421FCC" w:rsidRDefault="00421FCC" w:rsidP="00421FCC">
      <w:pPr>
        <w:shd w:val="clear" w:color="auto" w:fill="BFBFBF"/>
        <w:ind w:firstLine="480"/>
      </w:pPr>
      <w:r>
        <w:t xml:space="preserve">  "box": [</w:t>
      </w:r>
    </w:p>
    <w:p w14:paraId="0221A803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60373C0D" w14:textId="77777777" w:rsidR="00421FCC" w:rsidRDefault="00421FCC" w:rsidP="00421FCC">
      <w:pPr>
        <w:shd w:val="clear" w:color="auto" w:fill="BFBFBF"/>
        <w:ind w:firstLine="480"/>
      </w:pPr>
      <w:r>
        <w:t xml:space="preserve">      "x": 426,</w:t>
      </w:r>
    </w:p>
    <w:p w14:paraId="4207AB12" w14:textId="77777777" w:rsidR="00421FCC" w:rsidRDefault="00421FCC" w:rsidP="00421FCC">
      <w:pPr>
        <w:shd w:val="clear" w:color="auto" w:fill="BFBFBF"/>
        <w:ind w:firstLine="480"/>
      </w:pPr>
      <w:r>
        <w:t xml:space="preserve">      "y": 367,</w:t>
      </w:r>
    </w:p>
    <w:p w14:paraId="3B3AB50B" w14:textId="77777777" w:rsidR="00421FCC" w:rsidRDefault="00421FCC" w:rsidP="00421FCC">
      <w:pPr>
        <w:shd w:val="clear" w:color="auto" w:fill="BFBFBF"/>
        <w:ind w:firstLine="480"/>
      </w:pPr>
      <w:r>
        <w:t xml:space="preserve">      "type": 3</w:t>
      </w:r>
    </w:p>
    <w:p w14:paraId="5640493A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B4614ED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4A9DC6A7" w14:textId="77777777" w:rsidR="00421FCC" w:rsidRDefault="00421FCC" w:rsidP="00421FCC">
      <w:pPr>
        <w:shd w:val="clear" w:color="auto" w:fill="BFBFBF"/>
        <w:ind w:firstLine="480"/>
      </w:pPr>
      <w:r>
        <w:t xml:space="preserve">      "x": 470,</w:t>
      </w:r>
    </w:p>
    <w:p w14:paraId="21DAC691" w14:textId="77777777" w:rsidR="00421FCC" w:rsidRDefault="00421FCC" w:rsidP="00421FCC">
      <w:pPr>
        <w:shd w:val="clear" w:color="auto" w:fill="BFBFBF"/>
        <w:ind w:firstLine="480"/>
      </w:pPr>
      <w:r>
        <w:t xml:space="preserve">      "y": 367,</w:t>
      </w:r>
    </w:p>
    <w:p w14:paraId="6100709B" w14:textId="77777777" w:rsidR="00421FCC" w:rsidRDefault="00421FCC" w:rsidP="00421FCC">
      <w:pPr>
        <w:shd w:val="clear" w:color="auto" w:fill="BFBFBF"/>
        <w:ind w:firstLine="480"/>
      </w:pPr>
      <w:r>
        <w:t xml:space="preserve">      "type": 1</w:t>
      </w:r>
    </w:p>
    <w:p w14:paraId="68ECD288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0559EA5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4FB407B7" w14:textId="77777777" w:rsidR="00421FCC" w:rsidRDefault="00421FCC" w:rsidP="00421FCC">
      <w:pPr>
        <w:shd w:val="clear" w:color="auto" w:fill="BFBFBF"/>
        <w:ind w:firstLine="480"/>
      </w:pPr>
      <w:r>
        <w:t xml:space="preserve">      "x": 514,</w:t>
      </w:r>
    </w:p>
    <w:p w14:paraId="4898E746" w14:textId="77777777" w:rsidR="00421FCC" w:rsidRDefault="00421FCC" w:rsidP="00421FCC">
      <w:pPr>
        <w:shd w:val="clear" w:color="auto" w:fill="BFBFBF"/>
        <w:ind w:firstLine="480"/>
      </w:pPr>
      <w:r>
        <w:t xml:space="preserve">      "y": 367,</w:t>
      </w:r>
    </w:p>
    <w:p w14:paraId="2CED4292" w14:textId="77777777" w:rsidR="00421FCC" w:rsidRDefault="00421FCC" w:rsidP="00421FCC">
      <w:pPr>
        <w:shd w:val="clear" w:color="auto" w:fill="BFBFBF"/>
        <w:ind w:firstLine="480"/>
      </w:pPr>
      <w:r>
        <w:t xml:space="preserve">      "type": 1</w:t>
      </w:r>
    </w:p>
    <w:p w14:paraId="251FA239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499F2D9D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AA5AFC1" w14:textId="77777777" w:rsidR="00421FCC" w:rsidRDefault="00421FCC" w:rsidP="00421FCC">
      <w:pPr>
        <w:shd w:val="clear" w:color="auto" w:fill="BFBFBF"/>
        <w:ind w:firstLine="480"/>
      </w:pPr>
      <w:r>
        <w:t xml:space="preserve">      "x": 556,</w:t>
      </w:r>
    </w:p>
    <w:p w14:paraId="41548982" w14:textId="77777777" w:rsidR="00421FCC" w:rsidRDefault="00421FCC" w:rsidP="00421FCC">
      <w:pPr>
        <w:shd w:val="clear" w:color="auto" w:fill="BFBFBF"/>
        <w:ind w:firstLine="480"/>
      </w:pPr>
      <w:r>
        <w:t xml:space="preserve">      "y": 367,</w:t>
      </w:r>
    </w:p>
    <w:p w14:paraId="632C0695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  "type": 1</w:t>
      </w:r>
    </w:p>
    <w:p w14:paraId="2B057179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0ADF05A7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8E89137" w14:textId="77777777" w:rsidR="00421FCC" w:rsidRDefault="00421FCC" w:rsidP="00421FCC">
      <w:pPr>
        <w:shd w:val="clear" w:color="auto" w:fill="BFBFBF"/>
        <w:ind w:firstLine="480"/>
      </w:pPr>
      <w:r>
        <w:t xml:space="preserve">      "x": 598,</w:t>
      </w:r>
    </w:p>
    <w:p w14:paraId="7D17B1A2" w14:textId="77777777" w:rsidR="00421FCC" w:rsidRDefault="00421FCC" w:rsidP="00421FCC">
      <w:pPr>
        <w:shd w:val="clear" w:color="auto" w:fill="BFBFBF"/>
        <w:ind w:firstLine="480"/>
      </w:pPr>
      <w:r>
        <w:t xml:space="preserve">      "y": 367,</w:t>
      </w:r>
    </w:p>
    <w:p w14:paraId="11069F12" w14:textId="77777777" w:rsidR="00421FCC" w:rsidRDefault="00421FCC" w:rsidP="00421FCC">
      <w:pPr>
        <w:shd w:val="clear" w:color="auto" w:fill="BFBFBF"/>
        <w:ind w:firstLine="480"/>
      </w:pPr>
      <w:r>
        <w:t xml:space="preserve">      "type": 1</w:t>
      </w:r>
    </w:p>
    <w:p w14:paraId="46113BE6" w14:textId="77777777" w:rsidR="00421FCC" w:rsidRDefault="00421FCC" w:rsidP="00421FCC">
      <w:pPr>
        <w:shd w:val="clear" w:color="auto" w:fill="BFBFBF"/>
        <w:ind w:firstLine="480"/>
      </w:pPr>
      <w:r>
        <w:t xml:space="preserve">    }</w:t>
      </w:r>
    </w:p>
    <w:p w14:paraId="1E33AF8A" w14:textId="77777777" w:rsidR="00421FCC" w:rsidRDefault="00421FCC" w:rsidP="00421FCC">
      <w:pPr>
        <w:shd w:val="clear" w:color="auto" w:fill="BFBFBF"/>
        <w:ind w:firstLine="480"/>
      </w:pPr>
      <w:r>
        <w:t xml:space="preserve">  ],</w:t>
      </w:r>
    </w:p>
    <w:p w14:paraId="3FE1F176" w14:textId="77777777" w:rsidR="00421FCC" w:rsidRDefault="00421FCC" w:rsidP="00421FCC">
      <w:pPr>
        <w:shd w:val="clear" w:color="auto" w:fill="BFBFBF"/>
        <w:ind w:firstLine="480"/>
      </w:pPr>
      <w:r>
        <w:t xml:space="preserve">  "enemy": [</w:t>
      </w:r>
    </w:p>
    <w:p w14:paraId="59F91BC6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44AB67F3" w14:textId="77777777" w:rsidR="00421FCC" w:rsidRDefault="00421FCC" w:rsidP="00421FCC">
      <w:pPr>
        <w:shd w:val="clear" w:color="auto" w:fill="BFBFBF"/>
        <w:ind w:firstLine="480"/>
      </w:pPr>
      <w:r>
        <w:t xml:space="preserve">      "0": [</w:t>
      </w:r>
    </w:p>
    <w:p w14:paraId="7EBFBA21" w14:textId="77777777" w:rsidR="00421FCC" w:rsidRDefault="00421FCC" w:rsidP="00421FCC">
      <w:pPr>
        <w:shd w:val="clear" w:color="auto" w:fill="BFBFBF"/>
        <w:ind w:firstLine="480"/>
      </w:pPr>
      <w:r>
        <w:t xml:space="preserve">        {</w:t>
      </w:r>
    </w:p>
    <w:p w14:paraId="1C547090" w14:textId="77777777" w:rsidR="00421FCC" w:rsidRDefault="00421FCC" w:rsidP="00421FCC">
      <w:pPr>
        <w:shd w:val="clear" w:color="auto" w:fill="BFBFBF"/>
        <w:ind w:firstLine="480"/>
      </w:pPr>
      <w:r>
        <w:t xml:space="preserve">          "x": 685,</w:t>
      </w:r>
    </w:p>
    <w:p w14:paraId="6E6EFF6E" w14:textId="77777777" w:rsidR="00421FCC" w:rsidRDefault="00421FCC" w:rsidP="00421FCC">
      <w:pPr>
        <w:shd w:val="clear" w:color="auto" w:fill="BFBFBF"/>
        <w:ind w:firstLine="480"/>
      </w:pPr>
      <w:r>
        <w:t xml:space="preserve">          "y": 540,</w:t>
      </w:r>
    </w:p>
    <w:p w14:paraId="334A04DD" w14:textId="77777777" w:rsidR="00421FCC" w:rsidRDefault="00421FCC" w:rsidP="00421FCC">
      <w:pPr>
        <w:shd w:val="clear" w:color="auto" w:fill="BFBFBF"/>
        <w:ind w:firstLine="480"/>
      </w:pPr>
      <w:r>
        <w:t xml:space="preserve">          "direction": 0,</w:t>
      </w:r>
    </w:p>
    <w:p w14:paraId="39A96D53" w14:textId="77777777" w:rsidR="00421FCC" w:rsidRDefault="00421FCC" w:rsidP="00421FCC">
      <w:pPr>
        <w:shd w:val="clear" w:color="auto" w:fill="BFBFBF"/>
        <w:ind w:firstLine="480"/>
      </w:pPr>
      <w:r>
        <w:t xml:space="preserve">          "type": 0,</w:t>
      </w:r>
    </w:p>
    <w:p w14:paraId="33D3D73B" w14:textId="77777777" w:rsidR="00421FCC" w:rsidRDefault="00421FCC" w:rsidP="00421FCC">
      <w:pPr>
        <w:shd w:val="clear" w:color="auto" w:fill="BFBFBF"/>
        <w:ind w:firstLine="480"/>
      </w:pPr>
      <w:r>
        <w:t xml:space="preserve">          "color": 1</w:t>
      </w:r>
    </w:p>
    <w:p w14:paraId="60F4B03F" w14:textId="77777777" w:rsidR="00421FCC" w:rsidRDefault="00421FCC" w:rsidP="00421FCC">
      <w:pPr>
        <w:shd w:val="clear" w:color="auto" w:fill="BFBFBF"/>
        <w:ind w:firstLine="480"/>
      </w:pPr>
      <w:r>
        <w:t xml:space="preserve">        },</w:t>
      </w:r>
    </w:p>
    <w:p w14:paraId="261A5B79" w14:textId="77777777" w:rsidR="00421FCC" w:rsidRDefault="00421FCC" w:rsidP="00421FCC">
      <w:pPr>
        <w:shd w:val="clear" w:color="auto" w:fill="BFBFBF"/>
        <w:ind w:firstLine="480"/>
      </w:pPr>
      <w:r>
        <w:t xml:space="preserve">        {</w:t>
      </w:r>
    </w:p>
    <w:p w14:paraId="5C33EABA" w14:textId="77777777" w:rsidR="00421FCC" w:rsidRDefault="00421FCC" w:rsidP="00421FCC">
      <w:pPr>
        <w:shd w:val="clear" w:color="auto" w:fill="BFBFBF"/>
        <w:ind w:firstLine="480"/>
      </w:pPr>
      <w:r>
        <w:t xml:space="preserve">          "x": 730,</w:t>
      </w:r>
    </w:p>
    <w:p w14:paraId="4EC0BD22" w14:textId="77777777" w:rsidR="00421FCC" w:rsidRDefault="00421FCC" w:rsidP="00421FCC">
      <w:pPr>
        <w:shd w:val="clear" w:color="auto" w:fill="BFBFBF"/>
        <w:ind w:firstLine="480"/>
      </w:pPr>
      <w:r>
        <w:t xml:space="preserve">          "y": 495,</w:t>
      </w:r>
    </w:p>
    <w:p w14:paraId="532499D7" w14:textId="77777777" w:rsidR="00421FCC" w:rsidRDefault="00421FCC" w:rsidP="00421FCC">
      <w:pPr>
        <w:shd w:val="clear" w:color="auto" w:fill="BFBFBF"/>
        <w:ind w:firstLine="480"/>
      </w:pPr>
      <w:r>
        <w:t xml:space="preserve">          "direction": 0,</w:t>
      </w:r>
    </w:p>
    <w:p w14:paraId="3E2EBACD" w14:textId="77777777" w:rsidR="00421FCC" w:rsidRDefault="00421FCC" w:rsidP="00421FCC">
      <w:pPr>
        <w:shd w:val="clear" w:color="auto" w:fill="BFBFBF"/>
        <w:ind w:firstLine="480"/>
      </w:pPr>
      <w:r>
        <w:t xml:space="preserve">          "type": 0,</w:t>
      </w:r>
    </w:p>
    <w:p w14:paraId="21C12151" w14:textId="77777777" w:rsidR="00421FCC" w:rsidRDefault="00421FCC" w:rsidP="00421FCC">
      <w:pPr>
        <w:shd w:val="clear" w:color="auto" w:fill="BFBFBF"/>
        <w:ind w:firstLine="480"/>
      </w:pPr>
      <w:r>
        <w:t xml:space="preserve">          "color": 1</w:t>
      </w:r>
    </w:p>
    <w:p w14:paraId="0927E7E9" w14:textId="77777777" w:rsidR="00421FCC" w:rsidRDefault="00421FCC" w:rsidP="00421FCC">
      <w:pPr>
        <w:shd w:val="clear" w:color="auto" w:fill="BFBFBF"/>
        <w:ind w:firstLine="480"/>
      </w:pPr>
      <w:r>
        <w:t xml:space="preserve">        }</w:t>
      </w:r>
    </w:p>
    <w:p w14:paraId="5AF8940F" w14:textId="77777777" w:rsidR="00421FCC" w:rsidRDefault="00421FCC" w:rsidP="00421FCC">
      <w:pPr>
        <w:shd w:val="clear" w:color="auto" w:fill="BFBFBF"/>
        <w:ind w:firstLine="480"/>
      </w:pPr>
      <w:r>
        <w:t xml:space="preserve">      ]</w:t>
      </w:r>
    </w:p>
    <w:p w14:paraId="0D54E90E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0D7D7D41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23ADED0" w14:textId="77777777" w:rsidR="00421FCC" w:rsidRDefault="00421FCC" w:rsidP="00421FCC">
      <w:pPr>
        <w:shd w:val="clear" w:color="auto" w:fill="BFBFBF"/>
        <w:ind w:firstLine="480"/>
      </w:pPr>
      <w:r>
        <w:t xml:space="preserve">      "1": [</w:t>
      </w:r>
    </w:p>
    <w:p w14:paraId="47828DE1" w14:textId="77777777" w:rsidR="00421FCC" w:rsidRDefault="00421FCC" w:rsidP="00421FCC">
      <w:pPr>
        <w:shd w:val="clear" w:color="auto" w:fill="BFBFBF"/>
        <w:ind w:firstLine="480"/>
      </w:pPr>
      <w:r>
        <w:t xml:space="preserve">        {</w:t>
      </w:r>
    </w:p>
    <w:p w14:paraId="7689D30B" w14:textId="77777777" w:rsidR="00421FCC" w:rsidRDefault="00421FCC" w:rsidP="00421FCC">
      <w:pPr>
        <w:shd w:val="clear" w:color="auto" w:fill="BFBFBF"/>
        <w:ind w:firstLine="480"/>
      </w:pPr>
      <w:r>
        <w:t xml:space="preserve">          "x": 1260,</w:t>
      </w:r>
    </w:p>
    <w:p w14:paraId="207232D3" w14:textId="77777777" w:rsidR="00421FCC" w:rsidRDefault="00421FCC" w:rsidP="00421FCC">
      <w:pPr>
        <w:shd w:val="clear" w:color="auto" w:fill="BFBFBF"/>
        <w:ind w:firstLine="480"/>
      </w:pPr>
      <w:r>
        <w:t xml:space="preserve">          "y": 540,</w:t>
      </w:r>
    </w:p>
    <w:p w14:paraId="58149CCC" w14:textId="77777777" w:rsidR="00421FCC" w:rsidRDefault="00421FCC" w:rsidP="00421FCC">
      <w:pPr>
        <w:shd w:val="clear" w:color="auto" w:fill="BFBFBF"/>
        <w:ind w:firstLine="480"/>
      </w:pPr>
      <w:r>
        <w:t xml:space="preserve">          "direction": 0,</w:t>
      </w:r>
    </w:p>
    <w:p w14:paraId="29D01747" w14:textId="77777777" w:rsidR="00421FCC" w:rsidRDefault="00421FCC" w:rsidP="00421FCC">
      <w:pPr>
        <w:shd w:val="clear" w:color="auto" w:fill="BFBFBF"/>
        <w:ind w:firstLine="480"/>
      </w:pPr>
      <w:r>
        <w:t xml:space="preserve">          "type": 0,</w:t>
      </w:r>
    </w:p>
    <w:p w14:paraId="2F19B81D" w14:textId="77777777" w:rsidR="00421FCC" w:rsidRDefault="00421FCC" w:rsidP="00421FCC">
      <w:pPr>
        <w:shd w:val="clear" w:color="auto" w:fill="BFBFBF"/>
        <w:ind w:firstLine="480"/>
      </w:pPr>
      <w:r>
        <w:t xml:space="preserve">          "color": 1</w:t>
      </w:r>
    </w:p>
    <w:p w14:paraId="08B908A8" w14:textId="77777777" w:rsidR="00421FCC" w:rsidRDefault="00421FCC" w:rsidP="00421FCC">
      <w:pPr>
        <w:shd w:val="clear" w:color="auto" w:fill="BFBFBF"/>
        <w:ind w:firstLine="480"/>
      </w:pPr>
      <w:r>
        <w:t xml:space="preserve">        }</w:t>
      </w:r>
    </w:p>
    <w:p w14:paraId="3D8DB986" w14:textId="77777777" w:rsidR="00421FCC" w:rsidRDefault="00421FCC" w:rsidP="00421FCC">
      <w:pPr>
        <w:shd w:val="clear" w:color="auto" w:fill="BFBFBF"/>
        <w:ind w:firstLine="480"/>
      </w:pPr>
      <w:r>
        <w:t xml:space="preserve">      ]</w:t>
      </w:r>
    </w:p>
    <w:p w14:paraId="01130EC5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532A3AD0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61F0D97" w14:textId="77777777" w:rsidR="00421FCC" w:rsidRDefault="00421FCC" w:rsidP="00421FCC">
      <w:pPr>
        <w:shd w:val="clear" w:color="auto" w:fill="BFBFBF"/>
        <w:ind w:firstLine="480"/>
      </w:pPr>
      <w:r>
        <w:t xml:space="preserve">      "2": [</w:t>
      </w:r>
    </w:p>
    <w:p w14:paraId="4059187F" w14:textId="77777777" w:rsidR="00421FCC" w:rsidRDefault="00421FCC" w:rsidP="00421FCC">
      <w:pPr>
        <w:shd w:val="clear" w:color="auto" w:fill="BFBFBF"/>
        <w:ind w:firstLine="480"/>
      </w:pPr>
      <w:r>
        <w:t xml:space="preserve">        {</w:t>
      </w:r>
    </w:p>
    <w:p w14:paraId="350D9448" w14:textId="77777777" w:rsidR="00421FCC" w:rsidRDefault="00421FCC" w:rsidP="00421FCC">
      <w:pPr>
        <w:shd w:val="clear" w:color="auto" w:fill="BFBFBF"/>
        <w:ind w:firstLine="480"/>
      </w:pPr>
      <w:r>
        <w:t xml:space="preserve">          "x": 2040,</w:t>
      </w:r>
    </w:p>
    <w:p w14:paraId="64FE6752" w14:textId="77777777" w:rsidR="00421FCC" w:rsidRDefault="00421FCC" w:rsidP="00421FCC">
      <w:pPr>
        <w:shd w:val="clear" w:color="auto" w:fill="BFBFBF"/>
        <w:ind w:firstLine="480"/>
      </w:pPr>
      <w:r>
        <w:t xml:space="preserve">          "y": 538,</w:t>
      </w:r>
    </w:p>
    <w:p w14:paraId="0ECE947A" w14:textId="77777777" w:rsidR="00421FCC" w:rsidRDefault="00421FCC" w:rsidP="00421FCC">
      <w:pPr>
        <w:shd w:val="clear" w:color="auto" w:fill="BFBFBF"/>
        <w:ind w:firstLine="480"/>
      </w:pPr>
      <w:r>
        <w:t xml:space="preserve">          "direction": 0,</w:t>
      </w:r>
    </w:p>
    <w:p w14:paraId="2622BE13" w14:textId="77777777" w:rsidR="00421FCC" w:rsidRDefault="00421FCC" w:rsidP="00421FCC">
      <w:pPr>
        <w:shd w:val="clear" w:color="auto" w:fill="BFBFBF"/>
        <w:ind w:firstLine="480"/>
      </w:pPr>
      <w:r>
        <w:t xml:space="preserve">          "type": 1,</w:t>
      </w:r>
    </w:p>
    <w:p w14:paraId="1DE2A9C2" w14:textId="77777777" w:rsidR="00421FCC" w:rsidRDefault="00421FCC" w:rsidP="00421FCC">
      <w:pPr>
        <w:shd w:val="clear" w:color="auto" w:fill="BFBFBF"/>
        <w:ind w:firstLine="480"/>
      </w:pPr>
      <w:r>
        <w:t xml:space="preserve">          "color": 0</w:t>
      </w:r>
    </w:p>
    <w:p w14:paraId="1B973C90" w14:textId="77777777" w:rsidR="00421FCC" w:rsidRDefault="00421FCC" w:rsidP="00421FCC">
      <w:pPr>
        <w:shd w:val="clear" w:color="auto" w:fill="BFBFBF"/>
        <w:ind w:firstLine="480"/>
      </w:pPr>
      <w:r>
        <w:t xml:space="preserve">        },</w:t>
      </w:r>
    </w:p>
    <w:p w14:paraId="13FB25ED" w14:textId="77777777" w:rsidR="00421FCC" w:rsidRDefault="00421FCC" w:rsidP="00421FCC">
      <w:pPr>
        <w:shd w:val="clear" w:color="auto" w:fill="BFBFBF"/>
        <w:ind w:firstLine="480"/>
      </w:pPr>
      <w:r>
        <w:t xml:space="preserve">        {</w:t>
      </w:r>
    </w:p>
    <w:p w14:paraId="24EA9EC3" w14:textId="77777777" w:rsidR="00421FCC" w:rsidRDefault="00421FCC" w:rsidP="00421FCC">
      <w:pPr>
        <w:shd w:val="clear" w:color="auto" w:fill="BFBFBF"/>
        <w:ind w:firstLine="480"/>
      </w:pPr>
      <w:r>
        <w:t xml:space="preserve">          "x": 2100,</w:t>
      </w:r>
    </w:p>
    <w:p w14:paraId="57D95204" w14:textId="77777777" w:rsidR="00421FCC" w:rsidRDefault="00421FCC" w:rsidP="00421FCC">
      <w:pPr>
        <w:shd w:val="clear" w:color="auto" w:fill="BFBFBF"/>
        <w:ind w:firstLine="480"/>
      </w:pPr>
      <w:r>
        <w:t xml:space="preserve">          "y": 538,</w:t>
      </w:r>
    </w:p>
    <w:p w14:paraId="472C3F9D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      "direction": 0,</w:t>
      </w:r>
    </w:p>
    <w:p w14:paraId="079153EA" w14:textId="77777777" w:rsidR="00421FCC" w:rsidRDefault="00421FCC" w:rsidP="00421FCC">
      <w:pPr>
        <w:shd w:val="clear" w:color="auto" w:fill="BFBFBF"/>
        <w:ind w:firstLine="480"/>
      </w:pPr>
      <w:r>
        <w:t xml:space="preserve">          "type": 1,</w:t>
      </w:r>
    </w:p>
    <w:p w14:paraId="6D4CDE5E" w14:textId="77777777" w:rsidR="00421FCC" w:rsidRDefault="00421FCC" w:rsidP="00421FCC">
      <w:pPr>
        <w:shd w:val="clear" w:color="auto" w:fill="BFBFBF"/>
        <w:ind w:firstLine="480"/>
      </w:pPr>
      <w:r>
        <w:t xml:space="preserve">          "color": 0</w:t>
      </w:r>
    </w:p>
    <w:p w14:paraId="38FBBC5A" w14:textId="77777777" w:rsidR="00421FCC" w:rsidRDefault="00421FCC" w:rsidP="00421FCC">
      <w:pPr>
        <w:shd w:val="clear" w:color="auto" w:fill="BFBFBF"/>
        <w:ind w:firstLine="480"/>
      </w:pPr>
      <w:r>
        <w:t xml:space="preserve">        }</w:t>
      </w:r>
    </w:p>
    <w:p w14:paraId="2C759A72" w14:textId="77777777" w:rsidR="00421FCC" w:rsidRDefault="00421FCC" w:rsidP="00421FCC">
      <w:pPr>
        <w:shd w:val="clear" w:color="auto" w:fill="BFBFBF"/>
        <w:ind w:firstLine="480"/>
      </w:pPr>
      <w:r>
        <w:t xml:space="preserve">      ]</w:t>
      </w:r>
    </w:p>
    <w:p w14:paraId="36B2C169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02B2A341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A2D9A61" w14:textId="77777777" w:rsidR="00421FCC" w:rsidRDefault="00421FCC" w:rsidP="00421FCC">
      <w:pPr>
        <w:shd w:val="clear" w:color="auto" w:fill="BFBFBF"/>
        <w:ind w:firstLine="480"/>
      </w:pPr>
      <w:r>
        <w:t xml:space="preserve">      "3": [</w:t>
      </w:r>
    </w:p>
    <w:p w14:paraId="628843B2" w14:textId="77777777" w:rsidR="00421FCC" w:rsidRDefault="00421FCC" w:rsidP="00421FCC">
      <w:pPr>
        <w:shd w:val="clear" w:color="auto" w:fill="BFBFBF"/>
        <w:ind w:firstLine="480"/>
      </w:pPr>
      <w:r>
        <w:t xml:space="preserve">        {</w:t>
      </w:r>
    </w:p>
    <w:p w14:paraId="2099E6F2" w14:textId="77777777" w:rsidR="00421FCC" w:rsidRDefault="00421FCC" w:rsidP="00421FCC">
      <w:pPr>
        <w:shd w:val="clear" w:color="auto" w:fill="BFBFBF"/>
        <w:ind w:firstLine="480"/>
      </w:pPr>
      <w:r>
        <w:t xml:space="preserve">          "x": 2670,</w:t>
      </w:r>
    </w:p>
    <w:p w14:paraId="4B3D9F3D" w14:textId="77777777" w:rsidR="00421FCC" w:rsidRDefault="00421FCC" w:rsidP="00421FCC">
      <w:pPr>
        <w:shd w:val="clear" w:color="auto" w:fill="BFBFBF"/>
        <w:ind w:firstLine="480"/>
      </w:pPr>
      <w:r>
        <w:t xml:space="preserve">          "y": 538,</w:t>
      </w:r>
    </w:p>
    <w:p w14:paraId="1612D263" w14:textId="77777777" w:rsidR="00421FCC" w:rsidRDefault="00421FCC" w:rsidP="00421FCC">
      <w:pPr>
        <w:shd w:val="clear" w:color="auto" w:fill="BFBFBF"/>
        <w:ind w:firstLine="480"/>
      </w:pPr>
      <w:r>
        <w:t xml:space="preserve">          "direction": 0,</w:t>
      </w:r>
    </w:p>
    <w:p w14:paraId="6B1DD0AA" w14:textId="77777777" w:rsidR="00421FCC" w:rsidRDefault="00421FCC" w:rsidP="00421FCC">
      <w:pPr>
        <w:shd w:val="clear" w:color="auto" w:fill="BFBFBF"/>
        <w:ind w:firstLine="480"/>
      </w:pPr>
      <w:r>
        <w:t xml:space="preserve">          "type": 1,</w:t>
      </w:r>
    </w:p>
    <w:p w14:paraId="71DB0C81" w14:textId="77777777" w:rsidR="00421FCC" w:rsidRDefault="00421FCC" w:rsidP="00421FCC">
      <w:pPr>
        <w:shd w:val="clear" w:color="auto" w:fill="BFBFBF"/>
        <w:ind w:firstLine="480"/>
      </w:pPr>
      <w:r>
        <w:t xml:space="preserve">          "color": 0</w:t>
      </w:r>
    </w:p>
    <w:p w14:paraId="7B7BAFB7" w14:textId="77777777" w:rsidR="00421FCC" w:rsidRDefault="00421FCC" w:rsidP="00421FCC">
      <w:pPr>
        <w:shd w:val="clear" w:color="auto" w:fill="BFBFBF"/>
        <w:ind w:firstLine="480"/>
      </w:pPr>
      <w:r>
        <w:t xml:space="preserve">        },</w:t>
      </w:r>
    </w:p>
    <w:p w14:paraId="5310ED40" w14:textId="77777777" w:rsidR="00421FCC" w:rsidRDefault="00421FCC" w:rsidP="00421FCC">
      <w:pPr>
        <w:shd w:val="clear" w:color="auto" w:fill="BFBFBF"/>
        <w:ind w:firstLine="480"/>
      </w:pPr>
      <w:r>
        <w:t xml:space="preserve">        {</w:t>
      </w:r>
    </w:p>
    <w:p w14:paraId="4B6A8E23" w14:textId="77777777" w:rsidR="00421FCC" w:rsidRDefault="00421FCC" w:rsidP="00421FCC">
      <w:pPr>
        <w:shd w:val="clear" w:color="auto" w:fill="BFBFBF"/>
        <w:ind w:firstLine="480"/>
      </w:pPr>
      <w:r>
        <w:t xml:space="preserve">          "x": 2800,</w:t>
      </w:r>
    </w:p>
    <w:p w14:paraId="51DB9F0B" w14:textId="77777777" w:rsidR="00421FCC" w:rsidRDefault="00421FCC" w:rsidP="00421FCC">
      <w:pPr>
        <w:shd w:val="clear" w:color="auto" w:fill="BFBFBF"/>
        <w:ind w:firstLine="480"/>
      </w:pPr>
      <w:r>
        <w:t xml:space="preserve">          "y": 538,</w:t>
      </w:r>
    </w:p>
    <w:p w14:paraId="71714A07" w14:textId="77777777" w:rsidR="00421FCC" w:rsidRDefault="00421FCC" w:rsidP="00421FCC">
      <w:pPr>
        <w:shd w:val="clear" w:color="auto" w:fill="BFBFBF"/>
        <w:ind w:firstLine="480"/>
      </w:pPr>
      <w:r>
        <w:t xml:space="preserve">          "direction": 0,</w:t>
      </w:r>
    </w:p>
    <w:p w14:paraId="2231D100" w14:textId="77777777" w:rsidR="00421FCC" w:rsidRDefault="00421FCC" w:rsidP="00421FCC">
      <w:pPr>
        <w:shd w:val="clear" w:color="auto" w:fill="BFBFBF"/>
        <w:ind w:firstLine="480"/>
      </w:pPr>
      <w:r>
        <w:t xml:space="preserve">          "type": 0,</w:t>
      </w:r>
    </w:p>
    <w:p w14:paraId="6C2BBA8C" w14:textId="77777777" w:rsidR="00421FCC" w:rsidRDefault="00421FCC" w:rsidP="00421FCC">
      <w:pPr>
        <w:shd w:val="clear" w:color="auto" w:fill="BFBFBF"/>
        <w:ind w:firstLine="480"/>
      </w:pPr>
      <w:r>
        <w:t xml:space="preserve">          "color": 1</w:t>
      </w:r>
    </w:p>
    <w:p w14:paraId="64A08CFC" w14:textId="77777777" w:rsidR="00421FCC" w:rsidRDefault="00421FCC" w:rsidP="00421FCC">
      <w:pPr>
        <w:shd w:val="clear" w:color="auto" w:fill="BFBFBF"/>
        <w:ind w:firstLine="480"/>
      </w:pPr>
      <w:r>
        <w:t xml:space="preserve">        },</w:t>
      </w:r>
    </w:p>
    <w:p w14:paraId="7E4D90C3" w14:textId="77777777" w:rsidR="00421FCC" w:rsidRDefault="00421FCC" w:rsidP="00421FCC">
      <w:pPr>
        <w:shd w:val="clear" w:color="auto" w:fill="BFBFBF"/>
        <w:ind w:firstLine="480"/>
      </w:pPr>
      <w:r>
        <w:t xml:space="preserve">        {</w:t>
      </w:r>
    </w:p>
    <w:p w14:paraId="00B7744B" w14:textId="77777777" w:rsidR="00421FCC" w:rsidRDefault="00421FCC" w:rsidP="00421FCC">
      <w:pPr>
        <w:shd w:val="clear" w:color="auto" w:fill="BFBFBF"/>
        <w:ind w:firstLine="480"/>
      </w:pPr>
      <w:r>
        <w:t xml:space="preserve">          "x": 2880,</w:t>
      </w:r>
    </w:p>
    <w:p w14:paraId="18F500A5" w14:textId="77777777" w:rsidR="00421FCC" w:rsidRDefault="00421FCC" w:rsidP="00421FCC">
      <w:pPr>
        <w:shd w:val="clear" w:color="auto" w:fill="BFBFBF"/>
        <w:ind w:firstLine="480"/>
      </w:pPr>
      <w:r>
        <w:t xml:space="preserve">          "y": 538,</w:t>
      </w:r>
    </w:p>
    <w:p w14:paraId="0A26718B" w14:textId="77777777" w:rsidR="00421FCC" w:rsidRDefault="00421FCC" w:rsidP="00421FCC">
      <w:pPr>
        <w:shd w:val="clear" w:color="auto" w:fill="BFBFBF"/>
        <w:ind w:firstLine="480"/>
      </w:pPr>
      <w:r>
        <w:t xml:space="preserve">          "direction": 0,</w:t>
      </w:r>
    </w:p>
    <w:p w14:paraId="7FDE97EE" w14:textId="77777777" w:rsidR="00421FCC" w:rsidRDefault="00421FCC" w:rsidP="00421FCC">
      <w:pPr>
        <w:shd w:val="clear" w:color="auto" w:fill="BFBFBF"/>
        <w:ind w:firstLine="480"/>
      </w:pPr>
      <w:r>
        <w:t xml:space="preserve">          "type": 0,</w:t>
      </w:r>
    </w:p>
    <w:p w14:paraId="19777106" w14:textId="77777777" w:rsidR="00421FCC" w:rsidRDefault="00421FCC" w:rsidP="00421FCC">
      <w:pPr>
        <w:shd w:val="clear" w:color="auto" w:fill="BFBFBF"/>
        <w:ind w:firstLine="480"/>
      </w:pPr>
      <w:r>
        <w:t xml:space="preserve">          "color": 1</w:t>
      </w:r>
    </w:p>
    <w:p w14:paraId="1637B019" w14:textId="77777777" w:rsidR="00421FCC" w:rsidRDefault="00421FCC" w:rsidP="00421FCC">
      <w:pPr>
        <w:shd w:val="clear" w:color="auto" w:fill="BFBFBF"/>
        <w:ind w:firstLine="480"/>
      </w:pPr>
      <w:r>
        <w:t xml:space="preserve">        }</w:t>
      </w:r>
    </w:p>
    <w:p w14:paraId="716B7C68" w14:textId="77777777" w:rsidR="00421FCC" w:rsidRDefault="00421FCC" w:rsidP="00421FCC">
      <w:pPr>
        <w:shd w:val="clear" w:color="auto" w:fill="BFBFBF"/>
        <w:ind w:firstLine="480"/>
      </w:pPr>
      <w:r>
        <w:t xml:space="preserve">      ]</w:t>
      </w:r>
    </w:p>
    <w:p w14:paraId="43908D01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B7E3682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53FDD638" w14:textId="77777777" w:rsidR="00421FCC" w:rsidRDefault="00421FCC" w:rsidP="00421FCC">
      <w:pPr>
        <w:shd w:val="clear" w:color="auto" w:fill="BFBFBF"/>
        <w:ind w:firstLine="480"/>
      </w:pPr>
      <w:r>
        <w:t xml:space="preserve">      "4": [</w:t>
      </w:r>
    </w:p>
    <w:p w14:paraId="4C0FF6A3" w14:textId="77777777" w:rsidR="00421FCC" w:rsidRDefault="00421FCC" w:rsidP="00421FCC">
      <w:pPr>
        <w:shd w:val="clear" w:color="auto" w:fill="BFBFBF"/>
        <w:ind w:firstLine="480"/>
      </w:pPr>
      <w:r>
        <w:t xml:space="preserve">        {</w:t>
      </w:r>
    </w:p>
    <w:p w14:paraId="1B75B252" w14:textId="77777777" w:rsidR="00421FCC" w:rsidRDefault="00421FCC" w:rsidP="00421FCC">
      <w:pPr>
        <w:shd w:val="clear" w:color="auto" w:fill="BFBFBF"/>
        <w:ind w:firstLine="480"/>
      </w:pPr>
      <w:r>
        <w:t xml:space="preserve">          "x": 3130,</w:t>
      </w:r>
    </w:p>
    <w:p w14:paraId="0D46A4DF" w14:textId="77777777" w:rsidR="00421FCC" w:rsidRDefault="00421FCC" w:rsidP="00421FCC">
      <w:pPr>
        <w:shd w:val="clear" w:color="auto" w:fill="BFBFBF"/>
        <w:ind w:firstLine="480"/>
      </w:pPr>
      <w:r>
        <w:t xml:space="preserve">          "y": 195,</w:t>
      </w:r>
    </w:p>
    <w:p w14:paraId="6A2FB183" w14:textId="77777777" w:rsidR="00421FCC" w:rsidRDefault="00421FCC" w:rsidP="00421FCC">
      <w:pPr>
        <w:shd w:val="clear" w:color="auto" w:fill="BFBFBF"/>
        <w:ind w:firstLine="480"/>
      </w:pPr>
      <w:r>
        <w:t xml:space="preserve">          "direction": 0,</w:t>
      </w:r>
    </w:p>
    <w:p w14:paraId="42B9D8C3" w14:textId="77777777" w:rsidR="00421FCC" w:rsidRDefault="00421FCC" w:rsidP="00421FCC">
      <w:pPr>
        <w:shd w:val="clear" w:color="auto" w:fill="BFBFBF"/>
        <w:ind w:firstLine="480"/>
      </w:pPr>
      <w:r>
        <w:t xml:space="preserve">          "type": 0,</w:t>
      </w:r>
    </w:p>
    <w:p w14:paraId="6EBD9970" w14:textId="77777777" w:rsidR="00421FCC" w:rsidRDefault="00421FCC" w:rsidP="00421FCC">
      <w:pPr>
        <w:shd w:val="clear" w:color="auto" w:fill="BFBFBF"/>
        <w:ind w:firstLine="480"/>
      </w:pPr>
      <w:r>
        <w:t xml:space="preserve">          "color": 1</w:t>
      </w:r>
    </w:p>
    <w:p w14:paraId="7AB44D67" w14:textId="77777777" w:rsidR="00421FCC" w:rsidRDefault="00421FCC" w:rsidP="00421FCC">
      <w:pPr>
        <w:shd w:val="clear" w:color="auto" w:fill="BFBFBF"/>
        <w:ind w:firstLine="480"/>
      </w:pPr>
      <w:r>
        <w:t xml:space="preserve">        }</w:t>
      </w:r>
    </w:p>
    <w:p w14:paraId="720A6206" w14:textId="77777777" w:rsidR="00421FCC" w:rsidRDefault="00421FCC" w:rsidP="00421FCC">
      <w:pPr>
        <w:shd w:val="clear" w:color="auto" w:fill="BFBFBF"/>
        <w:ind w:firstLine="480"/>
      </w:pPr>
      <w:r>
        <w:t xml:space="preserve">      ]</w:t>
      </w:r>
    </w:p>
    <w:p w14:paraId="135F78E4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50AD8E48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D3836A0" w14:textId="77777777" w:rsidR="00421FCC" w:rsidRDefault="00421FCC" w:rsidP="00421FCC">
      <w:pPr>
        <w:shd w:val="clear" w:color="auto" w:fill="BFBFBF"/>
        <w:ind w:firstLine="480"/>
      </w:pPr>
      <w:r>
        <w:t xml:space="preserve">      "5": [</w:t>
      </w:r>
    </w:p>
    <w:p w14:paraId="60946320" w14:textId="77777777" w:rsidR="00421FCC" w:rsidRDefault="00421FCC" w:rsidP="00421FCC">
      <w:pPr>
        <w:shd w:val="clear" w:color="auto" w:fill="BFBFBF"/>
        <w:ind w:firstLine="480"/>
      </w:pPr>
      <w:r>
        <w:t xml:space="preserve">        {</w:t>
      </w:r>
    </w:p>
    <w:p w14:paraId="37ABBC02" w14:textId="77777777" w:rsidR="00421FCC" w:rsidRDefault="00421FCC" w:rsidP="00421FCC">
      <w:pPr>
        <w:shd w:val="clear" w:color="auto" w:fill="BFBFBF"/>
        <w:ind w:firstLine="480"/>
      </w:pPr>
      <w:r>
        <w:t xml:space="preserve">          "x": 3330,</w:t>
      </w:r>
    </w:p>
    <w:p w14:paraId="52587C75" w14:textId="77777777" w:rsidR="00421FCC" w:rsidRDefault="00421FCC" w:rsidP="00421FCC">
      <w:pPr>
        <w:shd w:val="clear" w:color="auto" w:fill="BFBFBF"/>
        <w:ind w:firstLine="480"/>
      </w:pPr>
      <w:r>
        <w:t xml:space="preserve">          "y": 367,</w:t>
      </w:r>
    </w:p>
    <w:p w14:paraId="27AB6547" w14:textId="77777777" w:rsidR="00421FCC" w:rsidRDefault="00421FCC" w:rsidP="00421FCC">
      <w:pPr>
        <w:shd w:val="clear" w:color="auto" w:fill="BFBFBF"/>
        <w:ind w:firstLine="480"/>
      </w:pPr>
      <w:r>
        <w:t xml:space="preserve">          "direction": 0,</w:t>
      </w:r>
    </w:p>
    <w:p w14:paraId="75592749" w14:textId="77777777" w:rsidR="00421FCC" w:rsidRDefault="00421FCC" w:rsidP="00421FCC">
      <w:pPr>
        <w:shd w:val="clear" w:color="auto" w:fill="BFBFBF"/>
        <w:ind w:firstLine="480"/>
      </w:pPr>
      <w:r>
        <w:t xml:space="preserve">          "type": 0,</w:t>
      </w:r>
    </w:p>
    <w:p w14:paraId="78451B32" w14:textId="77777777" w:rsidR="00421FCC" w:rsidRDefault="00421FCC" w:rsidP="00421FCC">
      <w:pPr>
        <w:shd w:val="clear" w:color="auto" w:fill="BFBFBF"/>
        <w:ind w:firstLine="480"/>
      </w:pPr>
      <w:r>
        <w:t xml:space="preserve">          "color": 1</w:t>
      </w:r>
    </w:p>
    <w:p w14:paraId="0E313ACA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    },</w:t>
      </w:r>
    </w:p>
    <w:p w14:paraId="11A900F9" w14:textId="77777777" w:rsidR="00421FCC" w:rsidRDefault="00421FCC" w:rsidP="00421FCC">
      <w:pPr>
        <w:shd w:val="clear" w:color="auto" w:fill="BFBFBF"/>
        <w:ind w:firstLine="480"/>
      </w:pPr>
      <w:r>
        <w:t xml:space="preserve">        {</w:t>
      </w:r>
    </w:p>
    <w:p w14:paraId="1B96FCAB" w14:textId="77777777" w:rsidR="00421FCC" w:rsidRDefault="00421FCC" w:rsidP="00421FCC">
      <w:pPr>
        <w:shd w:val="clear" w:color="auto" w:fill="BFBFBF"/>
        <w:ind w:firstLine="480"/>
      </w:pPr>
      <w:r>
        <w:t xml:space="preserve">          "x": 3400,</w:t>
      </w:r>
    </w:p>
    <w:p w14:paraId="0A67E60B" w14:textId="77777777" w:rsidR="00421FCC" w:rsidRDefault="00421FCC" w:rsidP="00421FCC">
      <w:pPr>
        <w:shd w:val="clear" w:color="auto" w:fill="BFBFBF"/>
        <w:ind w:firstLine="480"/>
      </w:pPr>
      <w:r>
        <w:t xml:space="preserve">          "y": 367,</w:t>
      </w:r>
    </w:p>
    <w:p w14:paraId="4EF0F722" w14:textId="77777777" w:rsidR="00421FCC" w:rsidRDefault="00421FCC" w:rsidP="00421FCC">
      <w:pPr>
        <w:shd w:val="clear" w:color="auto" w:fill="BFBFBF"/>
        <w:ind w:firstLine="480"/>
      </w:pPr>
      <w:r>
        <w:t xml:space="preserve">          "direction": 0,</w:t>
      </w:r>
    </w:p>
    <w:p w14:paraId="0D45A39A" w14:textId="77777777" w:rsidR="00421FCC" w:rsidRDefault="00421FCC" w:rsidP="00421FCC">
      <w:pPr>
        <w:shd w:val="clear" w:color="auto" w:fill="BFBFBF"/>
        <w:ind w:firstLine="480"/>
      </w:pPr>
      <w:r>
        <w:t xml:space="preserve">          "type": 0,</w:t>
      </w:r>
    </w:p>
    <w:p w14:paraId="43A21307" w14:textId="77777777" w:rsidR="00421FCC" w:rsidRDefault="00421FCC" w:rsidP="00421FCC">
      <w:pPr>
        <w:shd w:val="clear" w:color="auto" w:fill="BFBFBF"/>
        <w:ind w:firstLine="480"/>
      </w:pPr>
      <w:r>
        <w:t xml:space="preserve">          "color": 1</w:t>
      </w:r>
    </w:p>
    <w:p w14:paraId="3BC0C358" w14:textId="77777777" w:rsidR="00421FCC" w:rsidRDefault="00421FCC" w:rsidP="00421FCC">
      <w:pPr>
        <w:shd w:val="clear" w:color="auto" w:fill="BFBFBF"/>
        <w:ind w:firstLine="480"/>
      </w:pPr>
      <w:r>
        <w:t xml:space="preserve">        }</w:t>
      </w:r>
    </w:p>
    <w:p w14:paraId="6D12CB9A" w14:textId="77777777" w:rsidR="00421FCC" w:rsidRDefault="00421FCC" w:rsidP="00421FCC">
      <w:pPr>
        <w:shd w:val="clear" w:color="auto" w:fill="BFBFBF"/>
        <w:ind w:firstLine="480"/>
      </w:pPr>
      <w:r>
        <w:t xml:space="preserve">      ]</w:t>
      </w:r>
    </w:p>
    <w:p w14:paraId="0519BB79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4739D36B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0708E22" w14:textId="77777777" w:rsidR="00421FCC" w:rsidRDefault="00421FCC" w:rsidP="00421FCC">
      <w:pPr>
        <w:shd w:val="clear" w:color="auto" w:fill="BFBFBF"/>
        <w:ind w:firstLine="480"/>
      </w:pPr>
      <w:r>
        <w:t xml:space="preserve">      "6": [</w:t>
      </w:r>
    </w:p>
    <w:p w14:paraId="49097529" w14:textId="77777777" w:rsidR="00421FCC" w:rsidRDefault="00421FCC" w:rsidP="00421FCC">
      <w:pPr>
        <w:shd w:val="clear" w:color="auto" w:fill="BFBFBF"/>
        <w:ind w:firstLine="480"/>
      </w:pPr>
      <w:r>
        <w:t xml:space="preserve">        {</w:t>
      </w:r>
    </w:p>
    <w:p w14:paraId="0AE07253" w14:textId="77777777" w:rsidR="00421FCC" w:rsidRDefault="00421FCC" w:rsidP="00421FCC">
      <w:pPr>
        <w:shd w:val="clear" w:color="auto" w:fill="BFBFBF"/>
        <w:ind w:firstLine="480"/>
      </w:pPr>
      <w:r>
        <w:t xml:space="preserve">          "x": 4246,</w:t>
      </w:r>
    </w:p>
    <w:p w14:paraId="5F8E981E" w14:textId="77777777" w:rsidR="00421FCC" w:rsidRDefault="00421FCC" w:rsidP="00421FCC">
      <w:pPr>
        <w:shd w:val="clear" w:color="auto" w:fill="BFBFBF"/>
        <w:ind w:firstLine="480"/>
      </w:pPr>
      <w:r>
        <w:t xml:space="preserve">          "y": 538,</w:t>
      </w:r>
    </w:p>
    <w:p w14:paraId="7C6E990D" w14:textId="77777777" w:rsidR="00421FCC" w:rsidRDefault="00421FCC" w:rsidP="00421FCC">
      <w:pPr>
        <w:shd w:val="clear" w:color="auto" w:fill="BFBFBF"/>
        <w:ind w:firstLine="480"/>
      </w:pPr>
      <w:r>
        <w:t xml:space="preserve">          "direction": 0,</w:t>
      </w:r>
    </w:p>
    <w:p w14:paraId="39F285FA" w14:textId="77777777" w:rsidR="00421FCC" w:rsidRDefault="00421FCC" w:rsidP="00421FCC">
      <w:pPr>
        <w:shd w:val="clear" w:color="auto" w:fill="BFBFBF"/>
        <w:ind w:firstLine="480"/>
      </w:pPr>
      <w:r>
        <w:t xml:space="preserve">          "type": 0,</w:t>
      </w:r>
    </w:p>
    <w:p w14:paraId="280AA435" w14:textId="77777777" w:rsidR="00421FCC" w:rsidRDefault="00421FCC" w:rsidP="00421FCC">
      <w:pPr>
        <w:shd w:val="clear" w:color="auto" w:fill="BFBFBF"/>
        <w:ind w:firstLine="480"/>
      </w:pPr>
      <w:r>
        <w:t xml:space="preserve">          "color": 1</w:t>
      </w:r>
    </w:p>
    <w:p w14:paraId="3B4A5DAB" w14:textId="77777777" w:rsidR="00421FCC" w:rsidRDefault="00421FCC" w:rsidP="00421FCC">
      <w:pPr>
        <w:shd w:val="clear" w:color="auto" w:fill="BFBFBF"/>
        <w:ind w:firstLine="480"/>
      </w:pPr>
      <w:r>
        <w:t xml:space="preserve">        },</w:t>
      </w:r>
    </w:p>
    <w:p w14:paraId="2EF84FD9" w14:textId="77777777" w:rsidR="00421FCC" w:rsidRDefault="00421FCC" w:rsidP="00421FCC">
      <w:pPr>
        <w:shd w:val="clear" w:color="auto" w:fill="BFBFBF"/>
        <w:ind w:firstLine="480"/>
      </w:pPr>
      <w:r>
        <w:t xml:space="preserve">        {</w:t>
      </w:r>
    </w:p>
    <w:p w14:paraId="071C12CC" w14:textId="77777777" w:rsidR="00421FCC" w:rsidRDefault="00421FCC" w:rsidP="00421FCC">
      <w:pPr>
        <w:shd w:val="clear" w:color="auto" w:fill="BFBFBF"/>
        <w:ind w:firstLine="480"/>
      </w:pPr>
      <w:r>
        <w:t xml:space="preserve">          "x": 4306,</w:t>
      </w:r>
    </w:p>
    <w:p w14:paraId="5B09E337" w14:textId="77777777" w:rsidR="00421FCC" w:rsidRDefault="00421FCC" w:rsidP="00421FCC">
      <w:pPr>
        <w:shd w:val="clear" w:color="auto" w:fill="BFBFBF"/>
        <w:ind w:firstLine="480"/>
      </w:pPr>
      <w:r>
        <w:t xml:space="preserve">          "y": 538,</w:t>
      </w:r>
    </w:p>
    <w:p w14:paraId="255E9D48" w14:textId="77777777" w:rsidR="00421FCC" w:rsidRDefault="00421FCC" w:rsidP="00421FCC">
      <w:pPr>
        <w:shd w:val="clear" w:color="auto" w:fill="BFBFBF"/>
        <w:ind w:firstLine="480"/>
      </w:pPr>
      <w:r>
        <w:t xml:space="preserve">          "direction": 0,</w:t>
      </w:r>
    </w:p>
    <w:p w14:paraId="39C4A700" w14:textId="77777777" w:rsidR="00421FCC" w:rsidRDefault="00421FCC" w:rsidP="00421FCC">
      <w:pPr>
        <w:shd w:val="clear" w:color="auto" w:fill="BFBFBF"/>
        <w:ind w:firstLine="480"/>
      </w:pPr>
      <w:r>
        <w:t xml:space="preserve">          "type": 0,</w:t>
      </w:r>
    </w:p>
    <w:p w14:paraId="48478EA8" w14:textId="77777777" w:rsidR="00421FCC" w:rsidRDefault="00421FCC" w:rsidP="00421FCC">
      <w:pPr>
        <w:shd w:val="clear" w:color="auto" w:fill="BFBFBF"/>
        <w:ind w:firstLine="480"/>
      </w:pPr>
      <w:r>
        <w:t xml:space="preserve">          "color": 1</w:t>
      </w:r>
    </w:p>
    <w:p w14:paraId="7C388CD5" w14:textId="77777777" w:rsidR="00421FCC" w:rsidRDefault="00421FCC" w:rsidP="00421FCC">
      <w:pPr>
        <w:shd w:val="clear" w:color="auto" w:fill="BFBFBF"/>
        <w:ind w:firstLine="480"/>
      </w:pPr>
      <w:r>
        <w:t xml:space="preserve">        },</w:t>
      </w:r>
    </w:p>
    <w:p w14:paraId="207FC45D" w14:textId="77777777" w:rsidR="00421FCC" w:rsidRDefault="00421FCC" w:rsidP="00421FCC">
      <w:pPr>
        <w:shd w:val="clear" w:color="auto" w:fill="BFBFBF"/>
        <w:ind w:firstLine="480"/>
      </w:pPr>
      <w:r>
        <w:t xml:space="preserve">        {</w:t>
      </w:r>
    </w:p>
    <w:p w14:paraId="609CD65C" w14:textId="77777777" w:rsidR="00421FCC" w:rsidRDefault="00421FCC" w:rsidP="00421FCC">
      <w:pPr>
        <w:shd w:val="clear" w:color="auto" w:fill="BFBFBF"/>
        <w:ind w:firstLine="480"/>
      </w:pPr>
      <w:r>
        <w:t xml:space="preserve">          "x": 4366,</w:t>
      </w:r>
    </w:p>
    <w:p w14:paraId="7BD8788F" w14:textId="77777777" w:rsidR="00421FCC" w:rsidRDefault="00421FCC" w:rsidP="00421FCC">
      <w:pPr>
        <w:shd w:val="clear" w:color="auto" w:fill="BFBFBF"/>
        <w:ind w:firstLine="480"/>
      </w:pPr>
      <w:r>
        <w:t xml:space="preserve">          "y": 538,</w:t>
      </w:r>
    </w:p>
    <w:p w14:paraId="3A9610CB" w14:textId="77777777" w:rsidR="00421FCC" w:rsidRDefault="00421FCC" w:rsidP="00421FCC">
      <w:pPr>
        <w:shd w:val="clear" w:color="auto" w:fill="BFBFBF"/>
        <w:ind w:firstLine="480"/>
      </w:pPr>
      <w:r>
        <w:t xml:space="preserve">          "direction": 0,</w:t>
      </w:r>
    </w:p>
    <w:p w14:paraId="2A0F058D" w14:textId="77777777" w:rsidR="00421FCC" w:rsidRDefault="00421FCC" w:rsidP="00421FCC">
      <w:pPr>
        <w:shd w:val="clear" w:color="auto" w:fill="BFBFBF"/>
        <w:ind w:firstLine="480"/>
      </w:pPr>
      <w:r>
        <w:t xml:space="preserve">          "type": 0,</w:t>
      </w:r>
    </w:p>
    <w:p w14:paraId="1D54C8D8" w14:textId="77777777" w:rsidR="00421FCC" w:rsidRDefault="00421FCC" w:rsidP="00421FCC">
      <w:pPr>
        <w:shd w:val="clear" w:color="auto" w:fill="BFBFBF"/>
        <w:ind w:firstLine="480"/>
      </w:pPr>
      <w:r>
        <w:t xml:space="preserve">          "color": 1</w:t>
      </w:r>
    </w:p>
    <w:p w14:paraId="58A9B90B" w14:textId="77777777" w:rsidR="00421FCC" w:rsidRDefault="00421FCC" w:rsidP="00421FCC">
      <w:pPr>
        <w:shd w:val="clear" w:color="auto" w:fill="BFBFBF"/>
        <w:ind w:firstLine="480"/>
      </w:pPr>
      <w:r>
        <w:t xml:space="preserve">        }</w:t>
      </w:r>
    </w:p>
    <w:p w14:paraId="022CCC24" w14:textId="77777777" w:rsidR="00421FCC" w:rsidRDefault="00421FCC" w:rsidP="00421FCC">
      <w:pPr>
        <w:shd w:val="clear" w:color="auto" w:fill="BFBFBF"/>
        <w:ind w:firstLine="480"/>
      </w:pPr>
      <w:r>
        <w:t xml:space="preserve">      ]</w:t>
      </w:r>
    </w:p>
    <w:p w14:paraId="0BA03F32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DA52AE6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646B79D5" w14:textId="77777777" w:rsidR="00421FCC" w:rsidRDefault="00421FCC" w:rsidP="00421FCC">
      <w:pPr>
        <w:shd w:val="clear" w:color="auto" w:fill="BFBFBF"/>
        <w:ind w:firstLine="480"/>
      </w:pPr>
      <w:r>
        <w:t xml:space="preserve">      "7": [</w:t>
      </w:r>
    </w:p>
    <w:p w14:paraId="0A2DCB7E" w14:textId="77777777" w:rsidR="00421FCC" w:rsidRDefault="00421FCC" w:rsidP="00421FCC">
      <w:pPr>
        <w:shd w:val="clear" w:color="auto" w:fill="BFBFBF"/>
        <w:ind w:firstLine="480"/>
      </w:pPr>
      <w:r>
        <w:t xml:space="preserve">        {</w:t>
      </w:r>
    </w:p>
    <w:p w14:paraId="19E45A2C" w14:textId="77777777" w:rsidR="00421FCC" w:rsidRDefault="00421FCC" w:rsidP="00421FCC">
      <w:pPr>
        <w:shd w:val="clear" w:color="auto" w:fill="BFBFBF"/>
        <w:ind w:firstLine="480"/>
      </w:pPr>
      <w:r>
        <w:t xml:space="preserve">          "x": 4440,</w:t>
      </w:r>
    </w:p>
    <w:p w14:paraId="686402B4" w14:textId="77777777" w:rsidR="00421FCC" w:rsidRDefault="00421FCC" w:rsidP="00421FCC">
      <w:pPr>
        <w:shd w:val="clear" w:color="auto" w:fill="BFBFBF"/>
        <w:ind w:firstLine="480"/>
      </w:pPr>
      <w:r>
        <w:t xml:space="preserve">          "y": 490,</w:t>
      </w:r>
    </w:p>
    <w:p w14:paraId="5FC8A07C" w14:textId="77777777" w:rsidR="00421FCC" w:rsidRDefault="00421FCC" w:rsidP="00421FCC">
      <w:pPr>
        <w:shd w:val="clear" w:color="auto" w:fill="BFBFBF"/>
        <w:ind w:firstLine="480"/>
      </w:pPr>
      <w:r>
        <w:t xml:space="preserve">          "direction": 0,</w:t>
      </w:r>
    </w:p>
    <w:p w14:paraId="2EC1A0DF" w14:textId="77777777" w:rsidR="00421FCC" w:rsidRDefault="00421FCC" w:rsidP="00421FCC">
      <w:pPr>
        <w:shd w:val="clear" w:color="auto" w:fill="BFBFBF"/>
        <w:ind w:firstLine="480"/>
      </w:pPr>
      <w:r>
        <w:t xml:space="preserve">          "type": 3,</w:t>
      </w:r>
    </w:p>
    <w:p w14:paraId="55454D19" w14:textId="77777777" w:rsidR="00421FCC" w:rsidRDefault="00421FCC" w:rsidP="00421FCC">
      <w:pPr>
        <w:shd w:val="clear" w:color="auto" w:fill="BFBFBF"/>
        <w:ind w:firstLine="480"/>
      </w:pPr>
      <w:r>
        <w:t xml:space="preserve">          "color": 0,</w:t>
      </w:r>
    </w:p>
    <w:p w14:paraId="5EAB99DD" w14:textId="77777777" w:rsidR="00421FCC" w:rsidRDefault="00421FCC" w:rsidP="00421FCC">
      <w:pPr>
        <w:shd w:val="clear" w:color="auto" w:fill="BFBFBF"/>
        <w:ind w:firstLine="480"/>
      </w:pPr>
      <w:r>
        <w:t xml:space="preserve">          "range": 1,</w:t>
      </w:r>
    </w:p>
    <w:p w14:paraId="783A8EB2" w14:textId="77777777" w:rsidR="00421FCC" w:rsidRDefault="00421FCC" w:rsidP="00421FCC">
      <w:pPr>
        <w:shd w:val="clear" w:color="auto" w:fill="BFBFBF"/>
        <w:ind w:firstLine="480"/>
      </w:pPr>
      <w:r>
        <w:t xml:space="preserve">          "range_start": 360,</w:t>
      </w:r>
    </w:p>
    <w:p w14:paraId="79813394" w14:textId="77777777" w:rsidR="00421FCC" w:rsidRDefault="00421FCC" w:rsidP="00421FCC">
      <w:pPr>
        <w:shd w:val="clear" w:color="auto" w:fill="BFBFBF"/>
        <w:ind w:firstLine="480"/>
      </w:pPr>
      <w:r>
        <w:t xml:space="preserve">          "range_end": 490</w:t>
      </w:r>
    </w:p>
    <w:p w14:paraId="6CA4AAC6" w14:textId="77777777" w:rsidR="00421FCC" w:rsidRDefault="00421FCC" w:rsidP="00421FCC">
      <w:pPr>
        <w:shd w:val="clear" w:color="auto" w:fill="BFBFBF"/>
        <w:ind w:firstLine="480"/>
      </w:pPr>
      <w:r>
        <w:t xml:space="preserve">        },</w:t>
      </w:r>
    </w:p>
    <w:p w14:paraId="0438716F" w14:textId="77777777" w:rsidR="00421FCC" w:rsidRDefault="00421FCC" w:rsidP="00421FCC">
      <w:pPr>
        <w:shd w:val="clear" w:color="auto" w:fill="BFBFBF"/>
        <w:ind w:firstLine="480"/>
      </w:pPr>
      <w:r>
        <w:t xml:space="preserve">        {</w:t>
      </w:r>
    </w:p>
    <w:p w14:paraId="04645A69" w14:textId="77777777" w:rsidR="00421FCC" w:rsidRDefault="00421FCC" w:rsidP="00421FCC">
      <w:pPr>
        <w:shd w:val="clear" w:color="auto" w:fill="BFBFBF"/>
        <w:ind w:firstLine="480"/>
      </w:pPr>
      <w:r>
        <w:t xml:space="preserve">          "x": 4696,</w:t>
      </w:r>
    </w:p>
    <w:p w14:paraId="18ED32A2" w14:textId="77777777" w:rsidR="00421FCC" w:rsidRDefault="00421FCC" w:rsidP="00421FCC">
      <w:pPr>
        <w:shd w:val="clear" w:color="auto" w:fill="BFBFBF"/>
        <w:ind w:firstLine="480"/>
      </w:pPr>
      <w:r>
        <w:t xml:space="preserve">          "y": 445,</w:t>
      </w:r>
    </w:p>
    <w:p w14:paraId="5EBC2513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      "direction": 0,</w:t>
      </w:r>
    </w:p>
    <w:p w14:paraId="72E73AE4" w14:textId="77777777" w:rsidR="00421FCC" w:rsidRDefault="00421FCC" w:rsidP="00421FCC">
      <w:pPr>
        <w:shd w:val="clear" w:color="auto" w:fill="BFBFBF"/>
        <w:ind w:firstLine="480"/>
      </w:pPr>
      <w:r>
        <w:t xml:space="preserve">          "type": 3,</w:t>
      </w:r>
    </w:p>
    <w:p w14:paraId="2BCB39BC" w14:textId="77777777" w:rsidR="00421FCC" w:rsidRDefault="00421FCC" w:rsidP="00421FCC">
      <w:pPr>
        <w:shd w:val="clear" w:color="auto" w:fill="BFBFBF"/>
        <w:ind w:firstLine="480"/>
      </w:pPr>
      <w:r>
        <w:t xml:space="preserve">          "color": 0,</w:t>
      </w:r>
    </w:p>
    <w:p w14:paraId="2E72B358" w14:textId="77777777" w:rsidR="00421FCC" w:rsidRDefault="00421FCC" w:rsidP="00421FCC">
      <w:pPr>
        <w:shd w:val="clear" w:color="auto" w:fill="BFBFBF"/>
        <w:ind w:firstLine="480"/>
      </w:pPr>
      <w:r>
        <w:t xml:space="preserve">          "range": 1,</w:t>
      </w:r>
    </w:p>
    <w:p w14:paraId="01570CD7" w14:textId="77777777" w:rsidR="00421FCC" w:rsidRDefault="00421FCC" w:rsidP="00421FCC">
      <w:pPr>
        <w:shd w:val="clear" w:color="auto" w:fill="BFBFBF"/>
        <w:ind w:firstLine="480"/>
      </w:pPr>
      <w:r>
        <w:t xml:space="preserve">          "range_start": 315,</w:t>
      </w:r>
    </w:p>
    <w:p w14:paraId="03944DBB" w14:textId="77777777" w:rsidR="00421FCC" w:rsidRDefault="00421FCC" w:rsidP="00421FCC">
      <w:pPr>
        <w:shd w:val="clear" w:color="auto" w:fill="BFBFBF"/>
        <w:ind w:firstLine="480"/>
      </w:pPr>
      <w:r>
        <w:t xml:space="preserve">          "range_end": 445</w:t>
      </w:r>
    </w:p>
    <w:p w14:paraId="6B76A632" w14:textId="77777777" w:rsidR="00421FCC" w:rsidRDefault="00421FCC" w:rsidP="00421FCC">
      <w:pPr>
        <w:shd w:val="clear" w:color="auto" w:fill="BFBFBF"/>
        <w:ind w:firstLine="480"/>
      </w:pPr>
      <w:r>
        <w:t xml:space="preserve">        },</w:t>
      </w:r>
    </w:p>
    <w:p w14:paraId="41D2B865" w14:textId="77777777" w:rsidR="00421FCC" w:rsidRDefault="00421FCC" w:rsidP="00421FCC">
      <w:pPr>
        <w:shd w:val="clear" w:color="auto" w:fill="BFBFBF"/>
        <w:ind w:firstLine="480"/>
      </w:pPr>
      <w:r>
        <w:t xml:space="preserve">        {</w:t>
      </w:r>
    </w:p>
    <w:p w14:paraId="4BF8C864" w14:textId="77777777" w:rsidR="00421FCC" w:rsidRDefault="00421FCC" w:rsidP="00421FCC">
      <w:pPr>
        <w:shd w:val="clear" w:color="auto" w:fill="BFBFBF"/>
        <w:ind w:firstLine="480"/>
      </w:pPr>
      <w:r>
        <w:t xml:space="preserve">          "x": 4954,</w:t>
      </w:r>
    </w:p>
    <w:p w14:paraId="222C8C08" w14:textId="77777777" w:rsidR="00421FCC" w:rsidRDefault="00421FCC" w:rsidP="00421FCC">
      <w:pPr>
        <w:shd w:val="clear" w:color="auto" w:fill="BFBFBF"/>
        <w:ind w:firstLine="480"/>
      </w:pPr>
      <w:r>
        <w:t xml:space="preserve">          "y": 535,</w:t>
      </w:r>
    </w:p>
    <w:p w14:paraId="2204D15F" w14:textId="77777777" w:rsidR="00421FCC" w:rsidRDefault="00421FCC" w:rsidP="00421FCC">
      <w:pPr>
        <w:shd w:val="clear" w:color="auto" w:fill="BFBFBF"/>
        <w:ind w:firstLine="480"/>
      </w:pPr>
      <w:r>
        <w:t xml:space="preserve">          "direction": 0,</w:t>
      </w:r>
    </w:p>
    <w:p w14:paraId="2DE0E169" w14:textId="77777777" w:rsidR="00421FCC" w:rsidRDefault="00421FCC" w:rsidP="00421FCC">
      <w:pPr>
        <w:shd w:val="clear" w:color="auto" w:fill="BFBFBF"/>
        <w:ind w:firstLine="480"/>
      </w:pPr>
      <w:r>
        <w:t xml:space="preserve">          "type": 3,</w:t>
      </w:r>
    </w:p>
    <w:p w14:paraId="27343FF4" w14:textId="77777777" w:rsidR="00421FCC" w:rsidRDefault="00421FCC" w:rsidP="00421FCC">
      <w:pPr>
        <w:shd w:val="clear" w:color="auto" w:fill="BFBFBF"/>
        <w:ind w:firstLine="480"/>
      </w:pPr>
      <w:r>
        <w:t xml:space="preserve">          "color": 0,</w:t>
      </w:r>
    </w:p>
    <w:p w14:paraId="1A864012" w14:textId="77777777" w:rsidR="00421FCC" w:rsidRDefault="00421FCC" w:rsidP="00421FCC">
      <w:pPr>
        <w:shd w:val="clear" w:color="auto" w:fill="BFBFBF"/>
        <w:ind w:firstLine="480"/>
      </w:pPr>
      <w:r>
        <w:t xml:space="preserve">          "range": 1,</w:t>
      </w:r>
    </w:p>
    <w:p w14:paraId="2B54B082" w14:textId="77777777" w:rsidR="00421FCC" w:rsidRDefault="00421FCC" w:rsidP="00421FCC">
      <w:pPr>
        <w:shd w:val="clear" w:color="auto" w:fill="BFBFBF"/>
        <w:ind w:firstLine="480"/>
      </w:pPr>
      <w:r>
        <w:t xml:space="preserve">          "range_start": 400,</w:t>
      </w:r>
    </w:p>
    <w:p w14:paraId="6B042704" w14:textId="77777777" w:rsidR="00421FCC" w:rsidRDefault="00421FCC" w:rsidP="00421FCC">
      <w:pPr>
        <w:shd w:val="clear" w:color="auto" w:fill="BFBFBF"/>
        <w:ind w:firstLine="480"/>
      </w:pPr>
      <w:r>
        <w:t xml:space="preserve">          "range_end": 535</w:t>
      </w:r>
    </w:p>
    <w:p w14:paraId="1959C2B6" w14:textId="77777777" w:rsidR="00421FCC" w:rsidRDefault="00421FCC" w:rsidP="00421FCC">
      <w:pPr>
        <w:shd w:val="clear" w:color="auto" w:fill="BFBFBF"/>
        <w:ind w:firstLine="480"/>
      </w:pPr>
      <w:r>
        <w:t xml:space="preserve">        }</w:t>
      </w:r>
    </w:p>
    <w:p w14:paraId="238F7624" w14:textId="77777777" w:rsidR="00421FCC" w:rsidRDefault="00421FCC" w:rsidP="00421FCC">
      <w:pPr>
        <w:shd w:val="clear" w:color="auto" w:fill="BFBFBF"/>
        <w:ind w:firstLine="480"/>
      </w:pPr>
      <w:r>
        <w:t xml:space="preserve">      ]</w:t>
      </w:r>
    </w:p>
    <w:p w14:paraId="51B41B7E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058F9781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0B3E476" w14:textId="77777777" w:rsidR="00421FCC" w:rsidRDefault="00421FCC" w:rsidP="00421FCC">
      <w:pPr>
        <w:shd w:val="clear" w:color="auto" w:fill="BFBFBF"/>
        <w:ind w:firstLine="480"/>
      </w:pPr>
      <w:r>
        <w:t xml:space="preserve">      "8": [</w:t>
      </w:r>
    </w:p>
    <w:p w14:paraId="40507056" w14:textId="77777777" w:rsidR="00421FCC" w:rsidRDefault="00421FCC" w:rsidP="00421FCC">
      <w:pPr>
        <w:shd w:val="clear" w:color="auto" w:fill="BFBFBF"/>
        <w:ind w:firstLine="480"/>
      </w:pPr>
      <w:r>
        <w:t xml:space="preserve">        {</w:t>
      </w:r>
    </w:p>
    <w:p w14:paraId="68F27B9D" w14:textId="77777777" w:rsidR="00421FCC" w:rsidRDefault="00421FCC" w:rsidP="00421FCC">
      <w:pPr>
        <w:shd w:val="clear" w:color="auto" w:fill="BFBFBF"/>
        <w:ind w:firstLine="480"/>
      </w:pPr>
      <w:r>
        <w:t xml:space="preserve">          "x": 4890,</w:t>
      </w:r>
    </w:p>
    <w:p w14:paraId="397D3736" w14:textId="77777777" w:rsidR="00421FCC" w:rsidRDefault="00421FCC" w:rsidP="00421FCC">
      <w:pPr>
        <w:shd w:val="clear" w:color="auto" w:fill="BFBFBF"/>
        <w:ind w:firstLine="480"/>
      </w:pPr>
      <w:r>
        <w:t xml:space="preserve">          "y": 538,</w:t>
      </w:r>
    </w:p>
    <w:p w14:paraId="13BBF227" w14:textId="77777777" w:rsidR="00421FCC" w:rsidRDefault="00421FCC" w:rsidP="00421FCC">
      <w:pPr>
        <w:shd w:val="clear" w:color="auto" w:fill="BFBFBF"/>
        <w:ind w:firstLine="480"/>
      </w:pPr>
      <w:r>
        <w:t xml:space="preserve">          "direction": 0,</w:t>
      </w:r>
    </w:p>
    <w:p w14:paraId="2C458C59" w14:textId="77777777" w:rsidR="00421FCC" w:rsidRDefault="00421FCC" w:rsidP="00421FCC">
      <w:pPr>
        <w:shd w:val="clear" w:color="auto" w:fill="BFBFBF"/>
        <w:ind w:firstLine="480"/>
      </w:pPr>
      <w:r>
        <w:t xml:space="preserve">          "type": 0,</w:t>
      </w:r>
    </w:p>
    <w:p w14:paraId="0326056E" w14:textId="77777777" w:rsidR="00421FCC" w:rsidRDefault="00421FCC" w:rsidP="00421FCC">
      <w:pPr>
        <w:shd w:val="clear" w:color="auto" w:fill="BFBFBF"/>
        <w:ind w:firstLine="480"/>
      </w:pPr>
      <w:r>
        <w:t xml:space="preserve">          "color": 1</w:t>
      </w:r>
    </w:p>
    <w:p w14:paraId="64AB114B" w14:textId="77777777" w:rsidR="00421FCC" w:rsidRDefault="00421FCC" w:rsidP="00421FCC">
      <w:pPr>
        <w:shd w:val="clear" w:color="auto" w:fill="BFBFBF"/>
        <w:ind w:firstLine="480"/>
      </w:pPr>
      <w:r>
        <w:t xml:space="preserve">        }</w:t>
      </w:r>
    </w:p>
    <w:p w14:paraId="11C35D44" w14:textId="77777777" w:rsidR="00421FCC" w:rsidRDefault="00421FCC" w:rsidP="00421FCC">
      <w:pPr>
        <w:shd w:val="clear" w:color="auto" w:fill="BFBFBF"/>
        <w:ind w:firstLine="480"/>
      </w:pPr>
      <w:r>
        <w:t xml:space="preserve">      ]</w:t>
      </w:r>
    </w:p>
    <w:p w14:paraId="0EDDBD38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BB0B3B4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4EB0097" w14:textId="77777777" w:rsidR="00421FCC" w:rsidRDefault="00421FCC" w:rsidP="00421FCC">
      <w:pPr>
        <w:shd w:val="clear" w:color="auto" w:fill="BFBFBF"/>
        <w:ind w:firstLine="480"/>
      </w:pPr>
      <w:r>
        <w:t xml:space="preserve">      "9": [</w:t>
      </w:r>
    </w:p>
    <w:p w14:paraId="768298F6" w14:textId="77777777" w:rsidR="00421FCC" w:rsidRDefault="00421FCC" w:rsidP="00421FCC">
      <w:pPr>
        <w:shd w:val="clear" w:color="auto" w:fill="BFBFBF"/>
        <w:ind w:firstLine="480"/>
      </w:pPr>
      <w:r>
        <w:t xml:space="preserve">        {</w:t>
      </w:r>
    </w:p>
    <w:p w14:paraId="0B331C2B" w14:textId="77777777" w:rsidR="00421FCC" w:rsidRDefault="00421FCC" w:rsidP="00421FCC">
      <w:pPr>
        <w:shd w:val="clear" w:color="auto" w:fill="BFBFBF"/>
        <w:ind w:firstLine="480"/>
      </w:pPr>
      <w:r>
        <w:t xml:space="preserve">          "x": 5786,</w:t>
      </w:r>
    </w:p>
    <w:p w14:paraId="42CC4868" w14:textId="77777777" w:rsidR="00421FCC" w:rsidRDefault="00421FCC" w:rsidP="00421FCC">
      <w:pPr>
        <w:shd w:val="clear" w:color="auto" w:fill="BFBFBF"/>
        <w:ind w:firstLine="480"/>
      </w:pPr>
      <w:r>
        <w:t xml:space="preserve">          "y": 410,</w:t>
      </w:r>
    </w:p>
    <w:p w14:paraId="32028CC2" w14:textId="77777777" w:rsidR="00421FCC" w:rsidRDefault="00421FCC" w:rsidP="00421FCC">
      <w:pPr>
        <w:shd w:val="clear" w:color="auto" w:fill="BFBFBF"/>
        <w:ind w:firstLine="480"/>
      </w:pPr>
      <w:r>
        <w:t xml:space="preserve">          "direction": 0,</w:t>
      </w:r>
    </w:p>
    <w:p w14:paraId="26DEB330" w14:textId="77777777" w:rsidR="00421FCC" w:rsidRDefault="00421FCC" w:rsidP="00421FCC">
      <w:pPr>
        <w:shd w:val="clear" w:color="auto" w:fill="BFBFBF"/>
        <w:ind w:firstLine="480"/>
      </w:pPr>
      <w:r>
        <w:t xml:space="preserve">          "type": 0,</w:t>
      </w:r>
    </w:p>
    <w:p w14:paraId="488D0191" w14:textId="77777777" w:rsidR="00421FCC" w:rsidRDefault="00421FCC" w:rsidP="00421FCC">
      <w:pPr>
        <w:shd w:val="clear" w:color="auto" w:fill="BFBFBF"/>
        <w:ind w:firstLine="480"/>
      </w:pPr>
      <w:r>
        <w:t xml:space="preserve">          "color": 1</w:t>
      </w:r>
    </w:p>
    <w:p w14:paraId="6481FC4D" w14:textId="77777777" w:rsidR="00421FCC" w:rsidRDefault="00421FCC" w:rsidP="00421FCC">
      <w:pPr>
        <w:shd w:val="clear" w:color="auto" w:fill="BFBFBF"/>
        <w:ind w:firstLine="480"/>
      </w:pPr>
      <w:r>
        <w:t xml:space="preserve">        },</w:t>
      </w:r>
    </w:p>
    <w:p w14:paraId="69B91400" w14:textId="77777777" w:rsidR="00421FCC" w:rsidRDefault="00421FCC" w:rsidP="00421FCC">
      <w:pPr>
        <w:shd w:val="clear" w:color="auto" w:fill="BFBFBF"/>
        <w:ind w:firstLine="480"/>
      </w:pPr>
      <w:r>
        <w:t xml:space="preserve">        {</w:t>
      </w:r>
    </w:p>
    <w:p w14:paraId="7C4131C4" w14:textId="77777777" w:rsidR="00421FCC" w:rsidRDefault="00421FCC" w:rsidP="00421FCC">
      <w:pPr>
        <w:shd w:val="clear" w:color="auto" w:fill="BFBFBF"/>
        <w:ind w:firstLine="480"/>
      </w:pPr>
      <w:r>
        <w:t xml:space="preserve">          "x": 5846,</w:t>
      </w:r>
    </w:p>
    <w:p w14:paraId="6C1F3060" w14:textId="77777777" w:rsidR="00421FCC" w:rsidRDefault="00421FCC" w:rsidP="00421FCC">
      <w:pPr>
        <w:shd w:val="clear" w:color="auto" w:fill="BFBFBF"/>
        <w:ind w:firstLine="480"/>
      </w:pPr>
      <w:r>
        <w:t xml:space="preserve">          "y": 367,</w:t>
      </w:r>
    </w:p>
    <w:p w14:paraId="038FBC9A" w14:textId="77777777" w:rsidR="00421FCC" w:rsidRDefault="00421FCC" w:rsidP="00421FCC">
      <w:pPr>
        <w:shd w:val="clear" w:color="auto" w:fill="BFBFBF"/>
        <w:ind w:firstLine="480"/>
      </w:pPr>
      <w:r>
        <w:t xml:space="preserve">          "direction": 0,</w:t>
      </w:r>
    </w:p>
    <w:p w14:paraId="3C431ED0" w14:textId="77777777" w:rsidR="00421FCC" w:rsidRDefault="00421FCC" w:rsidP="00421FCC">
      <w:pPr>
        <w:shd w:val="clear" w:color="auto" w:fill="BFBFBF"/>
        <w:ind w:firstLine="480"/>
      </w:pPr>
      <w:r>
        <w:t xml:space="preserve">          "type": 0,</w:t>
      </w:r>
    </w:p>
    <w:p w14:paraId="7601D43F" w14:textId="77777777" w:rsidR="00421FCC" w:rsidRDefault="00421FCC" w:rsidP="00421FCC">
      <w:pPr>
        <w:shd w:val="clear" w:color="auto" w:fill="BFBFBF"/>
        <w:ind w:firstLine="480"/>
      </w:pPr>
      <w:r>
        <w:t xml:space="preserve">          "color": 1</w:t>
      </w:r>
    </w:p>
    <w:p w14:paraId="3F38680D" w14:textId="77777777" w:rsidR="00421FCC" w:rsidRDefault="00421FCC" w:rsidP="00421FCC">
      <w:pPr>
        <w:shd w:val="clear" w:color="auto" w:fill="BFBFBF"/>
        <w:ind w:firstLine="480"/>
      </w:pPr>
      <w:r>
        <w:t xml:space="preserve">        }</w:t>
      </w:r>
    </w:p>
    <w:p w14:paraId="71FC9B9A" w14:textId="77777777" w:rsidR="00421FCC" w:rsidRDefault="00421FCC" w:rsidP="00421FCC">
      <w:pPr>
        <w:shd w:val="clear" w:color="auto" w:fill="BFBFBF"/>
        <w:ind w:firstLine="480"/>
      </w:pPr>
      <w:r>
        <w:t xml:space="preserve">      ]</w:t>
      </w:r>
    </w:p>
    <w:p w14:paraId="02EA5DD5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41E63A8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4CE21579" w14:textId="77777777" w:rsidR="00421FCC" w:rsidRDefault="00421FCC" w:rsidP="00421FCC">
      <w:pPr>
        <w:shd w:val="clear" w:color="auto" w:fill="BFBFBF"/>
        <w:ind w:firstLine="480"/>
      </w:pPr>
      <w:r>
        <w:t xml:space="preserve">      "10": [</w:t>
      </w:r>
    </w:p>
    <w:p w14:paraId="185EB407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    {</w:t>
      </w:r>
    </w:p>
    <w:p w14:paraId="042D27B2" w14:textId="77777777" w:rsidR="00421FCC" w:rsidRDefault="00421FCC" w:rsidP="00421FCC">
      <w:pPr>
        <w:shd w:val="clear" w:color="auto" w:fill="BFBFBF"/>
        <w:ind w:firstLine="480"/>
      </w:pPr>
      <w:r>
        <w:t xml:space="preserve">          "x": 6500,</w:t>
      </w:r>
    </w:p>
    <w:p w14:paraId="53587F27" w14:textId="77777777" w:rsidR="00421FCC" w:rsidRDefault="00421FCC" w:rsidP="00421FCC">
      <w:pPr>
        <w:shd w:val="clear" w:color="auto" w:fill="BFBFBF"/>
        <w:ind w:firstLine="480"/>
      </w:pPr>
      <w:r>
        <w:t xml:space="preserve">          "y": 538,</w:t>
      </w:r>
    </w:p>
    <w:p w14:paraId="0512CA72" w14:textId="77777777" w:rsidR="00421FCC" w:rsidRDefault="00421FCC" w:rsidP="00421FCC">
      <w:pPr>
        <w:shd w:val="clear" w:color="auto" w:fill="BFBFBF"/>
        <w:ind w:firstLine="480"/>
      </w:pPr>
      <w:r>
        <w:t xml:space="preserve">          "direction": 0,</w:t>
      </w:r>
    </w:p>
    <w:p w14:paraId="3CED31A2" w14:textId="77777777" w:rsidR="00421FCC" w:rsidRDefault="00421FCC" w:rsidP="00421FCC">
      <w:pPr>
        <w:shd w:val="clear" w:color="auto" w:fill="BFBFBF"/>
        <w:ind w:firstLine="480"/>
      </w:pPr>
      <w:r>
        <w:t xml:space="preserve">          "type": 1,</w:t>
      </w:r>
    </w:p>
    <w:p w14:paraId="7295F2DC" w14:textId="77777777" w:rsidR="00421FCC" w:rsidRDefault="00421FCC" w:rsidP="00421FCC">
      <w:pPr>
        <w:shd w:val="clear" w:color="auto" w:fill="BFBFBF"/>
        <w:ind w:firstLine="480"/>
      </w:pPr>
      <w:r>
        <w:t xml:space="preserve">          "color": 2,</w:t>
      </w:r>
    </w:p>
    <w:p w14:paraId="7D92C80C" w14:textId="77777777" w:rsidR="00421FCC" w:rsidRDefault="00421FCC" w:rsidP="00421FCC">
      <w:pPr>
        <w:shd w:val="clear" w:color="auto" w:fill="BFBFBF"/>
        <w:ind w:firstLine="480"/>
      </w:pPr>
      <w:r>
        <w:t xml:space="preserve">          "range": 1,</w:t>
      </w:r>
    </w:p>
    <w:p w14:paraId="03116462" w14:textId="77777777" w:rsidR="00421FCC" w:rsidRDefault="00421FCC" w:rsidP="00421FCC">
      <w:pPr>
        <w:shd w:val="clear" w:color="auto" w:fill="BFBFBF"/>
        <w:ind w:firstLine="480"/>
      </w:pPr>
      <w:r>
        <w:t xml:space="preserve">          "range_start": 6220,</w:t>
      </w:r>
    </w:p>
    <w:p w14:paraId="4D44A5FE" w14:textId="77777777" w:rsidR="00421FCC" w:rsidRDefault="00421FCC" w:rsidP="00421FCC">
      <w:pPr>
        <w:shd w:val="clear" w:color="auto" w:fill="BFBFBF"/>
        <w:ind w:firstLine="480"/>
      </w:pPr>
      <w:r>
        <w:t xml:space="preserve">          "range_end": 6755</w:t>
      </w:r>
    </w:p>
    <w:p w14:paraId="5DA0E96D" w14:textId="77777777" w:rsidR="00421FCC" w:rsidRDefault="00421FCC" w:rsidP="00421FCC">
      <w:pPr>
        <w:shd w:val="clear" w:color="auto" w:fill="BFBFBF"/>
        <w:ind w:firstLine="480"/>
      </w:pPr>
      <w:r>
        <w:t xml:space="preserve">        }</w:t>
      </w:r>
    </w:p>
    <w:p w14:paraId="0127D783" w14:textId="77777777" w:rsidR="00421FCC" w:rsidRDefault="00421FCC" w:rsidP="00421FCC">
      <w:pPr>
        <w:shd w:val="clear" w:color="auto" w:fill="BFBFBF"/>
        <w:ind w:firstLine="480"/>
      </w:pPr>
      <w:r>
        <w:t xml:space="preserve">      ]</w:t>
      </w:r>
    </w:p>
    <w:p w14:paraId="7083790E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EC7FE54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5974C5A4" w14:textId="77777777" w:rsidR="00421FCC" w:rsidRDefault="00421FCC" w:rsidP="00421FCC">
      <w:pPr>
        <w:shd w:val="clear" w:color="auto" w:fill="BFBFBF"/>
        <w:ind w:firstLine="480"/>
      </w:pPr>
      <w:r>
        <w:t xml:space="preserve">      "11": [</w:t>
      </w:r>
    </w:p>
    <w:p w14:paraId="6FCEF86C" w14:textId="77777777" w:rsidR="00421FCC" w:rsidRDefault="00421FCC" w:rsidP="00421FCC">
      <w:pPr>
        <w:shd w:val="clear" w:color="auto" w:fill="BFBFBF"/>
        <w:ind w:firstLine="480"/>
      </w:pPr>
      <w:r>
        <w:t xml:space="preserve">        {</w:t>
      </w:r>
    </w:p>
    <w:p w14:paraId="721D2AE3" w14:textId="77777777" w:rsidR="00421FCC" w:rsidRDefault="00421FCC" w:rsidP="00421FCC">
      <w:pPr>
        <w:shd w:val="clear" w:color="auto" w:fill="BFBFBF"/>
        <w:ind w:firstLine="480"/>
      </w:pPr>
      <w:r>
        <w:t xml:space="preserve">          "x": 8383,</w:t>
      </w:r>
    </w:p>
    <w:p w14:paraId="640336C8" w14:textId="77777777" w:rsidR="00421FCC" w:rsidRDefault="00421FCC" w:rsidP="00421FCC">
      <w:pPr>
        <w:shd w:val="clear" w:color="auto" w:fill="BFBFBF"/>
        <w:ind w:firstLine="480"/>
      </w:pPr>
      <w:r>
        <w:t xml:space="preserve">          "y": 535,</w:t>
      </w:r>
    </w:p>
    <w:p w14:paraId="6A597B48" w14:textId="77777777" w:rsidR="00421FCC" w:rsidRDefault="00421FCC" w:rsidP="00421FCC">
      <w:pPr>
        <w:shd w:val="clear" w:color="auto" w:fill="BFBFBF"/>
        <w:ind w:firstLine="480"/>
      </w:pPr>
      <w:r>
        <w:t xml:space="preserve">          "direction": 0,</w:t>
      </w:r>
    </w:p>
    <w:p w14:paraId="05DB7731" w14:textId="77777777" w:rsidR="00421FCC" w:rsidRDefault="00421FCC" w:rsidP="00421FCC">
      <w:pPr>
        <w:shd w:val="clear" w:color="auto" w:fill="BFBFBF"/>
        <w:ind w:firstLine="480"/>
      </w:pPr>
      <w:r>
        <w:t xml:space="preserve">          "type": 3,</w:t>
      </w:r>
    </w:p>
    <w:p w14:paraId="4F7833D8" w14:textId="77777777" w:rsidR="00421FCC" w:rsidRDefault="00421FCC" w:rsidP="00421FCC">
      <w:pPr>
        <w:shd w:val="clear" w:color="auto" w:fill="BFBFBF"/>
        <w:ind w:firstLine="480"/>
      </w:pPr>
      <w:r>
        <w:t xml:space="preserve">          "color": 0,</w:t>
      </w:r>
    </w:p>
    <w:p w14:paraId="5169C347" w14:textId="77777777" w:rsidR="00421FCC" w:rsidRDefault="00421FCC" w:rsidP="00421FCC">
      <w:pPr>
        <w:shd w:val="clear" w:color="auto" w:fill="BFBFBF"/>
        <w:ind w:firstLine="480"/>
      </w:pPr>
      <w:r>
        <w:t xml:space="preserve">          "range": 1,</w:t>
      </w:r>
    </w:p>
    <w:p w14:paraId="61756484" w14:textId="77777777" w:rsidR="00421FCC" w:rsidRDefault="00421FCC" w:rsidP="00421FCC">
      <w:pPr>
        <w:shd w:val="clear" w:color="auto" w:fill="BFBFBF"/>
        <w:ind w:firstLine="480"/>
      </w:pPr>
      <w:r>
        <w:t xml:space="preserve">          "range_start": 400,</w:t>
      </w:r>
    </w:p>
    <w:p w14:paraId="6F9E011B" w14:textId="77777777" w:rsidR="00421FCC" w:rsidRDefault="00421FCC" w:rsidP="00421FCC">
      <w:pPr>
        <w:shd w:val="clear" w:color="auto" w:fill="BFBFBF"/>
        <w:ind w:firstLine="480"/>
      </w:pPr>
      <w:r>
        <w:t xml:space="preserve">          "range_end": 535</w:t>
      </w:r>
    </w:p>
    <w:p w14:paraId="1B9D4AE4" w14:textId="77777777" w:rsidR="00421FCC" w:rsidRDefault="00421FCC" w:rsidP="00421FCC">
      <w:pPr>
        <w:shd w:val="clear" w:color="auto" w:fill="BFBFBF"/>
        <w:ind w:firstLine="480"/>
      </w:pPr>
      <w:r>
        <w:t xml:space="preserve">        }</w:t>
      </w:r>
    </w:p>
    <w:p w14:paraId="7C4EDDD2" w14:textId="77777777" w:rsidR="00421FCC" w:rsidRDefault="00421FCC" w:rsidP="00421FCC">
      <w:pPr>
        <w:shd w:val="clear" w:color="auto" w:fill="BFBFBF"/>
        <w:ind w:firstLine="480"/>
      </w:pPr>
      <w:r>
        <w:t xml:space="preserve">      ]</w:t>
      </w:r>
    </w:p>
    <w:p w14:paraId="78A0CF0D" w14:textId="77777777" w:rsidR="00421FCC" w:rsidRDefault="00421FCC" w:rsidP="00421FCC">
      <w:pPr>
        <w:shd w:val="clear" w:color="auto" w:fill="BFBFBF"/>
        <w:ind w:firstLine="480"/>
      </w:pPr>
      <w:r>
        <w:t xml:space="preserve">    }</w:t>
      </w:r>
    </w:p>
    <w:p w14:paraId="4C341909" w14:textId="77777777" w:rsidR="00421FCC" w:rsidRDefault="00421FCC" w:rsidP="00421FCC">
      <w:pPr>
        <w:shd w:val="clear" w:color="auto" w:fill="BFBFBF"/>
        <w:ind w:firstLine="480"/>
      </w:pPr>
      <w:r>
        <w:t xml:space="preserve">  ],</w:t>
      </w:r>
    </w:p>
    <w:p w14:paraId="05B15D18" w14:textId="77777777" w:rsidR="00421FCC" w:rsidRDefault="00421FCC" w:rsidP="00421FCC">
      <w:pPr>
        <w:shd w:val="clear" w:color="auto" w:fill="BFBFBF"/>
        <w:ind w:firstLine="480"/>
      </w:pPr>
      <w:r>
        <w:t xml:space="preserve">  "checkpoint": [</w:t>
      </w:r>
    </w:p>
    <w:p w14:paraId="004D07A3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62AA83F" w14:textId="77777777" w:rsidR="00421FCC" w:rsidRDefault="00421FCC" w:rsidP="00421FCC">
      <w:pPr>
        <w:shd w:val="clear" w:color="auto" w:fill="BFBFBF"/>
        <w:ind w:firstLine="480"/>
      </w:pPr>
      <w:r>
        <w:t xml:space="preserve">      "x": 110,</w:t>
      </w:r>
    </w:p>
    <w:p w14:paraId="4D853CEC" w14:textId="77777777" w:rsidR="00421FCC" w:rsidRDefault="00421FCC" w:rsidP="00421FCC">
      <w:pPr>
        <w:shd w:val="clear" w:color="auto" w:fill="BFBFBF"/>
        <w:ind w:firstLine="480"/>
      </w:pPr>
      <w:r>
        <w:t xml:space="preserve">      "y": 0,</w:t>
      </w:r>
    </w:p>
    <w:p w14:paraId="0B7F0F44" w14:textId="77777777" w:rsidR="00421FCC" w:rsidRDefault="00421FCC" w:rsidP="00421FCC">
      <w:pPr>
        <w:shd w:val="clear" w:color="auto" w:fill="BFBFBF"/>
        <w:ind w:firstLine="480"/>
      </w:pPr>
      <w:r>
        <w:t xml:space="preserve">      "width": 10,</w:t>
      </w:r>
    </w:p>
    <w:p w14:paraId="24795BE7" w14:textId="77777777" w:rsidR="00421FCC" w:rsidRDefault="00421FCC" w:rsidP="00421FCC">
      <w:pPr>
        <w:shd w:val="clear" w:color="auto" w:fill="BFBFBF"/>
        <w:ind w:firstLine="480"/>
      </w:pPr>
      <w:r>
        <w:t xml:space="preserve">      "height": 600,</w:t>
      </w:r>
    </w:p>
    <w:p w14:paraId="5EC7693C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231D051B" w14:textId="77777777" w:rsidR="00421FCC" w:rsidRDefault="00421FCC" w:rsidP="00421FCC">
      <w:pPr>
        <w:shd w:val="clear" w:color="auto" w:fill="BFBFBF"/>
        <w:ind w:firstLine="480"/>
      </w:pPr>
      <w:r>
        <w:t xml:space="preserve">      "enemy_groupid": 0</w:t>
      </w:r>
    </w:p>
    <w:p w14:paraId="2B599C46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7CCFD80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E25E9B1" w14:textId="77777777" w:rsidR="00421FCC" w:rsidRDefault="00421FCC" w:rsidP="00421FCC">
      <w:pPr>
        <w:shd w:val="clear" w:color="auto" w:fill="BFBFBF"/>
        <w:ind w:firstLine="480"/>
      </w:pPr>
      <w:r>
        <w:t xml:space="preserve">      "x": 728,</w:t>
      </w:r>
    </w:p>
    <w:p w14:paraId="0F833579" w14:textId="77777777" w:rsidR="00421FCC" w:rsidRDefault="00421FCC" w:rsidP="00421FCC">
      <w:pPr>
        <w:shd w:val="clear" w:color="auto" w:fill="BFBFBF"/>
        <w:ind w:firstLine="480"/>
      </w:pPr>
      <w:r>
        <w:t xml:space="preserve">      "y": 0,</w:t>
      </w:r>
    </w:p>
    <w:p w14:paraId="37A71456" w14:textId="77777777" w:rsidR="00421FCC" w:rsidRDefault="00421FCC" w:rsidP="00421FCC">
      <w:pPr>
        <w:shd w:val="clear" w:color="auto" w:fill="BFBFBF"/>
        <w:ind w:firstLine="480"/>
      </w:pPr>
      <w:r>
        <w:t xml:space="preserve">      "width": 10,</w:t>
      </w:r>
    </w:p>
    <w:p w14:paraId="1FC3F59F" w14:textId="77777777" w:rsidR="00421FCC" w:rsidRDefault="00421FCC" w:rsidP="00421FCC">
      <w:pPr>
        <w:shd w:val="clear" w:color="auto" w:fill="BFBFBF"/>
        <w:ind w:firstLine="480"/>
      </w:pPr>
      <w:r>
        <w:t xml:space="preserve">      "height": 600,</w:t>
      </w:r>
    </w:p>
    <w:p w14:paraId="3BB28817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4B1B9E17" w14:textId="77777777" w:rsidR="00421FCC" w:rsidRDefault="00421FCC" w:rsidP="00421FCC">
      <w:pPr>
        <w:shd w:val="clear" w:color="auto" w:fill="BFBFBF"/>
        <w:ind w:firstLine="480"/>
      </w:pPr>
      <w:r>
        <w:t xml:space="preserve">      "enemy_groupid": 1</w:t>
      </w:r>
    </w:p>
    <w:p w14:paraId="7D8CB9FC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AC7EC63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02C464EA" w14:textId="77777777" w:rsidR="00421FCC" w:rsidRDefault="00421FCC" w:rsidP="00421FCC">
      <w:pPr>
        <w:shd w:val="clear" w:color="auto" w:fill="BFBFBF"/>
        <w:ind w:firstLine="480"/>
      </w:pPr>
      <w:r>
        <w:t xml:space="preserve">      "x": 1400,</w:t>
      </w:r>
    </w:p>
    <w:p w14:paraId="43601B68" w14:textId="77777777" w:rsidR="00421FCC" w:rsidRDefault="00421FCC" w:rsidP="00421FCC">
      <w:pPr>
        <w:shd w:val="clear" w:color="auto" w:fill="BFBFBF"/>
        <w:ind w:firstLine="480"/>
      </w:pPr>
      <w:r>
        <w:t xml:space="preserve">      "y": 0,</w:t>
      </w:r>
    </w:p>
    <w:p w14:paraId="590839AD" w14:textId="77777777" w:rsidR="00421FCC" w:rsidRDefault="00421FCC" w:rsidP="00421FCC">
      <w:pPr>
        <w:shd w:val="clear" w:color="auto" w:fill="BFBFBF"/>
        <w:ind w:firstLine="480"/>
      </w:pPr>
      <w:r>
        <w:t xml:space="preserve">      "width": 10,</w:t>
      </w:r>
    </w:p>
    <w:p w14:paraId="2B998AF9" w14:textId="77777777" w:rsidR="00421FCC" w:rsidRDefault="00421FCC" w:rsidP="00421FCC">
      <w:pPr>
        <w:shd w:val="clear" w:color="auto" w:fill="BFBFBF"/>
        <w:ind w:firstLine="480"/>
      </w:pPr>
      <w:r>
        <w:t xml:space="preserve">      "height": 600,</w:t>
      </w:r>
    </w:p>
    <w:p w14:paraId="3C75463A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7A13FBC1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  "enemy_groupid": 2</w:t>
      </w:r>
    </w:p>
    <w:p w14:paraId="6BAE0F66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0F91B8AA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646607EE" w14:textId="77777777" w:rsidR="00421FCC" w:rsidRDefault="00421FCC" w:rsidP="00421FCC">
      <w:pPr>
        <w:shd w:val="clear" w:color="auto" w:fill="BFBFBF"/>
        <w:ind w:firstLine="480"/>
      </w:pPr>
      <w:r>
        <w:t xml:space="preserve">      "x": 2070,</w:t>
      </w:r>
    </w:p>
    <w:p w14:paraId="394B1BD0" w14:textId="77777777" w:rsidR="00421FCC" w:rsidRDefault="00421FCC" w:rsidP="00421FCC">
      <w:pPr>
        <w:shd w:val="clear" w:color="auto" w:fill="BFBFBF"/>
        <w:ind w:firstLine="480"/>
      </w:pPr>
      <w:r>
        <w:t xml:space="preserve">      "y": 0,</w:t>
      </w:r>
    </w:p>
    <w:p w14:paraId="1176D90D" w14:textId="77777777" w:rsidR="00421FCC" w:rsidRDefault="00421FCC" w:rsidP="00421FCC">
      <w:pPr>
        <w:shd w:val="clear" w:color="auto" w:fill="BFBFBF"/>
        <w:ind w:firstLine="480"/>
      </w:pPr>
      <w:r>
        <w:t xml:space="preserve">      "width": 10,</w:t>
      </w:r>
    </w:p>
    <w:p w14:paraId="17717D13" w14:textId="77777777" w:rsidR="00421FCC" w:rsidRDefault="00421FCC" w:rsidP="00421FCC">
      <w:pPr>
        <w:shd w:val="clear" w:color="auto" w:fill="BFBFBF"/>
        <w:ind w:firstLine="480"/>
      </w:pPr>
      <w:r>
        <w:t xml:space="preserve">      "height": 600,</w:t>
      </w:r>
    </w:p>
    <w:p w14:paraId="77D801F7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34D0462F" w14:textId="77777777" w:rsidR="00421FCC" w:rsidRDefault="00421FCC" w:rsidP="00421FCC">
      <w:pPr>
        <w:shd w:val="clear" w:color="auto" w:fill="BFBFBF"/>
        <w:ind w:firstLine="480"/>
      </w:pPr>
      <w:r>
        <w:t xml:space="preserve">      "enemy_groupid": 3</w:t>
      </w:r>
    </w:p>
    <w:p w14:paraId="352150D1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5A26304D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0617D3AA" w14:textId="77777777" w:rsidR="00421FCC" w:rsidRDefault="00421FCC" w:rsidP="00421FCC">
      <w:pPr>
        <w:shd w:val="clear" w:color="auto" w:fill="BFBFBF"/>
        <w:ind w:firstLine="480"/>
      </w:pPr>
      <w:r>
        <w:t xml:space="preserve">      "x": 2530,</w:t>
      </w:r>
    </w:p>
    <w:p w14:paraId="5B1FE47E" w14:textId="77777777" w:rsidR="00421FCC" w:rsidRDefault="00421FCC" w:rsidP="00421FCC">
      <w:pPr>
        <w:shd w:val="clear" w:color="auto" w:fill="BFBFBF"/>
        <w:ind w:firstLine="480"/>
      </w:pPr>
      <w:r>
        <w:t xml:space="preserve">      "y": 0,</w:t>
      </w:r>
    </w:p>
    <w:p w14:paraId="718D9767" w14:textId="77777777" w:rsidR="00421FCC" w:rsidRDefault="00421FCC" w:rsidP="00421FCC">
      <w:pPr>
        <w:shd w:val="clear" w:color="auto" w:fill="BFBFBF"/>
        <w:ind w:firstLine="480"/>
      </w:pPr>
      <w:r>
        <w:t xml:space="preserve">      "width": 10,</w:t>
      </w:r>
    </w:p>
    <w:p w14:paraId="5FF63E41" w14:textId="77777777" w:rsidR="00421FCC" w:rsidRDefault="00421FCC" w:rsidP="00421FCC">
      <w:pPr>
        <w:shd w:val="clear" w:color="auto" w:fill="BFBFBF"/>
        <w:ind w:firstLine="480"/>
      </w:pPr>
      <w:r>
        <w:t xml:space="preserve">      "height": 600,</w:t>
      </w:r>
    </w:p>
    <w:p w14:paraId="04BF3CED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3791067F" w14:textId="77777777" w:rsidR="00421FCC" w:rsidRDefault="00421FCC" w:rsidP="00421FCC">
      <w:pPr>
        <w:shd w:val="clear" w:color="auto" w:fill="BFBFBF"/>
        <w:ind w:firstLine="480"/>
      </w:pPr>
      <w:r>
        <w:t xml:space="preserve">      "enemy_groupid": 4</w:t>
      </w:r>
    </w:p>
    <w:p w14:paraId="51B30B08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5CBB0407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0D965D62" w14:textId="77777777" w:rsidR="00421FCC" w:rsidRDefault="00421FCC" w:rsidP="00421FCC">
      <w:pPr>
        <w:shd w:val="clear" w:color="auto" w:fill="BFBFBF"/>
        <w:ind w:firstLine="480"/>
      </w:pPr>
      <w:r>
        <w:t xml:space="preserve">      "x": 2730,</w:t>
      </w:r>
    </w:p>
    <w:p w14:paraId="5C892E19" w14:textId="77777777" w:rsidR="00421FCC" w:rsidRDefault="00421FCC" w:rsidP="00421FCC">
      <w:pPr>
        <w:shd w:val="clear" w:color="auto" w:fill="BFBFBF"/>
        <w:ind w:firstLine="480"/>
      </w:pPr>
      <w:r>
        <w:t xml:space="preserve">      "y": 0,</w:t>
      </w:r>
    </w:p>
    <w:p w14:paraId="15BA6973" w14:textId="77777777" w:rsidR="00421FCC" w:rsidRDefault="00421FCC" w:rsidP="00421FCC">
      <w:pPr>
        <w:shd w:val="clear" w:color="auto" w:fill="BFBFBF"/>
        <w:ind w:firstLine="480"/>
      </w:pPr>
      <w:r>
        <w:t xml:space="preserve">      "width": 10,</w:t>
      </w:r>
    </w:p>
    <w:p w14:paraId="2B6C17A0" w14:textId="77777777" w:rsidR="00421FCC" w:rsidRDefault="00421FCC" w:rsidP="00421FCC">
      <w:pPr>
        <w:shd w:val="clear" w:color="auto" w:fill="BFBFBF"/>
        <w:ind w:firstLine="480"/>
      </w:pPr>
      <w:r>
        <w:t xml:space="preserve">      "height": 600,</w:t>
      </w:r>
    </w:p>
    <w:p w14:paraId="6CD32D77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7C840DFC" w14:textId="77777777" w:rsidR="00421FCC" w:rsidRDefault="00421FCC" w:rsidP="00421FCC">
      <w:pPr>
        <w:shd w:val="clear" w:color="auto" w:fill="BFBFBF"/>
        <w:ind w:firstLine="480"/>
      </w:pPr>
      <w:r>
        <w:t xml:space="preserve">      "enemy_groupid": 5</w:t>
      </w:r>
    </w:p>
    <w:p w14:paraId="71198224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AA29A2F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4B01E7B2" w14:textId="77777777" w:rsidR="00421FCC" w:rsidRDefault="00421FCC" w:rsidP="00421FCC">
      <w:pPr>
        <w:shd w:val="clear" w:color="auto" w:fill="BFBFBF"/>
        <w:ind w:firstLine="480"/>
      </w:pPr>
      <w:r>
        <w:t xml:space="preserve">      "x": 3646,</w:t>
      </w:r>
    </w:p>
    <w:p w14:paraId="232283CA" w14:textId="77777777" w:rsidR="00421FCC" w:rsidRDefault="00421FCC" w:rsidP="00421FCC">
      <w:pPr>
        <w:shd w:val="clear" w:color="auto" w:fill="BFBFBF"/>
        <w:ind w:firstLine="480"/>
      </w:pPr>
      <w:r>
        <w:t xml:space="preserve">      "y": 0,</w:t>
      </w:r>
    </w:p>
    <w:p w14:paraId="7E2693FA" w14:textId="77777777" w:rsidR="00421FCC" w:rsidRDefault="00421FCC" w:rsidP="00421FCC">
      <w:pPr>
        <w:shd w:val="clear" w:color="auto" w:fill="BFBFBF"/>
        <w:ind w:firstLine="480"/>
      </w:pPr>
      <w:r>
        <w:t xml:space="preserve">      "width": 10,</w:t>
      </w:r>
    </w:p>
    <w:p w14:paraId="2907D57C" w14:textId="77777777" w:rsidR="00421FCC" w:rsidRDefault="00421FCC" w:rsidP="00421FCC">
      <w:pPr>
        <w:shd w:val="clear" w:color="auto" w:fill="BFBFBF"/>
        <w:ind w:firstLine="480"/>
      </w:pPr>
      <w:r>
        <w:t xml:space="preserve">      "height": 600,</w:t>
      </w:r>
    </w:p>
    <w:p w14:paraId="2C95ACAC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050E05EC" w14:textId="77777777" w:rsidR="00421FCC" w:rsidRDefault="00421FCC" w:rsidP="00421FCC">
      <w:pPr>
        <w:shd w:val="clear" w:color="auto" w:fill="BFBFBF"/>
        <w:ind w:firstLine="480"/>
      </w:pPr>
      <w:r>
        <w:t xml:space="preserve">      "enemy_groupid": 6</w:t>
      </w:r>
    </w:p>
    <w:p w14:paraId="0605F47F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D8163BC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57DBF498" w14:textId="77777777" w:rsidR="00421FCC" w:rsidRDefault="00421FCC" w:rsidP="00421FCC">
      <w:pPr>
        <w:shd w:val="clear" w:color="auto" w:fill="BFBFBF"/>
        <w:ind w:firstLine="480"/>
      </w:pPr>
      <w:r>
        <w:t xml:space="preserve">      "x": 3800,</w:t>
      </w:r>
    </w:p>
    <w:p w14:paraId="2C434822" w14:textId="77777777" w:rsidR="00421FCC" w:rsidRDefault="00421FCC" w:rsidP="00421FCC">
      <w:pPr>
        <w:shd w:val="clear" w:color="auto" w:fill="BFBFBF"/>
        <w:ind w:firstLine="480"/>
      </w:pPr>
      <w:r>
        <w:t xml:space="preserve">      "y": 0,</w:t>
      </w:r>
    </w:p>
    <w:p w14:paraId="2C32FCD2" w14:textId="77777777" w:rsidR="00421FCC" w:rsidRDefault="00421FCC" w:rsidP="00421FCC">
      <w:pPr>
        <w:shd w:val="clear" w:color="auto" w:fill="BFBFBF"/>
        <w:ind w:firstLine="480"/>
      </w:pPr>
      <w:r>
        <w:t xml:space="preserve">      "width": 10,</w:t>
      </w:r>
    </w:p>
    <w:p w14:paraId="3B19CE2B" w14:textId="77777777" w:rsidR="00421FCC" w:rsidRDefault="00421FCC" w:rsidP="00421FCC">
      <w:pPr>
        <w:shd w:val="clear" w:color="auto" w:fill="BFBFBF"/>
        <w:ind w:firstLine="480"/>
      </w:pPr>
      <w:r>
        <w:t xml:space="preserve">      "height": 600,</w:t>
      </w:r>
    </w:p>
    <w:p w14:paraId="68072534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752B3712" w14:textId="77777777" w:rsidR="00421FCC" w:rsidRDefault="00421FCC" w:rsidP="00421FCC">
      <w:pPr>
        <w:shd w:val="clear" w:color="auto" w:fill="BFBFBF"/>
        <w:ind w:firstLine="480"/>
      </w:pPr>
      <w:r>
        <w:t xml:space="preserve">      "enemy_groupid": 7</w:t>
      </w:r>
    </w:p>
    <w:p w14:paraId="15EC9F0F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319EBD1F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31CA0A5B" w14:textId="77777777" w:rsidR="00421FCC" w:rsidRDefault="00421FCC" w:rsidP="00421FCC">
      <w:pPr>
        <w:shd w:val="clear" w:color="auto" w:fill="BFBFBF"/>
        <w:ind w:firstLine="480"/>
      </w:pPr>
      <w:r>
        <w:t xml:space="preserve">      "x": 4290,</w:t>
      </w:r>
    </w:p>
    <w:p w14:paraId="2EFC1276" w14:textId="77777777" w:rsidR="00421FCC" w:rsidRDefault="00421FCC" w:rsidP="00421FCC">
      <w:pPr>
        <w:shd w:val="clear" w:color="auto" w:fill="BFBFBF"/>
        <w:ind w:firstLine="480"/>
      </w:pPr>
      <w:r>
        <w:t xml:space="preserve">      "y": 0,</w:t>
      </w:r>
    </w:p>
    <w:p w14:paraId="175D04B3" w14:textId="77777777" w:rsidR="00421FCC" w:rsidRDefault="00421FCC" w:rsidP="00421FCC">
      <w:pPr>
        <w:shd w:val="clear" w:color="auto" w:fill="BFBFBF"/>
        <w:ind w:firstLine="480"/>
      </w:pPr>
      <w:r>
        <w:t xml:space="preserve">      "width": 10,</w:t>
      </w:r>
    </w:p>
    <w:p w14:paraId="6689F39C" w14:textId="77777777" w:rsidR="00421FCC" w:rsidRDefault="00421FCC" w:rsidP="00421FCC">
      <w:pPr>
        <w:shd w:val="clear" w:color="auto" w:fill="BFBFBF"/>
        <w:ind w:firstLine="480"/>
      </w:pPr>
      <w:r>
        <w:t xml:space="preserve">      "height": 600,</w:t>
      </w:r>
    </w:p>
    <w:p w14:paraId="5553846F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000C6B39" w14:textId="77777777" w:rsidR="00421FCC" w:rsidRDefault="00421FCC" w:rsidP="00421FCC">
      <w:pPr>
        <w:shd w:val="clear" w:color="auto" w:fill="BFBFBF"/>
        <w:ind w:firstLine="480"/>
      </w:pPr>
      <w:r>
        <w:t xml:space="preserve">      "enemy_groupid": 8</w:t>
      </w:r>
    </w:p>
    <w:p w14:paraId="777A1576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1965312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{</w:t>
      </w:r>
    </w:p>
    <w:p w14:paraId="1EFD9CC1" w14:textId="77777777" w:rsidR="00421FCC" w:rsidRDefault="00421FCC" w:rsidP="00421FCC">
      <w:pPr>
        <w:shd w:val="clear" w:color="auto" w:fill="BFBFBF"/>
        <w:ind w:firstLine="480"/>
      </w:pPr>
      <w:r>
        <w:t xml:space="preserve">      "x": 5186,</w:t>
      </w:r>
    </w:p>
    <w:p w14:paraId="027348F8" w14:textId="77777777" w:rsidR="00421FCC" w:rsidRDefault="00421FCC" w:rsidP="00421FCC">
      <w:pPr>
        <w:shd w:val="clear" w:color="auto" w:fill="BFBFBF"/>
        <w:ind w:firstLine="480"/>
      </w:pPr>
      <w:r>
        <w:t xml:space="preserve">      "y": 0,</w:t>
      </w:r>
    </w:p>
    <w:p w14:paraId="1BC3160E" w14:textId="77777777" w:rsidR="00421FCC" w:rsidRDefault="00421FCC" w:rsidP="00421FCC">
      <w:pPr>
        <w:shd w:val="clear" w:color="auto" w:fill="BFBFBF"/>
        <w:ind w:firstLine="480"/>
      </w:pPr>
      <w:r>
        <w:t xml:space="preserve">      "width": 10,</w:t>
      </w:r>
    </w:p>
    <w:p w14:paraId="2631E743" w14:textId="77777777" w:rsidR="00421FCC" w:rsidRDefault="00421FCC" w:rsidP="00421FCC">
      <w:pPr>
        <w:shd w:val="clear" w:color="auto" w:fill="BFBFBF"/>
        <w:ind w:firstLine="480"/>
      </w:pPr>
      <w:r>
        <w:t xml:space="preserve">      "height": 600,</w:t>
      </w:r>
    </w:p>
    <w:p w14:paraId="6381CD74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05B3CC5C" w14:textId="77777777" w:rsidR="00421FCC" w:rsidRDefault="00421FCC" w:rsidP="00421FCC">
      <w:pPr>
        <w:shd w:val="clear" w:color="auto" w:fill="BFBFBF"/>
        <w:ind w:firstLine="480"/>
      </w:pPr>
      <w:r>
        <w:t xml:space="preserve">      "enemy_groupid": 9</w:t>
      </w:r>
    </w:p>
    <w:p w14:paraId="5DB3AA81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50A102D6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4BF69BC4" w14:textId="77777777" w:rsidR="00421FCC" w:rsidRDefault="00421FCC" w:rsidP="00421FCC">
      <w:pPr>
        <w:shd w:val="clear" w:color="auto" w:fill="BFBFBF"/>
        <w:ind w:firstLine="480"/>
      </w:pPr>
      <w:r>
        <w:t xml:space="preserve">      "x": 5900,</w:t>
      </w:r>
    </w:p>
    <w:p w14:paraId="4EC287BE" w14:textId="77777777" w:rsidR="00421FCC" w:rsidRDefault="00421FCC" w:rsidP="00421FCC">
      <w:pPr>
        <w:shd w:val="clear" w:color="auto" w:fill="BFBFBF"/>
        <w:ind w:firstLine="480"/>
      </w:pPr>
      <w:r>
        <w:t xml:space="preserve">      "y": 0,</w:t>
      </w:r>
    </w:p>
    <w:p w14:paraId="17DE6030" w14:textId="77777777" w:rsidR="00421FCC" w:rsidRDefault="00421FCC" w:rsidP="00421FCC">
      <w:pPr>
        <w:shd w:val="clear" w:color="auto" w:fill="BFBFBF"/>
        <w:ind w:firstLine="480"/>
      </w:pPr>
      <w:r>
        <w:t xml:space="preserve">      "width": 10,</w:t>
      </w:r>
    </w:p>
    <w:p w14:paraId="491CD4F3" w14:textId="77777777" w:rsidR="00421FCC" w:rsidRDefault="00421FCC" w:rsidP="00421FCC">
      <w:pPr>
        <w:shd w:val="clear" w:color="auto" w:fill="BFBFBF"/>
        <w:ind w:firstLine="480"/>
      </w:pPr>
      <w:r>
        <w:t xml:space="preserve">      "height": 600,</w:t>
      </w:r>
    </w:p>
    <w:p w14:paraId="72223B00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263E6F34" w14:textId="77777777" w:rsidR="00421FCC" w:rsidRDefault="00421FCC" w:rsidP="00421FCC">
      <w:pPr>
        <w:shd w:val="clear" w:color="auto" w:fill="BFBFBF"/>
        <w:ind w:firstLine="480"/>
      </w:pPr>
      <w:r>
        <w:t xml:space="preserve">      "enemy_groupid": 10</w:t>
      </w:r>
    </w:p>
    <w:p w14:paraId="443CEFA3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0C22092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62687181" w14:textId="77777777" w:rsidR="00421FCC" w:rsidRDefault="00421FCC" w:rsidP="00421FCC">
      <w:pPr>
        <w:shd w:val="clear" w:color="auto" w:fill="BFBFBF"/>
        <w:ind w:firstLine="480"/>
      </w:pPr>
      <w:r>
        <w:t xml:space="preserve">      "x": 8383,</w:t>
      </w:r>
    </w:p>
    <w:p w14:paraId="5BD7546D" w14:textId="77777777" w:rsidR="00421FCC" w:rsidRDefault="00421FCC" w:rsidP="00421FCC">
      <w:pPr>
        <w:shd w:val="clear" w:color="auto" w:fill="BFBFBF"/>
        <w:ind w:firstLine="480"/>
      </w:pPr>
      <w:r>
        <w:t xml:space="preserve">      "y": 0,</w:t>
      </w:r>
    </w:p>
    <w:p w14:paraId="6ECECF62" w14:textId="77777777" w:rsidR="00421FCC" w:rsidRDefault="00421FCC" w:rsidP="00421FCC">
      <w:pPr>
        <w:shd w:val="clear" w:color="auto" w:fill="BFBFBF"/>
        <w:ind w:firstLine="480"/>
      </w:pPr>
      <w:r>
        <w:t xml:space="preserve">      "width": 10,</w:t>
      </w:r>
    </w:p>
    <w:p w14:paraId="0EF6D120" w14:textId="77777777" w:rsidR="00421FCC" w:rsidRDefault="00421FCC" w:rsidP="00421FCC">
      <w:pPr>
        <w:shd w:val="clear" w:color="auto" w:fill="BFBFBF"/>
        <w:ind w:firstLine="480"/>
      </w:pPr>
      <w:r>
        <w:t xml:space="preserve">      "height": 600,</w:t>
      </w:r>
    </w:p>
    <w:p w14:paraId="2DC1691B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6FE9F84A" w14:textId="77777777" w:rsidR="00421FCC" w:rsidRDefault="00421FCC" w:rsidP="00421FCC">
      <w:pPr>
        <w:shd w:val="clear" w:color="auto" w:fill="BFBFBF"/>
        <w:ind w:firstLine="480"/>
      </w:pPr>
      <w:r>
        <w:t xml:space="preserve">      "enemy_groupid": 11</w:t>
      </w:r>
    </w:p>
    <w:p w14:paraId="7DE713A8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4EA2013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44DD3F1C" w14:textId="77777777" w:rsidR="00421FCC" w:rsidRDefault="00421FCC" w:rsidP="00421FCC">
      <w:pPr>
        <w:shd w:val="clear" w:color="auto" w:fill="BFBFBF"/>
        <w:ind w:firstLine="480"/>
      </w:pPr>
      <w:r>
        <w:t xml:space="preserve">      "x": 7117,</w:t>
      </w:r>
    </w:p>
    <w:p w14:paraId="76CAF693" w14:textId="77777777" w:rsidR="00421FCC" w:rsidRDefault="00421FCC" w:rsidP="00421FCC">
      <w:pPr>
        <w:shd w:val="clear" w:color="auto" w:fill="BFBFBF"/>
        <w:ind w:firstLine="480"/>
      </w:pPr>
      <w:r>
        <w:t xml:space="preserve">      "y": 330,</w:t>
      </w:r>
    </w:p>
    <w:p w14:paraId="63626AB3" w14:textId="77777777" w:rsidR="00421FCC" w:rsidRDefault="00421FCC" w:rsidP="00421FCC">
      <w:pPr>
        <w:shd w:val="clear" w:color="auto" w:fill="BFBFBF"/>
        <w:ind w:firstLine="480"/>
      </w:pPr>
      <w:r>
        <w:t xml:space="preserve">      "width": 10,</w:t>
      </w:r>
    </w:p>
    <w:p w14:paraId="51A43443" w14:textId="77777777" w:rsidR="00421FCC" w:rsidRDefault="00421FCC" w:rsidP="00421FCC">
      <w:pPr>
        <w:shd w:val="clear" w:color="auto" w:fill="BFBFBF"/>
        <w:ind w:firstLine="480"/>
      </w:pPr>
      <w:r>
        <w:t xml:space="preserve">      "height": 80,</w:t>
      </w:r>
    </w:p>
    <w:p w14:paraId="2375C303" w14:textId="77777777" w:rsidR="00421FCC" w:rsidRDefault="00421FCC" w:rsidP="00421FCC">
      <w:pPr>
        <w:shd w:val="clear" w:color="auto" w:fill="BFBFBF"/>
        <w:ind w:firstLine="480"/>
      </w:pPr>
      <w:r>
        <w:t xml:space="preserve">      "type": 4</w:t>
      </w:r>
    </w:p>
    <w:p w14:paraId="77C7074E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9702489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4E367682" w14:textId="77777777" w:rsidR="00421FCC" w:rsidRDefault="00421FCC" w:rsidP="00421FCC">
      <w:pPr>
        <w:shd w:val="clear" w:color="auto" w:fill="BFBFBF"/>
        <w:ind w:firstLine="480"/>
      </w:pPr>
      <w:r>
        <w:t xml:space="preserve">      "x": 7187,</w:t>
      </w:r>
    </w:p>
    <w:p w14:paraId="1A6D31CB" w14:textId="77777777" w:rsidR="00421FCC" w:rsidRDefault="00421FCC" w:rsidP="00421FCC">
      <w:pPr>
        <w:shd w:val="clear" w:color="auto" w:fill="BFBFBF"/>
        <w:ind w:firstLine="480"/>
      </w:pPr>
      <w:r>
        <w:t xml:space="preserve">      "y": 330,</w:t>
      </w:r>
    </w:p>
    <w:p w14:paraId="6A1C070B" w14:textId="77777777" w:rsidR="00421FCC" w:rsidRDefault="00421FCC" w:rsidP="00421FCC">
      <w:pPr>
        <w:shd w:val="clear" w:color="auto" w:fill="BFBFBF"/>
        <w:ind w:firstLine="480"/>
      </w:pPr>
      <w:r>
        <w:t xml:space="preserve">      "width": 10,</w:t>
      </w:r>
    </w:p>
    <w:p w14:paraId="50472A14" w14:textId="77777777" w:rsidR="00421FCC" w:rsidRDefault="00421FCC" w:rsidP="00421FCC">
      <w:pPr>
        <w:shd w:val="clear" w:color="auto" w:fill="BFBFBF"/>
        <w:ind w:firstLine="480"/>
      </w:pPr>
      <w:r>
        <w:t xml:space="preserve">      "height": 80,</w:t>
      </w:r>
    </w:p>
    <w:p w14:paraId="55262F7C" w14:textId="77777777" w:rsidR="00421FCC" w:rsidRDefault="00421FCC" w:rsidP="00421FCC">
      <w:pPr>
        <w:shd w:val="clear" w:color="auto" w:fill="BFBFBF"/>
        <w:ind w:firstLine="480"/>
      </w:pPr>
      <w:r>
        <w:t xml:space="preserve">      "type": 5,</w:t>
      </w:r>
    </w:p>
    <w:p w14:paraId="34F8894E" w14:textId="77777777" w:rsidR="00421FCC" w:rsidRDefault="00421FCC" w:rsidP="00421FCC">
      <w:pPr>
        <w:shd w:val="clear" w:color="auto" w:fill="BFBFBF"/>
        <w:ind w:firstLine="480"/>
      </w:pPr>
      <w:r>
        <w:t xml:space="preserve">      "map_index": 1</w:t>
      </w:r>
    </w:p>
    <w:p w14:paraId="3DB84655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16F1247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D1D211B" w14:textId="77777777" w:rsidR="00421FCC" w:rsidRDefault="00421FCC" w:rsidP="00421FCC">
      <w:pPr>
        <w:shd w:val="clear" w:color="auto" w:fill="BFBFBF"/>
        <w:ind w:firstLine="480"/>
      </w:pPr>
      <w:r>
        <w:t xml:space="preserve">      "x": 7634,</w:t>
      </w:r>
    </w:p>
    <w:p w14:paraId="618BF78D" w14:textId="77777777" w:rsidR="00421FCC" w:rsidRDefault="00421FCC" w:rsidP="00421FCC">
      <w:pPr>
        <w:shd w:val="clear" w:color="auto" w:fill="BFBFBF"/>
        <w:ind w:firstLine="480"/>
      </w:pPr>
      <w:r>
        <w:t xml:space="preserve">      "y": 540,</w:t>
      </w:r>
    </w:p>
    <w:p w14:paraId="51A4C80B" w14:textId="77777777" w:rsidR="00421FCC" w:rsidRDefault="00421FCC" w:rsidP="00421FCC">
      <w:pPr>
        <w:shd w:val="clear" w:color="auto" w:fill="BFBFBF"/>
        <w:ind w:firstLine="480"/>
      </w:pPr>
      <w:r>
        <w:t xml:space="preserve">      "width": 78,</w:t>
      </w:r>
    </w:p>
    <w:p w14:paraId="399B3672" w14:textId="77777777" w:rsidR="00421FCC" w:rsidRDefault="00421FCC" w:rsidP="00421FCC">
      <w:pPr>
        <w:shd w:val="clear" w:color="auto" w:fill="BFBFBF"/>
        <w:ind w:firstLine="480"/>
      </w:pPr>
      <w:r>
        <w:t xml:space="preserve">      "height": 10,</w:t>
      </w:r>
    </w:p>
    <w:p w14:paraId="12849533" w14:textId="77777777" w:rsidR="00421FCC" w:rsidRDefault="00421FCC" w:rsidP="00421FCC">
      <w:pPr>
        <w:shd w:val="clear" w:color="auto" w:fill="BFBFBF"/>
        <w:ind w:firstLine="480"/>
      </w:pPr>
      <w:r>
        <w:t xml:space="preserve">      "type": 6,</w:t>
      </w:r>
    </w:p>
    <w:p w14:paraId="035C7A95" w14:textId="77777777" w:rsidR="00421FCC" w:rsidRDefault="00421FCC" w:rsidP="00421FCC">
      <w:pPr>
        <w:shd w:val="clear" w:color="auto" w:fill="BFBFBF"/>
        <w:ind w:firstLine="480"/>
      </w:pPr>
      <w:r>
        <w:t xml:space="preserve">      "map_index": 2</w:t>
      </w:r>
    </w:p>
    <w:p w14:paraId="0DD74A53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74AFB5E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3299F4E1" w14:textId="77777777" w:rsidR="00421FCC" w:rsidRDefault="00421FCC" w:rsidP="00421FCC">
      <w:pPr>
        <w:shd w:val="clear" w:color="auto" w:fill="BFBFBF"/>
        <w:ind w:firstLine="480"/>
      </w:pPr>
      <w:r>
        <w:t xml:space="preserve">      "x": 7804,</w:t>
      </w:r>
    </w:p>
    <w:p w14:paraId="57542A43" w14:textId="77777777" w:rsidR="00421FCC" w:rsidRDefault="00421FCC" w:rsidP="00421FCC">
      <w:pPr>
        <w:shd w:val="clear" w:color="auto" w:fill="BFBFBF"/>
        <w:ind w:firstLine="480"/>
      </w:pPr>
      <w:r>
        <w:t xml:space="preserve">      "y": 540,</w:t>
      </w:r>
    </w:p>
    <w:p w14:paraId="52E633F7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  "width": 78,</w:t>
      </w:r>
    </w:p>
    <w:p w14:paraId="64646C96" w14:textId="77777777" w:rsidR="00421FCC" w:rsidRDefault="00421FCC" w:rsidP="00421FCC">
      <w:pPr>
        <w:shd w:val="clear" w:color="auto" w:fill="BFBFBF"/>
        <w:ind w:firstLine="480"/>
      </w:pPr>
      <w:r>
        <w:t xml:space="preserve">      "height": 10,</w:t>
      </w:r>
    </w:p>
    <w:p w14:paraId="7BA698DF" w14:textId="77777777" w:rsidR="00421FCC" w:rsidRDefault="00421FCC" w:rsidP="00421FCC">
      <w:pPr>
        <w:shd w:val="clear" w:color="auto" w:fill="BFBFBF"/>
        <w:ind w:firstLine="480"/>
      </w:pPr>
      <w:r>
        <w:t xml:space="preserve">      "type": 6,</w:t>
      </w:r>
    </w:p>
    <w:p w14:paraId="41438FCF" w14:textId="77777777" w:rsidR="00421FCC" w:rsidRDefault="00421FCC" w:rsidP="00421FCC">
      <w:pPr>
        <w:shd w:val="clear" w:color="auto" w:fill="BFBFBF"/>
        <w:ind w:firstLine="480"/>
      </w:pPr>
      <w:r>
        <w:t xml:space="preserve">      "map_index": 2</w:t>
      </w:r>
    </w:p>
    <w:p w14:paraId="57F0C826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4B3B2C60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38223F29" w14:textId="77777777" w:rsidR="00421FCC" w:rsidRDefault="00421FCC" w:rsidP="00421FCC">
      <w:pPr>
        <w:shd w:val="clear" w:color="auto" w:fill="BFBFBF"/>
        <w:ind w:firstLine="480"/>
      </w:pPr>
      <w:r>
        <w:t xml:space="preserve">      "x": 7976,</w:t>
      </w:r>
    </w:p>
    <w:p w14:paraId="14DDCB09" w14:textId="77777777" w:rsidR="00421FCC" w:rsidRDefault="00421FCC" w:rsidP="00421FCC">
      <w:pPr>
        <w:shd w:val="clear" w:color="auto" w:fill="BFBFBF"/>
        <w:ind w:firstLine="480"/>
      </w:pPr>
      <w:r>
        <w:t xml:space="preserve">      "y": 540,</w:t>
      </w:r>
    </w:p>
    <w:p w14:paraId="1BC2C228" w14:textId="77777777" w:rsidR="00421FCC" w:rsidRDefault="00421FCC" w:rsidP="00421FCC">
      <w:pPr>
        <w:shd w:val="clear" w:color="auto" w:fill="BFBFBF"/>
        <w:ind w:firstLine="480"/>
      </w:pPr>
      <w:r>
        <w:t xml:space="preserve">      "width": 78,</w:t>
      </w:r>
    </w:p>
    <w:p w14:paraId="199F409D" w14:textId="77777777" w:rsidR="00421FCC" w:rsidRDefault="00421FCC" w:rsidP="00421FCC">
      <w:pPr>
        <w:shd w:val="clear" w:color="auto" w:fill="BFBFBF"/>
        <w:ind w:firstLine="480"/>
      </w:pPr>
      <w:r>
        <w:t xml:space="preserve">      "height": 10,</w:t>
      </w:r>
    </w:p>
    <w:p w14:paraId="0D7E96D6" w14:textId="77777777" w:rsidR="00421FCC" w:rsidRDefault="00421FCC" w:rsidP="00421FCC">
      <w:pPr>
        <w:shd w:val="clear" w:color="auto" w:fill="BFBFBF"/>
        <w:ind w:firstLine="480"/>
      </w:pPr>
      <w:r>
        <w:t xml:space="preserve">      "type": 6,</w:t>
      </w:r>
    </w:p>
    <w:p w14:paraId="4C6D5460" w14:textId="77777777" w:rsidR="00421FCC" w:rsidRDefault="00421FCC" w:rsidP="00421FCC">
      <w:pPr>
        <w:shd w:val="clear" w:color="auto" w:fill="BFBFBF"/>
        <w:ind w:firstLine="480"/>
      </w:pPr>
      <w:r>
        <w:t xml:space="preserve">      "map_index": 2</w:t>
      </w:r>
    </w:p>
    <w:p w14:paraId="194ACF67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60364CD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B3F0A21" w14:textId="77777777" w:rsidR="00421FCC" w:rsidRDefault="00421FCC" w:rsidP="00421FCC">
      <w:pPr>
        <w:shd w:val="clear" w:color="auto" w:fill="BFBFBF"/>
        <w:ind w:firstLine="480"/>
      </w:pPr>
      <w:r>
        <w:t xml:space="preserve">      "x": 9195,</w:t>
      </w:r>
    </w:p>
    <w:p w14:paraId="2C745EEB" w14:textId="77777777" w:rsidR="00421FCC" w:rsidRDefault="00421FCC" w:rsidP="00421FCC">
      <w:pPr>
        <w:shd w:val="clear" w:color="auto" w:fill="BFBFBF"/>
        <w:ind w:firstLine="480"/>
      </w:pPr>
      <w:r>
        <w:t xml:space="preserve">      "y": -15,</w:t>
      </w:r>
    </w:p>
    <w:p w14:paraId="076A296D" w14:textId="77777777" w:rsidR="00421FCC" w:rsidRDefault="00421FCC" w:rsidP="00421FCC">
      <w:pPr>
        <w:shd w:val="clear" w:color="auto" w:fill="BFBFBF"/>
        <w:ind w:firstLine="480"/>
      </w:pPr>
      <w:r>
        <w:t xml:space="preserve">      "width": 5,</w:t>
      </w:r>
    </w:p>
    <w:p w14:paraId="0EC3FC17" w14:textId="77777777" w:rsidR="00421FCC" w:rsidRDefault="00421FCC" w:rsidP="00421FCC">
      <w:pPr>
        <w:shd w:val="clear" w:color="auto" w:fill="BFBFBF"/>
        <w:ind w:firstLine="480"/>
      </w:pPr>
      <w:r>
        <w:t xml:space="preserve">      "height": 600,</w:t>
      </w:r>
    </w:p>
    <w:p w14:paraId="0FAAA865" w14:textId="77777777" w:rsidR="00421FCC" w:rsidRDefault="00421FCC" w:rsidP="00421FCC">
      <w:pPr>
        <w:shd w:val="clear" w:color="auto" w:fill="BFBFBF"/>
        <w:ind w:firstLine="480"/>
      </w:pPr>
      <w:r>
        <w:t xml:space="preserve">      "type": 1</w:t>
      </w:r>
    </w:p>
    <w:p w14:paraId="210ADA59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38674FE4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6E70A336" w14:textId="77777777" w:rsidR="00421FCC" w:rsidRDefault="00421FCC" w:rsidP="00421FCC">
      <w:pPr>
        <w:shd w:val="clear" w:color="auto" w:fill="BFBFBF"/>
        <w:ind w:firstLine="480"/>
      </w:pPr>
      <w:r>
        <w:t xml:space="preserve">      "x": 9470,</w:t>
      </w:r>
    </w:p>
    <w:p w14:paraId="72323019" w14:textId="77777777" w:rsidR="00421FCC" w:rsidRDefault="00421FCC" w:rsidP="00421FCC">
      <w:pPr>
        <w:shd w:val="clear" w:color="auto" w:fill="BFBFBF"/>
        <w:ind w:firstLine="480"/>
      </w:pPr>
      <w:r>
        <w:t xml:space="preserve">      "y": 0,</w:t>
      </w:r>
    </w:p>
    <w:p w14:paraId="0A6C1510" w14:textId="77777777" w:rsidR="00421FCC" w:rsidRDefault="00421FCC" w:rsidP="00421FCC">
      <w:pPr>
        <w:shd w:val="clear" w:color="auto" w:fill="BFBFBF"/>
        <w:ind w:firstLine="480"/>
      </w:pPr>
      <w:r>
        <w:t xml:space="preserve">      "width": 10,</w:t>
      </w:r>
    </w:p>
    <w:p w14:paraId="6F70C287" w14:textId="77777777" w:rsidR="00421FCC" w:rsidRDefault="00421FCC" w:rsidP="00421FCC">
      <w:pPr>
        <w:shd w:val="clear" w:color="auto" w:fill="BFBFBF"/>
        <w:ind w:firstLine="480"/>
      </w:pPr>
      <w:r>
        <w:t xml:space="preserve">      "height": 600,</w:t>
      </w:r>
    </w:p>
    <w:p w14:paraId="53E3AC54" w14:textId="77777777" w:rsidR="00421FCC" w:rsidRDefault="00421FCC" w:rsidP="00421FCC">
      <w:pPr>
        <w:shd w:val="clear" w:color="auto" w:fill="BFBFBF"/>
        <w:ind w:firstLine="480"/>
      </w:pPr>
      <w:r>
        <w:t xml:space="preserve">      "type": 2</w:t>
      </w:r>
    </w:p>
    <w:p w14:paraId="6056F2F2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02B3255B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DACB5B4" w14:textId="77777777" w:rsidR="00421FCC" w:rsidRDefault="00421FCC" w:rsidP="00421FCC">
      <w:pPr>
        <w:shd w:val="clear" w:color="auto" w:fill="BFBFBF"/>
        <w:ind w:firstLine="480"/>
      </w:pPr>
      <w:r>
        <w:t xml:space="preserve">      "x": 10502,</w:t>
      </w:r>
    </w:p>
    <w:p w14:paraId="55C38339" w14:textId="77777777" w:rsidR="00421FCC" w:rsidRDefault="00421FCC" w:rsidP="00421FCC">
      <w:pPr>
        <w:shd w:val="clear" w:color="auto" w:fill="BFBFBF"/>
        <w:ind w:firstLine="480"/>
      </w:pPr>
      <w:r>
        <w:t xml:space="preserve">      "y": 460,</w:t>
      </w:r>
    </w:p>
    <w:p w14:paraId="488E0177" w14:textId="77777777" w:rsidR="00421FCC" w:rsidRDefault="00421FCC" w:rsidP="00421FCC">
      <w:pPr>
        <w:shd w:val="clear" w:color="auto" w:fill="BFBFBF"/>
        <w:ind w:firstLine="480"/>
      </w:pPr>
      <w:r>
        <w:t xml:space="preserve">      "width": 10,</w:t>
      </w:r>
    </w:p>
    <w:p w14:paraId="0ADB1151" w14:textId="77777777" w:rsidR="00421FCC" w:rsidRDefault="00421FCC" w:rsidP="00421FCC">
      <w:pPr>
        <w:shd w:val="clear" w:color="auto" w:fill="BFBFBF"/>
        <w:ind w:firstLine="480"/>
      </w:pPr>
      <w:r>
        <w:t xml:space="preserve">      "height": 80,</w:t>
      </w:r>
    </w:p>
    <w:p w14:paraId="11341729" w14:textId="77777777" w:rsidR="00421FCC" w:rsidRDefault="00421FCC" w:rsidP="00421FCC">
      <w:pPr>
        <w:shd w:val="clear" w:color="auto" w:fill="BFBFBF"/>
        <w:ind w:firstLine="480"/>
      </w:pPr>
      <w:r>
        <w:t xml:space="preserve">      "type": 4</w:t>
      </w:r>
    </w:p>
    <w:p w14:paraId="1669455B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5F967625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A3F4B39" w14:textId="77777777" w:rsidR="00421FCC" w:rsidRDefault="00421FCC" w:rsidP="00421FCC">
      <w:pPr>
        <w:shd w:val="clear" w:color="auto" w:fill="BFBFBF"/>
        <w:ind w:firstLine="480"/>
      </w:pPr>
      <w:r>
        <w:t xml:space="preserve">      "x": 10572,</w:t>
      </w:r>
    </w:p>
    <w:p w14:paraId="5935A51E" w14:textId="77777777" w:rsidR="00421FCC" w:rsidRDefault="00421FCC" w:rsidP="00421FCC">
      <w:pPr>
        <w:shd w:val="clear" w:color="auto" w:fill="BFBFBF"/>
        <w:ind w:firstLine="480"/>
      </w:pPr>
      <w:r>
        <w:t xml:space="preserve">      "y": 460,</w:t>
      </w:r>
    </w:p>
    <w:p w14:paraId="7A0C60D0" w14:textId="77777777" w:rsidR="00421FCC" w:rsidRDefault="00421FCC" w:rsidP="00421FCC">
      <w:pPr>
        <w:shd w:val="clear" w:color="auto" w:fill="BFBFBF"/>
        <w:ind w:firstLine="480"/>
      </w:pPr>
      <w:r>
        <w:t xml:space="preserve">      "width": 10,</w:t>
      </w:r>
    </w:p>
    <w:p w14:paraId="47EB0180" w14:textId="77777777" w:rsidR="00421FCC" w:rsidRDefault="00421FCC" w:rsidP="00421FCC">
      <w:pPr>
        <w:shd w:val="clear" w:color="auto" w:fill="BFBFBF"/>
        <w:ind w:firstLine="480"/>
      </w:pPr>
      <w:r>
        <w:t xml:space="preserve">      "height": 80,</w:t>
      </w:r>
    </w:p>
    <w:p w14:paraId="1DA561BF" w14:textId="77777777" w:rsidR="00421FCC" w:rsidRDefault="00421FCC" w:rsidP="00421FCC">
      <w:pPr>
        <w:shd w:val="clear" w:color="auto" w:fill="BFBFBF"/>
        <w:ind w:firstLine="480"/>
      </w:pPr>
      <w:r>
        <w:t xml:space="preserve">      "type": 5,</w:t>
      </w:r>
    </w:p>
    <w:p w14:paraId="6CA3927C" w14:textId="77777777" w:rsidR="00421FCC" w:rsidRDefault="00421FCC" w:rsidP="00421FCC">
      <w:pPr>
        <w:shd w:val="clear" w:color="auto" w:fill="BFBFBF"/>
        <w:ind w:firstLine="480"/>
      </w:pPr>
      <w:r>
        <w:t xml:space="preserve">      "map_index": 1</w:t>
      </w:r>
    </w:p>
    <w:p w14:paraId="5A377E6E" w14:textId="77777777" w:rsidR="00421FCC" w:rsidRDefault="00421FCC" w:rsidP="00421FCC">
      <w:pPr>
        <w:shd w:val="clear" w:color="auto" w:fill="BFBFBF"/>
        <w:ind w:firstLine="480"/>
      </w:pPr>
      <w:r>
        <w:t xml:space="preserve">    }</w:t>
      </w:r>
    </w:p>
    <w:p w14:paraId="1DFA24A5" w14:textId="77777777" w:rsidR="00421FCC" w:rsidRDefault="00421FCC" w:rsidP="00421FCC">
      <w:pPr>
        <w:shd w:val="clear" w:color="auto" w:fill="BFBFBF"/>
        <w:ind w:firstLine="480"/>
      </w:pPr>
      <w:r>
        <w:t xml:space="preserve">  ],</w:t>
      </w:r>
    </w:p>
    <w:p w14:paraId="205C89E3" w14:textId="77777777" w:rsidR="00421FCC" w:rsidRDefault="00421FCC" w:rsidP="00421FCC">
      <w:pPr>
        <w:shd w:val="clear" w:color="auto" w:fill="BFBFBF"/>
        <w:ind w:firstLine="480"/>
      </w:pPr>
      <w:r>
        <w:t xml:space="preserve">  "flagpole": [</w:t>
      </w:r>
    </w:p>
    <w:p w14:paraId="192288EF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5CEBE687" w14:textId="77777777" w:rsidR="00421FCC" w:rsidRDefault="00421FCC" w:rsidP="00421FCC">
      <w:pPr>
        <w:shd w:val="clear" w:color="auto" w:fill="BFBFBF"/>
        <w:ind w:firstLine="480"/>
      </w:pPr>
      <w:r>
        <w:t xml:space="preserve">      "x": 9156,</w:t>
      </w:r>
    </w:p>
    <w:p w14:paraId="60F7C19A" w14:textId="77777777" w:rsidR="00421FCC" w:rsidRDefault="00421FCC" w:rsidP="00421FCC">
      <w:pPr>
        <w:shd w:val="clear" w:color="auto" w:fill="BFBFBF"/>
        <w:ind w:firstLine="480"/>
      </w:pPr>
      <w:r>
        <w:t xml:space="preserve">      "y": 116,</w:t>
      </w:r>
    </w:p>
    <w:p w14:paraId="1BCB14C1" w14:textId="77777777" w:rsidR="00421FCC" w:rsidRDefault="00421FCC" w:rsidP="00421FCC">
      <w:pPr>
        <w:shd w:val="clear" w:color="auto" w:fill="BFBFBF"/>
        <w:ind w:firstLine="480"/>
      </w:pPr>
      <w:r>
        <w:t xml:space="preserve">      "type": 0</w:t>
      </w:r>
    </w:p>
    <w:p w14:paraId="58E7E17D" w14:textId="77777777" w:rsidR="00421FCC" w:rsidRDefault="00421FCC" w:rsidP="00421FCC">
      <w:pPr>
        <w:shd w:val="clear" w:color="auto" w:fill="BFBFBF"/>
        <w:ind w:firstLine="480"/>
      </w:pPr>
      <w:r>
        <w:t xml:space="preserve">    }</w:t>
      </w:r>
    </w:p>
    <w:p w14:paraId="52C26D26" w14:textId="77777777" w:rsidR="00421FCC" w:rsidRDefault="00421FCC" w:rsidP="00421FCC">
      <w:pPr>
        <w:shd w:val="clear" w:color="auto" w:fill="BFBFBF"/>
        <w:ind w:firstLine="480"/>
      </w:pPr>
      <w:r>
        <w:t xml:space="preserve">  ]</w:t>
      </w:r>
    </w:p>
    <w:p w14:paraId="51E9A309" w14:textId="07078E0E" w:rsidR="00421FCC" w:rsidRDefault="00421FCC">
      <w:pPr>
        <w:shd w:val="clear" w:color="auto" w:fill="BFBFBF"/>
        <w:ind w:firstLine="480"/>
      </w:pPr>
      <w:r>
        <w:lastRenderedPageBreak/>
        <w:t>}</w:t>
      </w:r>
    </w:p>
    <w:p w14:paraId="2825F0DF" w14:textId="540CCB4F" w:rsidR="00421FCC" w:rsidRDefault="00421FCC" w:rsidP="00421FCC">
      <w:pPr>
        <w:pStyle w:val="4"/>
        <w:tabs>
          <w:tab w:val="num" w:pos="360"/>
        </w:tabs>
        <w:ind w:left="482" w:hanging="482"/>
      </w:pPr>
      <w:r>
        <w:rPr>
          <w:rFonts w:hint="eastAsia"/>
        </w:rPr>
        <w:t>l</w:t>
      </w:r>
      <w:r>
        <w:t>evel_</w:t>
      </w:r>
      <w:r>
        <w:t>3</w:t>
      </w:r>
      <w:r>
        <w:t>.json</w:t>
      </w:r>
    </w:p>
    <w:p w14:paraId="20DFADEC" w14:textId="77777777" w:rsidR="00421FCC" w:rsidRDefault="00421FCC" w:rsidP="00421FCC">
      <w:pPr>
        <w:shd w:val="clear" w:color="auto" w:fill="BFBFBF"/>
        <w:ind w:firstLine="480"/>
      </w:pPr>
      <w:r>
        <w:t>{</w:t>
      </w:r>
    </w:p>
    <w:p w14:paraId="4020081B" w14:textId="77777777" w:rsidR="00421FCC" w:rsidRDefault="00421FCC" w:rsidP="00421FCC">
      <w:pPr>
        <w:shd w:val="clear" w:color="auto" w:fill="BFBFBF"/>
        <w:ind w:firstLine="480"/>
      </w:pPr>
      <w:r>
        <w:t xml:space="preserve">  "image_name": "level_3",</w:t>
      </w:r>
    </w:p>
    <w:p w14:paraId="27E3D7B1" w14:textId="77777777" w:rsidR="00421FCC" w:rsidRDefault="00421FCC" w:rsidP="00421FCC">
      <w:pPr>
        <w:shd w:val="clear" w:color="auto" w:fill="BFBFBF"/>
        <w:ind w:firstLine="480"/>
      </w:pPr>
      <w:r>
        <w:t xml:space="preserve">  "ground": [</w:t>
      </w:r>
    </w:p>
    <w:p w14:paraId="6AD659A5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3C39FF8F" w14:textId="77777777" w:rsidR="00421FCC" w:rsidRDefault="00421FCC" w:rsidP="00421FCC">
      <w:pPr>
        <w:shd w:val="clear" w:color="auto" w:fill="BFBFBF"/>
        <w:ind w:firstLine="480"/>
      </w:pPr>
      <w:r>
        <w:t xml:space="preserve">      "x": 0,</w:t>
      </w:r>
    </w:p>
    <w:p w14:paraId="180DEB17" w14:textId="77777777" w:rsidR="00421FCC" w:rsidRDefault="00421FCC" w:rsidP="00421FCC">
      <w:pPr>
        <w:shd w:val="clear" w:color="auto" w:fill="BFBFBF"/>
        <w:ind w:firstLine="480"/>
      </w:pPr>
      <w:r>
        <w:t xml:space="preserve">      "y": 538,</w:t>
      </w:r>
    </w:p>
    <w:p w14:paraId="69009889" w14:textId="77777777" w:rsidR="00421FCC" w:rsidRDefault="00421FCC" w:rsidP="00421FCC">
      <w:pPr>
        <w:shd w:val="clear" w:color="auto" w:fill="BFBFBF"/>
        <w:ind w:firstLine="480"/>
      </w:pPr>
      <w:r>
        <w:t xml:space="preserve">      "width": 686,</w:t>
      </w:r>
    </w:p>
    <w:p w14:paraId="56E8AF09" w14:textId="77777777" w:rsidR="00421FCC" w:rsidRDefault="00421FCC" w:rsidP="00421FCC">
      <w:pPr>
        <w:shd w:val="clear" w:color="auto" w:fill="BFBFBF"/>
        <w:ind w:firstLine="480"/>
      </w:pPr>
      <w:r>
        <w:t xml:space="preserve">      "height": 60</w:t>
      </w:r>
    </w:p>
    <w:p w14:paraId="378FE25B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5EBA117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5B8FB5A3" w14:textId="77777777" w:rsidR="00421FCC" w:rsidRDefault="00421FCC" w:rsidP="00421FCC">
      <w:pPr>
        <w:shd w:val="clear" w:color="auto" w:fill="BFBFBF"/>
        <w:ind w:firstLine="480"/>
      </w:pPr>
      <w:r>
        <w:t xml:space="preserve">      "x": 774,</w:t>
      </w:r>
    </w:p>
    <w:p w14:paraId="33381697" w14:textId="77777777" w:rsidR="00421FCC" w:rsidRDefault="00421FCC" w:rsidP="00421FCC">
      <w:pPr>
        <w:shd w:val="clear" w:color="auto" w:fill="BFBFBF"/>
        <w:ind w:firstLine="480"/>
      </w:pPr>
      <w:r>
        <w:t xml:space="preserve">      "y": 496,</w:t>
      </w:r>
    </w:p>
    <w:p w14:paraId="09C779AC" w14:textId="77777777" w:rsidR="00421FCC" w:rsidRDefault="00421FCC" w:rsidP="00421FCC">
      <w:pPr>
        <w:shd w:val="clear" w:color="auto" w:fill="BFBFBF"/>
        <w:ind w:firstLine="480"/>
      </w:pPr>
      <w:r>
        <w:t xml:space="preserve">      "width": 166,</w:t>
      </w:r>
    </w:p>
    <w:p w14:paraId="449374A8" w14:textId="77777777" w:rsidR="00421FCC" w:rsidRDefault="00421FCC" w:rsidP="00421FCC">
      <w:pPr>
        <w:shd w:val="clear" w:color="auto" w:fill="BFBFBF"/>
        <w:ind w:firstLine="480"/>
      </w:pPr>
      <w:r>
        <w:t xml:space="preserve">      "height": 36</w:t>
      </w:r>
    </w:p>
    <w:p w14:paraId="67EF1B35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5AF3B9B6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532865D0" w14:textId="77777777" w:rsidR="00421FCC" w:rsidRDefault="00421FCC" w:rsidP="00421FCC">
      <w:pPr>
        <w:shd w:val="clear" w:color="auto" w:fill="BFBFBF"/>
        <w:ind w:firstLine="480"/>
      </w:pPr>
      <w:r>
        <w:t xml:space="preserve">      "x": 1031,</w:t>
      </w:r>
    </w:p>
    <w:p w14:paraId="4FD6CF94" w14:textId="77777777" w:rsidR="00421FCC" w:rsidRDefault="00421FCC" w:rsidP="00421FCC">
      <w:pPr>
        <w:shd w:val="clear" w:color="auto" w:fill="BFBFBF"/>
        <w:ind w:firstLine="480"/>
      </w:pPr>
      <w:r>
        <w:t xml:space="preserve">      "y": 368,</w:t>
      </w:r>
    </w:p>
    <w:p w14:paraId="7EE633A2" w14:textId="77777777" w:rsidR="00421FCC" w:rsidRDefault="00421FCC" w:rsidP="00421FCC">
      <w:pPr>
        <w:shd w:val="clear" w:color="auto" w:fill="BFBFBF"/>
        <w:ind w:firstLine="480"/>
      </w:pPr>
      <w:r>
        <w:t xml:space="preserve">      "width": 340,</w:t>
      </w:r>
    </w:p>
    <w:p w14:paraId="6057CA02" w14:textId="77777777" w:rsidR="00421FCC" w:rsidRDefault="00421FCC" w:rsidP="00421FCC">
      <w:pPr>
        <w:shd w:val="clear" w:color="auto" w:fill="BFBFBF"/>
        <w:ind w:firstLine="480"/>
      </w:pPr>
      <w:r>
        <w:t xml:space="preserve">      "height": 36</w:t>
      </w:r>
    </w:p>
    <w:p w14:paraId="22ED87D2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0D8035A5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0A96B0D2" w14:textId="77777777" w:rsidR="00421FCC" w:rsidRDefault="00421FCC" w:rsidP="00421FCC">
      <w:pPr>
        <w:shd w:val="clear" w:color="auto" w:fill="BFBFBF"/>
        <w:ind w:firstLine="480"/>
      </w:pPr>
      <w:r>
        <w:t xml:space="preserve">      "x": 1074,</w:t>
      </w:r>
    </w:p>
    <w:p w14:paraId="520A0C67" w14:textId="77777777" w:rsidR="00421FCC" w:rsidRDefault="00421FCC" w:rsidP="00421FCC">
      <w:pPr>
        <w:shd w:val="clear" w:color="auto" w:fill="BFBFBF"/>
        <w:ind w:firstLine="480"/>
      </w:pPr>
      <w:r>
        <w:t xml:space="preserve">      "y": 406,</w:t>
      </w:r>
    </w:p>
    <w:p w14:paraId="668ABA62" w14:textId="77777777" w:rsidR="00421FCC" w:rsidRDefault="00421FCC" w:rsidP="00421FCC">
      <w:pPr>
        <w:shd w:val="clear" w:color="auto" w:fill="BFBFBF"/>
        <w:ind w:firstLine="480"/>
      </w:pPr>
      <w:r>
        <w:t xml:space="preserve">      "width": 252,</w:t>
      </w:r>
    </w:p>
    <w:p w14:paraId="731D422D" w14:textId="77777777" w:rsidR="00421FCC" w:rsidRDefault="00421FCC" w:rsidP="00421FCC">
      <w:pPr>
        <w:shd w:val="clear" w:color="auto" w:fill="BFBFBF"/>
        <w:ind w:firstLine="480"/>
      </w:pPr>
      <w:r>
        <w:t xml:space="preserve">      "height": 194</w:t>
      </w:r>
    </w:p>
    <w:p w14:paraId="4480ACDC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7745F26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6672E582" w14:textId="77777777" w:rsidR="00421FCC" w:rsidRDefault="00421FCC" w:rsidP="00421FCC">
      <w:pPr>
        <w:shd w:val="clear" w:color="auto" w:fill="BFBFBF"/>
        <w:ind w:firstLine="480"/>
      </w:pPr>
      <w:r>
        <w:t xml:space="preserve">      "x": 1118,</w:t>
      </w:r>
    </w:p>
    <w:p w14:paraId="60DB889D" w14:textId="77777777" w:rsidR="00421FCC" w:rsidRDefault="00421FCC" w:rsidP="00421FCC">
      <w:pPr>
        <w:shd w:val="clear" w:color="auto" w:fill="BFBFBF"/>
        <w:ind w:firstLine="480"/>
      </w:pPr>
      <w:r>
        <w:t xml:space="preserve">      "y": 196,</w:t>
      </w:r>
    </w:p>
    <w:p w14:paraId="6114C773" w14:textId="77777777" w:rsidR="00421FCC" w:rsidRDefault="00421FCC" w:rsidP="00421FCC">
      <w:pPr>
        <w:shd w:val="clear" w:color="auto" w:fill="BFBFBF"/>
        <w:ind w:firstLine="480"/>
      </w:pPr>
      <w:r>
        <w:t xml:space="preserve">      "width": 208,</w:t>
      </w:r>
    </w:p>
    <w:p w14:paraId="75346D80" w14:textId="77777777" w:rsidR="00421FCC" w:rsidRDefault="00421FCC" w:rsidP="00421FCC">
      <w:pPr>
        <w:shd w:val="clear" w:color="auto" w:fill="BFBFBF"/>
        <w:ind w:firstLine="480"/>
      </w:pPr>
      <w:r>
        <w:t xml:space="preserve">      "height": 36</w:t>
      </w:r>
    </w:p>
    <w:p w14:paraId="7759C8D3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4A7A3446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4D343161" w14:textId="77777777" w:rsidR="00421FCC" w:rsidRDefault="00421FCC" w:rsidP="00421FCC">
      <w:pPr>
        <w:shd w:val="clear" w:color="auto" w:fill="BFBFBF"/>
        <w:ind w:firstLine="480"/>
      </w:pPr>
      <w:r>
        <w:t xml:space="preserve">      "x": 1374,</w:t>
      </w:r>
    </w:p>
    <w:p w14:paraId="665728CF" w14:textId="77777777" w:rsidR="00421FCC" w:rsidRDefault="00421FCC" w:rsidP="00421FCC">
      <w:pPr>
        <w:shd w:val="clear" w:color="auto" w:fill="BFBFBF"/>
        <w:ind w:firstLine="480"/>
      </w:pPr>
      <w:r>
        <w:t xml:space="preserve">      "y": 496,</w:t>
      </w:r>
    </w:p>
    <w:p w14:paraId="38C56D7C" w14:textId="77777777" w:rsidR="00421FCC" w:rsidRDefault="00421FCC" w:rsidP="00421FCC">
      <w:pPr>
        <w:shd w:val="clear" w:color="auto" w:fill="BFBFBF"/>
        <w:ind w:firstLine="480"/>
      </w:pPr>
      <w:r>
        <w:t xml:space="preserve">      "width": 126,</w:t>
      </w:r>
    </w:p>
    <w:p w14:paraId="0905F130" w14:textId="77777777" w:rsidR="00421FCC" w:rsidRDefault="00421FCC" w:rsidP="00421FCC">
      <w:pPr>
        <w:shd w:val="clear" w:color="auto" w:fill="BFBFBF"/>
        <w:ind w:firstLine="480"/>
      </w:pPr>
      <w:r>
        <w:t xml:space="preserve">      "height": 36</w:t>
      </w:r>
    </w:p>
    <w:p w14:paraId="44026853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B69003C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63ACD98" w14:textId="77777777" w:rsidR="00421FCC" w:rsidRDefault="00421FCC" w:rsidP="00421FCC">
      <w:pPr>
        <w:shd w:val="clear" w:color="auto" w:fill="BFBFBF"/>
        <w:ind w:firstLine="480"/>
      </w:pPr>
      <w:r>
        <w:t xml:space="preserve">      "x": 1504,</w:t>
      </w:r>
    </w:p>
    <w:p w14:paraId="48EE2B37" w14:textId="77777777" w:rsidR="00421FCC" w:rsidRDefault="00421FCC" w:rsidP="00421FCC">
      <w:pPr>
        <w:shd w:val="clear" w:color="auto" w:fill="BFBFBF"/>
        <w:ind w:firstLine="480"/>
      </w:pPr>
      <w:r>
        <w:t xml:space="preserve">      "y": 325,</w:t>
      </w:r>
    </w:p>
    <w:p w14:paraId="73FCC581" w14:textId="77777777" w:rsidR="00421FCC" w:rsidRDefault="00421FCC" w:rsidP="00421FCC">
      <w:pPr>
        <w:shd w:val="clear" w:color="auto" w:fill="BFBFBF"/>
        <w:ind w:firstLine="480"/>
      </w:pPr>
      <w:r>
        <w:t xml:space="preserve">      "width": 208,</w:t>
      </w:r>
    </w:p>
    <w:p w14:paraId="4331CE9D" w14:textId="77777777" w:rsidR="00421FCC" w:rsidRDefault="00421FCC" w:rsidP="00421FCC">
      <w:pPr>
        <w:shd w:val="clear" w:color="auto" w:fill="BFBFBF"/>
        <w:ind w:firstLine="480"/>
      </w:pPr>
      <w:r>
        <w:t xml:space="preserve">      "height": 36</w:t>
      </w:r>
    </w:p>
    <w:p w14:paraId="68D03479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67A0530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6225C63F" w14:textId="77777777" w:rsidR="00421FCC" w:rsidRDefault="00421FCC" w:rsidP="00421FCC">
      <w:pPr>
        <w:shd w:val="clear" w:color="auto" w:fill="BFBFBF"/>
        <w:ind w:firstLine="480"/>
      </w:pPr>
      <w:r>
        <w:t xml:space="preserve">      "x": 1544,</w:t>
      </w:r>
    </w:p>
    <w:p w14:paraId="5E33477C" w14:textId="77777777" w:rsidR="00421FCC" w:rsidRDefault="00421FCC" w:rsidP="00421FCC">
      <w:pPr>
        <w:shd w:val="clear" w:color="auto" w:fill="BFBFBF"/>
        <w:ind w:firstLine="480"/>
      </w:pPr>
      <w:r>
        <w:t xml:space="preserve">      "y": 360,</w:t>
      </w:r>
    </w:p>
    <w:p w14:paraId="704A4FC3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  "width": 126,</w:t>
      </w:r>
    </w:p>
    <w:p w14:paraId="6DE2E55F" w14:textId="77777777" w:rsidR="00421FCC" w:rsidRDefault="00421FCC" w:rsidP="00421FCC">
      <w:pPr>
        <w:shd w:val="clear" w:color="auto" w:fill="BFBFBF"/>
        <w:ind w:firstLine="480"/>
      </w:pPr>
      <w:r>
        <w:t xml:space="preserve">      "height": 240</w:t>
      </w:r>
    </w:p>
    <w:p w14:paraId="34865F54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203F00F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0C1D416D" w14:textId="77777777" w:rsidR="00421FCC" w:rsidRDefault="00421FCC" w:rsidP="00421FCC">
      <w:pPr>
        <w:shd w:val="clear" w:color="auto" w:fill="BFBFBF"/>
        <w:ind w:firstLine="480"/>
      </w:pPr>
      <w:r>
        <w:t xml:space="preserve">      "x": 1716,</w:t>
      </w:r>
    </w:p>
    <w:p w14:paraId="59639B22" w14:textId="77777777" w:rsidR="00421FCC" w:rsidRDefault="00421FCC" w:rsidP="00421FCC">
      <w:pPr>
        <w:shd w:val="clear" w:color="auto" w:fill="BFBFBF"/>
        <w:ind w:firstLine="480"/>
      </w:pPr>
      <w:r>
        <w:t xml:space="preserve">      "y": 153,</w:t>
      </w:r>
    </w:p>
    <w:p w14:paraId="5D434B74" w14:textId="77777777" w:rsidR="00421FCC" w:rsidRDefault="00421FCC" w:rsidP="00421FCC">
      <w:pPr>
        <w:shd w:val="clear" w:color="auto" w:fill="BFBFBF"/>
        <w:ind w:firstLine="480"/>
      </w:pPr>
      <w:r>
        <w:t xml:space="preserve">      "width": 296,</w:t>
      </w:r>
    </w:p>
    <w:p w14:paraId="79B294C0" w14:textId="77777777" w:rsidR="00421FCC" w:rsidRDefault="00421FCC" w:rsidP="00421FCC">
      <w:pPr>
        <w:shd w:val="clear" w:color="auto" w:fill="BFBFBF"/>
        <w:ind w:firstLine="480"/>
      </w:pPr>
      <w:r>
        <w:t xml:space="preserve">      "height": 36</w:t>
      </w:r>
    </w:p>
    <w:p w14:paraId="5301945E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EA5B57C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36303FFF" w14:textId="77777777" w:rsidR="00421FCC" w:rsidRDefault="00421FCC" w:rsidP="00421FCC">
      <w:pPr>
        <w:shd w:val="clear" w:color="auto" w:fill="BFBFBF"/>
        <w:ind w:firstLine="480"/>
      </w:pPr>
      <w:r>
        <w:t xml:space="preserve">      "x": 1760,</w:t>
      </w:r>
    </w:p>
    <w:p w14:paraId="7413ED7B" w14:textId="77777777" w:rsidR="00421FCC" w:rsidRDefault="00421FCC" w:rsidP="00421FCC">
      <w:pPr>
        <w:shd w:val="clear" w:color="auto" w:fill="BFBFBF"/>
        <w:ind w:firstLine="480"/>
      </w:pPr>
      <w:r>
        <w:t xml:space="preserve">      "y": 190,</w:t>
      </w:r>
    </w:p>
    <w:p w14:paraId="3B8A6B57" w14:textId="77777777" w:rsidR="00421FCC" w:rsidRDefault="00421FCC" w:rsidP="00421FCC">
      <w:pPr>
        <w:shd w:val="clear" w:color="auto" w:fill="BFBFBF"/>
        <w:ind w:firstLine="480"/>
      </w:pPr>
      <w:r>
        <w:t xml:space="preserve">      "width": 208,</w:t>
      </w:r>
    </w:p>
    <w:p w14:paraId="4844B28F" w14:textId="77777777" w:rsidR="00421FCC" w:rsidRDefault="00421FCC" w:rsidP="00421FCC">
      <w:pPr>
        <w:shd w:val="clear" w:color="auto" w:fill="BFBFBF"/>
        <w:ind w:firstLine="480"/>
      </w:pPr>
      <w:r>
        <w:t xml:space="preserve">      "height": 410</w:t>
      </w:r>
    </w:p>
    <w:p w14:paraId="0E82FC82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521DB18F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5831ACD7" w14:textId="77777777" w:rsidR="00421FCC" w:rsidRDefault="00421FCC" w:rsidP="00421FCC">
      <w:pPr>
        <w:shd w:val="clear" w:color="auto" w:fill="BFBFBF"/>
        <w:ind w:firstLine="480"/>
      </w:pPr>
      <w:r>
        <w:t xml:space="preserve">      "x": 2146,</w:t>
      </w:r>
    </w:p>
    <w:p w14:paraId="04C0918C" w14:textId="77777777" w:rsidR="00421FCC" w:rsidRDefault="00421FCC" w:rsidP="00421FCC">
      <w:pPr>
        <w:shd w:val="clear" w:color="auto" w:fill="BFBFBF"/>
        <w:ind w:firstLine="480"/>
      </w:pPr>
      <w:r>
        <w:t xml:space="preserve">      "y": 538,</w:t>
      </w:r>
    </w:p>
    <w:p w14:paraId="6A9C4860" w14:textId="77777777" w:rsidR="00421FCC" w:rsidRDefault="00421FCC" w:rsidP="00421FCC">
      <w:pPr>
        <w:shd w:val="clear" w:color="auto" w:fill="BFBFBF"/>
        <w:ind w:firstLine="480"/>
      </w:pPr>
      <w:r>
        <w:t xml:space="preserve">      "width": 166,</w:t>
      </w:r>
    </w:p>
    <w:p w14:paraId="089184A3" w14:textId="77777777" w:rsidR="00421FCC" w:rsidRDefault="00421FCC" w:rsidP="00421FCC">
      <w:pPr>
        <w:shd w:val="clear" w:color="auto" w:fill="BFBFBF"/>
        <w:ind w:firstLine="480"/>
      </w:pPr>
      <w:r>
        <w:t xml:space="preserve">      "height": 36</w:t>
      </w:r>
    </w:p>
    <w:p w14:paraId="519A1B0F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00CF0FB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B85A18E" w14:textId="77777777" w:rsidR="00421FCC" w:rsidRDefault="00421FCC" w:rsidP="00421FCC">
      <w:pPr>
        <w:shd w:val="clear" w:color="auto" w:fill="BFBFBF"/>
        <w:ind w:firstLine="480"/>
      </w:pPr>
      <w:r>
        <w:t xml:space="preserve">      "x": 2534,</w:t>
      </w:r>
    </w:p>
    <w:p w14:paraId="40938C4B" w14:textId="77777777" w:rsidR="00421FCC" w:rsidRDefault="00421FCC" w:rsidP="00421FCC">
      <w:pPr>
        <w:shd w:val="clear" w:color="auto" w:fill="BFBFBF"/>
        <w:ind w:firstLine="480"/>
      </w:pPr>
      <w:r>
        <w:t xml:space="preserve">      "y": 538,</w:t>
      </w:r>
    </w:p>
    <w:p w14:paraId="7779EC90" w14:textId="77777777" w:rsidR="00421FCC" w:rsidRDefault="00421FCC" w:rsidP="00421FCC">
      <w:pPr>
        <w:shd w:val="clear" w:color="auto" w:fill="BFBFBF"/>
        <w:ind w:firstLine="480"/>
      </w:pPr>
      <w:r>
        <w:t xml:space="preserve">      "width": 208,</w:t>
      </w:r>
    </w:p>
    <w:p w14:paraId="1B754FEB" w14:textId="77777777" w:rsidR="00421FCC" w:rsidRDefault="00421FCC" w:rsidP="00421FCC">
      <w:pPr>
        <w:shd w:val="clear" w:color="auto" w:fill="BFBFBF"/>
        <w:ind w:firstLine="480"/>
      </w:pPr>
      <w:r>
        <w:t xml:space="preserve">      "height": 36</w:t>
      </w:r>
    </w:p>
    <w:p w14:paraId="7E87AABB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35ADC943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670ED698" w14:textId="77777777" w:rsidR="00421FCC" w:rsidRDefault="00421FCC" w:rsidP="00421FCC">
      <w:pPr>
        <w:shd w:val="clear" w:color="auto" w:fill="BFBFBF"/>
        <w:ind w:firstLine="480"/>
      </w:pPr>
      <w:r>
        <w:t xml:space="preserve">      "x": 2574,</w:t>
      </w:r>
    </w:p>
    <w:p w14:paraId="3F4B7B75" w14:textId="77777777" w:rsidR="00421FCC" w:rsidRDefault="00421FCC" w:rsidP="00421FCC">
      <w:pPr>
        <w:shd w:val="clear" w:color="auto" w:fill="BFBFBF"/>
        <w:ind w:firstLine="480"/>
      </w:pPr>
      <w:r>
        <w:t xml:space="preserve">      "y": 198,</w:t>
      </w:r>
    </w:p>
    <w:p w14:paraId="4DCC031B" w14:textId="77777777" w:rsidR="00421FCC" w:rsidRDefault="00421FCC" w:rsidP="00421FCC">
      <w:pPr>
        <w:shd w:val="clear" w:color="auto" w:fill="BFBFBF"/>
        <w:ind w:firstLine="480"/>
      </w:pPr>
      <w:r>
        <w:t xml:space="preserve">      "width": 166,</w:t>
      </w:r>
    </w:p>
    <w:p w14:paraId="26A00737" w14:textId="77777777" w:rsidR="00421FCC" w:rsidRDefault="00421FCC" w:rsidP="00421FCC">
      <w:pPr>
        <w:shd w:val="clear" w:color="auto" w:fill="BFBFBF"/>
        <w:ind w:firstLine="480"/>
      </w:pPr>
      <w:r>
        <w:t xml:space="preserve">      "height": 36</w:t>
      </w:r>
    </w:p>
    <w:p w14:paraId="64418BBD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419ACBCB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6A89076E" w14:textId="77777777" w:rsidR="00421FCC" w:rsidRDefault="00421FCC" w:rsidP="00421FCC">
      <w:pPr>
        <w:shd w:val="clear" w:color="auto" w:fill="BFBFBF"/>
        <w:ind w:firstLine="480"/>
      </w:pPr>
      <w:r>
        <w:t xml:space="preserve">      "x": 2790,</w:t>
      </w:r>
    </w:p>
    <w:p w14:paraId="25EEFB40" w14:textId="77777777" w:rsidR="00421FCC" w:rsidRDefault="00421FCC" w:rsidP="00421FCC">
      <w:pPr>
        <w:shd w:val="clear" w:color="auto" w:fill="BFBFBF"/>
        <w:ind w:firstLine="480"/>
      </w:pPr>
      <w:r>
        <w:t xml:space="preserve">      "y": 538,</w:t>
      </w:r>
    </w:p>
    <w:p w14:paraId="5C299C7E" w14:textId="77777777" w:rsidR="00421FCC" w:rsidRDefault="00421FCC" w:rsidP="00421FCC">
      <w:pPr>
        <w:shd w:val="clear" w:color="auto" w:fill="BFBFBF"/>
        <w:ind w:firstLine="480"/>
      </w:pPr>
      <w:r>
        <w:t xml:space="preserve">      "width": 208,</w:t>
      </w:r>
    </w:p>
    <w:p w14:paraId="43656A3C" w14:textId="77777777" w:rsidR="00421FCC" w:rsidRDefault="00421FCC" w:rsidP="00421FCC">
      <w:pPr>
        <w:shd w:val="clear" w:color="auto" w:fill="BFBFBF"/>
        <w:ind w:firstLine="480"/>
      </w:pPr>
      <w:r>
        <w:t xml:space="preserve">      "height": 36</w:t>
      </w:r>
    </w:p>
    <w:p w14:paraId="24A95F2F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0B54A52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5F0E0C4" w14:textId="77777777" w:rsidR="00421FCC" w:rsidRDefault="00421FCC" w:rsidP="00421FCC">
      <w:pPr>
        <w:shd w:val="clear" w:color="auto" w:fill="BFBFBF"/>
        <w:ind w:firstLine="480"/>
      </w:pPr>
      <w:r>
        <w:t xml:space="preserve">      "x": 3002,</w:t>
      </w:r>
    </w:p>
    <w:p w14:paraId="54EB82CA" w14:textId="77777777" w:rsidR="00421FCC" w:rsidRDefault="00421FCC" w:rsidP="00421FCC">
      <w:pPr>
        <w:shd w:val="clear" w:color="auto" w:fill="BFBFBF"/>
        <w:ind w:firstLine="480"/>
      </w:pPr>
      <w:r>
        <w:t xml:space="preserve">      "y": 366,</w:t>
      </w:r>
    </w:p>
    <w:p w14:paraId="6A055313" w14:textId="77777777" w:rsidR="00421FCC" w:rsidRDefault="00421FCC" w:rsidP="00421FCC">
      <w:pPr>
        <w:shd w:val="clear" w:color="auto" w:fill="BFBFBF"/>
        <w:ind w:firstLine="480"/>
      </w:pPr>
      <w:r>
        <w:t xml:space="preserve">      "width": 126,</w:t>
      </w:r>
    </w:p>
    <w:p w14:paraId="6950FBFB" w14:textId="77777777" w:rsidR="00421FCC" w:rsidRDefault="00421FCC" w:rsidP="00421FCC">
      <w:pPr>
        <w:shd w:val="clear" w:color="auto" w:fill="BFBFBF"/>
        <w:ind w:firstLine="480"/>
      </w:pPr>
      <w:r>
        <w:t xml:space="preserve">      "height": 36</w:t>
      </w:r>
    </w:p>
    <w:p w14:paraId="62DFC497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3D85D116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51B318F9" w14:textId="77777777" w:rsidR="00421FCC" w:rsidRDefault="00421FCC" w:rsidP="00421FCC">
      <w:pPr>
        <w:shd w:val="clear" w:color="auto" w:fill="BFBFBF"/>
        <w:ind w:firstLine="480"/>
      </w:pPr>
      <w:r>
        <w:t xml:space="preserve">      "x": 3044,</w:t>
      </w:r>
    </w:p>
    <w:p w14:paraId="5ED1FC72" w14:textId="77777777" w:rsidR="00421FCC" w:rsidRDefault="00421FCC" w:rsidP="00421FCC">
      <w:pPr>
        <w:shd w:val="clear" w:color="auto" w:fill="BFBFBF"/>
        <w:ind w:firstLine="480"/>
      </w:pPr>
      <w:r>
        <w:t xml:space="preserve">      "y": 406,</w:t>
      </w:r>
    </w:p>
    <w:p w14:paraId="38CE8226" w14:textId="77777777" w:rsidR="00421FCC" w:rsidRDefault="00421FCC" w:rsidP="00421FCC">
      <w:pPr>
        <w:shd w:val="clear" w:color="auto" w:fill="BFBFBF"/>
        <w:ind w:firstLine="480"/>
      </w:pPr>
      <w:r>
        <w:t xml:space="preserve">      "width": 40,</w:t>
      </w:r>
    </w:p>
    <w:p w14:paraId="6563B263" w14:textId="77777777" w:rsidR="00421FCC" w:rsidRDefault="00421FCC" w:rsidP="00421FCC">
      <w:pPr>
        <w:shd w:val="clear" w:color="auto" w:fill="BFBFBF"/>
        <w:ind w:firstLine="480"/>
      </w:pPr>
      <w:r>
        <w:t xml:space="preserve">      "height": 194</w:t>
      </w:r>
    </w:p>
    <w:p w14:paraId="3CBF5DDA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},</w:t>
      </w:r>
    </w:p>
    <w:p w14:paraId="14803E87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6EB7BB7" w14:textId="77777777" w:rsidR="00421FCC" w:rsidRDefault="00421FCC" w:rsidP="00421FCC">
      <w:pPr>
        <w:shd w:val="clear" w:color="auto" w:fill="BFBFBF"/>
        <w:ind w:firstLine="480"/>
      </w:pPr>
      <w:r>
        <w:t xml:space="preserve">      "x": 3262,</w:t>
      </w:r>
    </w:p>
    <w:p w14:paraId="62F5D792" w14:textId="77777777" w:rsidR="00421FCC" w:rsidRDefault="00421FCC" w:rsidP="00421FCC">
      <w:pPr>
        <w:shd w:val="clear" w:color="auto" w:fill="BFBFBF"/>
        <w:ind w:firstLine="480"/>
      </w:pPr>
      <w:r>
        <w:t xml:space="preserve">      "y": 238,</w:t>
      </w:r>
    </w:p>
    <w:p w14:paraId="0C5BEFCF" w14:textId="77777777" w:rsidR="00421FCC" w:rsidRDefault="00421FCC" w:rsidP="00421FCC">
      <w:pPr>
        <w:shd w:val="clear" w:color="auto" w:fill="BFBFBF"/>
        <w:ind w:firstLine="480"/>
      </w:pPr>
      <w:r>
        <w:t xml:space="preserve">      "width": 252,</w:t>
      </w:r>
    </w:p>
    <w:p w14:paraId="3E0B7DAA" w14:textId="77777777" w:rsidR="00421FCC" w:rsidRDefault="00421FCC" w:rsidP="00421FCC">
      <w:pPr>
        <w:shd w:val="clear" w:color="auto" w:fill="BFBFBF"/>
        <w:ind w:firstLine="480"/>
      </w:pPr>
      <w:r>
        <w:t xml:space="preserve">      "height": 36</w:t>
      </w:r>
    </w:p>
    <w:p w14:paraId="59E0B5B4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CA79728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645E880F" w14:textId="77777777" w:rsidR="00421FCC" w:rsidRDefault="00421FCC" w:rsidP="00421FCC">
      <w:pPr>
        <w:shd w:val="clear" w:color="auto" w:fill="BFBFBF"/>
        <w:ind w:firstLine="480"/>
      </w:pPr>
      <w:r>
        <w:t xml:space="preserve">      "x": 3304,</w:t>
      </w:r>
    </w:p>
    <w:p w14:paraId="19969FF0" w14:textId="77777777" w:rsidR="00421FCC" w:rsidRDefault="00421FCC" w:rsidP="00421FCC">
      <w:pPr>
        <w:shd w:val="clear" w:color="auto" w:fill="BFBFBF"/>
        <w:ind w:firstLine="480"/>
      </w:pPr>
      <w:r>
        <w:t xml:space="preserve">      "y": 274,</w:t>
      </w:r>
    </w:p>
    <w:p w14:paraId="428270A9" w14:textId="77777777" w:rsidR="00421FCC" w:rsidRDefault="00421FCC" w:rsidP="00421FCC">
      <w:pPr>
        <w:shd w:val="clear" w:color="auto" w:fill="BFBFBF"/>
        <w:ind w:firstLine="480"/>
      </w:pPr>
      <w:r>
        <w:t xml:space="preserve">      "width": 166,</w:t>
      </w:r>
    </w:p>
    <w:p w14:paraId="2128DF42" w14:textId="77777777" w:rsidR="00421FCC" w:rsidRDefault="00421FCC" w:rsidP="00421FCC">
      <w:pPr>
        <w:shd w:val="clear" w:color="auto" w:fill="BFBFBF"/>
        <w:ind w:firstLine="480"/>
      </w:pPr>
      <w:r>
        <w:t xml:space="preserve">      "height": 326</w:t>
      </w:r>
    </w:p>
    <w:p w14:paraId="3809B4FA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770B807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6A50E33F" w14:textId="77777777" w:rsidR="00421FCC" w:rsidRDefault="00421FCC" w:rsidP="00421FCC">
      <w:pPr>
        <w:shd w:val="clear" w:color="auto" w:fill="BFBFBF"/>
        <w:ind w:firstLine="480"/>
      </w:pPr>
      <w:r>
        <w:t xml:space="preserve">      "x": 4204,</w:t>
      </w:r>
    </w:p>
    <w:p w14:paraId="3C2AC7A5" w14:textId="77777777" w:rsidR="00421FCC" w:rsidRDefault="00421FCC" w:rsidP="00421FCC">
      <w:pPr>
        <w:shd w:val="clear" w:color="auto" w:fill="BFBFBF"/>
        <w:ind w:firstLine="480"/>
      </w:pPr>
      <w:r>
        <w:t xml:space="preserve">      "y": 452,</w:t>
      </w:r>
    </w:p>
    <w:p w14:paraId="5039E406" w14:textId="77777777" w:rsidR="00421FCC" w:rsidRDefault="00421FCC" w:rsidP="00421FCC">
      <w:pPr>
        <w:shd w:val="clear" w:color="auto" w:fill="BFBFBF"/>
        <w:ind w:firstLine="480"/>
      </w:pPr>
      <w:r>
        <w:t xml:space="preserve">      "width": 166,</w:t>
      </w:r>
    </w:p>
    <w:p w14:paraId="57EDA746" w14:textId="77777777" w:rsidR="00421FCC" w:rsidRDefault="00421FCC" w:rsidP="00421FCC">
      <w:pPr>
        <w:shd w:val="clear" w:color="auto" w:fill="BFBFBF"/>
        <w:ind w:firstLine="480"/>
      </w:pPr>
      <w:r>
        <w:t xml:space="preserve">      "height": 36</w:t>
      </w:r>
    </w:p>
    <w:p w14:paraId="53371440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0310C3B4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35308BCF" w14:textId="77777777" w:rsidR="00421FCC" w:rsidRDefault="00421FCC" w:rsidP="00421FCC">
      <w:pPr>
        <w:shd w:val="clear" w:color="auto" w:fill="BFBFBF"/>
        <w:ind w:firstLine="480"/>
      </w:pPr>
      <w:r>
        <w:t xml:space="preserve">      "x": 4246,</w:t>
      </w:r>
    </w:p>
    <w:p w14:paraId="22705F9E" w14:textId="77777777" w:rsidR="00421FCC" w:rsidRDefault="00421FCC" w:rsidP="00421FCC">
      <w:pPr>
        <w:shd w:val="clear" w:color="auto" w:fill="BFBFBF"/>
        <w:ind w:firstLine="480"/>
      </w:pPr>
      <w:r>
        <w:t xml:space="preserve">      "y": 488,</w:t>
      </w:r>
    </w:p>
    <w:p w14:paraId="4C10EB97" w14:textId="77777777" w:rsidR="00421FCC" w:rsidRDefault="00421FCC" w:rsidP="00421FCC">
      <w:pPr>
        <w:shd w:val="clear" w:color="auto" w:fill="BFBFBF"/>
        <w:ind w:firstLine="480"/>
      </w:pPr>
      <w:r>
        <w:t xml:space="preserve">      "width": 84,</w:t>
      </w:r>
    </w:p>
    <w:p w14:paraId="402AECBA" w14:textId="77777777" w:rsidR="00421FCC" w:rsidRDefault="00421FCC" w:rsidP="00421FCC">
      <w:pPr>
        <w:shd w:val="clear" w:color="auto" w:fill="BFBFBF"/>
        <w:ind w:firstLine="480"/>
      </w:pPr>
      <w:r>
        <w:t xml:space="preserve">      "height": 112</w:t>
      </w:r>
    </w:p>
    <w:p w14:paraId="49C8727D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9DCF3DD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C841F95" w14:textId="77777777" w:rsidR="00421FCC" w:rsidRDefault="00421FCC" w:rsidP="00421FCC">
      <w:pPr>
        <w:shd w:val="clear" w:color="auto" w:fill="BFBFBF"/>
        <w:ind w:firstLine="480"/>
      </w:pPr>
      <w:r>
        <w:t xml:space="preserve">      "x": 4462,</w:t>
      </w:r>
    </w:p>
    <w:p w14:paraId="13BC56BF" w14:textId="77777777" w:rsidR="00421FCC" w:rsidRDefault="00421FCC" w:rsidP="00421FCC">
      <w:pPr>
        <w:shd w:val="clear" w:color="auto" w:fill="BFBFBF"/>
        <w:ind w:firstLine="480"/>
      </w:pPr>
      <w:r>
        <w:t xml:space="preserve">      "y": 282,</w:t>
      </w:r>
    </w:p>
    <w:p w14:paraId="3B589908" w14:textId="77777777" w:rsidR="00421FCC" w:rsidRDefault="00421FCC" w:rsidP="00421FCC">
      <w:pPr>
        <w:shd w:val="clear" w:color="auto" w:fill="BFBFBF"/>
        <w:ind w:firstLine="480"/>
      </w:pPr>
      <w:r>
        <w:t xml:space="preserve">      "width": 338,</w:t>
      </w:r>
    </w:p>
    <w:p w14:paraId="50F391DC" w14:textId="77777777" w:rsidR="00421FCC" w:rsidRDefault="00421FCC" w:rsidP="00421FCC">
      <w:pPr>
        <w:shd w:val="clear" w:color="auto" w:fill="BFBFBF"/>
        <w:ind w:firstLine="480"/>
      </w:pPr>
      <w:r>
        <w:t xml:space="preserve">      "height": 36</w:t>
      </w:r>
    </w:p>
    <w:p w14:paraId="2B2F897A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59B9DE04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4A873158" w14:textId="77777777" w:rsidR="00421FCC" w:rsidRDefault="00421FCC" w:rsidP="00421FCC">
      <w:pPr>
        <w:shd w:val="clear" w:color="auto" w:fill="BFBFBF"/>
        <w:ind w:firstLine="480"/>
      </w:pPr>
      <w:r>
        <w:t xml:space="preserve">      "x": 4502,</w:t>
      </w:r>
    </w:p>
    <w:p w14:paraId="3F7CDA68" w14:textId="77777777" w:rsidR="00421FCC" w:rsidRDefault="00421FCC" w:rsidP="00421FCC">
      <w:pPr>
        <w:shd w:val="clear" w:color="auto" w:fill="BFBFBF"/>
        <w:ind w:firstLine="480"/>
      </w:pPr>
      <w:r>
        <w:t xml:space="preserve">      "y": 318,</w:t>
      </w:r>
    </w:p>
    <w:p w14:paraId="33D38EAA" w14:textId="77777777" w:rsidR="00421FCC" w:rsidRDefault="00421FCC" w:rsidP="00421FCC">
      <w:pPr>
        <w:shd w:val="clear" w:color="auto" w:fill="BFBFBF"/>
        <w:ind w:firstLine="480"/>
      </w:pPr>
      <w:r>
        <w:t xml:space="preserve">      "width": 252,</w:t>
      </w:r>
    </w:p>
    <w:p w14:paraId="5614E327" w14:textId="77777777" w:rsidR="00421FCC" w:rsidRDefault="00421FCC" w:rsidP="00421FCC">
      <w:pPr>
        <w:shd w:val="clear" w:color="auto" w:fill="BFBFBF"/>
        <w:ind w:firstLine="480"/>
      </w:pPr>
      <w:r>
        <w:t xml:space="preserve">      "height": 282</w:t>
      </w:r>
    </w:p>
    <w:p w14:paraId="7A5B2F5F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7355869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48D6239" w14:textId="77777777" w:rsidR="00421FCC" w:rsidRDefault="00421FCC" w:rsidP="00421FCC">
      <w:pPr>
        <w:shd w:val="clear" w:color="auto" w:fill="BFBFBF"/>
        <w:ind w:firstLine="480"/>
      </w:pPr>
      <w:r>
        <w:t xml:space="preserve">      "x": 4847,</w:t>
      </w:r>
    </w:p>
    <w:p w14:paraId="6EFE19BE" w14:textId="77777777" w:rsidR="00421FCC" w:rsidRDefault="00421FCC" w:rsidP="00421FCC">
      <w:pPr>
        <w:shd w:val="clear" w:color="auto" w:fill="BFBFBF"/>
        <w:ind w:firstLine="480"/>
      </w:pPr>
      <w:r>
        <w:t xml:space="preserve">      "y": 538,</w:t>
      </w:r>
    </w:p>
    <w:p w14:paraId="252E83BD" w14:textId="77777777" w:rsidR="00421FCC" w:rsidRDefault="00421FCC" w:rsidP="00421FCC">
      <w:pPr>
        <w:shd w:val="clear" w:color="auto" w:fill="BFBFBF"/>
        <w:ind w:firstLine="480"/>
      </w:pPr>
      <w:r>
        <w:t xml:space="preserve">      "width": 126,</w:t>
      </w:r>
    </w:p>
    <w:p w14:paraId="0480AAED" w14:textId="77777777" w:rsidR="00421FCC" w:rsidRDefault="00421FCC" w:rsidP="00421FCC">
      <w:pPr>
        <w:shd w:val="clear" w:color="auto" w:fill="BFBFBF"/>
        <w:ind w:firstLine="480"/>
      </w:pPr>
      <w:r>
        <w:t xml:space="preserve">      "height": 60</w:t>
      </w:r>
    </w:p>
    <w:p w14:paraId="572A0197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018BE03E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6E264A97" w14:textId="77777777" w:rsidR="00421FCC" w:rsidRDefault="00421FCC" w:rsidP="00421FCC">
      <w:pPr>
        <w:shd w:val="clear" w:color="auto" w:fill="BFBFBF"/>
        <w:ind w:firstLine="480"/>
      </w:pPr>
      <w:r>
        <w:t xml:space="preserve">      "x": 4976,</w:t>
      </w:r>
    </w:p>
    <w:p w14:paraId="4E08792B" w14:textId="77777777" w:rsidR="00421FCC" w:rsidRDefault="00421FCC" w:rsidP="00421FCC">
      <w:pPr>
        <w:shd w:val="clear" w:color="auto" w:fill="BFBFBF"/>
        <w:ind w:firstLine="480"/>
      </w:pPr>
      <w:r>
        <w:t xml:space="preserve">      "y": 368,</w:t>
      </w:r>
    </w:p>
    <w:p w14:paraId="361D44CF" w14:textId="77777777" w:rsidR="00421FCC" w:rsidRDefault="00421FCC" w:rsidP="00421FCC">
      <w:pPr>
        <w:shd w:val="clear" w:color="auto" w:fill="BFBFBF"/>
        <w:ind w:firstLine="480"/>
      </w:pPr>
      <w:r>
        <w:t xml:space="preserve">      "width": 166,</w:t>
      </w:r>
    </w:p>
    <w:p w14:paraId="1BE5790A" w14:textId="77777777" w:rsidR="00421FCC" w:rsidRDefault="00421FCC" w:rsidP="00421FCC">
      <w:pPr>
        <w:shd w:val="clear" w:color="auto" w:fill="BFBFBF"/>
        <w:ind w:firstLine="480"/>
      </w:pPr>
      <w:r>
        <w:t xml:space="preserve">      "height": 36</w:t>
      </w:r>
    </w:p>
    <w:p w14:paraId="4D61452E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7A7D9AB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6D56346F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  "x": 5018,</w:t>
      </w:r>
    </w:p>
    <w:p w14:paraId="1F2672D3" w14:textId="77777777" w:rsidR="00421FCC" w:rsidRDefault="00421FCC" w:rsidP="00421FCC">
      <w:pPr>
        <w:shd w:val="clear" w:color="auto" w:fill="BFBFBF"/>
        <w:ind w:firstLine="480"/>
      </w:pPr>
      <w:r>
        <w:t xml:space="preserve">      "y": 406,</w:t>
      </w:r>
    </w:p>
    <w:p w14:paraId="210FBCBB" w14:textId="77777777" w:rsidR="00421FCC" w:rsidRDefault="00421FCC" w:rsidP="00421FCC">
      <w:pPr>
        <w:shd w:val="clear" w:color="auto" w:fill="BFBFBF"/>
        <w:ind w:firstLine="480"/>
      </w:pPr>
      <w:r>
        <w:t xml:space="preserve">      "width": 84,</w:t>
      </w:r>
    </w:p>
    <w:p w14:paraId="73C80E9F" w14:textId="77777777" w:rsidR="00421FCC" w:rsidRDefault="00421FCC" w:rsidP="00421FCC">
      <w:pPr>
        <w:shd w:val="clear" w:color="auto" w:fill="BFBFBF"/>
        <w:ind w:firstLine="480"/>
      </w:pPr>
      <w:r>
        <w:t xml:space="preserve">      "height": 194</w:t>
      </w:r>
    </w:p>
    <w:p w14:paraId="5CE5EEE8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C0B31F0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5487C776" w14:textId="77777777" w:rsidR="00421FCC" w:rsidRDefault="00421FCC" w:rsidP="00421FCC">
      <w:pPr>
        <w:shd w:val="clear" w:color="auto" w:fill="BFBFBF"/>
        <w:ind w:firstLine="480"/>
      </w:pPr>
      <w:r>
        <w:t xml:space="preserve">      "x": 5232,</w:t>
      </w:r>
    </w:p>
    <w:p w14:paraId="77FBDCB2" w14:textId="77777777" w:rsidR="00421FCC" w:rsidRDefault="00421FCC" w:rsidP="00421FCC">
      <w:pPr>
        <w:shd w:val="clear" w:color="auto" w:fill="BFBFBF"/>
        <w:ind w:firstLine="480"/>
      </w:pPr>
      <w:r>
        <w:t xml:space="preserve">      "y": 368,</w:t>
      </w:r>
    </w:p>
    <w:p w14:paraId="144E88E9" w14:textId="77777777" w:rsidR="00421FCC" w:rsidRDefault="00421FCC" w:rsidP="00421FCC">
      <w:pPr>
        <w:shd w:val="clear" w:color="auto" w:fill="BFBFBF"/>
        <w:ind w:firstLine="480"/>
      </w:pPr>
      <w:r>
        <w:t xml:space="preserve">      "width": 166,</w:t>
      </w:r>
    </w:p>
    <w:p w14:paraId="23E70A05" w14:textId="77777777" w:rsidR="00421FCC" w:rsidRDefault="00421FCC" w:rsidP="00421FCC">
      <w:pPr>
        <w:shd w:val="clear" w:color="auto" w:fill="BFBFBF"/>
        <w:ind w:firstLine="480"/>
      </w:pPr>
      <w:r>
        <w:t xml:space="preserve">      "height": 36</w:t>
      </w:r>
    </w:p>
    <w:p w14:paraId="71781E35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82BC088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3185DCD3" w14:textId="77777777" w:rsidR="00421FCC" w:rsidRDefault="00421FCC" w:rsidP="00421FCC">
      <w:pPr>
        <w:shd w:val="clear" w:color="auto" w:fill="BFBFBF"/>
        <w:ind w:firstLine="480"/>
      </w:pPr>
      <w:r>
        <w:t xml:space="preserve">      "x": 5274,</w:t>
      </w:r>
    </w:p>
    <w:p w14:paraId="77756610" w14:textId="77777777" w:rsidR="00421FCC" w:rsidRDefault="00421FCC" w:rsidP="00421FCC">
      <w:pPr>
        <w:shd w:val="clear" w:color="auto" w:fill="BFBFBF"/>
        <w:ind w:firstLine="480"/>
      </w:pPr>
      <w:r>
        <w:t xml:space="preserve">      "y": 406,</w:t>
      </w:r>
    </w:p>
    <w:p w14:paraId="6DD964BA" w14:textId="77777777" w:rsidR="00421FCC" w:rsidRDefault="00421FCC" w:rsidP="00421FCC">
      <w:pPr>
        <w:shd w:val="clear" w:color="auto" w:fill="BFBFBF"/>
        <w:ind w:firstLine="480"/>
      </w:pPr>
      <w:r>
        <w:t xml:space="preserve">      "width": 84,</w:t>
      </w:r>
    </w:p>
    <w:p w14:paraId="47FA2995" w14:textId="77777777" w:rsidR="00421FCC" w:rsidRDefault="00421FCC" w:rsidP="00421FCC">
      <w:pPr>
        <w:shd w:val="clear" w:color="auto" w:fill="BFBFBF"/>
        <w:ind w:firstLine="480"/>
      </w:pPr>
      <w:r>
        <w:t xml:space="preserve">      "height": 194</w:t>
      </w:r>
    </w:p>
    <w:p w14:paraId="631A1643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AD50012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5870BCC8" w14:textId="77777777" w:rsidR="00421FCC" w:rsidRDefault="00421FCC" w:rsidP="00421FCC">
      <w:pPr>
        <w:shd w:val="clear" w:color="auto" w:fill="BFBFBF"/>
        <w:ind w:firstLine="480"/>
      </w:pPr>
      <w:r>
        <w:t xml:space="preserve">      "x": 5532,</w:t>
      </w:r>
    </w:p>
    <w:p w14:paraId="78072370" w14:textId="77777777" w:rsidR="00421FCC" w:rsidRDefault="00421FCC" w:rsidP="00421FCC">
      <w:pPr>
        <w:shd w:val="clear" w:color="auto" w:fill="BFBFBF"/>
        <w:ind w:firstLine="480"/>
      </w:pPr>
      <w:r>
        <w:t xml:space="preserve">      "y": 538,</w:t>
      </w:r>
    </w:p>
    <w:p w14:paraId="44E77746" w14:textId="77777777" w:rsidR="00421FCC" w:rsidRDefault="00421FCC" w:rsidP="00421FCC">
      <w:pPr>
        <w:shd w:val="clear" w:color="auto" w:fill="BFBFBF"/>
        <w:ind w:firstLine="480"/>
      </w:pPr>
      <w:r>
        <w:t xml:space="preserve">      "width": 1508,</w:t>
      </w:r>
    </w:p>
    <w:p w14:paraId="7ED78E5E" w14:textId="77777777" w:rsidR="00421FCC" w:rsidRDefault="00421FCC" w:rsidP="00421FCC">
      <w:pPr>
        <w:shd w:val="clear" w:color="auto" w:fill="BFBFBF"/>
        <w:ind w:firstLine="480"/>
      </w:pPr>
      <w:r>
        <w:t xml:space="preserve">      "height": 60</w:t>
      </w:r>
    </w:p>
    <w:p w14:paraId="2E7DB977" w14:textId="77777777" w:rsidR="00421FCC" w:rsidRDefault="00421FCC" w:rsidP="00421FCC">
      <w:pPr>
        <w:shd w:val="clear" w:color="auto" w:fill="BFBFBF"/>
        <w:ind w:firstLine="480"/>
      </w:pPr>
      <w:r>
        <w:t xml:space="preserve">    }</w:t>
      </w:r>
    </w:p>
    <w:p w14:paraId="2840D3E3" w14:textId="77777777" w:rsidR="00421FCC" w:rsidRDefault="00421FCC" w:rsidP="00421FCC">
      <w:pPr>
        <w:shd w:val="clear" w:color="auto" w:fill="BFBFBF"/>
        <w:ind w:firstLine="480"/>
      </w:pPr>
      <w:r>
        <w:t xml:space="preserve">  ],</w:t>
      </w:r>
    </w:p>
    <w:p w14:paraId="5A0D7425" w14:textId="77777777" w:rsidR="00421FCC" w:rsidRDefault="00421FCC" w:rsidP="00421FCC">
      <w:pPr>
        <w:shd w:val="clear" w:color="auto" w:fill="BFBFBF"/>
        <w:ind w:firstLine="480"/>
      </w:pPr>
      <w:r>
        <w:t xml:space="preserve">  "step": [</w:t>
      </w:r>
    </w:p>
    <w:p w14:paraId="512D909F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5C121427" w14:textId="77777777" w:rsidR="00421FCC" w:rsidRDefault="00421FCC" w:rsidP="00421FCC">
      <w:pPr>
        <w:shd w:val="clear" w:color="auto" w:fill="BFBFBF"/>
        <w:ind w:firstLine="480"/>
      </w:pPr>
      <w:r>
        <w:t xml:space="preserve">      "x": 5917,</w:t>
      </w:r>
    </w:p>
    <w:p w14:paraId="3C9C07B1" w14:textId="77777777" w:rsidR="00421FCC" w:rsidRDefault="00421FCC" w:rsidP="00421FCC">
      <w:pPr>
        <w:shd w:val="clear" w:color="auto" w:fill="BFBFBF"/>
        <w:ind w:firstLine="480"/>
      </w:pPr>
      <w:r>
        <w:t xml:space="preserve">      "y": 366,</w:t>
      </w:r>
    </w:p>
    <w:p w14:paraId="48DFDDE1" w14:textId="77777777" w:rsidR="00421FCC" w:rsidRDefault="00421FCC" w:rsidP="00421FCC">
      <w:pPr>
        <w:shd w:val="clear" w:color="auto" w:fill="BFBFBF"/>
        <w:ind w:firstLine="480"/>
      </w:pPr>
      <w:r>
        <w:t xml:space="preserve">      "width": 80,</w:t>
      </w:r>
    </w:p>
    <w:p w14:paraId="4F4FCCA4" w14:textId="77777777" w:rsidR="00421FCC" w:rsidRDefault="00421FCC" w:rsidP="00421FCC">
      <w:pPr>
        <w:shd w:val="clear" w:color="auto" w:fill="BFBFBF"/>
        <w:ind w:firstLine="480"/>
      </w:pPr>
      <w:r>
        <w:t xml:space="preserve">      "height": 176</w:t>
      </w:r>
    </w:p>
    <w:p w14:paraId="436A897E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9297F69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809DAC6" w14:textId="77777777" w:rsidR="00421FCC" w:rsidRDefault="00421FCC" w:rsidP="00421FCC">
      <w:pPr>
        <w:shd w:val="clear" w:color="auto" w:fill="BFBFBF"/>
        <w:ind w:firstLine="480"/>
      </w:pPr>
      <w:r>
        <w:t xml:space="preserve">      "x": 6002,</w:t>
      </w:r>
    </w:p>
    <w:p w14:paraId="2D1AD2E5" w14:textId="77777777" w:rsidR="00421FCC" w:rsidRDefault="00421FCC" w:rsidP="00421FCC">
      <w:pPr>
        <w:shd w:val="clear" w:color="auto" w:fill="BFBFBF"/>
        <w:ind w:firstLine="480"/>
      </w:pPr>
      <w:r>
        <w:t xml:space="preserve">      "y": 280,</w:t>
      </w:r>
    </w:p>
    <w:p w14:paraId="7919637E" w14:textId="77777777" w:rsidR="00421FCC" w:rsidRDefault="00421FCC" w:rsidP="00421FCC">
      <w:pPr>
        <w:shd w:val="clear" w:color="auto" w:fill="BFBFBF"/>
        <w:ind w:firstLine="480"/>
      </w:pPr>
      <w:r>
        <w:t xml:space="preserve">      "width": 80,</w:t>
      </w:r>
    </w:p>
    <w:p w14:paraId="5E0AE3D7" w14:textId="77777777" w:rsidR="00421FCC" w:rsidRDefault="00421FCC" w:rsidP="00421FCC">
      <w:pPr>
        <w:shd w:val="clear" w:color="auto" w:fill="BFBFBF"/>
        <w:ind w:firstLine="480"/>
      </w:pPr>
      <w:r>
        <w:t xml:space="preserve">      "height": 264</w:t>
      </w:r>
    </w:p>
    <w:p w14:paraId="62D38DBD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8F1754F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22E35E3" w14:textId="77777777" w:rsidR="00421FCC" w:rsidRDefault="00421FCC" w:rsidP="00421FCC">
      <w:pPr>
        <w:shd w:val="clear" w:color="auto" w:fill="BFBFBF"/>
        <w:ind w:firstLine="480"/>
      </w:pPr>
      <w:r>
        <w:t xml:space="preserve">      "x": 6090,</w:t>
      </w:r>
    </w:p>
    <w:p w14:paraId="11D6054F" w14:textId="77777777" w:rsidR="00421FCC" w:rsidRDefault="00421FCC" w:rsidP="00421FCC">
      <w:pPr>
        <w:shd w:val="clear" w:color="auto" w:fill="BFBFBF"/>
        <w:ind w:firstLine="480"/>
      </w:pPr>
      <w:r>
        <w:t xml:space="preserve">      "y": 194,</w:t>
      </w:r>
    </w:p>
    <w:p w14:paraId="5A9651E2" w14:textId="77777777" w:rsidR="00421FCC" w:rsidRDefault="00421FCC" w:rsidP="00421FCC">
      <w:pPr>
        <w:shd w:val="clear" w:color="auto" w:fill="BFBFBF"/>
        <w:ind w:firstLine="480"/>
      </w:pPr>
      <w:r>
        <w:t xml:space="preserve">      "width": 80,</w:t>
      </w:r>
    </w:p>
    <w:p w14:paraId="53D02F0E" w14:textId="77777777" w:rsidR="00421FCC" w:rsidRDefault="00421FCC" w:rsidP="00421FCC">
      <w:pPr>
        <w:shd w:val="clear" w:color="auto" w:fill="BFBFBF"/>
        <w:ind w:firstLine="480"/>
      </w:pPr>
      <w:r>
        <w:t xml:space="preserve">      "height": 352</w:t>
      </w:r>
    </w:p>
    <w:p w14:paraId="74AA11C3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3B785256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1FB87AF" w14:textId="77777777" w:rsidR="00421FCC" w:rsidRDefault="00421FCC" w:rsidP="00421FCC">
      <w:pPr>
        <w:shd w:val="clear" w:color="auto" w:fill="BFBFBF"/>
        <w:ind w:firstLine="480"/>
      </w:pPr>
      <w:r>
        <w:t xml:space="preserve">      "x": 6516,</w:t>
      </w:r>
    </w:p>
    <w:p w14:paraId="79910143" w14:textId="77777777" w:rsidR="00421FCC" w:rsidRDefault="00421FCC" w:rsidP="00421FCC">
      <w:pPr>
        <w:shd w:val="clear" w:color="auto" w:fill="BFBFBF"/>
        <w:ind w:firstLine="480"/>
      </w:pPr>
      <w:r>
        <w:t xml:space="preserve">      "y": 495,</w:t>
      </w:r>
    </w:p>
    <w:p w14:paraId="4AEA6C7D" w14:textId="77777777" w:rsidR="00421FCC" w:rsidRDefault="00421FCC" w:rsidP="00421FCC">
      <w:pPr>
        <w:shd w:val="clear" w:color="auto" w:fill="BFBFBF"/>
        <w:ind w:firstLine="480"/>
      </w:pPr>
      <w:r>
        <w:t xml:space="preserve">      "width": 40,</w:t>
      </w:r>
    </w:p>
    <w:p w14:paraId="1E50C8B6" w14:textId="77777777" w:rsidR="00421FCC" w:rsidRDefault="00421FCC" w:rsidP="00421FCC">
      <w:pPr>
        <w:shd w:val="clear" w:color="auto" w:fill="BFBFBF"/>
        <w:ind w:firstLine="480"/>
      </w:pPr>
      <w:r>
        <w:t xml:space="preserve">      "height": 44</w:t>
      </w:r>
    </w:p>
    <w:p w14:paraId="1C30A4AB" w14:textId="77777777" w:rsidR="00421FCC" w:rsidRDefault="00421FCC" w:rsidP="00421FCC">
      <w:pPr>
        <w:shd w:val="clear" w:color="auto" w:fill="BFBFBF"/>
        <w:ind w:firstLine="480"/>
      </w:pPr>
      <w:r>
        <w:t xml:space="preserve">    }</w:t>
      </w:r>
    </w:p>
    <w:p w14:paraId="1129F097" w14:textId="77777777" w:rsidR="00421FCC" w:rsidRDefault="00421FCC" w:rsidP="00421FCC">
      <w:pPr>
        <w:shd w:val="clear" w:color="auto" w:fill="BFBFBF"/>
        <w:ind w:firstLine="480"/>
      </w:pPr>
      <w:r>
        <w:t xml:space="preserve">  ],</w:t>
      </w:r>
    </w:p>
    <w:p w14:paraId="10FF9ABD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"slider": [</w:t>
      </w:r>
    </w:p>
    <w:p w14:paraId="38DFFBE2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03CEE1ED" w14:textId="77777777" w:rsidR="00421FCC" w:rsidRDefault="00421FCC" w:rsidP="00421FCC">
      <w:pPr>
        <w:shd w:val="clear" w:color="auto" w:fill="BFBFBF"/>
        <w:ind w:firstLine="480"/>
      </w:pPr>
      <w:r>
        <w:t xml:space="preserve">      "x": 2400,</w:t>
      </w:r>
    </w:p>
    <w:p w14:paraId="32BDE5E3" w14:textId="77777777" w:rsidR="00421FCC" w:rsidRDefault="00421FCC" w:rsidP="00421FCC">
      <w:pPr>
        <w:shd w:val="clear" w:color="auto" w:fill="BFBFBF"/>
        <w:ind w:firstLine="480"/>
      </w:pPr>
      <w:r>
        <w:t xml:space="preserve">      "y": 338,</w:t>
      </w:r>
    </w:p>
    <w:p w14:paraId="3A29166C" w14:textId="77777777" w:rsidR="00421FCC" w:rsidRDefault="00421FCC" w:rsidP="00421FCC">
      <w:pPr>
        <w:shd w:val="clear" w:color="auto" w:fill="BFBFBF"/>
        <w:ind w:firstLine="480"/>
      </w:pPr>
      <w:r>
        <w:t xml:space="preserve">      "num": 3,</w:t>
      </w:r>
    </w:p>
    <w:p w14:paraId="554E08B9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1,</w:t>
      </w:r>
    </w:p>
    <w:p w14:paraId="2DB172BB" w14:textId="77777777" w:rsidR="00421FCC" w:rsidRDefault="00421FCC" w:rsidP="00421FCC">
      <w:pPr>
        <w:shd w:val="clear" w:color="auto" w:fill="BFBFBF"/>
        <w:ind w:firstLine="480"/>
      </w:pPr>
      <w:r>
        <w:t xml:space="preserve">      "range_start": 238,</w:t>
      </w:r>
    </w:p>
    <w:p w14:paraId="0B8B3B64" w14:textId="77777777" w:rsidR="00421FCC" w:rsidRDefault="00421FCC" w:rsidP="00421FCC">
      <w:pPr>
        <w:shd w:val="clear" w:color="auto" w:fill="BFBFBF"/>
        <w:ind w:firstLine="480"/>
      </w:pPr>
      <w:r>
        <w:t xml:space="preserve">      "range_end": 560</w:t>
      </w:r>
    </w:p>
    <w:p w14:paraId="77721B6E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F933C53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E7E359C" w14:textId="77777777" w:rsidR="00421FCC" w:rsidRDefault="00421FCC" w:rsidP="00421FCC">
      <w:pPr>
        <w:shd w:val="clear" w:color="auto" w:fill="BFBFBF"/>
        <w:ind w:firstLine="480"/>
      </w:pPr>
      <w:r>
        <w:t xml:space="preserve">      "x": 3590,</w:t>
      </w:r>
    </w:p>
    <w:p w14:paraId="4ADB8C72" w14:textId="77777777" w:rsidR="00421FCC" w:rsidRDefault="00421FCC" w:rsidP="00421FCC">
      <w:pPr>
        <w:shd w:val="clear" w:color="auto" w:fill="BFBFBF"/>
        <w:ind w:firstLine="480"/>
      </w:pPr>
      <w:r>
        <w:t xml:space="preserve">      "y": 322,</w:t>
      </w:r>
    </w:p>
    <w:p w14:paraId="63A7C51B" w14:textId="77777777" w:rsidR="00421FCC" w:rsidRDefault="00421FCC" w:rsidP="00421FCC">
      <w:pPr>
        <w:shd w:val="clear" w:color="auto" w:fill="BFBFBF"/>
        <w:ind w:firstLine="480"/>
      </w:pPr>
      <w:r>
        <w:t xml:space="preserve">      "num": 3,</w:t>
      </w:r>
    </w:p>
    <w:p w14:paraId="364198E4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0,</w:t>
      </w:r>
    </w:p>
    <w:p w14:paraId="0D9334E1" w14:textId="77777777" w:rsidR="00421FCC" w:rsidRDefault="00421FCC" w:rsidP="00421FCC">
      <w:pPr>
        <w:shd w:val="clear" w:color="auto" w:fill="BFBFBF"/>
        <w:ind w:firstLine="480"/>
      </w:pPr>
      <w:r>
        <w:t xml:space="preserve">      "range_start": 3590,</w:t>
      </w:r>
    </w:p>
    <w:p w14:paraId="63604B3E" w14:textId="77777777" w:rsidR="00421FCC" w:rsidRDefault="00421FCC" w:rsidP="00421FCC">
      <w:pPr>
        <w:shd w:val="clear" w:color="auto" w:fill="BFBFBF"/>
        <w:ind w:firstLine="480"/>
      </w:pPr>
      <w:r>
        <w:t xml:space="preserve">      "range_end": 3750</w:t>
      </w:r>
    </w:p>
    <w:p w14:paraId="00336983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4F636DDA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347A24EE" w14:textId="77777777" w:rsidR="00421FCC" w:rsidRDefault="00421FCC" w:rsidP="00421FCC">
      <w:pPr>
        <w:shd w:val="clear" w:color="auto" w:fill="BFBFBF"/>
        <w:ind w:firstLine="480"/>
      </w:pPr>
      <w:r>
        <w:t xml:space="preserve">      "x": 3790,</w:t>
      </w:r>
    </w:p>
    <w:p w14:paraId="4CE7936E" w14:textId="77777777" w:rsidR="00421FCC" w:rsidRDefault="00421FCC" w:rsidP="00421FCC">
      <w:pPr>
        <w:shd w:val="clear" w:color="auto" w:fill="BFBFBF"/>
        <w:ind w:firstLine="480"/>
      </w:pPr>
      <w:r>
        <w:t xml:space="preserve">      "y": 366,</w:t>
      </w:r>
    </w:p>
    <w:p w14:paraId="6B0FBC0C" w14:textId="77777777" w:rsidR="00421FCC" w:rsidRDefault="00421FCC" w:rsidP="00421FCC">
      <w:pPr>
        <w:shd w:val="clear" w:color="auto" w:fill="BFBFBF"/>
        <w:ind w:firstLine="480"/>
      </w:pPr>
      <w:r>
        <w:t xml:space="preserve">      "num": 3,</w:t>
      </w:r>
    </w:p>
    <w:p w14:paraId="55AE1770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0,</w:t>
      </w:r>
    </w:p>
    <w:p w14:paraId="12C5FFED" w14:textId="77777777" w:rsidR="00421FCC" w:rsidRDefault="00421FCC" w:rsidP="00421FCC">
      <w:pPr>
        <w:shd w:val="clear" w:color="auto" w:fill="BFBFBF"/>
        <w:ind w:firstLine="480"/>
      </w:pPr>
      <w:r>
        <w:t xml:space="preserve">      "range_start": 3790,</w:t>
      </w:r>
    </w:p>
    <w:p w14:paraId="50F7F193" w14:textId="77777777" w:rsidR="00421FCC" w:rsidRDefault="00421FCC" w:rsidP="00421FCC">
      <w:pPr>
        <w:shd w:val="clear" w:color="auto" w:fill="BFBFBF"/>
        <w:ind w:firstLine="480"/>
      </w:pPr>
      <w:r>
        <w:t xml:space="preserve">      "range_end": 3950</w:t>
      </w:r>
    </w:p>
    <w:p w14:paraId="52FB835F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5EBADBA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0D7486B9" w14:textId="77777777" w:rsidR="00421FCC" w:rsidRDefault="00421FCC" w:rsidP="00421FCC">
      <w:pPr>
        <w:shd w:val="clear" w:color="auto" w:fill="BFBFBF"/>
        <w:ind w:firstLine="480"/>
      </w:pPr>
      <w:r>
        <w:t xml:space="preserve">      "x": 5440,</w:t>
      </w:r>
    </w:p>
    <w:p w14:paraId="4A612BFE" w14:textId="77777777" w:rsidR="00421FCC" w:rsidRDefault="00421FCC" w:rsidP="00421FCC">
      <w:pPr>
        <w:shd w:val="clear" w:color="auto" w:fill="BFBFBF"/>
        <w:ind w:firstLine="480"/>
      </w:pPr>
      <w:r>
        <w:t xml:space="preserve">      "y": 238,</w:t>
      </w:r>
    </w:p>
    <w:p w14:paraId="0CE17F60" w14:textId="77777777" w:rsidR="00421FCC" w:rsidRDefault="00421FCC" w:rsidP="00421FCC">
      <w:pPr>
        <w:shd w:val="clear" w:color="auto" w:fill="BFBFBF"/>
        <w:ind w:firstLine="480"/>
      </w:pPr>
      <w:r>
        <w:t xml:space="preserve">      "num": 3,</w:t>
      </w:r>
    </w:p>
    <w:p w14:paraId="41E04005" w14:textId="77777777" w:rsidR="00421FCC" w:rsidRDefault="00421FCC" w:rsidP="00421FCC">
      <w:pPr>
        <w:shd w:val="clear" w:color="auto" w:fill="BFBFBF"/>
        <w:ind w:firstLine="480"/>
      </w:pPr>
      <w:r>
        <w:t xml:space="preserve">      "direction": 0,</w:t>
      </w:r>
    </w:p>
    <w:p w14:paraId="5304D7DB" w14:textId="77777777" w:rsidR="00421FCC" w:rsidRDefault="00421FCC" w:rsidP="00421FCC">
      <w:pPr>
        <w:shd w:val="clear" w:color="auto" w:fill="BFBFBF"/>
        <w:ind w:firstLine="480"/>
      </w:pPr>
      <w:r>
        <w:t xml:space="preserve">      "range_start": 5440,</w:t>
      </w:r>
    </w:p>
    <w:p w14:paraId="7BD9D6CE" w14:textId="77777777" w:rsidR="00421FCC" w:rsidRDefault="00421FCC" w:rsidP="00421FCC">
      <w:pPr>
        <w:shd w:val="clear" w:color="auto" w:fill="BFBFBF"/>
        <w:ind w:firstLine="480"/>
      </w:pPr>
      <w:r>
        <w:t xml:space="preserve">      "range_end": 5600</w:t>
      </w:r>
    </w:p>
    <w:p w14:paraId="6F128C67" w14:textId="77777777" w:rsidR="00421FCC" w:rsidRDefault="00421FCC" w:rsidP="00421FCC">
      <w:pPr>
        <w:shd w:val="clear" w:color="auto" w:fill="BFBFBF"/>
        <w:ind w:firstLine="480"/>
      </w:pPr>
      <w:r>
        <w:t xml:space="preserve">    }</w:t>
      </w:r>
    </w:p>
    <w:p w14:paraId="35A13717" w14:textId="77777777" w:rsidR="00421FCC" w:rsidRDefault="00421FCC" w:rsidP="00421FCC">
      <w:pPr>
        <w:shd w:val="clear" w:color="auto" w:fill="BFBFBF"/>
        <w:ind w:firstLine="480"/>
      </w:pPr>
      <w:r>
        <w:t xml:space="preserve">  ],</w:t>
      </w:r>
    </w:p>
    <w:p w14:paraId="04CB47F3" w14:textId="77777777" w:rsidR="00421FCC" w:rsidRDefault="00421FCC" w:rsidP="00421FCC">
      <w:pPr>
        <w:shd w:val="clear" w:color="auto" w:fill="BFBFBF"/>
        <w:ind w:firstLine="480"/>
      </w:pPr>
      <w:r>
        <w:t xml:space="preserve">  "coin": [</w:t>
      </w:r>
    </w:p>
    <w:p w14:paraId="0593D98C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40D800B" w14:textId="77777777" w:rsidR="00421FCC" w:rsidRDefault="00421FCC" w:rsidP="00421FCC">
      <w:pPr>
        <w:shd w:val="clear" w:color="auto" w:fill="BFBFBF"/>
        <w:ind w:firstLine="480"/>
      </w:pPr>
      <w:r>
        <w:t xml:space="preserve">      "x": 1166,</w:t>
      </w:r>
    </w:p>
    <w:p w14:paraId="64F5D19A" w14:textId="77777777" w:rsidR="00421FCC" w:rsidRDefault="00421FCC" w:rsidP="00421FCC">
      <w:pPr>
        <w:shd w:val="clear" w:color="auto" w:fill="BFBFBF"/>
        <w:ind w:firstLine="480"/>
      </w:pPr>
      <w:r>
        <w:t xml:space="preserve">      "y": 156</w:t>
      </w:r>
    </w:p>
    <w:p w14:paraId="4576F635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FD0335B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14F1DAC" w14:textId="77777777" w:rsidR="00421FCC" w:rsidRDefault="00421FCC" w:rsidP="00421FCC">
      <w:pPr>
        <w:shd w:val="clear" w:color="auto" w:fill="BFBFBF"/>
        <w:ind w:firstLine="480"/>
      </w:pPr>
      <w:r>
        <w:t xml:space="preserve">      "x": 1208,</w:t>
      </w:r>
    </w:p>
    <w:p w14:paraId="033233D1" w14:textId="77777777" w:rsidR="00421FCC" w:rsidRDefault="00421FCC" w:rsidP="00421FCC">
      <w:pPr>
        <w:shd w:val="clear" w:color="auto" w:fill="BFBFBF"/>
        <w:ind w:firstLine="480"/>
      </w:pPr>
      <w:r>
        <w:t xml:space="preserve">      "y": 156</w:t>
      </w:r>
    </w:p>
    <w:p w14:paraId="37FA94CB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32B0E9C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45DC3F81" w14:textId="77777777" w:rsidR="00421FCC" w:rsidRDefault="00421FCC" w:rsidP="00421FCC">
      <w:pPr>
        <w:shd w:val="clear" w:color="auto" w:fill="BFBFBF"/>
        <w:ind w:firstLine="480"/>
      </w:pPr>
      <w:r>
        <w:t xml:space="preserve">      "x": 1250,</w:t>
      </w:r>
    </w:p>
    <w:p w14:paraId="2D7D009F" w14:textId="77777777" w:rsidR="00421FCC" w:rsidRDefault="00421FCC" w:rsidP="00421FCC">
      <w:pPr>
        <w:shd w:val="clear" w:color="auto" w:fill="BFBFBF"/>
        <w:ind w:firstLine="480"/>
      </w:pPr>
      <w:r>
        <w:t xml:space="preserve">      "y": 156</w:t>
      </w:r>
    </w:p>
    <w:p w14:paraId="2F8D958D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5AF0821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06D7C5E4" w14:textId="77777777" w:rsidR="00421FCC" w:rsidRDefault="00421FCC" w:rsidP="00421FCC">
      <w:pPr>
        <w:shd w:val="clear" w:color="auto" w:fill="BFBFBF"/>
        <w:ind w:firstLine="480"/>
      </w:pPr>
      <w:r>
        <w:t xml:space="preserve">      "x": 1594,</w:t>
      </w:r>
    </w:p>
    <w:p w14:paraId="1ECF5E86" w14:textId="77777777" w:rsidR="00421FCC" w:rsidRDefault="00421FCC" w:rsidP="00421FCC">
      <w:pPr>
        <w:shd w:val="clear" w:color="auto" w:fill="BFBFBF"/>
        <w:ind w:firstLine="480"/>
      </w:pPr>
      <w:r>
        <w:t xml:space="preserve">      "y": 70</w:t>
      </w:r>
    </w:p>
    <w:p w14:paraId="1469F1FB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},</w:t>
      </w:r>
    </w:p>
    <w:p w14:paraId="3F74DF9C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01B32AB5" w14:textId="77777777" w:rsidR="00421FCC" w:rsidRDefault="00421FCC" w:rsidP="00421FCC">
      <w:pPr>
        <w:shd w:val="clear" w:color="auto" w:fill="BFBFBF"/>
        <w:ind w:firstLine="480"/>
      </w:pPr>
      <w:r>
        <w:t xml:space="preserve">      "x": 1636,</w:t>
      </w:r>
    </w:p>
    <w:p w14:paraId="517A1CB9" w14:textId="77777777" w:rsidR="00421FCC" w:rsidRDefault="00421FCC" w:rsidP="00421FCC">
      <w:pPr>
        <w:shd w:val="clear" w:color="auto" w:fill="BFBFBF"/>
        <w:ind w:firstLine="480"/>
      </w:pPr>
      <w:r>
        <w:t xml:space="preserve">      "y": 70</w:t>
      </w:r>
    </w:p>
    <w:p w14:paraId="54ACBD2D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01E23B45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5F088A53" w14:textId="77777777" w:rsidR="00421FCC" w:rsidRDefault="00421FCC" w:rsidP="00421FCC">
      <w:pPr>
        <w:shd w:val="clear" w:color="auto" w:fill="BFBFBF"/>
        <w:ind w:firstLine="480"/>
      </w:pPr>
      <w:r>
        <w:t xml:space="preserve">      "x": 2152,</w:t>
      </w:r>
    </w:p>
    <w:p w14:paraId="65AF7E33" w14:textId="77777777" w:rsidR="00421FCC" w:rsidRDefault="00421FCC" w:rsidP="00421FCC">
      <w:pPr>
        <w:shd w:val="clear" w:color="auto" w:fill="BFBFBF"/>
        <w:ind w:firstLine="480"/>
      </w:pPr>
      <w:r>
        <w:t xml:space="preserve">      "y": 240</w:t>
      </w:r>
    </w:p>
    <w:p w14:paraId="18895886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815D908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933E545" w14:textId="77777777" w:rsidR="00421FCC" w:rsidRDefault="00421FCC" w:rsidP="00421FCC">
      <w:pPr>
        <w:shd w:val="clear" w:color="auto" w:fill="BFBFBF"/>
        <w:ind w:firstLine="480"/>
      </w:pPr>
      <w:r>
        <w:t xml:space="preserve">      "x": 2194,</w:t>
      </w:r>
    </w:p>
    <w:p w14:paraId="46EF47FB" w14:textId="77777777" w:rsidR="00421FCC" w:rsidRDefault="00421FCC" w:rsidP="00421FCC">
      <w:pPr>
        <w:shd w:val="clear" w:color="auto" w:fill="BFBFBF"/>
        <w:ind w:firstLine="480"/>
      </w:pPr>
      <w:r>
        <w:t xml:space="preserve">      "y": 240</w:t>
      </w:r>
    </w:p>
    <w:p w14:paraId="64A93FB3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4BFD95DC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5A6AFEF9" w14:textId="77777777" w:rsidR="00421FCC" w:rsidRDefault="00421FCC" w:rsidP="00421FCC">
      <w:pPr>
        <w:shd w:val="clear" w:color="auto" w:fill="BFBFBF"/>
        <w:ind w:firstLine="480"/>
      </w:pPr>
      <w:r>
        <w:t xml:space="preserve">      "x": 2580,</w:t>
      </w:r>
    </w:p>
    <w:p w14:paraId="55C47F6E" w14:textId="77777777" w:rsidR="00421FCC" w:rsidRDefault="00421FCC" w:rsidP="00421FCC">
      <w:pPr>
        <w:shd w:val="clear" w:color="auto" w:fill="BFBFBF"/>
        <w:ind w:firstLine="480"/>
      </w:pPr>
      <w:r>
        <w:t xml:space="preserve">      "y": 156</w:t>
      </w:r>
    </w:p>
    <w:p w14:paraId="6E598B28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C3C6275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339A161F" w14:textId="77777777" w:rsidR="00421FCC" w:rsidRDefault="00421FCC" w:rsidP="00421FCC">
      <w:pPr>
        <w:shd w:val="clear" w:color="auto" w:fill="BFBFBF"/>
        <w:ind w:firstLine="480"/>
      </w:pPr>
      <w:r>
        <w:t xml:space="preserve">      "x": 2622,</w:t>
      </w:r>
    </w:p>
    <w:p w14:paraId="394F613A" w14:textId="77777777" w:rsidR="00421FCC" w:rsidRDefault="00421FCC" w:rsidP="00421FCC">
      <w:pPr>
        <w:shd w:val="clear" w:color="auto" w:fill="BFBFBF"/>
        <w:ind w:firstLine="480"/>
      </w:pPr>
      <w:r>
        <w:t xml:space="preserve">      "y": 156</w:t>
      </w:r>
    </w:p>
    <w:p w14:paraId="3551D03A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EAE18F7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80071AE" w14:textId="77777777" w:rsidR="00421FCC" w:rsidRDefault="00421FCC" w:rsidP="00421FCC">
      <w:pPr>
        <w:shd w:val="clear" w:color="auto" w:fill="BFBFBF"/>
        <w:ind w:firstLine="480"/>
      </w:pPr>
      <w:r>
        <w:t xml:space="preserve">      "x": 2664,</w:t>
      </w:r>
    </w:p>
    <w:p w14:paraId="6415F1A8" w14:textId="77777777" w:rsidR="00421FCC" w:rsidRDefault="00421FCC" w:rsidP="00421FCC">
      <w:pPr>
        <w:shd w:val="clear" w:color="auto" w:fill="BFBFBF"/>
        <w:ind w:firstLine="480"/>
      </w:pPr>
      <w:r>
        <w:t xml:space="preserve">      "y": 156</w:t>
      </w:r>
    </w:p>
    <w:p w14:paraId="38E4A4E1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36962654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39492F25" w14:textId="77777777" w:rsidR="00421FCC" w:rsidRDefault="00421FCC" w:rsidP="00421FCC">
      <w:pPr>
        <w:shd w:val="clear" w:color="auto" w:fill="BFBFBF"/>
        <w:ind w:firstLine="480"/>
      </w:pPr>
      <w:r>
        <w:t xml:space="preserve">      "x": 2706,</w:t>
      </w:r>
    </w:p>
    <w:p w14:paraId="47A274FC" w14:textId="77777777" w:rsidR="00421FCC" w:rsidRDefault="00421FCC" w:rsidP="00421FCC">
      <w:pPr>
        <w:shd w:val="clear" w:color="auto" w:fill="BFBFBF"/>
        <w:ind w:firstLine="480"/>
      </w:pPr>
      <w:r>
        <w:t xml:space="preserve">      "y": 156</w:t>
      </w:r>
    </w:p>
    <w:p w14:paraId="3E6EB985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38CFF237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C8C0C16" w14:textId="77777777" w:rsidR="00421FCC" w:rsidRDefault="00421FCC" w:rsidP="00421FCC">
      <w:pPr>
        <w:shd w:val="clear" w:color="auto" w:fill="BFBFBF"/>
        <w:ind w:firstLine="480"/>
      </w:pPr>
      <w:r>
        <w:t xml:space="preserve">      "x": 3652,</w:t>
      </w:r>
    </w:p>
    <w:p w14:paraId="43B8753E" w14:textId="77777777" w:rsidR="00421FCC" w:rsidRDefault="00421FCC" w:rsidP="00421FCC">
      <w:pPr>
        <w:shd w:val="clear" w:color="auto" w:fill="BFBFBF"/>
        <w:ind w:firstLine="480"/>
      </w:pPr>
      <w:r>
        <w:t xml:space="preserve">      "y": 198</w:t>
      </w:r>
    </w:p>
    <w:p w14:paraId="1676AFC8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242407B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2B08AB3" w14:textId="77777777" w:rsidR="00421FCC" w:rsidRDefault="00421FCC" w:rsidP="00421FCC">
      <w:pPr>
        <w:shd w:val="clear" w:color="auto" w:fill="BFBFBF"/>
        <w:ind w:firstLine="480"/>
      </w:pPr>
      <w:r>
        <w:t xml:space="preserve">      "x": 3694,</w:t>
      </w:r>
    </w:p>
    <w:p w14:paraId="69C5AA99" w14:textId="77777777" w:rsidR="00421FCC" w:rsidRDefault="00421FCC" w:rsidP="00421FCC">
      <w:pPr>
        <w:shd w:val="clear" w:color="auto" w:fill="BFBFBF"/>
        <w:ind w:firstLine="480"/>
      </w:pPr>
      <w:r>
        <w:t xml:space="preserve">      "y": 198</w:t>
      </w:r>
    </w:p>
    <w:p w14:paraId="5F2EAAEA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C5FAC1A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D5A13CD" w14:textId="77777777" w:rsidR="00421FCC" w:rsidRDefault="00421FCC" w:rsidP="00421FCC">
      <w:pPr>
        <w:shd w:val="clear" w:color="auto" w:fill="BFBFBF"/>
        <w:ind w:firstLine="480"/>
      </w:pPr>
      <w:r>
        <w:t xml:space="preserve">      "x": 3996,</w:t>
      </w:r>
    </w:p>
    <w:p w14:paraId="23B65559" w14:textId="77777777" w:rsidR="00421FCC" w:rsidRDefault="00421FCC" w:rsidP="00421FCC">
      <w:pPr>
        <w:shd w:val="clear" w:color="auto" w:fill="BFBFBF"/>
        <w:ind w:firstLine="480"/>
      </w:pPr>
      <w:r>
        <w:t xml:space="preserve">      "y": 156</w:t>
      </w:r>
    </w:p>
    <w:p w14:paraId="24F501D0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653512A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55DB8D6" w14:textId="77777777" w:rsidR="00421FCC" w:rsidRDefault="00421FCC" w:rsidP="00421FCC">
      <w:pPr>
        <w:shd w:val="clear" w:color="auto" w:fill="BFBFBF"/>
        <w:ind w:firstLine="480"/>
      </w:pPr>
      <w:r>
        <w:t xml:space="preserve">      "x": 4038,</w:t>
      </w:r>
    </w:p>
    <w:p w14:paraId="1788B7E5" w14:textId="77777777" w:rsidR="00421FCC" w:rsidRDefault="00421FCC" w:rsidP="00421FCC">
      <w:pPr>
        <w:shd w:val="clear" w:color="auto" w:fill="BFBFBF"/>
        <w:ind w:firstLine="480"/>
      </w:pPr>
      <w:r>
        <w:t xml:space="preserve">      "y": 156</w:t>
      </w:r>
    </w:p>
    <w:p w14:paraId="730390F9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ADD96EB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51F395F4" w14:textId="77777777" w:rsidR="00421FCC" w:rsidRDefault="00421FCC" w:rsidP="00421FCC">
      <w:pPr>
        <w:shd w:val="clear" w:color="auto" w:fill="BFBFBF"/>
        <w:ind w:firstLine="480"/>
      </w:pPr>
      <w:r>
        <w:t xml:space="preserve">      "x": 4166,</w:t>
      </w:r>
    </w:p>
    <w:p w14:paraId="08CC90BA" w14:textId="77777777" w:rsidR="00421FCC" w:rsidRDefault="00421FCC" w:rsidP="00421FCC">
      <w:pPr>
        <w:shd w:val="clear" w:color="auto" w:fill="BFBFBF"/>
        <w:ind w:firstLine="480"/>
      </w:pPr>
      <w:r>
        <w:t xml:space="preserve">      "y": 156</w:t>
      </w:r>
    </w:p>
    <w:p w14:paraId="2AD8F64E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06DD3CB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062FB32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  "x": 4208,</w:t>
      </w:r>
    </w:p>
    <w:p w14:paraId="204B8EF3" w14:textId="77777777" w:rsidR="00421FCC" w:rsidRDefault="00421FCC" w:rsidP="00421FCC">
      <w:pPr>
        <w:shd w:val="clear" w:color="auto" w:fill="BFBFBF"/>
        <w:ind w:firstLine="480"/>
      </w:pPr>
      <w:r>
        <w:t xml:space="preserve">      "y": 156</w:t>
      </w:r>
    </w:p>
    <w:p w14:paraId="0DB7B568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5BB701F0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6D24602" w14:textId="77777777" w:rsidR="00421FCC" w:rsidRDefault="00421FCC" w:rsidP="00421FCC">
      <w:pPr>
        <w:shd w:val="clear" w:color="auto" w:fill="BFBFBF"/>
        <w:ind w:firstLine="480"/>
      </w:pPr>
      <w:r>
        <w:t xml:space="preserve">      "x": 4852,</w:t>
      </w:r>
    </w:p>
    <w:p w14:paraId="1BD46AD5" w14:textId="77777777" w:rsidR="00421FCC" w:rsidRDefault="00421FCC" w:rsidP="00421FCC">
      <w:pPr>
        <w:shd w:val="clear" w:color="auto" w:fill="BFBFBF"/>
        <w:ind w:firstLine="480"/>
      </w:pPr>
      <w:r>
        <w:t xml:space="preserve">      "y": 496</w:t>
      </w:r>
    </w:p>
    <w:p w14:paraId="3F133862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5F66DA9F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07DDE97F" w14:textId="77777777" w:rsidR="00421FCC" w:rsidRDefault="00421FCC" w:rsidP="00421FCC">
      <w:pPr>
        <w:shd w:val="clear" w:color="auto" w:fill="BFBFBF"/>
        <w:ind w:firstLine="480"/>
      </w:pPr>
      <w:r>
        <w:t xml:space="preserve">      "x": 4894,</w:t>
      </w:r>
    </w:p>
    <w:p w14:paraId="6753578B" w14:textId="77777777" w:rsidR="00421FCC" w:rsidRDefault="00421FCC" w:rsidP="00421FCC">
      <w:pPr>
        <w:shd w:val="clear" w:color="auto" w:fill="BFBFBF"/>
        <w:ind w:firstLine="480"/>
      </w:pPr>
      <w:r>
        <w:t xml:space="preserve">      "y": 496</w:t>
      </w:r>
    </w:p>
    <w:p w14:paraId="0352685C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0B7A4460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6C9DDE22" w14:textId="77777777" w:rsidR="00421FCC" w:rsidRDefault="00421FCC" w:rsidP="00421FCC">
      <w:pPr>
        <w:shd w:val="clear" w:color="auto" w:fill="BFBFBF"/>
        <w:ind w:firstLine="480"/>
      </w:pPr>
      <w:r>
        <w:t xml:space="preserve">      "x": 4936,</w:t>
      </w:r>
    </w:p>
    <w:p w14:paraId="7F5FA537" w14:textId="77777777" w:rsidR="00421FCC" w:rsidRDefault="00421FCC" w:rsidP="00421FCC">
      <w:pPr>
        <w:shd w:val="clear" w:color="auto" w:fill="BFBFBF"/>
        <w:ind w:firstLine="480"/>
      </w:pPr>
      <w:r>
        <w:t xml:space="preserve">      "y": 496</w:t>
      </w:r>
    </w:p>
    <w:p w14:paraId="13522F09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52E33014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0B857DD" w14:textId="77777777" w:rsidR="00421FCC" w:rsidRDefault="00421FCC" w:rsidP="00421FCC">
      <w:pPr>
        <w:shd w:val="clear" w:color="auto" w:fill="BFBFBF"/>
        <w:ind w:firstLine="480"/>
      </w:pPr>
      <w:r>
        <w:t xml:space="preserve">      "x": 5154,</w:t>
      </w:r>
    </w:p>
    <w:p w14:paraId="6B0FA900" w14:textId="77777777" w:rsidR="00421FCC" w:rsidRDefault="00421FCC" w:rsidP="00421FCC">
      <w:pPr>
        <w:shd w:val="clear" w:color="auto" w:fill="BFBFBF"/>
        <w:ind w:firstLine="480"/>
      </w:pPr>
      <w:r>
        <w:t xml:space="preserve">      "y": 198</w:t>
      </w:r>
    </w:p>
    <w:p w14:paraId="52D35E9C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1E15905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0D20E033" w14:textId="77777777" w:rsidR="00421FCC" w:rsidRDefault="00421FCC" w:rsidP="00421FCC">
      <w:pPr>
        <w:shd w:val="clear" w:color="auto" w:fill="BFBFBF"/>
        <w:ind w:firstLine="480"/>
      </w:pPr>
      <w:r>
        <w:t xml:space="preserve">      "x": 5196,</w:t>
      </w:r>
    </w:p>
    <w:p w14:paraId="4145ADAA" w14:textId="77777777" w:rsidR="00421FCC" w:rsidRDefault="00421FCC" w:rsidP="00421FCC">
      <w:pPr>
        <w:shd w:val="clear" w:color="auto" w:fill="BFBFBF"/>
        <w:ind w:firstLine="480"/>
      </w:pPr>
      <w:r>
        <w:t xml:space="preserve">      "y": 198</w:t>
      </w:r>
    </w:p>
    <w:p w14:paraId="292421E2" w14:textId="77777777" w:rsidR="00421FCC" w:rsidRDefault="00421FCC" w:rsidP="00421FCC">
      <w:pPr>
        <w:shd w:val="clear" w:color="auto" w:fill="BFBFBF"/>
        <w:ind w:firstLine="480"/>
      </w:pPr>
      <w:r>
        <w:t xml:space="preserve">    }</w:t>
      </w:r>
    </w:p>
    <w:p w14:paraId="6A34ADBF" w14:textId="77777777" w:rsidR="00421FCC" w:rsidRDefault="00421FCC" w:rsidP="00421FCC">
      <w:pPr>
        <w:shd w:val="clear" w:color="auto" w:fill="BFBFBF"/>
        <w:ind w:firstLine="480"/>
      </w:pPr>
      <w:r>
        <w:t xml:space="preserve">  ],</w:t>
      </w:r>
    </w:p>
    <w:p w14:paraId="01FA5FA4" w14:textId="77777777" w:rsidR="00421FCC" w:rsidRDefault="00421FCC" w:rsidP="00421FCC">
      <w:pPr>
        <w:shd w:val="clear" w:color="auto" w:fill="BFBFBF"/>
        <w:ind w:firstLine="480"/>
      </w:pPr>
      <w:r>
        <w:t xml:space="preserve">  "box": [</w:t>
      </w:r>
    </w:p>
    <w:p w14:paraId="7D33D597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4895F8D8" w14:textId="77777777" w:rsidR="00421FCC" w:rsidRDefault="00421FCC" w:rsidP="00421FCC">
      <w:pPr>
        <w:shd w:val="clear" w:color="auto" w:fill="BFBFBF"/>
        <w:ind w:firstLine="480"/>
      </w:pPr>
      <w:r>
        <w:t xml:space="preserve">      "x": 2530,</w:t>
      </w:r>
    </w:p>
    <w:p w14:paraId="3C78521B" w14:textId="77777777" w:rsidR="00421FCC" w:rsidRDefault="00421FCC" w:rsidP="00421FCC">
      <w:pPr>
        <w:shd w:val="clear" w:color="auto" w:fill="BFBFBF"/>
        <w:ind w:firstLine="480"/>
      </w:pPr>
      <w:r>
        <w:t xml:space="preserve">      "y": 408,</w:t>
      </w:r>
    </w:p>
    <w:p w14:paraId="6EF2B544" w14:textId="77777777" w:rsidR="00421FCC" w:rsidRDefault="00421FCC" w:rsidP="00421FCC">
      <w:pPr>
        <w:shd w:val="clear" w:color="auto" w:fill="BFBFBF"/>
        <w:ind w:firstLine="480"/>
      </w:pPr>
      <w:r>
        <w:t xml:space="preserve">      "type": 3</w:t>
      </w:r>
    </w:p>
    <w:p w14:paraId="7020DB46" w14:textId="77777777" w:rsidR="00421FCC" w:rsidRDefault="00421FCC" w:rsidP="00421FCC">
      <w:pPr>
        <w:shd w:val="clear" w:color="auto" w:fill="BFBFBF"/>
        <w:ind w:firstLine="480"/>
      </w:pPr>
      <w:r>
        <w:t xml:space="preserve">    }</w:t>
      </w:r>
    </w:p>
    <w:p w14:paraId="37890A16" w14:textId="77777777" w:rsidR="00421FCC" w:rsidRDefault="00421FCC" w:rsidP="00421FCC">
      <w:pPr>
        <w:shd w:val="clear" w:color="auto" w:fill="BFBFBF"/>
        <w:ind w:firstLine="480"/>
      </w:pPr>
      <w:r>
        <w:t xml:space="preserve">  ],</w:t>
      </w:r>
    </w:p>
    <w:p w14:paraId="1F54B8FF" w14:textId="77777777" w:rsidR="00421FCC" w:rsidRDefault="00421FCC" w:rsidP="00421FCC">
      <w:pPr>
        <w:shd w:val="clear" w:color="auto" w:fill="BFBFBF"/>
        <w:ind w:firstLine="480"/>
      </w:pPr>
      <w:r>
        <w:t xml:space="preserve">  "enemy": [</w:t>
      </w:r>
    </w:p>
    <w:p w14:paraId="1049E1A9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D62CDC2" w14:textId="77777777" w:rsidR="00421FCC" w:rsidRDefault="00421FCC" w:rsidP="00421FCC">
      <w:pPr>
        <w:shd w:val="clear" w:color="auto" w:fill="BFBFBF"/>
        <w:ind w:firstLine="480"/>
      </w:pPr>
      <w:r>
        <w:t xml:space="preserve">      "0": [</w:t>
      </w:r>
    </w:p>
    <w:p w14:paraId="527C829D" w14:textId="77777777" w:rsidR="00421FCC" w:rsidRDefault="00421FCC" w:rsidP="00421FCC">
      <w:pPr>
        <w:shd w:val="clear" w:color="auto" w:fill="BFBFBF"/>
        <w:ind w:firstLine="480"/>
      </w:pPr>
      <w:r>
        <w:t xml:space="preserve">        {</w:t>
      </w:r>
    </w:p>
    <w:p w14:paraId="0DAB93AF" w14:textId="77777777" w:rsidR="00421FCC" w:rsidRDefault="00421FCC" w:rsidP="00421FCC">
      <w:pPr>
        <w:shd w:val="clear" w:color="auto" w:fill="BFBFBF"/>
        <w:ind w:firstLine="480"/>
      </w:pPr>
      <w:r>
        <w:t xml:space="preserve">          "x": 1284,</w:t>
      </w:r>
    </w:p>
    <w:p w14:paraId="0A4D6177" w14:textId="77777777" w:rsidR="00421FCC" w:rsidRDefault="00421FCC" w:rsidP="00421FCC">
      <w:pPr>
        <w:shd w:val="clear" w:color="auto" w:fill="BFBFBF"/>
        <w:ind w:firstLine="480"/>
      </w:pPr>
      <w:r>
        <w:t xml:space="preserve">          "y": 196,</w:t>
      </w:r>
    </w:p>
    <w:p w14:paraId="55A0D13F" w14:textId="77777777" w:rsidR="00421FCC" w:rsidRDefault="00421FCC" w:rsidP="00421FCC">
      <w:pPr>
        <w:shd w:val="clear" w:color="auto" w:fill="BFBFBF"/>
        <w:ind w:firstLine="480"/>
      </w:pPr>
      <w:r>
        <w:t xml:space="preserve">          "direction": 0,</w:t>
      </w:r>
    </w:p>
    <w:p w14:paraId="15882E83" w14:textId="77777777" w:rsidR="00421FCC" w:rsidRDefault="00421FCC" w:rsidP="00421FCC">
      <w:pPr>
        <w:shd w:val="clear" w:color="auto" w:fill="BFBFBF"/>
        <w:ind w:firstLine="480"/>
      </w:pPr>
      <w:r>
        <w:t xml:space="preserve">          "type": 1,</w:t>
      </w:r>
    </w:p>
    <w:p w14:paraId="246D1C27" w14:textId="77777777" w:rsidR="00421FCC" w:rsidRDefault="00421FCC" w:rsidP="00421FCC">
      <w:pPr>
        <w:shd w:val="clear" w:color="auto" w:fill="BFBFBF"/>
        <w:ind w:firstLine="480"/>
      </w:pPr>
      <w:r>
        <w:t xml:space="preserve">          "color": 2,</w:t>
      </w:r>
    </w:p>
    <w:p w14:paraId="08DDBF5D" w14:textId="77777777" w:rsidR="00421FCC" w:rsidRDefault="00421FCC" w:rsidP="00421FCC">
      <w:pPr>
        <w:shd w:val="clear" w:color="auto" w:fill="BFBFBF"/>
        <w:ind w:firstLine="480"/>
      </w:pPr>
      <w:r>
        <w:t xml:space="preserve">          "range": 1,</w:t>
      </w:r>
    </w:p>
    <w:p w14:paraId="3E03194B" w14:textId="77777777" w:rsidR="00421FCC" w:rsidRDefault="00421FCC" w:rsidP="00421FCC">
      <w:pPr>
        <w:shd w:val="clear" w:color="auto" w:fill="BFBFBF"/>
        <w:ind w:firstLine="480"/>
      </w:pPr>
      <w:r>
        <w:t xml:space="preserve">          "range_start": 1114,</w:t>
      </w:r>
    </w:p>
    <w:p w14:paraId="17EE292A" w14:textId="77777777" w:rsidR="00421FCC" w:rsidRDefault="00421FCC" w:rsidP="00421FCC">
      <w:pPr>
        <w:shd w:val="clear" w:color="auto" w:fill="BFBFBF"/>
        <w:ind w:firstLine="480"/>
      </w:pPr>
      <w:r>
        <w:t xml:space="preserve">          "range_end": 1324</w:t>
      </w:r>
    </w:p>
    <w:p w14:paraId="26ADFEB6" w14:textId="77777777" w:rsidR="00421FCC" w:rsidRDefault="00421FCC" w:rsidP="00421FCC">
      <w:pPr>
        <w:shd w:val="clear" w:color="auto" w:fill="BFBFBF"/>
        <w:ind w:firstLine="480"/>
      </w:pPr>
      <w:r>
        <w:t xml:space="preserve">        }</w:t>
      </w:r>
    </w:p>
    <w:p w14:paraId="7C114668" w14:textId="77777777" w:rsidR="00421FCC" w:rsidRDefault="00421FCC" w:rsidP="00421FCC">
      <w:pPr>
        <w:shd w:val="clear" w:color="auto" w:fill="BFBFBF"/>
        <w:ind w:firstLine="480"/>
      </w:pPr>
      <w:r>
        <w:t xml:space="preserve">      ]</w:t>
      </w:r>
    </w:p>
    <w:p w14:paraId="3DC7101F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8C25758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29D9BE3" w14:textId="77777777" w:rsidR="00421FCC" w:rsidRDefault="00421FCC" w:rsidP="00421FCC">
      <w:pPr>
        <w:shd w:val="clear" w:color="auto" w:fill="BFBFBF"/>
        <w:ind w:firstLine="480"/>
      </w:pPr>
      <w:r>
        <w:t xml:space="preserve">      "1": [</w:t>
      </w:r>
    </w:p>
    <w:p w14:paraId="23725A43" w14:textId="77777777" w:rsidR="00421FCC" w:rsidRDefault="00421FCC" w:rsidP="00421FCC">
      <w:pPr>
        <w:shd w:val="clear" w:color="auto" w:fill="BFBFBF"/>
        <w:ind w:firstLine="480"/>
      </w:pPr>
      <w:r>
        <w:t xml:space="preserve">        {</w:t>
      </w:r>
    </w:p>
    <w:p w14:paraId="74FD8D7C" w14:textId="77777777" w:rsidR="00421FCC" w:rsidRDefault="00421FCC" w:rsidP="00421FCC">
      <w:pPr>
        <w:shd w:val="clear" w:color="auto" w:fill="BFBFBF"/>
        <w:ind w:firstLine="480"/>
      </w:pPr>
      <w:r>
        <w:t xml:space="preserve">          "x": 1886,</w:t>
      </w:r>
    </w:p>
    <w:p w14:paraId="3E29C363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      "y": 152,</w:t>
      </w:r>
    </w:p>
    <w:p w14:paraId="633971D2" w14:textId="77777777" w:rsidR="00421FCC" w:rsidRDefault="00421FCC" w:rsidP="00421FCC">
      <w:pPr>
        <w:shd w:val="clear" w:color="auto" w:fill="BFBFBF"/>
        <w:ind w:firstLine="480"/>
      </w:pPr>
      <w:r>
        <w:t xml:space="preserve">          "direction": 0,</w:t>
      </w:r>
    </w:p>
    <w:p w14:paraId="2DD082B8" w14:textId="77777777" w:rsidR="00421FCC" w:rsidRDefault="00421FCC" w:rsidP="00421FCC">
      <w:pPr>
        <w:shd w:val="clear" w:color="auto" w:fill="BFBFBF"/>
        <w:ind w:firstLine="480"/>
      </w:pPr>
      <w:r>
        <w:t xml:space="preserve">          "type": 0,</w:t>
      </w:r>
    </w:p>
    <w:p w14:paraId="3333A93B" w14:textId="77777777" w:rsidR="00421FCC" w:rsidRDefault="00421FCC" w:rsidP="00421FCC">
      <w:pPr>
        <w:shd w:val="clear" w:color="auto" w:fill="BFBFBF"/>
        <w:ind w:firstLine="480"/>
      </w:pPr>
      <w:r>
        <w:t xml:space="preserve">          "color": 0</w:t>
      </w:r>
    </w:p>
    <w:p w14:paraId="5FF014D9" w14:textId="77777777" w:rsidR="00421FCC" w:rsidRDefault="00421FCC" w:rsidP="00421FCC">
      <w:pPr>
        <w:shd w:val="clear" w:color="auto" w:fill="BFBFBF"/>
        <w:ind w:firstLine="480"/>
      </w:pPr>
      <w:r>
        <w:t xml:space="preserve">        },</w:t>
      </w:r>
    </w:p>
    <w:p w14:paraId="185CAF90" w14:textId="77777777" w:rsidR="00421FCC" w:rsidRDefault="00421FCC" w:rsidP="00421FCC">
      <w:pPr>
        <w:shd w:val="clear" w:color="auto" w:fill="BFBFBF"/>
        <w:ind w:firstLine="480"/>
      </w:pPr>
      <w:r>
        <w:t xml:space="preserve">        {</w:t>
      </w:r>
    </w:p>
    <w:p w14:paraId="36C7DBEA" w14:textId="77777777" w:rsidR="00421FCC" w:rsidRDefault="00421FCC" w:rsidP="00421FCC">
      <w:pPr>
        <w:shd w:val="clear" w:color="auto" w:fill="BFBFBF"/>
        <w:ind w:firstLine="480"/>
      </w:pPr>
      <w:r>
        <w:t xml:space="preserve">          "x": 1946,</w:t>
      </w:r>
    </w:p>
    <w:p w14:paraId="2C4C671E" w14:textId="77777777" w:rsidR="00421FCC" w:rsidRDefault="00421FCC" w:rsidP="00421FCC">
      <w:pPr>
        <w:shd w:val="clear" w:color="auto" w:fill="BFBFBF"/>
        <w:ind w:firstLine="480"/>
      </w:pPr>
      <w:r>
        <w:t xml:space="preserve">          "y": 152,</w:t>
      </w:r>
    </w:p>
    <w:p w14:paraId="0A1CABD7" w14:textId="77777777" w:rsidR="00421FCC" w:rsidRDefault="00421FCC" w:rsidP="00421FCC">
      <w:pPr>
        <w:shd w:val="clear" w:color="auto" w:fill="BFBFBF"/>
        <w:ind w:firstLine="480"/>
      </w:pPr>
      <w:r>
        <w:t xml:space="preserve">          "direction": 0,</w:t>
      </w:r>
    </w:p>
    <w:p w14:paraId="08F90497" w14:textId="77777777" w:rsidR="00421FCC" w:rsidRDefault="00421FCC" w:rsidP="00421FCC">
      <w:pPr>
        <w:shd w:val="clear" w:color="auto" w:fill="BFBFBF"/>
        <w:ind w:firstLine="480"/>
      </w:pPr>
      <w:r>
        <w:t xml:space="preserve">          "type": 0,</w:t>
      </w:r>
    </w:p>
    <w:p w14:paraId="5431D225" w14:textId="77777777" w:rsidR="00421FCC" w:rsidRDefault="00421FCC" w:rsidP="00421FCC">
      <w:pPr>
        <w:shd w:val="clear" w:color="auto" w:fill="BFBFBF"/>
        <w:ind w:firstLine="480"/>
      </w:pPr>
      <w:r>
        <w:t xml:space="preserve">          "color": 0</w:t>
      </w:r>
    </w:p>
    <w:p w14:paraId="1657C59D" w14:textId="77777777" w:rsidR="00421FCC" w:rsidRDefault="00421FCC" w:rsidP="00421FCC">
      <w:pPr>
        <w:shd w:val="clear" w:color="auto" w:fill="BFBFBF"/>
        <w:ind w:firstLine="480"/>
      </w:pPr>
      <w:r>
        <w:t xml:space="preserve">        }</w:t>
      </w:r>
    </w:p>
    <w:p w14:paraId="4044C84A" w14:textId="77777777" w:rsidR="00421FCC" w:rsidRDefault="00421FCC" w:rsidP="00421FCC">
      <w:pPr>
        <w:shd w:val="clear" w:color="auto" w:fill="BFBFBF"/>
        <w:ind w:firstLine="480"/>
      </w:pPr>
      <w:r>
        <w:t xml:space="preserve">      ]</w:t>
      </w:r>
    </w:p>
    <w:p w14:paraId="29C497D3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601446E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9AB1471" w14:textId="77777777" w:rsidR="00421FCC" w:rsidRDefault="00421FCC" w:rsidP="00421FCC">
      <w:pPr>
        <w:shd w:val="clear" w:color="auto" w:fill="BFBFBF"/>
        <w:ind w:firstLine="480"/>
      </w:pPr>
      <w:r>
        <w:t xml:space="preserve">      "2": [</w:t>
      </w:r>
    </w:p>
    <w:p w14:paraId="233BFCDB" w14:textId="77777777" w:rsidR="00421FCC" w:rsidRDefault="00421FCC" w:rsidP="00421FCC">
      <w:pPr>
        <w:shd w:val="clear" w:color="auto" w:fill="BFBFBF"/>
        <w:ind w:firstLine="480"/>
      </w:pPr>
      <w:r>
        <w:t xml:space="preserve">        {</w:t>
      </w:r>
    </w:p>
    <w:p w14:paraId="4F60342D" w14:textId="77777777" w:rsidR="00421FCC" w:rsidRDefault="00421FCC" w:rsidP="00421FCC">
      <w:pPr>
        <w:shd w:val="clear" w:color="auto" w:fill="BFBFBF"/>
        <w:ind w:firstLine="480"/>
      </w:pPr>
      <w:r>
        <w:t xml:space="preserve">          "x": 3160,</w:t>
      </w:r>
    </w:p>
    <w:p w14:paraId="38BE7B4A" w14:textId="77777777" w:rsidR="00421FCC" w:rsidRDefault="00421FCC" w:rsidP="00421FCC">
      <w:pPr>
        <w:shd w:val="clear" w:color="auto" w:fill="BFBFBF"/>
        <w:ind w:firstLine="480"/>
      </w:pPr>
      <w:r>
        <w:t xml:space="preserve">          "y": 220,</w:t>
      </w:r>
    </w:p>
    <w:p w14:paraId="7E8C90A8" w14:textId="77777777" w:rsidR="00421FCC" w:rsidRDefault="00421FCC" w:rsidP="00421FCC">
      <w:pPr>
        <w:shd w:val="clear" w:color="auto" w:fill="BFBFBF"/>
        <w:ind w:firstLine="480"/>
      </w:pPr>
      <w:r>
        <w:t xml:space="preserve">          "direction": 0,</w:t>
      </w:r>
    </w:p>
    <w:p w14:paraId="719687DF" w14:textId="77777777" w:rsidR="00421FCC" w:rsidRDefault="00421FCC" w:rsidP="00421FCC">
      <w:pPr>
        <w:shd w:val="clear" w:color="auto" w:fill="BFBFBF"/>
        <w:ind w:firstLine="480"/>
      </w:pPr>
      <w:r>
        <w:t xml:space="preserve">          "type": 2,</w:t>
      </w:r>
    </w:p>
    <w:p w14:paraId="36E7662E" w14:textId="77777777" w:rsidR="00421FCC" w:rsidRDefault="00421FCC" w:rsidP="00421FCC">
      <w:pPr>
        <w:shd w:val="clear" w:color="auto" w:fill="BFBFBF"/>
        <w:ind w:firstLine="480"/>
      </w:pPr>
      <w:r>
        <w:t xml:space="preserve">          "color": 2,</w:t>
      </w:r>
    </w:p>
    <w:p w14:paraId="6647C967" w14:textId="77777777" w:rsidR="00421FCC" w:rsidRDefault="00421FCC" w:rsidP="00421FCC">
      <w:pPr>
        <w:shd w:val="clear" w:color="auto" w:fill="BFBFBF"/>
        <w:ind w:firstLine="480"/>
      </w:pPr>
      <w:r>
        <w:t xml:space="preserve">          "range": 1,</w:t>
      </w:r>
    </w:p>
    <w:p w14:paraId="6B065453" w14:textId="77777777" w:rsidR="00421FCC" w:rsidRDefault="00421FCC" w:rsidP="00421FCC">
      <w:pPr>
        <w:shd w:val="clear" w:color="auto" w:fill="BFBFBF"/>
        <w:ind w:firstLine="480"/>
      </w:pPr>
      <w:r>
        <w:t xml:space="preserve">          "range_start": 200,</w:t>
      </w:r>
    </w:p>
    <w:p w14:paraId="6CDDE12C" w14:textId="77777777" w:rsidR="00421FCC" w:rsidRDefault="00421FCC" w:rsidP="00421FCC">
      <w:pPr>
        <w:shd w:val="clear" w:color="auto" w:fill="BFBFBF"/>
        <w:ind w:firstLine="480"/>
      </w:pPr>
      <w:r>
        <w:t xml:space="preserve">          "range_end": 440,</w:t>
      </w:r>
    </w:p>
    <w:p w14:paraId="171439EA" w14:textId="77777777" w:rsidR="00421FCC" w:rsidRDefault="00421FCC" w:rsidP="00421FCC">
      <w:pPr>
        <w:shd w:val="clear" w:color="auto" w:fill="BFBFBF"/>
        <w:ind w:firstLine="480"/>
      </w:pPr>
      <w:r>
        <w:t xml:space="preserve">          "is_vertical": 1</w:t>
      </w:r>
    </w:p>
    <w:p w14:paraId="7DFE9341" w14:textId="77777777" w:rsidR="00421FCC" w:rsidRDefault="00421FCC" w:rsidP="00421FCC">
      <w:pPr>
        <w:shd w:val="clear" w:color="auto" w:fill="BFBFBF"/>
        <w:ind w:firstLine="480"/>
      </w:pPr>
      <w:r>
        <w:t xml:space="preserve">        }</w:t>
      </w:r>
    </w:p>
    <w:p w14:paraId="2A642F3B" w14:textId="77777777" w:rsidR="00421FCC" w:rsidRDefault="00421FCC" w:rsidP="00421FCC">
      <w:pPr>
        <w:shd w:val="clear" w:color="auto" w:fill="BFBFBF"/>
        <w:ind w:firstLine="480"/>
      </w:pPr>
      <w:r>
        <w:t xml:space="preserve">      ]</w:t>
      </w:r>
    </w:p>
    <w:p w14:paraId="6074C5C5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AD40083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32249BA6" w14:textId="77777777" w:rsidR="00421FCC" w:rsidRDefault="00421FCC" w:rsidP="00421FCC">
      <w:pPr>
        <w:shd w:val="clear" w:color="auto" w:fill="BFBFBF"/>
        <w:ind w:firstLine="480"/>
      </w:pPr>
      <w:r>
        <w:t xml:space="preserve">      "3": [</w:t>
      </w:r>
    </w:p>
    <w:p w14:paraId="41740519" w14:textId="77777777" w:rsidR="00421FCC" w:rsidRDefault="00421FCC" w:rsidP="00421FCC">
      <w:pPr>
        <w:shd w:val="clear" w:color="auto" w:fill="BFBFBF"/>
        <w:ind w:firstLine="480"/>
      </w:pPr>
      <w:r>
        <w:t xml:space="preserve">        {</w:t>
      </w:r>
    </w:p>
    <w:p w14:paraId="1AF46919" w14:textId="77777777" w:rsidR="00421FCC" w:rsidRDefault="00421FCC" w:rsidP="00421FCC">
      <w:pPr>
        <w:shd w:val="clear" w:color="auto" w:fill="BFBFBF"/>
        <w:ind w:firstLine="480"/>
      </w:pPr>
      <w:r>
        <w:t xml:space="preserve">          "x": 3458,</w:t>
      </w:r>
    </w:p>
    <w:p w14:paraId="2D70B5D5" w14:textId="77777777" w:rsidR="00421FCC" w:rsidRDefault="00421FCC" w:rsidP="00421FCC">
      <w:pPr>
        <w:shd w:val="clear" w:color="auto" w:fill="BFBFBF"/>
        <w:ind w:firstLine="480"/>
      </w:pPr>
      <w:r>
        <w:t xml:space="preserve">          "y": 238,</w:t>
      </w:r>
    </w:p>
    <w:p w14:paraId="57FC665F" w14:textId="77777777" w:rsidR="00421FCC" w:rsidRDefault="00421FCC" w:rsidP="00421FCC">
      <w:pPr>
        <w:shd w:val="clear" w:color="auto" w:fill="BFBFBF"/>
        <w:ind w:firstLine="480"/>
      </w:pPr>
      <w:r>
        <w:t xml:space="preserve">          "direction": 0,</w:t>
      </w:r>
    </w:p>
    <w:p w14:paraId="08F03AFC" w14:textId="77777777" w:rsidR="00421FCC" w:rsidRDefault="00421FCC" w:rsidP="00421FCC">
      <w:pPr>
        <w:shd w:val="clear" w:color="auto" w:fill="BFBFBF"/>
        <w:ind w:firstLine="480"/>
      </w:pPr>
      <w:r>
        <w:t xml:space="preserve">          "type": 0,</w:t>
      </w:r>
    </w:p>
    <w:p w14:paraId="03137B51" w14:textId="77777777" w:rsidR="00421FCC" w:rsidRDefault="00421FCC" w:rsidP="00421FCC">
      <w:pPr>
        <w:shd w:val="clear" w:color="auto" w:fill="BFBFBF"/>
        <w:ind w:firstLine="480"/>
      </w:pPr>
      <w:r>
        <w:t xml:space="preserve">          "color": 0,</w:t>
      </w:r>
    </w:p>
    <w:p w14:paraId="1D6E7485" w14:textId="77777777" w:rsidR="00421FCC" w:rsidRDefault="00421FCC" w:rsidP="00421FCC">
      <w:pPr>
        <w:shd w:val="clear" w:color="auto" w:fill="BFBFBF"/>
        <w:ind w:firstLine="480"/>
      </w:pPr>
      <w:r>
        <w:t xml:space="preserve">          "range": 1,</w:t>
      </w:r>
    </w:p>
    <w:p w14:paraId="3178DE99" w14:textId="77777777" w:rsidR="00421FCC" w:rsidRDefault="00421FCC" w:rsidP="00421FCC">
      <w:pPr>
        <w:shd w:val="clear" w:color="auto" w:fill="BFBFBF"/>
        <w:ind w:firstLine="480"/>
      </w:pPr>
      <w:r>
        <w:t xml:space="preserve">          "range_start": 3262,</w:t>
      </w:r>
    </w:p>
    <w:p w14:paraId="05005A9E" w14:textId="77777777" w:rsidR="00421FCC" w:rsidRDefault="00421FCC" w:rsidP="00421FCC">
      <w:pPr>
        <w:shd w:val="clear" w:color="auto" w:fill="BFBFBF"/>
        <w:ind w:firstLine="480"/>
      </w:pPr>
      <w:r>
        <w:t xml:space="preserve">          "range_end": 3508</w:t>
      </w:r>
    </w:p>
    <w:p w14:paraId="79A11A5D" w14:textId="77777777" w:rsidR="00421FCC" w:rsidRDefault="00421FCC" w:rsidP="00421FCC">
      <w:pPr>
        <w:shd w:val="clear" w:color="auto" w:fill="BFBFBF"/>
        <w:ind w:firstLine="480"/>
      </w:pPr>
      <w:r>
        <w:t xml:space="preserve">        }</w:t>
      </w:r>
    </w:p>
    <w:p w14:paraId="347D601E" w14:textId="77777777" w:rsidR="00421FCC" w:rsidRDefault="00421FCC" w:rsidP="00421FCC">
      <w:pPr>
        <w:shd w:val="clear" w:color="auto" w:fill="BFBFBF"/>
        <w:ind w:firstLine="480"/>
      </w:pPr>
      <w:r>
        <w:t xml:space="preserve">      ]</w:t>
      </w:r>
    </w:p>
    <w:p w14:paraId="48DD1BF7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586ADFE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ACDCC40" w14:textId="77777777" w:rsidR="00421FCC" w:rsidRDefault="00421FCC" w:rsidP="00421FCC">
      <w:pPr>
        <w:shd w:val="clear" w:color="auto" w:fill="BFBFBF"/>
        <w:ind w:firstLine="480"/>
      </w:pPr>
      <w:r>
        <w:t xml:space="preserve">      "4": [</w:t>
      </w:r>
    </w:p>
    <w:p w14:paraId="4421B16E" w14:textId="77777777" w:rsidR="00421FCC" w:rsidRDefault="00421FCC" w:rsidP="00421FCC">
      <w:pPr>
        <w:shd w:val="clear" w:color="auto" w:fill="BFBFBF"/>
        <w:ind w:firstLine="480"/>
      </w:pPr>
      <w:r>
        <w:t xml:space="preserve">        {</w:t>
      </w:r>
    </w:p>
    <w:p w14:paraId="5BA09E4E" w14:textId="77777777" w:rsidR="00421FCC" w:rsidRDefault="00421FCC" w:rsidP="00421FCC">
      <w:pPr>
        <w:shd w:val="clear" w:color="auto" w:fill="BFBFBF"/>
        <w:ind w:firstLine="480"/>
      </w:pPr>
      <w:r>
        <w:t xml:space="preserve">          "x": 4740,</w:t>
      </w:r>
    </w:p>
    <w:p w14:paraId="3BE5EBE8" w14:textId="77777777" w:rsidR="00421FCC" w:rsidRDefault="00421FCC" w:rsidP="00421FCC">
      <w:pPr>
        <w:shd w:val="clear" w:color="auto" w:fill="BFBFBF"/>
        <w:ind w:firstLine="480"/>
      </w:pPr>
      <w:r>
        <w:t xml:space="preserve">          "y": 282,</w:t>
      </w:r>
    </w:p>
    <w:p w14:paraId="7E97E763" w14:textId="77777777" w:rsidR="00421FCC" w:rsidRDefault="00421FCC" w:rsidP="00421FCC">
      <w:pPr>
        <w:shd w:val="clear" w:color="auto" w:fill="BFBFBF"/>
        <w:ind w:firstLine="480"/>
      </w:pPr>
      <w:r>
        <w:t xml:space="preserve">          "direction": 0,</w:t>
      </w:r>
    </w:p>
    <w:p w14:paraId="2494C571" w14:textId="77777777" w:rsidR="00421FCC" w:rsidRDefault="00421FCC" w:rsidP="00421FCC">
      <w:pPr>
        <w:shd w:val="clear" w:color="auto" w:fill="BFBFBF"/>
        <w:ind w:firstLine="480"/>
      </w:pPr>
      <w:r>
        <w:t xml:space="preserve">          "type": 1,</w:t>
      </w:r>
    </w:p>
    <w:p w14:paraId="7A6738EB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      "color": 2,</w:t>
      </w:r>
    </w:p>
    <w:p w14:paraId="64FF8A67" w14:textId="77777777" w:rsidR="00421FCC" w:rsidRDefault="00421FCC" w:rsidP="00421FCC">
      <w:pPr>
        <w:shd w:val="clear" w:color="auto" w:fill="BFBFBF"/>
        <w:ind w:firstLine="480"/>
      </w:pPr>
      <w:r>
        <w:t xml:space="preserve">          "range": 1,</w:t>
      </w:r>
    </w:p>
    <w:p w14:paraId="3A6D7526" w14:textId="77777777" w:rsidR="00421FCC" w:rsidRDefault="00421FCC" w:rsidP="00421FCC">
      <w:pPr>
        <w:shd w:val="clear" w:color="auto" w:fill="BFBFBF"/>
        <w:ind w:firstLine="480"/>
      </w:pPr>
      <w:r>
        <w:t xml:space="preserve">          "range_start": 4460,</w:t>
      </w:r>
    </w:p>
    <w:p w14:paraId="14340395" w14:textId="77777777" w:rsidR="00421FCC" w:rsidRDefault="00421FCC" w:rsidP="00421FCC">
      <w:pPr>
        <w:shd w:val="clear" w:color="auto" w:fill="BFBFBF"/>
        <w:ind w:firstLine="480"/>
      </w:pPr>
      <w:r>
        <w:t xml:space="preserve">          "range_end": 4798</w:t>
      </w:r>
    </w:p>
    <w:p w14:paraId="2A7A1743" w14:textId="77777777" w:rsidR="00421FCC" w:rsidRDefault="00421FCC" w:rsidP="00421FCC">
      <w:pPr>
        <w:shd w:val="clear" w:color="auto" w:fill="BFBFBF"/>
        <w:ind w:firstLine="480"/>
      </w:pPr>
      <w:r>
        <w:t xml:space="preserve">        }</w:t>
      </w:r>
    </w:p>
    <w:p w14:paraId="28DB3EA8" w14:textId="77777777" w:rsidR="00421FCC" w:rsidRDefault="00421FCC" w:rsidP="00421FCC">
      <w:pPr>
        <w:shd w:val="clear" w:color="auto" w:fill="BFBFBF"/>
        <w:ind w:firstLine="480"/>
      </w:pPr>
      <w:r>
        <w:t xml:space="preserve">      ]</w:t>
      </w:r>
    </w:p>
    <w:p w14:paraId="7DFF7A49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4D0338C2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0FA5363B" w14:textId="77777777" w:rsidR="00421FCC" w:rsidRDefault="00421FCC" w:rsidP="00421FCC">
      <w:pPr>
        <w:shd w:val="clear" w:color="auto" w:fill="BFBFBF"/>
        <w:ind w:firstLine="480"/>
      </w:pPr>
      <w:r>
        <w:t xml:space="preserve">      "5": [</w:t>
      </w:r>
    </w:p>
    <w:p w14:paraId="501E4169" w14:textId="77777777" w:rsidR="00421FCC" w:rsidRDefault="00421FCC" w:rsidP="00421FCC">
      <w:pPr>
        <w:shd w:val="clear" w:color="auto" w:fill="BFBFBF"/>
        <w:ind w:firstLine="480"/>
      </w:pPr>
      <w:r>
        <w:t xml:space="preserve">        {</w:t>
      </w:r>
    </w:p>
    <w:p w14:paraId="33C03A07" w14:textId="77777777" w:rsidR="00421FCC" w:rsidRDefault="00421FCC" w:rsidP="00421FCC">
      <w:pPr>
        <w:shd w:val="clear" w:color="auto" w:fill="BFBFBF"/>
        <w:ind w:firstLine="480"/>
      </w:pPr>
      <w:r>
        <w:t xml:space="preserve">          "x": 4880,</w:t>
      </w:r>
    </w:p>
    <w:p w14:paraId="707EF30F" w14:textId="77777777" w:rsidR="00421FCC" w:rsidRDefault="00421FCC" w:rsidP="00421FCC">
      <w:pPr>
        <w:shd w:val="clear" w:color="auto" w:fill="BFBFBF"/>
        <w:ind w:firstLine="480"/>
      </w:pPr>
      <w:r>
        <w:t xml:space="preserve">          "y": 260,</w:t>
      </w:r>
    </w:p>
    <w:p w14:paraId="513F8274" w14:textId="77777777" w:rsidR="00421FCC" w:rsidRDefault="00421FCC" w:rsidP="00421FCC">
      <w:pPr>
        <w:shd w:val="clear" w:color="auto" w:fill="BFBFBF"/>
        <w:ind w:firstLine="480"/>
      </w:pPr>
      <w:r>
        <w:t xml:space="preserve">          "direction": 0,</w:t>
      </w:r>
    </w:p>
    <w:p w14:paraId="0C7C8DA9" w14:textId="77777777" w:rsidR="00421FCC" w:rsidRDefault="00421FCC" w:rsidP="00421FCC">
      <w:pPr>
        <w:shd w:val="clear" w:color="auto" w:fill="BFBFBF"/>
        <w:ind w:firstLine="480"/>
      </w:pPr>
      <w:r>
        <w:t xml:space="preserve">          "type": 2,</w:t>
      </w:r>
    </w:p>
    <w:p w14:paraId="215346FE" w14:textId="77777777" w:rsidR="00421FCC" w:rsidRDefault="00421FCC" w:rsidP="00421FCC">
      <w:pPr>
        <w:shd w:val="clear" w:color="auto" w:fill="BFBFBF"/>
        <w:ind w:firstLine="480"/>
      </w:pPr>
      <w:r>
        <w:t xml:space="preserve">          "color": 2,</w:t>
      </w:r>
    </w:p>
    <w:p w14:paraId="12D73367" w14:textId="77777777" w:rsidR="00421FCC" w:rsidRDefault="00421FCC" w:rsidP="00421FCC">
      <w:pPr>
        <w:shd w:val="clear" w:color="auto" w:fill="BFBFBF"/>
        <w:ind w:firstLine="480"/>
      </w:pPr>
      <w:r>
        <w:t xml:space="preserve">          "range": 1,</w:t>
      </w:r>
    </w:p>
    <w:p w14:paraId="64DBA193" w14:textId="77777777" w:rsidR="00421FCC" w:rsidRDefault="00421FCC" w:rsidP="00421FCC">
      <w:pPr>
        <w:shd w:val="clear" w:color="auto" w:fill="BFBFBF"/>
        <w:ind w:firstLine="480"/>
      </w:pPr>
      <w:r>
        <w:t xml:space="preserve">          "range_start": 230,</w:t>
      </w:r>
    </w:p>
    <w:p w14:paraId="58D27638" w14:textId="77777777" w:rsidR="00421FCC" w:rsidRDefault="00421FCC" w:rsidP="00421FCC">
      <w:pPr>
        <w:shd w:val="clear" w:color="auto" w:fill="BFBFBF"/>
        <w:ind w:firstLine="480"/>
      </w:pPr>
      <w:r>
        <w:t xml:space="preserve">          "range_end": 490,</w:t>
      </w:r>
    </w:p>
    <w:p w14:paraId="1D0E18D0" w14:textId="77777777" w:rsidR="00421FCC" w:rsidRDefault="00421FCC" w:rsidP="00421FCC">
      <w:pPr>
        <w:shd w:val="clear" w:color="auto" w:fill="BFBFBF"/>
        <w:ind w:firstLine="480"/>
      </w:pPr>
      <w:r>
        <w:t xml:space="preserve">          "is_vertical": 1</w:t>
      </w:r>
    </w:p>
    <w:p w14:paraId="40DAAE91" w14:textId="77777777" w:rsidR="00421FCC" w:rsidRDefault="00421FCC" w:rsidP="00421FCC">
      <w:pPr>
        <w:shd w:val="clear" w:color="auto" w:fill="BFBFBF"/>
        <w:ind w:firstLine="480"/>
      </w:pPr>
      <w:r>
        <w:t xml:space="preserve">        }</w:t>
      </w:r>
    </w:p>
    <w:p w14:paraId="2067C3B3" w14:textId="77777777" w:rsidR="00421FCC" w:rsidRDefault="00421FCC" w:rsidP="00421FCC">
      <w:pPr>
        <w:shd w:val="clear" w:color="auto" w:fill="BFBFBF"/>
        <w:ind w:firstLine="480"/>
      </w:pPr>
      <w:r>
        <w:t xml:space="preserve">      ]</w:t>
      </w:r>
    </w:p>
    <w:p w14:paraId="47CB6765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614A5E76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D16CDB9" w14:textId="77777777" w:rsidR="00421FCC" w:rsidRDefault="00421FCC" w:rsidP="00421FCC">
      <w:pPr>
        <w:shd w:val="clear" w:color="auto" w:fill="BFBFBF"/>
        <w:ind w:firstLine="480"/>
      </w:pPr>
      <w:r>
        <w:t xml:space="preserve">      "6": [</w:t>
      </w:r>
    </w:p>
    <w:p w14:paraId="6EDF31E2" w14:textId="77777777" w:rsidR="00421FCC" w:rsidRDefault="00421FCC" w:rsidP="00421FCC">
      <w:pPr>
        <w:shd w:val="clear" w:color="auto" w:fill="BFBFBF"/>
        <w:ind w:firstLine="480"/>
      </w:pPr>
      <w:r>
        <w:t xml:space="preserve">        {</w:t>
      </w:r>
    </w:p>
    <w:p w14:paraId="038998BA" w14:textId="77777777" w:rsidR="00421FCC" w:rsidRDefault="00421FCC" w:rsidP="00421FCC">
      <w:pPr>
        <w:shd w:val="clear" w:color="auto" w:fill="BFBFBF"/>
        <w:ind w:firstLine="480"/>
      </w:pPr>
      <w:r>
        <w:t xml:space="preserve">          "x": 5836,</w:t>
      </w:r>
    </w:p>
    <w:p w14:paraId="50B4C128" w14:textId="77777777" w:rsidR="00421FCC" w:rsidRDefault="00421FCC" w:rsidP="00421FCC">
      <w:pPr>
        <w:shd w:val="clear" w:color="auto" w:fill="BFBFBF"/>
        <w:ind w:firstLine="480"/>
      </w:pPr>
      <w:r>
        <w:t xml:space="preserve">          "y": 538,</w:t>
      </w:r>
    </w:p>
    <w:p w14:paraId="4162EE1A" w14:textId="77777777" w:rsidR="00421FCC" w:rsidRDefault="00421FCC" w:rsidP="00421FCC">
      <w:pPr>
        <w:shd w:val="clear" w:color="auto" w:fill="BFBFBF"/>
        <w:ind w:firstLine="480"/>
      </w:pPr>
      <w:r>
        <w:t xml:space="preserve">          "direction": 0,</w:t>
      </w:r>
    </w:p>
    <w:p w14:paraId="0B553BBB" w14:textId="77777777" w:rsidR="00421FCC" w:rsidRDefault="00421FCC" w:rsidP="00421FCC">
      <w:pPr>
        <w:shd w:val="clear" w:color="auto" w:fill="BFBFBF"/>
        <w:ind w:firstLine="480"/>
      </w:pPr>
      <w:r>
        <w:t xml:space="preserve">          "type": 1,</w:t>
      </w:r>
    </w:p>
    <w:p w14:paraId="5FE13811" w14:textId="77777777" w:rsidR="00421FCC" w:rsidRDefault="00421FCC" w:rsidP="00421FCC">
      <w:pPr>
        <w:shd w:val="clear" w:color="auto" w:fill="BFBFBF"/>
        <w:ind w:firstLine="480"/>
      </w:pPr>
      <w:r>
        <w:t xml:space="preserve">          "color": 2,</w:t>
      </w:r>
    </w:p>
    <w:p w14:paraId="5E30DAC9" w14:textId="77777777" w:rsidR="00421FCC" w:rsidRDefault="00421FCC" w:rsidP="00421FCC">
      <w:pPr>
        <w:shd w:val="clear" w:color="auto" w:fill="BFBFBF"/>
        <w:ind w:firstLine="480"/>
      </w:pPr>
      <w:r>
        <w:t xml:space="preserve">          "range": 1,</w:t>
      </w:r>
    </w:p>
    <w:p w14:paraId="13463F78" w14:textId="77777777" w:rsidR="00421FCC" w:rsidRDefault="00421FCC" w:rsidP="00421FCC">
      <w:pPr>
        <w:shd w:val="clear" w:color="auto" w:fill="BFBFBF"/>
        <w:ind w:firstLine="480"/>
      </w:pPr>
      <w:r>
        <w:t xml:space="preserve">          "range_start": 5530,</w:t>
      </w:r>
    </w:p>
    <w:p w14:paraId="08FD8808" w14:textId="77777777" w:rsidR="00421FCC" w:rsidRDefault="00421FCC" w:rsidP="00421FCC">
      <w:pPr>
        <w:shd w:val="clear" w:color="auto" w:fill="BFBFBF"/>
        <w:ind w:firstLine="480"/>
      </w:pPr>
      <w:r>
        <w:t xml:space="preserve">          "range_end": 5908</w:t>
      </w:r>
    </w:p>
    <w:p w14:paraId="01585F8B" w14:textId="77777777" w:rsidR="00421FCC" w:rsidRDefault="00421FCC" w:rsidP="00421FCC">
      <w:pPr>
        <w:shd w:val="clear" w:color="auto" w:fill="BFBFBF"/>
        <w:ind w:firstLine="480"/>
      </w:pPr>
      <w:r>
        <w:t xml:space="preserve">        }</w:t>
      </w:r>
    </w:p>
    <w:p w14:paraId="365619A9" w14:textId="77777777" w:rsidR="00421FCC" w:rsidRDefault="00421FCC" w:rsidP="00421FCC">
      <w:pPr>
        <w:shd w:val="clear" w:color="auto" w:fill="BFBFBF"/>
        <w:ind w:firstLine="480"/>
      </w:pPr>
      <w:r>
        <w:t xml:space="preserve">      ]</w:t>
      </w:r>
    </w:p>
    <w:p w14:paraId="20232AC9" w14:textId="77777777" w:rsidR="00421FCC" w:rsidRDefault="00421FCC" w:rsidP="00421FCC">
      <w:pPr>
        <w:shd w:val="clear" w:color="auto" w:fill="BFBFBF"/>
        <w:ind w:firstLine="480"/>
      </w:pPr>
      <w:r>
        <w:t xml:space="preserve">    }</w:t>
      </w:r>
    </w:p>
    <w:p w14:paraId="002D1D6A" w14:textId="77777777" w:rsidR="00421FCC" w:rsidRDefault="00421FCC" w:rsidP="00421FCC">
      <w:pPr>
        <w:shd w:val="clear" w:color="auto" w:fill="BFBFBF"/>
        <w:ind w:firstLine="480"/>
      </w:pPr>
      <w:r>
        <w:t xml:space="preserve">  ],</w:t>
      </w:r>
    </w:p>
    <w:p w14:paraId="5DCE2E6B" w14:textId="77777777" w:rsidR="00421FCC" w:rsidRDefault="00421FCC" w:rsidP="00421FCC">
      <w:pPr>
        <w:shd w:val="clear" w:color="auto" w:fill="BFBFBF"/>
        <w:ind w:firstLine="480"/>
      </w:pPr>
      <w:r>
        <w:t xml:space="preserve">  "checkpoint": [</w:t>
      </w:r>
    </w:p>
    <w:p w14:paraId="49D7A094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0383098" w14:textId="77777777" w:rsidR="00421FCC" w:rsidRDefault="00421FCC" w:rsidP="00421FCC">
      <w:pPr>
        <w:shd w:val="clear" w:color="auto" w:fill="BFBFBF"/>
        <w:ind w:firstLine="480"/>
      </w:pPr>
      <w:r>
        <w:t xml:space="preserve">      "x": 690,</w:t>
      </w:r>
    </w:p>
    <w:p w14:paraId="36AD2776" w14:textId="77777777" w:rsidR="00421FCC" w:rsidRDefault="00421FCC" w:rsidP="00421FCC">
      <w:pPr>
        <w:shd w:val="clear" w:color="auto" w:fill="BFBFBF"/>
        <w:ind w:firstLine="480"/>
      </w:pPr>
      <w:r>
        <w:t xml:space="preserve">      "y": 0,</w:t>
      </w:r>
    </w:p>
    <w:p w14:paraId="2BCFB79B" w14:textId="77777777" w:rsidR="00421FCC" w:rsidRDefault="00421FCC" w:rsidP="00421FCC">
      <w:pPr>
        <w:shd w:val="clear" w:color="auto" w:fill="BFBFBF"/>
        <w:ind w:firstLine="480"/>
      </w:pPr>
      <w:r>
        <w:t xml:space="preserve">      "width": 10,</w:t>
      </w:r>
    </w:p>
    <w:p w14:paraId="5AC371B3" w14:textId="77777777" w:rsidR="00421FCC" w:rsidRDefault="00421FCC" w:rsidP="00421FCC">
      <w:pPr>
        <w:shd w:val="clear" w:color="auto" w:fill="BFBFBF"/>
        <w:ind w:firstLine="480"/>
      </w:pPr>
      <w:r>
        <w:t xml:space="preserve">      "height": 600,</w:t>
      </w:r>
    </w:p>
    <w:p w14:paraId="16EDC94E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3B5070AE" w14:textId="77777777" w:rsidR="00421FCC" w:rsidRDefault="00421FCC" w:rsidP="00421FCC">
      <w:pPr>
        <w:shd w:val="clear" w:color="auto" w:fill="BFBFBF"/>
        <w:ind w:firstLine="480"/>
      </w:pPr>
      <w:r>
        <w:t xml:space="preserve">      "enemy_groupid": 0</w:t>
      </w:r>
    </w:p>
    <w:p w14:paraId="17FF97A8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4369D6B5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4E5EACF4" w14:textId="77777777" w:rsidR="00421FCC" w:rsidRDefault="00421FCC" w:rsidP="00421FCC">
      <w:pPr>
        <w:shd w:val="clear" w:color="auto" w:fill="BFBFBF"/>
        <w:ind w:firstLine="480"/>
      </w:pPr>
      <w:r>
        <w:t xml:space="preserve">      "x": 1292,</w:t>
      </w:r>
    </w:p>
    <w:p w14:paraId="211DE642" w14:textId="77777777" w:rsidR="00421FCC" w:rsidRDefault="00421FCC" w:rsidP="00421FCC">
      <w:pPr>
        <w:shd w:val="clear" w:color="auto" w:fill="BFBFBF"/>
        <w:ind w:firstLine="480"/>
      </w:pPr>
      <w:r>
        <w:t xml:space="preserve">      "y": 0,</w:t>
      </w:r>
    </w:p>
    <w:p w14:paraId="13172EBF" w14:textId="77777777" w:rsidR="00421FCC" w:rsidRDefault="00421FCC" w:rsidP="00421FCC">
      <w:pPr>
        <w:shd w:val="clear" w:color="auto" w:fill="BFBFBF"/>
        <w:ind w:firstLine="480"/>
      </w:pPr>
      <w:r>
        <w:t xml:space="preserve">      "width": 10,</w:t>
      </w:r>
    </w:p>
    <w:p w14:paraId="7B6914C6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  "height": 600,</w:t>
      </w:r>
    </w:p>
    <w:p w14:paraId="094EE366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32767016" w14:textId="77777777" w:rsidR="00421FCC" w:rsidRDefault="00421FCC" w:rsidP="00421FCC">
      <w:pPr>
        <w:shd w:val="clear" w:color="auto" w:fill="BFBFBF"/>
        <w:ind w:firstLine="480"/>
      </w:pPr>
      <w:r>
        <w:t xml:space="preserve">      "enemy_groupid": 1</w:t>
      </w:r>
    </w:p>
    <w:p w14:paraId="04B6C008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1F1A3AF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5E2153ED" w14:textId="77777777" w:rsidR="00421FCC" w:rsidRDefault="00421FCC" w:rsidP="00421FCC">
      <w:pPr>
        <w:shd w:val="clear" w:color="auto" w:fill="BFBFBF"/>
        <w:ind w:firstLine="480"/>
      </w:pPr>
      <w:r>
        <w:t xml:space="preserve">      "x": 2300,</w:t>
      </w:r>
    </w:p>
    <w:p w14:paraId="3F9DA5E8" w14:textId="77777777" w:rsidR="00421FCC" w:rsidRDefault="00421FCC" w:rsidP="00421FCC">
      <w:pPr>
        <w:shd w:val="clear" w:color="auto" w:fill="BFBFBF"/>
        <w:ind w:firstLine="480"/>
      </w:pPr>
      <w:r>
        <w:t xml:space="preserve">      "y": 0,</w:t>
      </w:r>
    </w:p>
    <w:p w14:paraId="1DF283F5" w14:textId="77777777" w:rsidR="00421FCC" w:rsidRDefault="00421FCC" w:rsidP="00421FCC">
      <w:pPr>
        <w:shd w:val="clear" w:color="auto" w:fill="BFBFBF"/>
        <w:ind w:firstLine="480"/>
      </w:pPr>
      <w:r>
        <w:t xml:space="preserve">      "width": 10,</w:t>
      </w:r>
    </w:p>
    <w:p w14:paraId="7BBD1D33" w14:textId="77777777" w:rsidR="00421FCC" w:rsidRDefault="00421FCC" w:rsidP="00421FCC">
      <w:pPr>
        <w:shd w:val="clear" w:color="auto" w:fill="BFBFBF"/>
        <w:ind w:firstLine="480"/>
      </w:pPr>
      <w:r>
        <w:t xml:space="preserve">      "height": 600,</w:t>
      </w:r>
    </w:p>
    <w:p w14:paraId="21162D82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6ADC90FE" w14:textId="77777777" w:rsidR="00421FCC" w:rsidRDefault="00421FCC" w:rsidP="00421FCC">
      <w:pPr>
        <w:shd w:val="clear" w:color="auto" w:fill="BFBFBF"/>
        <w:ind w:firstLine="480"/>
      </w:pPr>
      <w:r>
        <w:t xml:space="preserve">      "enemy_groupid": 2</w:t>
      </w:r>
    </w:p>
    <w:p w14:paraId="2AB34607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3A9247CB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8D91B01" w14:textId="77777777" w:rsidR="00421FCC" w:rsidRDefault="00421FCC" w:rsidP="00421FCC">
      <w:pPr>
        <w:shd w:val="clear" w:color="auto" w:fill="BFBFBF"/>
        <w:ind w:firstLine="480"/>
      </w:pPr>
      <w:r>
        <w:t xml:space="preserve">      "x": 2870,</w:t>
      </w:r>
    </w:p>
    <w:p w14:paraId="5BEDAA30" w14:textId="77777777" w:rsidR="00421FCC" w:rsidRDefault="00421FCC" w:rsidP="00421FCC">
      <w:pPr>
        <w:shd w:val="clear" w:color="auto" w:fill="BFBFBF"/>
        <w:ind w:firstLine="480"/>
      </w:pPr>
      <w:r>
        <w:t xml:space="preserve">      "y": 0,</w:t>
      </w:r>
    </w:p>
    <w:p w14:paraId="47A6CF73" w14:textId="77777777" w:rsidR="00421FCC" w:rsidRDefault="00421FCC" w:rsidP="00421FCC">
      <w:pPr>
        <w:shd w:val="clear" w:color="auto" w:fill="BFBFBF"/>
        <w:ind w:firstLine="480"/>
      </w:pPr>
      <w:r>
        <w:t xml:space="preserve">      "width": 10,</w:t>
      </w:r>
    </w:p>
    <w:p w14:paraId="65714AB6" w14:textId="77777777" w:rsidR="00421FCC" w:rsidRDefault="00421FCC" w:rsidP="00421FCC">
      <w:pPr>
        <w:shd w:val="clear" w:color="auto" w:fill="BFBFBF"/>
        <w:ind w:firstLine="480"/>
      </w:pPr>
      <w:r>
        <w:t xml:space="preserve">      "height": 600,</w:t>
      </w:r>
    </w:p>
    <w:p w14:paraId="464C2373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71F8CBDD" w14:textId="77777777" w:rsidR="00421FCC" w:rsidRDefault="00421FCC" w:rsidP="00421FCC">
      <w:pPr>
        <w:shd w:val="clear" w:color="auto" w:fill="BFBFBF"/>
        <w:ind w:firstLine="480"/>
      </w:pPr>
      <w:r>
        <w:t xml:space="preserve">      "enemy_groupid": 3</w:t>
      </w:r>
    </w:p>
    <w:p w14:paraId="70B1DC5C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25FB805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5D2388BB" w14:textId="77777777" w:rsidR="00421FCC" w:rsidRDefault="00421FCC" w:rsidP="00421FCC">
      <w:pPr>
        <w:shd w:val="clear" w:color="auto" w:fill="BFBFBF"/>
        <w:ind w:firstLine="480"/>
      </w:pPr>
      <w:r>
        <w:t xml:space="preserve">      "x": 4154,</w:t>
      </w:r>
    </w:p>
    <w:p w14:paraId="374163F2" w14:textId="77777777" w:rsidR="00421FCC" w:rsidRDefault="00421FCC" w:rsidP="00421FCC">
      <w:pPr>
        <w:shd w:val="clear" w:color="auto" w:fill="BFBFBF"/>
        <w:ind w:firstLine="480"/>
      </w:pPr>
      <w:r>
        <w:t xml:space="preserve">      "y": 0,</w:t>
      </w:r>
    </w:p>
    <w:p w14:paraId="62A417F9" w14:textId="77777777" w:rsidR="00421FCC" w:rsidRDefault="00421FCC" w:rsidP="00421FCC">
      <w:pPr>
        <w:shd w:val="clear" w:color="auto" w:fill="BFBFBF"/>
        <w:ind w:firstLine="480"/>
      </w:pPr>
      <w:r>
        <w:t xml:space="preserve">      "width": 10,</w:t>
      </w:r>
    </w:p>
    <w:p w14:paraId="4C389C39" w14:textId="77777777" w:rsidR="00421FCC" w:rsidRDefault="00421FCC" w:rsidP="00421FCC">
      <w:pPr>
        <w:shd w:val="clear" w:color="auto" w:fill="BFBFBF"/>
        <w:ind w:firstLine="480"/>
      </w:pPr>
      <w:r>
        <w:t xml:space="preserve">      "height": 600,</w:t>
      </w:r>
    </w:p>
    <w:p w14:paraId="32CE1EB5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287CE417" w14:textId="77777777" w:rsidR="00421FCC" w:rsidRDefault="00421FCC" w:rsidP="00421FCC">
      <w:pPr>
        <w:shd w:val="clear" w:color="auto" w:fill="BFBFBF"/>
        <w:ind w:firstLine="480"/>
      </w:pPr>
      <w:r>
        <w:t xml:space="preserve">      "enemy_groupid": 4</w:t>
      </w:r>
    </w:p>
    <w:p w14:paraId="5A471421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3DC24A8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5F7725BC" w14:textId="77777777" w:rsidR="00421FCC" w:rsidRDefault="00421FCC" w:rsidP="00421FCC">
      <w:pPr>
        <w:shd w:val="clear" w:color="auto" w:fill="BFBFBF"/>
        <w:ind w:firstLine="480"/>
      </w:pPr>
      <w:r>
        <w:t xml:space="preserve">      "x": 4466,</w:t>
      </w:r>
    </w:p>
    <w:p w14:paraId="78EF7BEE" w14:textId="77777777" w:rsidR="00421FCC" w:rsidRDefault="00421FCC" w:rsidP="00421FCC">
      <w:pPr>
        <w:shd w:val="clear" w:color="auto" w:fill="BFBFBF"/>
        <w:ind w:firstLine="480"/>
      </w:pPr>
      <w:r>
        <w:t xml:space="preserve">      "y": 0,</w:t>
      </w:r>
    </w:p>
    <w:p w14:paraId="1672431D" w14:textId="77777777" w:rsidR="00421FCC" w:rsidRDefault="00421FCC" w:rsidP="00421FCC">
      <w:pPr>
        <w:shd w:val="clear" w:color="auto" w:fill="BFBFBF"/>
        <w:ind w:firstLine="480"/>
      </w:pPr>
      <w:r>
        <w:t xml:space="preserve">      "width": 10,</w:t>
      </w:r>
    </w:p>
    <w:p w14:paraId="38856782" w14:textId="77777777" w:rsidR="00421FCC" w:rsidRDefault="00421FCC" w:rsidP="00421FCC">
      <w:pPr>
        <w:shd w:val="clear" w:color="auto" w:fill="BFBFBF"/>
        <w:ind w:firstLine="480"/>
      </w:pPr>
      <w:r>
        <w:t xml:space="preserve">      "height": 600,</w:t>
      </w:r>
    </w:p>
    <w:p w14:paraId="70E0B400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776652AB" w14:textId="77777777" w:rsidR="00421FCC" w:rsidRDefault="00421FCC" w:rsidP="00421FCC">
      <w:pPr>
        <w:shd w:val="clear" w:color="auto" w:fill="BFBFBF"/>
        <w:ind w:firstLine="480"/>
      </w:pPr>
      <w:r>
        <w:t xml:space="preserve">      "enemy_groupid": 5</w:t>
      </w:r>
    </w:p>
    <w:p w14:paraId="2B7E4EE7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7A5B33C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1AD9CAEF" w14:textId="77777777" w:rsidR="00421FCC" w:rsidRDefault="00421FCC" w:rsidP="00421FCC">
      <w:pPr>
        <w:shd w:val="clear" w:color="auto" w:fill="BFBFBF"/>
        <w:ind w:firstLine="480"/>
      </w:pPr>
      <w:r>
        <w:t xml:space="preserve">      "x": 5246,</w:t>
      </w:r>
    </w:p>
    <w:p w14:paraId="304AE6E7" w14:textId="77777777" w:rsidR="00421FCC" w:rsidRDefault="00421FCC" w:rsidP="00421FCC">
      <w:pPr>
        <w:shd w:val="clear" w:color="auto" w:fill="BFBFBF"/>
        <w:ind w:firstLine="480"/>
      </w:pPr>
      <w:r>
        <w:t xml:space="preserve">      "y": 0,</w:t>
      </w:r>
    </w:p>
    <w:p w14:paraId="4488E89C" w14:textId="77777777" w:rsidR="00421FCC" w:rsidRDefault="00421FCC" w:rsidP="00421FCC">
      <w:pPr>
        <w:shd w:val="clear" w:color="auto" w:fill="BFBFBF"/>
        <w:ind w:firstLine="480"/>
      </w:pPr>
      <w:r>
        <w:t xml:space="preserve">      "width": 10,</w:t>
      </w:r>
    </w:p>
    <w:p w14:paraId="53508775" w14:textId="77777777" w:rsidR="00421FCC" w:rsidRDefault="00421FCC" w:rsidP="00421FCC">
      <w:pPr>
        <w:shd w:val="clear" w:color="auto" w:fill="BFBFBF"/>
        <w:ind w:firstLine="480"/>
      </w:pPr>
      <w:r>
        <w:t xml:space="preserve">      "height": 600,</w:t>
      </w:r>
    </w:p>
    <w:p w14:paraId="536964BA" w14:textId="77777777" w:rsidR="00421FCC" w:rsidRDefault="00421FCC" w:rsidP="00421FCC">
      <w:pPr>
        <w:shd w:val="clear" w:color="auto" w:fill="BFBFBF"/>
        <w:ind w:firstLine="480"/>
      </w:pPr>
      <w:r>
        <w:t xml:space="preserve">      "type": 0,</w:t>
      </w:r>
    </w:p>
    <w:p w14:paraId="0D4A0984" w14:textId="77777777" w:rsidR="00421FCC" w:rsidRDefault="00421FCC" w:rsidP="00421FCC">
      <w:pPr>
        <w:shd w:val="clear" w:color="auto" w:fill="BFBFBF"/>
        <w:ind w:firstLine="480"/>
      </w:pPr>
      <w:r>
        <w:t xml:space="preserve">      "enemy_groupid": 6</w:t>
      </w:r>
    </w:p>
    <w:p w14:paraId="6C5BCD8A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8E91701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41243C2F" w14:textId="77777777" w:rsidR="00421FCC" w:rsidRDefault="00421FCC" w:rsidP="00421FCC">
      <w:pPr>
        <w:shd w:val="clear" w:color="auto" w:fill="BFBFBF"/>
        <w:ind w:firstLine="480"/>
      </w:pPr>
      <w:r>
        <w:t xml:space="preserve">      "x": 6536,</w:t>
      </w:r>
    </w:p>
    <w:p w14:paraId="2625A11B" w14:textId="77777777" w:rsidR="00421FCC" w:rsidRDefault="00421FCC" w:rsidP="00421FCC">
      <w:pPr>
        <w:shd w:val="clear" w:color="auto" w:fill="BFBFBF"/>
        <w:ind w:firstLine="480"/>
      </w:pPr>
      <w:r>
        <w:t xml:space="preserve">      "y": -15,</w:t>
      </w:r>
    </w:p>
    <w:p w14:paraId="0CA24DF9" w14:textId="77777777" w:rsidR="00421FCC" w:rsidRDefault="00421FCC" w:rsidP="00421FCC">
      <w:pPr>
        <w:shd w:val="clear" w:color="auto" w:fill="BFBFBF"/>
        <w:ind w:firstLine="480"/>
      </w:pPr>
      <w:r>
        <w:t xml:space="preserve">      "width": 6,</w:t>
      </w:r>
    </w:p>
    <w:p w14:paraId="4995EFAC" w14:textId="77777777" w:rsidR="00421FCC" w:rsidRDefault="00421FCC" w:rsidP="00421FCC">
      <w:pPr>
        <w:shd w:val="clear" w:color="auto" w:fill="BFBFBF"/>
        <w:ind w:firstLine="480"/>
      </w:pPr>
      <w:r>
        <w:t xml:space="preserve">      "height": 600,</w:t>
      </w:r>
    </w:p>
    <w:p w14:paraId="18186564" w14:textId="77777777" w:rsidR="00421FCC" w:rsidRDefault="00421FCC" w:rsidP="00421FCC">
      <w:pPr>
        <w:shd w:val="clear" w:color="auto" w:fill="BFBFBF"/>
        <w:ind w:firstLine="480"/>
      </w:pPr>
      <w:r>
        <w:t xml:space="preserve">      "type": 1,</w:t>
      </w:r>
    </w:p>
    <w:p w14:paraId="7AF660E0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  "enemy_groupid": 0</w:t>
      </w:r>
    </w:p>
    <w:p w14:paraId="58EF7061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4B70E94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DB73FB3" w14:textId="77777777" w:rsidR="00421FCC" w:rsidRDefault="00421FCC" w:rsidP="00421FCC">
      <w:pPr>
        <w:shd w:val="clear" w:color="auto" w:fill="BFBFBF"/>
        <w:ind w:firstLine="480"/>
      </w:pPr>
      <w:r>
        <w:t xml:space="preserve">      "x": 6853,</w:t>
      </w:r>
    </w:p>
    <w:p w14:paraId="6A137A49" w14:textId="77777777" w:rsidR="00421FCC" w:rsidRDefault="00421FCC" w:rsidP="00421FCC">
      <w:pPr>
        <w:shd w:val="clear" w:color="auto" w:fill="BFBFBF"/>
        <w:ind w:firstLine="480"/>
      </w:pPr>
      <w:r>
        <w:t xml:space="preserve">      "y": 0,</w:t>
      </w:r>
    </w:p>
    <w:p w14:paraId="08472E92" w14:textId="77777777" w:rsidR="00421FCC" w:rsidRDefault="00421FCC" w:rsidP="00421FCC">
      <w:pPr>
        <w:shd w:val="clear" w:color="auto" w:fill="BFBFBF"/>
        <w:ind w:firstLine="480"/>
      </w:pPr>
      <w:r>
        <w:t xml:space="preserve">      "width": 10,</w:t>
      </w:r>
    </w:p>
    <w:p w14:paraId="2DD247AB" w14:textId="77777777" w:rsidR="00421FCC" w:rsidRDefault="00421FCC" w:rsidP="00421FCC">
      <w:pPr>
        <w:shd w:val="clear" w:color="auto" w:fill="BFBFBF"/>
        <w:ind w:firstLine="480"/>
      </w:pPr>
      <w:r>
        <w:t xml:space="preserve">      "height": 600,</w:t>
      </w:r>
    </w:p>
    <w:p w14:paraId="77144089" w14:textId="77777777" w:rsidR="00421FCC" w:rsidRDefault="00421FCC" w:rsidP="00421FCC">
      <w:pPr>
        <w:shd w:val="clear" w:color="auto" w:fill="BFBFBF"/>
        <w:ind w:firstLine="480"/>
      </w:pPr>
      <w:r>
        <w:t xml:space="preserve">      "type": 2,</w:t>
      </w:r>
    </w:p>
    <w:p w14:paraId="5EFCCAAB" w14:textId="77777777" w:rsidR="00421FCC" w:rsidRDefault="00421FCC" w:rsidP="00421FCC">
      <w:pPr>
        <w:shd w:val="clear" w:color="auto" w:fill="BFBFBF"/>
        <w:ind w:firstLine="480"/>
      </w:pPr>
      <w:r>
        <w:t xml:space="preserve">      "enemy_groupid": 0</w:t>
      </w:r>
    </w:p>
    <w:p w14:paraId="22F7E88D" w14:textId="77777777" w:rsidR="00421FCC" w:rsidRDefault="00421FCC" w:rsidP="00421FCC">
      <w:pPr>
        <w:shd w:val="clear" w:color="auto" w:fill="BFBFBF"/>
        <w:ind w:firstLine="480"/>
      </w:pPr>
      <w:r>
        <w:t xml:space="preserve">    }</w:t>
      </w:r>
    </w:p>
    <w:p w14:paraId="1BA12851" w14:textId="77777777" w:rsidR="00421FCC" w:rsidRDefault="00421FCC" w:rsidP="00421FCC">
      <w:pPr>
        <w:shd w:val="clear" w:color="auto" w:fill="BFBFBF"/>
        <w:ind w:firstLine="480"/>
      </w:pPr>
      <w:r>
        <w:t xml:space="preserve">  ],</w:t>
      </w:r>
    </w:p>
    <w:p w14:paraId="10945CA8" w14:textId="77777777" w:rsidR="00421FCC" w:rsidRDefault="00421FCC" w:rsidP="00421FCC">
      <w:pPr>
        <w:shd w:val="clear" w:color="auto" w:fill="BFBFBF"/>
        <w:ind w:firstLine="480"/>
      </w:pPr>
      <w:r>
        <w:t xml:space="preserve">  "flagpole": [</w:t>
      </w:r>
    </w:p>
    <w:p w14:paraId="26B35979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497C3286" w14:textId="77777777" w:rsidR="00421FCC" w:rsidRDefault="00421FCC" w:rsidP="00421FCC">
      <w:pPr>
        <w:shd w:val="clear" w:color="auto" w:fill="BFBFBF"/>
        <w:ind w:firstLine="480"/>
      </w:pPr>
      <w:r>
        <w:t xml:space="preserve">      "x": 6497,</w:t>
      </w:r>
    </w:p>
    <w:p w14:paraId="3CAB2808" w14:textId="77777777" w:rsidR="00421FCC" w:rsidRDefault="00421FCC" w:rsidP="00421FCC">
      <w:pPr>
        <w:shd w:val="clear" w:color="auto" w:fill="BFBFBF"/>
        <w:ind w:firstLine="480"/>
      </w:pPr>
      <w:r>
        <w:t xml:space="preserve">      "y": 116,</w:t>
      </w:r>
    </w:p>
    <w:p w14:paraId="0D2B7D39" w14:textId="77777777" w:rsidR="00421FCC" w:rsidRDefault="00421FCC" w:rsidP="00421FCC">
      <w:pPr>
        <w:shd w:val="clear" w:color="auto" w:fill="BFBFBF"/>
        <w:ind w:firstLine="480"/>
      </w:pPr>
      <w:r>
        <w:t xml:space="preserve">      "type": 0</w:t>
      </w:r>
    </w:p>
    <w:p w14:paraId="586F9DAA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4D00782C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60EFBAA" w14:textId="77777777" w:rsidR="00421FCC" w:rsidRDefault="00421FCC" w:rsidP="00421FCC">
      <w:pPr>
        <w:shd w:val="clear" w:color="auto" w:fill="BFBFBF"/>
        <w:ind w:firstLine="480"/>
      </w:pPr>
      <w:r>
        <w:t xml:space="preserve">      "x": 8505,</w:t>
      </w:r>
    </w:p>
    <w:p w14:paraId="27D96DC5" w14:textId="77777777" w:rsidR="00421FCC" w:rsidRDefault="00421FCC" w:rsidP="00421FCC">
      <w:pPr>
        <w:shd w:val="clear" w:color="auto" w:fill="BFBFBF"/>
        <w:ind w:firstLine="480"/>
      </w:pPr>
      <w:r>
        <w:t xml:space="preserve">      "y": 97,</w:t>
      </w:r>
    </w:p>
    <w:p w14:paraId="5B54DD35" w14:textId="77777777" w:rsidR="00421FCC" w:rsidRDefault="00421FCC" w:rsidP="00421FCC">
      <w:pPr>
        <w:shd w:val="clear" w:color="auto" w:fill="BFBFBF"/>
        <w:ind w:firstLine="480"/>
      </w:pPr>
      <w:r>
        <w:t xml:space="preserve">      "type": 1</w:t>
      </w:r>
    </w:p>
    <w:p w14:paraId="61B70E66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46B03838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1699C06" w14:textId="77777777" w:rsidR="00421FCC" w:rsidRDefault="00421FCC" w:rsidP="00421FCC">
      <w:pPr>
        <w:shd w:val="clear" w:color="auto" w:fill="BFBFBF"/>
        <w:ind w:firstLine="480"/>
      </w:pPr>
      <w:r>
        <w:t xml:space="preserve">      "x": 8505,</w:t>
      </w:r>
    </w:p>
    <w:p w14:paraId="7B9390A8" w14:textId="77777777" w:rsidR="00421FCC" w:rsidRDefault="00421FCC" w:rsidP="00421FCC">
      <w:pPr>
        <w:shd w:val="clear" w:color="auto" w:fill="BFBFBF"/>
        <w:ind w:firstLine="480"/>
      </w:pPr>
      <w:r>
        <w:t xml:space="preserve">      "y": 137,</w:t>
      </w:r>
    </w:p>
    <w:p w14:paraId="67216E3F" w14:textId="77777777" w:rsidR="00421FCC" w:rsidRDefault="00421FCC" w:rsidP="00421FCC">
      <w:pPr>
        <w:shd w:val="clear" w:color="auto" w:fill="BFBFBF"/>
        <w:ind w:firstLine="480"/>
      </w:pPr>
      <w:r>
        <w:t xml:space="preserve">      "type": 1</w:t>
      </w:r>
    </w:p>
    <w:p w14:paraId="088F526A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7D5952B8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66C74F1B" w14:textId="77777777" w:rsidR="00421FCC" w:rsidRDefault="00421FCC" w:rsidP="00421FCC">
      <w:pPr>
        <w:shd w:val="clear" w:color="auto" w:fill="BFBFBF"/>
        <w:ind w:firstLine="480"/>
      </w:pPr>
      <w:r>
        <w:t xml:space="preserve">      "x": 8505,</w:t>
      </w:r>
    </w:p>
    <w:p w14:paraId="0732BF2A" w14:textId="77777777" w:rsidR="00421FCC" w:rsidRDefault="00421FCC" w:rsidP="00421FCC">
      <w:pPr>
        <w:shd w:val="clear" w:color="auto" w:fill="BFBFBF"/>
        <w:ind w:firstLine="480"/>
      </w:pPr>
      <w:r>
        <w:t xml:space="preserve">      "y": 177,</w:t>
      </w:r>
    </w:p>
    <w:p w14:paraId="40DC6781" w14:textId="77777777" w:rsidR="00421FCC" w:rsidRDefault="00421FCC" w:rsidP="00421FCC">
      <w:pPr>
        <w:shd w:val="clear" w:color="auto" w:fill="BFBFBF"/>
        <w:ind w:firstLine="480"/>
      </w:pPr>
      <w:r>
        <w:t xml:space="preserve">      "type": 1</w:t>
      </w:r>
    </w:p>
    <w:p w14:paraId="627B9102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3976EF11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2BE23E3" w14:textId="77777777" w:rsidR="00421FCC" w:rsidRDefault="00421FCC" w:rsidP="00421FCC">
      <w:pPr>
        <w:shd w:val="clear" w:color="auto" w:fill="BFBFBF"/>
        <w:ind w:firstLine="480"/>
      </w:pPr>
      <w:r>
        <w:t xml:space="preserve">      "x": 8505,</w:t>
      </w:r>
    </w:p>
    <w:p w14:paraId="73738498" w14:textId="77777777" w:rsidR="00421FCC" w:rsidRDefault="00421FCC" w:rsidP="00421FCC">
      <w:pPr>
        <w:shd w:val="clear" w:color="auto" w:fill="BFBFBF"/>
        <w:ind w:firstLine="480"/>
      </w:pPr>
      <w:r>
        <w:t xml:space="preserve">      "y": 217,</w:t>
      </w:r>
    </w:p>
    <w:p w14:paraId="31B29FD9" w14:textId="77777777" w:rsidR="00421FCC" w:rsidRDefault="00421FCC" w:rsidP="00421FCC">
      <w:pPr>
        <w:shd w:val="clear" w:color="auto" w:fill="BFBFBF"/>
        <w:ind w:firstLine="480"/>
      </w:pPr>
      <w:r>
        <w:t xml:space="preserve">      "type": 1</w:t>
      </w:r>
    </w:p>
    <w:p w14:paraId="2CAB1F93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3BE718C7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BAE63FC" w14:textId="77777777" w:rsidR="00421FCC" w:rsidRDefault="00421FCC" w:rsidP="00421FCC">
      <w:pPr>
        <w:shd w:val="clear" w:color="auto" w:fill="BFBFBF"/>
        <w:ind w:firstLine="480"/>
      </w:pPr>
      <w:r>
        <w:t xml:space="preserve">      "x": 8505,</w:t>
      </w:r>
    </w:p>
    <w:p w14:paraId="5C3E7E48" w14:textId="77777777" w:rsidR="00421FCC" w:rsidRDefault="00421FCC" w:rsidP="00421FCC">
      <w:pPr>
        <w:shd w:val="clear" w:color="auto" w:fill="BFBFBF"/>
        <w:ind w:firstLine="480"/>
      </w:pPr>
      <w:r>
        <w:t xml:space="preserve">      "y": 257,</w:t>
      </w:r>
    </w:p>
    <w:p w14:paraId="647F71C9" w14:textId="77777777" w:rsidR="00421FCC" w:rsidRDefault="00421FCC" w:rsidP="00421FCC">
      <w:pPr>
        <w:shd w:val="clear" w:color="auto" w:fill="BFBFBF"/>
        <w:ind w:firstLine="480"/>
      </w:pPr>
      <w:r>
        <w:t xml:space="preserve">      "type": 1</w:t>
      </w:r>
    </w:p>
    <w:p w14:paraId="083D1FDD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BFC0DB8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7FA71AAA" w14:textId="77777777" w:rsidR="00421FCC" w:rsidRDefault="00421FCC" w:rsidP="00421FCC">
      <w:pPr>
        <w:shd w:val="clear" w:color="auto" w:fill="BFBFBF"/>
        <w:ind w:firstLine="480"/>
      </w:pPr>
      <w:r>
        <w:t xml:space="preserve">      "x": 8505,</w:t>
      </w:r>
    </w:p>
    <w:p w14:paraId="48B6EF42" w14:textId="77777777" w:rsidR="00421FCC" w:rsidRDefault="00421FCC" w:rsidP="00421FCC">
      <w:pPr>
        <w:shd w:val="clear" w:color="auto" w:fill="BFBFBF"/>
        <w:ind w:firstLine="480"/>
      </w:pPr>
      <w:r>
        <w:t xml:space="preserve">      "y": 297,</w:t>
      </w:r>
    </w:p>
    <w:p w14:paraId="2D05886D" w14:textId="77777777" w:rsidR="00421FCC" w:rsidRDefault="00421FCC" w:rsidP="00421FCC">
      <w:pPr>
        <w:shd w:val="clear" w:color="auto" w:fill="BFBFBF"/>
        <w:ind w:firstLine="480"/>
      </w:pPr>
      <w:r>
        <w:t xml:space="preserve">      "type": 1</w:t>
      </w:r>
    </w:p>
    <w:p w14:paraId="484F8215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D3E3A38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474C40F9" w14:textId="77777777" w:rsidR="00421FCC" w:rsidRDefault="00421FCC" w:rsidP="00421FCC">
      <w:pPr>
        <w:shd w:val="clear" w:color="auto" w:fill="BFBFBF"/>
        <w:ind w:firstLine="480"/>
      </w:pPr>
      <w:r>
        <w:t xml:space="preserve">      "x": 8505,</w:t>
      </w:r>
    </w:p>
    <w:p w14:paraId="53656700" w14:textId="77777777" w:rsidR="00421FCC" w:rsidRDefault="00421FCC" w:rsidP="00421FCC">
      <w:pPr>
        <w:shd w:val="clear" w:color="auto" w:fill="BFBFBF"/>
        <w:ind w:firstLine="480"/>
      </w:pPr>
      <w:r>
        <w:t xml:space="preserve">      "y": 337,</w:t>
      </w:r>
    </w:p>
    <w:p w14:paraId="742D3CF8" w14:textId="77777777" w:rsidR="00421FCC" w:rsidRDefault="00421FCC" w:rsidP="00421FCC">
      <w:pPr>
        <w:shd w:val="clear" w:color="auto" w:fill="BFBFBF"/>
        <w:ind w:firstLine="480"/>
      </w:pPr>
      <w:r>
        <w:lastRenderedPageBreak/>
        <w:t xml:space="preserve">      "type": 1</w:t>
      </w:r>
    </w:p>
    <w:p w14:paraId="0688EB5C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4DB9E63D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6FC28661" w14:textId="77777777" w:rsidR="00421FCC" w:rsidRDefault="00421FCC" w:rsidP="00421FCC">
      <w:pPr>
        <w:shd w:val="clear" w:color="auto" w:fill="BFBFBF"/>
        <w:ind w:firstLine="480"/>
      </w:pPr>
      <w:r>
        <w:t xml:space="preserve">      "x": 8505,</w:t>
      </w:r>
    </w:p>
    <w:p w14:paraId="14AA1760" w14:textId="77777777" w:rsidR="00421FCC" w:rsidRDefault="00421FCC" w:rsidP="00421FCC">
      <w:pPr>
        <w:shd w:val="clear" w:color="auto" w:fill="BFBFBF"/>
        <w:ind w:firstLine="480"/>
      </w:pPr>
      <w:r>
        <w:t xml:space="preserve">      "y": 377,</w:t>
      </w:r>
    </w:p>
    <w:p w14:paraId="5C4F7326" w14:textId="77777777" w:rsidR="00421FCC" w:rsidRDefault="00421FCC" w:rsidP="00421FCC">
      <w:pPr>
        <w:shd w:val="clear" w:color="auto" w:fill="BFBFBF"/>
        <w:ind w:firstLine="480"/>
      </w:pPr>
      <w:r>
        <w:t xml:space="preserve">      "type": 1</w:t>
      </w:r>
    </w:p>
    <w:p w14:paraId="6F015843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21A3EBEA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289E474D" w14:textId="77777777" w:rsidR="00421FCC" w:rsidRDefault="00421FCC" w:rsidP="00421FCC">
      <w:pPr>
        <w:shd w:val="clear" w:color="auto" w:fill="BFBFBF"/>
        <w:ind w:firstLine="480"/>
      </w:pPr>
      <w:r>
        <w:t xml:space="preserve">      "x": 8505,</w:t>
      </w:r>
    </w:p>
    <w:p w14:paraId="5B221FE6" w14:textId="77777777" w:rsidR="00421FCC" w:rsidRDefault="00421FCC" w:rsidP="00421FCC">
      <w:pPr>
        <w:shd w:val="clear" w:color="auto" w:fill="BFBFBF"/>
        <w:ind w:firstLine="480"/>
      </w:pPr>
      <w:r>
        <w:t xml:space="preserve">      "y": 417,</w:t>
      </w:r>
    </w:p>
    <w:p w14:paraId="472EACF8" w14:textId="77777777" w:rsidR="00421FCC" w:rsidRDefault="00421FCC" w:rsidP="00421FCC">
      <w:pPr>
        <w:shd w:val="clear" w:color="auto" w:fill="BFBFBF"/>
        <w:ind w:firstLine="480"/>
      </w:pPr>
      <w:r>
        <w:t xml:space="preserve">      "type": 1</w:t>
      </w:r>
    </w:p>
    <w:p w14:paraId="64AE8DF1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7884D51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630ACC14" w14:textId="77777777" w:rsidR="00421FCC" w:rsidRDefault="00421FCC" w:rsidP="00421FCC">
      <w:pPr>
        <w:shd w:val="clear" w:color="auto" w:fill="BFBFBF"/>
        <w:ind w:firstLine="480"/>
      </w:pPr>
      <w:r>
        <w:t xml:space="preserve">      "x": 8505,</w:t>
      </w:r>
    </w:p>
    <w:p w14:paraId="30440930" w14:textId="77777777" w:rsidR="00421FCC" w:rsidRDefault="00421FCC" w:rsidP="00421FCC">
      <w:pPr>
        <w:shd w:val="clear" w:color="auto" w:fill="BFBFBF"/>
        <w:ind w:firstLine="480"/>
      </w:pPr>
      <w:r>
        <w:t xml:space="preserve">      "y": 450,</w:t>
      </w:r>
    </w:p>
    <w:p w14:paraId="3D213BD2" w14:textId="77777777" w:rsidR="00421FCC" w:rsidRDefault="00421FCC" w:rsidP="00421FCC">
      <w:pPr>
        <w:shd w:val="clear" w:color="auto" w:fill="BFBFBF"/>
        <w:ind w:firstLine="480"/>
      </w:pPr>
      <w:r>
        <w:t xml:space="preserve">      "type": 1</w:t>
      </w:r>
    </w:p>
    <w:p w14:paraId="3F00C8C5" w14:textId="77777777" w:rsidR="00421FCC" w:rsidRDefault="00421FCC" w:rsidP="00421FCC">
      <w:pPr>
        <w:shd w:val="clear" w:color="auto" w:fill="BFBFBF"/>
        <w:ind w:firstLine="480"/>
      </w:pPr>
      <w:r>
        <w:t xml:space="preserve">    },</w:t>
      </w:r>
    </w:p>
    <w:p w14:paraId="1C231379" w14:textId="77777777" w:rsidR="00421FCC" w:rsidRDefault="00421FCC" w:rsidP="00421FCC">
      <w:pPr>
        <w:shd w:val="clear" w:color="auto" w:fill="BFBFBF"/>
        <w:ind w:firstLine="480"/>
      </w:pPr>
      <w:r>
        <w:t xml:space="preserve">    {</w:t>
      </w:r>
    </w:p>
    <w:p w14:paraId="08AEBDA3" w14:textId="77777777" w:rsidR="00421FCC" w:rsidRDefault="00421FCC" w:rsidP="00421FCC">
      <w:pPr>
        <w:shd w:val="clear" w:color="auto" w:fill="BFBFBF"/>
        <w:ind w:firstLine="480"/>
      </w:pPr>
      <w:r>
        <w:t xml:space="preserve">      "x": 8497,</w:t>
      </w:r>
    </w:p>
    <w:p w14:paraId="32ADBDEE" w14:textId="77777777" w:rsidR="00421FCC" w:rsidRDefault="00421FCC" w:rsidP="00421FCC">
      <w:pPr>
        <w:shd w:val="clear" w:color="auto" w:fill="BFBFBF"/>
        <w:ind w:firstLine="480"/>
      </w:pPr>
      <w:r>
        <w:t xml:space="preserve">      "y": 97,</w:t>
      </w:r>
    </w:p>
    <w:p w14:paraId="4E5C1147" w14:textId="77777777" w:rsidR="00421FCC" w:rsidRDefault="00421FCC" w:rsidP="00421FCC">
      <w:pPr>
        <w:shd w:val="clear" w:color="auto" w:fill="BFBFBF"/>
        <w:ind w:firstLine="480"/>
      </w:pPr>
      <w:r>
        <w:t xml:space="preserve">      "type": 2</w:t>
      </w:r>
    </w:p>
    <w:p w14:paraId="3D0FA503" w14:textId="77777777" w:rsidR="00421FCC" w:rsidRDefault="00421FCC" w:rsidP="00421FCC">
      <w:pPr>
        <w:shd w:val="clear" w:color="auto" w:fill="BFBFBF"/>
        <w:ind w:firstLine="480"/>
      </w:pPr>
      <w:r>
        <w:t xml:space="preserve">    }</w:t>
      </w:r>
    </w:p>
    <w:p w14:paraId="1C3A443A" w14:textId="77777777" w:rsidR="00421FCC" w:rsidRDefault="00421FCC" w:rsidP="00421FCC">
      <w:pPr>
        <w:shd w:val="clear" w:color="auto" w:fill="BFBFBF"/>
        <w:ind w:firstLine="480"/>
      </w:pPr>
      <w:r>
        <w:t xml:space="preserve">  ]</w:t>
      </w:r>
    </w:p>
    <w:p w14:paraId="47E16FE6" w14:textId="02581A46" w:rsidR="00421FCC" w:rsidRPr="00421FCC" w:rsidRDefault="00421FCC">
      <w:pPr>
        <w:shd w:val="clear" w:color="auto" w:fill="BFBFBF"/>
        <w:ind w:firstLine="480"/>
        <w:rPr>
          <w:rFonts w:hint="eastAsia"/>
        </w:rPr>
      </w:pPr>
      <w:r>
        <w:t>}</w:t>
      </w:r>
    </w:p>
    <w:p w14:paraId="7947612B" w14:textId="3A12AFD6" w:rsidR="00421FCC" w:rsidRDefault="00421FCC" w:rsidP="00421FCC">
      <w:pPr>
        <w:pStyle w:val="4"/>
        <w:tabs>
          <w:tab w:val="num" w:pos="360"/>
        </w:tabs>
        <w:ind w:left="482" w:hanging="482"/>
      </w:pPr>
      <w:r>
        <w:rPr>
          <w:rFonts w:hint="eastAsia"/>
        </w:rPr>
        <w:t>l</w:t>
      </w:r>
      <w:r>
        <w:t>evel_</w:t>
      </w:r>
      <w:r>
        <w:t>4</w:t>
      </w:r>
      <w:r>
        <w:t>.json</w:t>
      </w:r>
    </w:p>
    <w:p w14:paraId="50AA9D23" w14:textId="77777777" w:rsidR="00421FCC" w:rsidRDefault="00421FCC">
      <w:pPr>
        <w:shd w:val="clear" w:color="auto" w:fill="BFBFBF"/>
        <w:ind w:firstLine="480"/>
      </w:pPr>
      <w:r>
        <w:t>{</w:t>
      </w:r>
    </w:p>
    <w:p w14:paraId="3C5B3689" w14:textId="77777777" w:rsidR="00421FCC" w:rsidRDefault="00421FCC">
      <w:pPr>
        <w:shd w:val="clear" w:color="auto" w:fill="BFBFBF"/>
        <w:ind w:firstLine="480"/>
      </w:pPr>
      <w:r>
        <w:t xml:space="preserve">  "image_name": "level_4",</w:t>
      </w:r>
    </w:p>
    <w:p w14:paraId="1247F20D" w14:textId="77777777" w:rsidR="00421FCC" w:rsidRDefault="00421FCC">
      <w:pPr>
        <w:shd w:val="clear" w:color="auto" w:fill="BFBFBF"/>
        <w:ind w:firstLine="480"/>
      </w:pPr>
      <w:r>
        <w:t xml:space="preserve">  "maps": [</w:t>
      </w:r>
    </w:p>
    <w:p w14:paraId="6D1D8CC0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21AD8C26" w14:textId="77777777" w:rsidR="00421FCC" w:rsidRDefault="00421FCC">
      <w:pPr>
        <w:shd w:val="clear" w:color="auto" w:fill="BFBFBF"/>
        <w:ind w:firstLine="480"/>
      </w:pPr>
      <w:r>
        <w:t xml:space="preserve">      "start_x": 0,</w:t>
      </w:r>
    </w:p>
    <w:p w14:paraId="19E664F3" w14:textId="77777777" w:rsidR="00421FCC" w:rsidRDefault="00421FCC">
      <w:pPr>
        <w:shd w:val="clear" w:color="auto" w:fill="BFBFBF"/>
        <w:ind w:firstLine="480"/>
      </w:pPr>
      <w:r>
        <w:t xml:space="preserve">      "end_x": 6844,</w:t>
      </w:r>
    </w:p>
    <w:p w14:paraId="36BB7B45" w14:textId="77777777" w:rsidR="00421FCC" w:rsidRDefault="00421FCC">
      <w:pPr>
        <w:shd w:val="clear" w:color="auto" w:fill="BFBFBF"/>
        <w:ind w:firstLine="480"/>
      </w:pPr>
      <w:r>
        <w:t xml:space="preserve">      "player_x": 110,</w:t>
      </w:r>
    </w:p>
    <w:p w14:paraId="5174DA5C" w14:textId="77777777" w:rsidR="00421FCC" w:rsidRDefault="00421FCC">
      <w:pPr>
        <w:shd w:val="clear" w:color="auto" w:fill="BFBFBF"/>
        <w:ind w:firstLine="480"/>
      </w:pPr>
      <w:r>
        <w:t xml:space="preserve">      "player_y": 275</w:t>
      </w:r>
    </w:p>
    <w:p w14:paraId="0AE9E287" w14:textId="77777777" w:rsidR="00421FCC" w:rsidRDefault="00421FCC">
      <w:pPr>
        <w:shd w:val="clear" w:color="auto" w:fill="BFBFBF"/>
        <w:ind w:firstLine="480"/>
      </w:pPr>
      <w:r>
        <w:t xml:space="preserve">    }</w:t>
      </w:r>
    </w:p>
    <w:p w14:paraId="49A4061F" w14:textId="77777777" w:rsidR="00421FCC" w:rsidRDefault="00421FCC">
      <w:pPr>
        <w:shd w:val="clear" w:color="auto" w:fill="BFBFBF"/>
        <w:ind w:firstLine="480"/>
      </w:pPr>
      <w:r>
        <w:t xml:space="preserve">  ],</w:t>
      </w:r>
    </w:p>
    <w:p w14:paraId="348BAC21" w14:textId="77777777" w:rsidR="00421FCC" w:rsidRDefault="00421FCC">
      <w:pPr>
        <w:shd w:val="clear" w:color="auto" w:fill="BFBFBF"/>
        <w:ind w:firstLine="480"/>
      </w:pPr>
      <w:r>
        <w:t xml:space="preserve">  "ground": [</w:t>
      </w:r>
    </w:p>
    <w:p w14:paraId="6D5731CC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451E47B6" w14:textId="77777777" w:rsidR="00421FCC" w:rsidRDefault="00421FCC">
      <w:pPr>
        <w:shd w:val="clear" w:color="auto" w:fill="BFBFBF"/>
        <w:ind w:firstLine="480"/>
      </w:pPr>
      <w:r>
        <w:t xml:space="preserve">      "x": 0,</w:t>
      </w:r>
    </w:p>
    <w:p w14:paraId="35B1DA79" w14:textId="77777777" w:rsidR="00421FCC" w:rsidRDefault="00421FCC">
      <w:pPr>
        <w:shd w:val="clear" w:color="auto" w:fill="BFBFBF"/>
        <w:ind w:firstLine="480"/>
      </w:pPr>
      <w:r>
        <w:t xml:space="preserve">      "y": 409,</w:t>
      </w:r>
    </w:p>
    <w:p w14:paraId="03172722" w14:textId="77777777" w:rsidR="00421FCC" w:rsidRDefault="00421FCC">
      <w:pPr>
        <w:shd w:val="clear" w:color="auto" w:fill="BFBFBF"/>
        <w:ind w:firstLine="480"/>
      </w:pPr>
      <w:r>
        <w:t xml:space="preserve">      "width": 556,</w:t>
      </w:r>
    </w:p>
    <w:p w14:paraId="2A44E84B" w14:textId="77777777" w:rsidR="00421FCC" w:rsidRDefault="00421FCC">
      <w:pPr>
        <w:shd w:val="clear" w:color="auto" w:fill="BFBFBF"/>
        <w:ind w:firstLine="480"/>
      </w:pPr>
      <w:r>
        <w:t xml:space="preserve">      "height": 191</w:t>
      </w:r>
    </w:p>
    <w:p w14:paraId="30904DC8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2B04B58B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EB55EB3" w14:textId="77777777" w:rsidR="00421FCC" w:rsidRDefault="00421FCC">
      <w:pPr>
        <w:shd w:val="clear" w:color="auto" w:fill="BFBFBF"/>
        <w:ind w:firstLine="480"/>
      </w:pPr>
      <w:r>
        <w:t xml:space="preserve">      "x": 0,</w:t>
      </w:r>
    </w:p>
    <w:p w14:paraId="3EFEE4A0" w14:textId="77777777" w:rsidR="00421FCC" w:rsidRDefault="00421FCC">
      <w:pPr>
        <w:shd w:val="clear" w:color="auto" w:fill="BFBFBF"/>
        <w:ind w:firstLine="480"/>
      </w:pPr>
      <w:r>
        <w:t xml:space="preserve">      "y": 366,</w:t>
      </w:r>
    </w:p>
    <w:p w14:paraId="5395A1AB" w14:textId="77777777" w:rsidR="00421FCC" w:rsidRDefault="00421FCC">
      <w:pPr>
        <w:shd w:val="clear" w:color="auto" w:fill="BFBFBF"/>
        <w:ind w:firstLine="480"/>
      </w:pPr>
      <w:r>
        <w:t xml:space="preserve">      "width": 215,</w:t>
      </w:r>
    </w:p>
    <w:p w14:paraId="2E680B44" w14:textId="77777777" w:rsidR="00421FCC" w:rsidRDefault="00421FCC">
      <w:pPr>
        <w:shd w:val="clear" w:color="auto" w:fill="BFBFBF"/>
        <w:ind w:firstLine="480"/>
      </w:pPr>
      <w:r>
        <w:t xml:space="preserve">      "height": 43</w:t>
      </w:r>
    </w:p>
    <w:p w14:paraId="688509FD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52DD2A64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09B0255C" w14:textId="77777777" w:rsidR="00421FCC" w:rsidRDefault="00421FCC">
      <w:pPr>
        <w:shd w:val="clear" w:color="auto" w:fill="BFBFBF"/>
        <w:ind w:firstLine="480"/>
      </w:pPr>
      <w:r>
        <w:t xml:space="preserve">      "x": 0,</w:t>
      </w:r>
    </w:p>
    <w:p w14:paraId="4595E488" w14:textId="77777777" w:rsidR="00421FCC" w:rsidRDefault="00421FCC">
      <w:pPr>
        <w:shd w:val="clear" w:color="auto" w:fill="BFBFBF"/>
        <w:ind w:firstLine="480"/>
      </w:pPr>
      <w:r>
        <w:lastRenderedPageBreak/>
        <w:t xml:space="preserve">      "y": 323,</w:t>
      </w:r>
    </w:p>
    <w:p w14:paraId="226D1265" w14:textId="77777777" w:rsidR="00421FCC" w:rsidRDefault="00421FCC">
      <w:pPr>
        <w:shd w:val="clear" w:color="auto" w:fill="BFBFBF"/>
        <w:ind w:firstLine="480"/>
      </w:pPr>
      <w:r>
        <w:t xml:space="preserve">      "width": 172,</w:t>
      </w:r>
    </w:p>
    <w:p w14:paraId="4D677020" w14:textId="77777777" w:rsidR="00421FCC" w:rsidRDefault="00421FCC">
      <w:pPr>
        <w:shd w:val="clear" w:color="auto" w:fill="BFBFBF"/>
        <w:ind w:firstLine="480"/>
      </w:pPr>
      <w:r>
        <w:t xml:space="preserve">      "height": 43</w:t>
      </w:r>
    </w:p>
    <w:p w14:paraId="144567C0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45A9E859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22436FA2" w14:textId="77777777" w:rsidR="00421FCC" w:rsidRDefault="00421FCC">
      <w:pPr>
        <w:shd w:val="clear" w:color="auto" w:fill="BFBFBF"/>
        <w:ind w:firstLine="480"/>
      </w:pPr>
      <w:r>
        <w:t xml:space="preserve">      "x": 0,</w:t>
      </w:r>
    </w:p>
    <w:p w14:paraId="101E5067" w14:textId="77777777" w:rsidR="00421FCC" w:rsidRDefault="00421FCC">
      <w:pPr>
        <w:shd w:val="clear" w:color="auto" w:fill="BFBFBF"/>
        <w:ind w:firstLine="480"/>
      </w:pPr>
      <w:r>
        <w:t xml:space="preserve">      "y": 280,</w:t>
      </w:r>
    </w:p>
    <w:p w14:paraId="75FF3BE2" w14:textId="77777777" w:rsidR="00421FCC" w:rsidRDefault="00421FCC">
      <w:pPr>
        <w:shd w:val="clear" w:color="auto" w:fill="BFBFBF"/>
        <w:ind w:firstLine="480"/>
      </w:pPr>
      <w:r>
        <w:t xml:space="preserve">      "width": 129,</w:t>
      </w:r>
    </w:p>
    <w:p w14:paraId="5BA93D58" w14:textId="77777777" w:rsidR="00421FCC" w:rsidRDefault="00421FCC">
      <w:pPr>
        <w:shd w:val="clear" w:color="auto" w:fill="BFBFBF"/>
        <w:ind w:firstLine="480"/>
      </w:pPr>
      <w:r>
        <w:t xml:space="preserve">      "height": 43</w:t>
      </w:r>
    </w:p>
    <w:p w14:paraId="06A336B5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3E767A26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238C6B7" w14:textId="77777777" w:rsidR="00421FCC" w:rsidRDefault="00421FCC">
      <w:pPr>
        <w:shd w:val="clear" w:color="auto" w:fill="BFBFBF"/>
        <w:ind w:firstLine="480"/>
      </w:pPr>
      <w:r>
        <w:t xml:space="preserve">      "x": 623,</w:t>
      </w:r>
    </w:p>
    <w:p w14:paraId="372C3C30" w14:textId="77777777" w:rsidR="00421FCC" w:rsidRDefault="00421FCC">
      <w:pPr>
        <w:shd w:val="clear" w:color="auto" w:fill="BFBFBF"/>
        <w:ind w:firstLine="480"/>
      </w:pPr>
      <w:r>
        <w:t xml:space="preserve">      "y": 409,</w:t>
      </w:r>
    </w:p>
    <w:p w14:paraId="370DD1E2" w14:textId="77777777" w:rsidR="00421FCC" w:rsidRDefault="00421FCC">
      <w:pPr>
        <w:shd w:val="clear" w:color="auto" w:fill="BFBFBF"/>
        <w:ind w:firstLine="480"/>
      </w:pPr>
      <w:r>
        <w:t xml:space="preserve">      "width": 470,</w:t>
      </w:r>
    </w:p>
    <w:p w14:paraId="283999C7" w14:textId="77777777" w:rsidR="00421FCC" w:rsidRDefault="00421FCC">
      <w:pPr>
        <w:shd w:val="clear" w:color="auto" w:fill="BFBFBF"/>
        <w:ind w:firstLine="480"/>
      </w:pPr>
      <w:r>
        <w:t xml:space="preserve">      "height": 191</w:t>
      </w:r>
    </w:p>
    <w:p w14:paraId="44CD367E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0FB05964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7B620E17" w14:textId="77777777" w:rsidR="00421FCC" w:rsidRDefault="00421FCC">
      <w:pPr>
        <w:shd w:val="clear" w:color="auto" w:fill="BFBFBF"/>
        <w:ind w:firstLine="480"/>
      </w:pPr>
      <w:r>
        <w:t xml:space="preserve">      "x": 1222,</w:t>
      </w:r>
    </w:p>
    <w:p w14:paraId="7BC39478" w14:textId="77777777" w:rsidR="00421FCC" w:rsidRDefault="00421FCC">
      <w:pPr>
        <w:shd w:val="clear" w:color="auto" w:fill="BFBFBF"/>
        <w:ind w:firstLine="480"/>
      </w:pPr>
      <w:r>
        <w:t xml:space="preserve">      "y": 409,</w:t>
      </w:r>
    </w:p>
    <w:p w14:paraId="1923B336" w14:textId="77777777" w:rsidR="00421FCC" w:rsidRDefault="00421FCC">
      <w:pPr>
        <w:shd w:val="clear" w:color="auto" w:fill="BFBFBF"/>
        <w:ind w:firstLine="480"/>
      </w:pPr>
      <w:r>
        <w:t xml:space="preserve">      "width": 129,</w:t>
      </w:r>
    </w:p>
    <w:p w14:paraId="099EDC96" w14:textId="77777777" w:rsidR="00421FCC" w:rsidRDefault="00421FCC">
      <w:pPr>
        <w:shd w:val="clear" w:color="auto" w:fill="BFBFBF"/>
        <w:ind w:firstLine="480"/>
      </w:pPr>
      <w:r>
        <w:t xml:space="preserve">      "height": 191</w:t>
      </w:r>
    </w:p>
    <w:p w14:paraId="2E812249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2B0D2269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31EDF275" w14:textId="77777777" w:rsidR="00421FCC" w:rsidRDefault="00421FCC">
      <w:pPr>
        <w:shd w:val="clear" w:color="auto" w:fill="BFBFBF"/>
        <w:ind w:firstLine="480"/>
      </w:pPr>
      <w:r>
        <w:t xml:space="preserve">      "x": 1480,</w:t>
      </w:r>
    </w:p>
    <w:p w14:paraId="107B43F4" w14:textId="77777777" w:rsidR="00421FCC" w:rsidRDefault="00421FCC">
      <w:pPr>
        <w:shd w:val="clear" w:color="auto" w:fill="BFBFBF"/>
        <w:ind w:firstLine="480"/>
      </w:pPr>
      <w:r>
        <w:t xml:space="preserve">      "y": 409,</w:t>
      </w:r>
    </w:p>
    <w:p w14:paraId="63EAAC20" w14:textId="77777777" w:rsidR="00421FCC" w:rsidRDefault="00421FCC">
      <w:pPr>
        <w:shd w:val="clear" w:color="auto" w:fill="BFBFBF"/>
        <w:ind w:firstLine="480"/>
      </w:pPr>
      <w:r>
        <w:t xml:space="preserve">      "width": 2956,</w:t>
      </w:r>
    </w:p>
    <w:p w14:paraId="3CDA2237" w14:textId="77777777" w:rsidR="00421FCC" w:rsidRDefault="00421FCC">
      <w:pPr>
        <w:shd w:val="clear" w:color="auto" w:fill="BFBFBF"/>
        <w:ind w:firstLine="480"/>
      </w:pPr>
      <w:r>
        <w:t xml:space="preserve">      "height": 191</w:t>
      </w:r>
    </w:p>
    <w:p w14:paraId="175F629D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4156D137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3AA4FCF4" w14:textId="77777777" w:rsidR="00421FCC" w:rsidRDefault="00421FCC">
      <w:pPr>
        <w:shd w:val="clear" w:color="auto" w:fill="BFBFBF"/>
        <w:ind w:firstLine="480"/>
      </w:pPr>
      <w:r>
        <w:t xml:space="preserve">      "x": 1480,</w:t>
      </w:r>
    </w:p>
    <w:p w14:paraId="6688EB8A" w14:textId="77777777" w:rsidR="00421FCC" w:rsidRDefault="00421FCC">
      <w:pPr>
        <w:shd w:val="clear" w:color="auto" w:fill="BFBFBF"/>
        <w:ind w:firstLine="480"/>
      </w:pPr>
      <w:r>
        <w:t xml:space="preserve">      "y": 366,</w:t>
      </w:r>
    </w:p>
    <w:p w14:paraId="2DC0F13D" w14:textId="77777777" w:rsidR="00421FCC" w:rsidRDefault="00421FCC">
      <w:pPr>
        <w:shd w:val="clear" w:color="auto" w:fill="BFBFBF"/>
        <w:ind w:firstLine="480"/>
      </w:pPr>
      <w:r>
        <w:t xml:space="preserve">      "width": 1584,</w:t>
      </w:r>
    </w:p>
    <w:p w14:paraId="5DF37E69" w14:textId="77777777" w:rsidR="00421FCC" w:rsidRDefault="00421FCC">
      <w:pPr>
        <w:shd w:val="clear" w:color="auto" w:fill="BFBFBF"/>
        <w:ind w:firstLine="480"/>
      </w:pPr>
      <w:r>
        <w:t xml:space="preserve">      "height": 43</w:t>
      </w:r>
    </w:p>
    <w:p w14:paraId="61456666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3E76323E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57725089" w14:textId="77777777" w:rsidR="00421FCC" w:rsidRDefault="00421FCC">
      <w:pPr>
        <w:shd w:val="clear" w:color="auto" w:fill="BFBFBF"/>
        <w:ind w:firstLine="480"/>
      </w:pPr>
      <w:r>
        <w:t xml:space="preserve">      "x": 4436,</w:t>
      </w:r>
    </w:p>
    <w:p w14:paraId="578873B5" w14:textId="77777777" w:rsidR="00421FCC" w:rsidRDefault="00421FCC">
      <w:pPr>
        <w:shd w:val="clear" w:color="auto" w:fill="BFBFBF"/>
        <w:ind w:firstLine="480"/>
      </w:pPr>
      <w:r>
        <w:t xml:space="preserve">      "y": 537,</w:t>
      </w:r>
    </w:p>
    <w:p w14:paraId="28CBBBB9" w14:textId="77777777" w:rsidR="00421FCC" w:rsidRDefault="00421FCC">
      <w:pPr>
        <w:shd w:val="clear" w:color="auto" w:fill="BFBFBF"/>
        <w:ind w:firstLine="480"/>
      </w:pPr>
      <w:r>
        <w:t xml:space="preserve">      "width": 1031,</w:t>
      </w:r>
    </w:p>
    <w:p w14:paraId="2AED814C" w14:textId="77777777" w:rsidR="00421FCC" w:rsidRDefault="00421FCC">
      <w:pPr>
        <w:shd w:val="clear" w:color="auto" w:fill="BFBFBF"/>
        <w:ind w:firstLine="480"/>
      </w:pPr>
      <w:r>
        <w:t xml:space="preserve">      "height": 60</w:t>
      </w:r>
    </w:p>
    <w:p w14:paraId="74861952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57866163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595303E1" w14:textId="77777777" w:rsidR="00421FCC" w:rsidRDefault="00421FCC">
      <w:pPr>
        <w:shd w:val="clear" w:color="auto" w:fill="BFBFBF"/>
        <w:ind w:firstLine="480"/>
      </w:pPr>
      <w:r>
        <w:t xml:space="preserve">      "x": 4952,</w:t>
      </w:r>
    </w:p>
    <w:p w14:paraId="60C8C4AC" w14:textId="77777777" w:rsidR="00421FCC" w:rsidRDefault="00421FCC">
      <w:pPr>
        <w:shd w:val="clear" w:color="auto" w:fill="BFBFBF"/>
        <w:ind w:firstLine="480"/>
      </w:pPr>
      <w:r>
        <w:t xml:space="preserve">      "y": 409,</w:t>
      </w:r>
    </w:p>
    <w:p w14:paraId="112DF6F2" w14:textId="77777777" w:rsidR="00421FCC" w:rsidRDefault="00421FCC">
      <w:pPr>
        <w:shd w:val="clear" w:color="auto" w:fill="BFBFBF"/>
        <w:ind w:firstLine="480"/>
      </w:pPr>
      <w:r>
        <w:t xml:space="preserve">      "width": 170,</w:t>
      </w:r>
    </w:p>
    <w:p w14:paraId="2B674A14" w14:textId="77777777" w:rsidR="00421FCC" w:rsidRDefault="00421FCC">
      <w:pPr>
        <w:shd w:val="clear" w:color="auto" w:fill="BFBFBF"/>
        <w:ind w:firstLine="480"/>
      </w:pPr>
      <w:r>
        <w:t xml:space="preserve">      "height": 130</w:t>
      </w:r>
    </w:p>
    <w:p w14:paraId="3491A287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5214F6E6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0950B7F0" w14:textId="77777777" w:rsidR="00421FCC" w:rsidRDefault="00421FCC">
      <w:pPr>
        <w:shd w:val="clear" w:color="auto" w:fill="BFBFBF"/>
        <w:ind w:firstLine="480"/>
      </w:pPr>
      <w:r>
        <w:t xml:space="preserve">      "x": 5252,</w:t>
      </w:r>
    </w:p>
    <w:p w14:paraId="78AD389E" w14:textId="77777777" w:rsidR="00421FCC" w:rsidRDefault="00421FCC">
      <w:pPr>
        <w:shd w:val="clear" w:color="auto" w:fill="BFBFBF"/>
        <w:ind w:firstLine="480"/>
      </w:pPr>
      <w:r>
        <w:t xml:space="preserve">      "y": 409,</w:t>
      </w:r>
    </w:p>
    <w:p w14:paraId="2861FBB6" w14:textId="77777777" w:rsidR="00421FCC" w:rsidRDefault="00421FCC">
      <w:pPr>
        <w:shd w:val="clear" w:color="auto" w:fill="BFBFBF"/>
        <w:ind w:firstLine="480"/>
      </w:pPr>
      <w:r>
        <w:t xml:space="preserve">      "width": 213,</w:t>
      </w:r>
    </w:p>
    <w:p w14:paraId="520247C3" w14:textId="77777777" w:rsidR="00421FCC" w:rsidRDefault="00421FCC">
      <w:pPr>
        <w:shd w:val="clear" w:color="auto" w:fill="BFBFBF"/>
        <w:ind w:firstLine="480"/>
      </w:pPr>
      <w:r>
        <w:lastRenderedPageBreak/>
        <w:t xml:space="preserve">      "height": 130</w:t>
      </w:r>
    </w:p>
    <w:p w14:paraId="3C87EB17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4552B6BC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11391AEC" w14:textId="77777777" w:rsidR="00421FCC" w:rsidRDefault="00421FCC">
      <w:pPr>
        <w:shd w:val="clear" w:color="auto" w:fill="BFBFBF"/>
        <w:ind w:firstLine="480"/>
      </w:pPr>
      <w:r>
        <w:t xml:space="preserve">      "x": 6024,</w:t>
      </w:r>
    </w:p>
    <w:p w14:paraId="56CA944B" w14:textId="77777777" w:rsidR="00421FCC" w:rsidRDefault="00421FCC">
      <w:pPr>
        <w:shd w:val="clear" w:color="auto" w:fill="BFBFBF"/>
        <w:ind w:firstLine="480"/>
      </w:pPr>
      <w:r>
        <w:t xml:space="preserve">      "y": 366,</w:t>
      </w:r>
    </w:p>
    <w:p w14:paraId="34A7E2CE" w14:textId="77777777" w:rsidR="00421FCC" w:rsidRDefault="00421FCC">
      <w:pPr>
        <w:shd w:val="clear" w:color="auto" w:fill="BFBFBF"/>
        <w:ind w:firstLine="480"/>
      </w:pPr>
      <w:r>
        <w:t xml:space="preserve">      "width": 126,</w:t>
      </w:r>
    </w:p>
    <w:p w14:paraId="27B4BF58" w14:textId="77777777" w:rsidR="00421FCC" w:rsidRDefault="00421FCC">
      <w:pPr>
        <w:shd w:val="clear" w:color="auto" w:fill="BFBFBF"/>
        <w:ind w:firstLine="480"/>
      </w:pPr>
      <w:r>
        <w:t xml:space="preserve">      "height": 170</w:t>
      </w:r>
    </w:p>
    <w:p w14:paraId="5C1D69E2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6F73F7EA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4EFAACAA" w14:textId="77777777" w:rsidR="00421FCC" w:rsidRDefault="00421FCC">
      <w:pPr>
        <w:shd w:val="clear" w:color="auto" w:fill="BFBFBF"/>
        <w:ind w:firstLine="480"/>
      </w:pPr>
      <w:r>
        <w:t xml:space="preserve">      "x": 6024,</w:t>
      </w:r>
    </w:p>
    <w:p w14:paraId="01BEDBE4" w14:textId="77777777" w:rsidR="00421FCC" w:rsidRDefault="00421FCC">
      <w:pPr>
        <w:shd w:val="clear" w:color="auto" w:fill="BFBFBF"/>
        <w:ind w:firstLine="480"/>
      </w:pPr>
      <w:r>
        <w:t xml:space="preserve">      "y": 537,</w:t>
      </w:r>
    </w:p>
    <w:p w14:paraId="12065D0C" w14:textId="77777777" w:rsidR="00421FCC" w:rsidRDefault="00421FCC">
      <w:pPr>
        <w:shd w:val="clear" w:color="auto" w:fill="BFBFBF"/>
        <w:ind w:firstLine="480"/>
      </w:pPr>
      <w:r>
        <w:t xml:space="preserve">      "width": 820,</w:t>
      </w:r>
    </w:p>
    <w:p w14:paraId="192C5714" w14:textId="77777777" w:rsidR="00421FCC" w:rsidRDefault="00421FCC">
      <w:pPr>
        <w:shd w:val="clear" w:color="auto" w:fill="BFBFBF"/>
        <w:ind w:firstLine="480"/>
      </w:pPr>
      <w:r>
        <w:t xml:space="preserve">      "height": 60</w:t>
      </w:r>
    </w:p>
    <w:p w14:paraId="551549D8" w14:textId="77777777" w:rsidR="00421FCC" w:rsidRDefault="00421FCC">
      <w:pPr>
        <w:shd w:val="clear" w:color="auto" w:fill="BFBFBF"/>
        <w:ind w:firstLine="480"/>
      </w:pPr>
      <w:r>
        <w:t xml:space="preserve">    }</w:t>
      </w:r>
    </w:p>
    <w:p w14:paraId="2CBECA6C" w14:textId="77777777" w:rsidR="00421FCC" w:rsidRDefault="00421FCC">
      <w:pPr>
        <w:shd w:val="clear" w:color="auto" w:fill="BFBFBF"/>
        <w:ind w:firstLine="480"/>
      </w:pPr>
      <w:r>
        <w:t xml:space="preserve">  ],</w:t>
      </w:r>
    </w:p>
    <w:p w14:paraId="2E685ABE" w14:textId="77777777" w:rsidR="00421FCC" w:rsidRDefault="00421FCC">
      <w:pPr>
        <w:shd w:val="clear" w:color="auto" w:fill="BFBFBF"/>
        <w:ind w:firstLine="480"/>
      </w:pPr>
      <w:r>
        <w:t xml:space="preserve">  "step": [</w:t>
      </w:r>
    </w:p>
    <w:p w14:paraId="746DE5C4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371479A1" w14:textId="77777777" w:rsidR="00421FCC" w:rsidRDefault="00421FCC">
      <w:pPr>
        <w:shd w:val="clear" w:color="auto" w:fill="BFBFBF"/>
        <w:ind w:firstLine="480"/>
      </w:pPr>
      <w:r>
        <w:t xml:space="preserve">      "x": 0,</w:t>
      </w:r>
    </w:p>
    <w:p w14:paraId="278ADED8" w14:textId="77777777" w:rsidR="00421FCC" w:rsidRDefault="00421FCC">
      <w:pPr>
        <w:shd w:val="clear" w:color="auto" w:fill="BFBFBF"/>
        <w:ind w:firstLine="480"/>
      </w:pPr>
      <w:r>
        <w:t xml:space="preserve">      "y": 63,</w:t>
      </w:r>
    </w:p>
    <w:p w14:paraId="1593D7A4" w14:textId="77777777" w:rsidR="00421FCC" w:rsidRDefault="00421FCC">
      <w:pPr>
        <w:shd w:val="clear" w:color="auto" w:fill="BFBFBF"/>
        <w:ind w:firstLine="480"/>
      </w:pPr>
      <w:r>
        <w:t xml:space="preserve">      "width": 1008,</w:t>
      </w:r>
    </w:p>
    <w:p w14:paraId="63C479E1" w14:textId="77777777" w:rsidR="00421FCC" w:rsidRDefault="00421FCC">
      <w:pPr>
        <w:shd w:val="clear" w:color="auto" w:fill="BFBFBF"/>
        <w:ind w:firstLine="480"/>
      </w:pPr>
      <w:r>
        <w:t xml:space="preserve">      "height": 127</w:t>
      </w:r>
    </w:p>
    <w:p w14:paraId="03849BA3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1153691A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47F3B65A" w14:textId="77777777" w:rsidR="00421FCC" w:rsidRDefault="00421FCC">
      <w:pPr>
        <w:shd w:val="clear" w:color="auto" w:fill="BFBFBF"/>
        <w:ind w:firstLine="480"/>
      </w:pPr>
      <w:r>
        <w:t xml:space="preserve">      "x": 966,</w:t>
      </w:r>
    </w:p>
    <w:p w14:paraId="6BA78577" w14:textId="77777777" w:rsidR="00421FCC" w:rsidRDefault="00421FCC">
      <w:pPr>
        <w:shd w:val="clear" w:color="auto" w:fill="BFBFBF"/>
        <w:ind w:firstLine="480"/>
      </w:pPr>
      <w:r>
        <w:t xml:space="preserve">      "y": 190,</w:t>
      </w:r>
    </w:p>
    <w:p w14:paraId="14B82037" w14:textId="77777777" w:rsidR="00421FCC" w:rsidRDefault="00421FCC">
      <w:pPr>
        <w:shd w:val="clear" w:color="auto" w:fill="BFBFBF"/>
        <w:ind w:firstLine="480"/>
      </w:pPr>
      <w:r>
        <w:t xml:space="preserve">      "width": 41,</w:t>
      </w:r>
    </w:p>
    <w:p w14:paraId="76B8ACBA" w14:textId="77777777" w:rsidR="00421FCC" w:rsidRDefault="00421FCC">
      <w:pPr>
        <w:shd w:val="clear" w:color="auto" w:fill="BFBFBF"/>
        <w:ind w:firstLine="480"/>
      </w:pPr>
      <w:r>
        <w:t xml:space="preserve">      "height": 87</w:t>
      </w:r>
    </w:p>
    <w:p w14:paraId="25C7581A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6B8BB316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962446E" w14:textId="77777777" w:rsidR="00421FCC" w:rsidRDefault="00421FCC">
      <w:pPr>
        <w:shd w:val="clear" w:color="auto" w:fill="BFBFBF"/>
        <w:ind w:firstLine="480"/>
      </w:pPr>
      <w:r>
        <w:t xml:space="preserve">      "x": 1008,</w:t>
      </w:r>
    </w:p>
    <w:p w14:paraId="79E83076" w14:textId="77777777" w:rsidR="00421FCC" w:rsidRDefault="00421FCC">
      <w:pPr>
        <w:shd w:val="clear" w:color="auto" w:fill="BFBFBF"/>
        <w:ind w:firstLine="480"/>
      </w:pPr>
      <w:r>
        <w:t xml:space="preserve">      "y": 63,</w:t>
      </w:r>
    </w:p>
    <w:p w14:paraId="5B980C69" w14:textId="77777777" w:rsidR="00421FCC" w:rsidRDefault="00421FCC">
      <w:pPr>
        <w:shd w:val="clear" w:color="auto" w:fill="BFBFBF"/>
        <w:ind w:firstLine="480"/>
      </w:pPr>
      <w:r>
        <w:t xml:space="preserve">      "width": 556,</w:t>
      </w:r>
    </w:p>
    <w:p w14:paraId="7321078F" w14:textId="77777777" w:rsidR="00421FCC" w:rsidRDefault="00421FCC">
      <w:pPr>
        <w:shd w:val="clear" w:color="auto" w:fill="BFBFBF"/>
        <w:ind w:firstLine="480"/>
      </w:pPr>
      <w:r>
        <w:t xml:space="preserve">      "height": 41</w:t>
      </w:r>
    </w:p>
    <w:p w14:paraId="552BFCF9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1394B866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4B72CFA9" w14:textId="77777777" w:rsidR="00421FCC" w:rsidRDefault="00421FCC">
      <w:pPr>
        <w:shd w:val="clear" w:color="auto" w:fill="BFBFBF"/>
        <w:ind w:firstLine="480"/>
      </w:pPr>
      <w:r>
        <w:t xml:space="preserve">      "x": 1566,</w:t>
      </w:r>
    </w:p>
    <w:p w14:paraId="0E955F7D" w14:textId="77777777" w:rsidR="00421FCC" w:rsidRDefault="00421FCC">
      <w:pPr>
        <w:shd w:val="clear" w:color="auto" w:fill="BFBFBF"/>
        <w:ind w:firstLine="480"/>
      </w:pPr>
      <w:r>
        <w:t xml:space="preserve">      "y": 63,</w:t>
      </w:r>
    </w:p>
    <w:p w14:paraId="137CF0C4" w14:textId="77777777" w:rsidR="00421FCC" w:rsidRDefault="00421FCC">
      <w:pPr>
        <w:shd w:val="clear" w:color="auto" w:fill="BFBFBF"/>
        <w:ind w:firstLine="480"/>
      </w:pPr>
      <w:r>
        <w:t xml:space="preserve">      "width": 1502,</w:t>
      </w:r>
    </w:p>
    <w:p w14:paraId="3B2D4514" w14:textId="77777777" w:rsidR="00421FCC" w:rsidRDefault="00421FCC">
      <w:pPr>
        <w:shd w:val="clear" w:color="auto" w:fill="BFBFBF"/>
        <w:ind w:firstLine="480"/>
      </w:pPr>
      <w:r>
        <w:t xml:space="preserve">      "height": 170</w:t>
      </w:r>
    </w:p>
    <w:p w14:paraId="52BFDABE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253799FF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11B7F7C" w14:textId="77777777" w:rsidR="00421FCC" w:rsidRDefault="00421FCC">
      <w:pPr>
        <w:shd w:val="clear" w:color="auto" w:fill="BFBFBF"/>
        <w:ind w:firstLine="480"/>
      </w:pPr>
      <w:r>
        <w:t xml:space="preserve">      "x": 1566,</w:t>
      </w:r>
    </w:p>
    <w:p w14:paraId="76F6AC8F" w14:textId="77777777" w:rsidR="00421FCC" w:rsidRDefault="00421FCC">
      <w:pPr>
        <w:shd w:val="clear" w:color="auto" w:fill="BFBFBF"/>
        <w:ind w:firstLine="480"/>
      </w:pPr>
      <w:r>
        <w:t xml:space="preserve">      "y": 234,</w:t>
      </w:r>
    </w:p>
    <w:p w14:paraId="7046D518" w14:textId="77777777" w:rsidR="00421FCC" w:rsidRDefault="00421FCC">
      <w:pPr>
        <w:shd w:val="clear" w:color="auto" w:fill="BFBFBF"/>
        <w:ind w:firstLine="480"/>
      </w:pPr>
      <w:r>
        <w:t xml:space="preserve">      "width": 41,</w:t>
      </w:r>
    </w:p>
    <w:p w14:paraId="6869F054" w14:textId="77777777" w:rsidR="00421FCC" w:rsidRDefault="00421FCC">
      <w:pPr>
        <w:shd w:val="clear" w:color="auto" w:fill="BFBFBF"/>
        <w:ind w:firstLine="480"/>
      </w:pPr>
      <w:r>
        <w:t xml:space="preserve">      "height": 41</w:t>
      </w:r>
    </w:p>
    <w:p w14:paraId="4335B509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7E6EF108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0121CD26" w14:textId="77777777" w:rsidR="00421FCC" w:rsidRDefault="00421FCC">
      <w:pPr>
        <w:shd w:val="clear" w:color="auto" w:fill="BFBFBF"/>
        <w:ind w:firstLine="480"/>
      </w:pPr>
      <w:r>
        <w:t xml:space="preserve">      "x": 2080,</w:t>
      </w:r>
    </w:p>
    <w:p w14:paraId="08C7ED6B" w14:textId="77777777" w:rsidR="00421FCC" w:rsidRDefault="00421FCC">
      <w:pPr>
        <w:shd w:val="clear" w:color="auto" w:fill="BFBFBF"/>
        <w:ind w:firstLine="480"/>
      </w:pPr>
      <w:r>
        <w:t xml:space="preserve">      "y": 234,</w:t>
      </w:r>
    </w:p>
    <w:p w14:paraId="78EBE7B4" w14:textId="77777777" w:rsidR="00421FCC" w:rsidRDefault="00421FCC">
      <w:pPr>
        <w:shd w:val="clear" w:color="auto" w:fill="BFBFBF"/>
        <w:ind w:firstLine="480"/>
      </w:pPr>
      <w:r>
        <w:t xml:space="preserve">      "width": 41,</w:t>
      </w:r>
    </w:p>
    <w:p w14:paraId="0D24D4D3" w14:textId="77777777" w:rsidR="00421FCC" w:rsidRDefault="00421FCC">
      <w:pPr>
        <w:shd w:val="clear" w:color="auto" w:fill="BFBFBF"/>
        <w:ind w:firstLine="480"/>
      </w:pPr>
      <w:r>
        <w:lastRenderedPageBreak/>
        <w:t xml:space="preserve">      "height": 43</w:t>
      </w:r>
    </w:p>
    <w:p w14:paraId="5905583A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3D167E0A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22EE1EBA" w14:textId="77777777" w:rsidR="00421FCC" w:rsidRDefault="00421FCC">
      <w:pPr>
        <w:shd w:val="clear" w:color="auto" w:fill="BFBFBF"/>
        <w:ind w:firstLine="480"/>
      </w:pPr>
      <w:r>
        <w:t xml:space="preserve">      "x": 2552,</w:t>
      </w:r>
    </w:p>
    <w:p w14:paraId="241D77ED" w14:textId="77777777" w:rsidR="00421FCC" w:rsidRDefault="00421FCC">
      <w:pPr>
        <w:shd w:val="clear" w:color="auto" w:fill="BFBFBF"/>
        <w:ind w:firstLine="480"/>
      </w:pPr>
      <w:r>
        <w:t xml:space="preserve">      "y": 234,</w:t>
      </w:r>
    </w:p>
    <w:p w14:paraId="198E74F9" w14:textId="77777777" w:rsidR="00421FCC" w:rsidRDefault="00421FCC">
      <w:pPr>
        <w:shd w:val="clear" w:color="auto" w:fill="BFBFBF"/>
        <w:ind w:firstLine="480"/>
      </w:pPr>
      <w:r>
        <w:t xml:space="preserve">      "width": 41,</w:t>
      </w:r>
    </w:p>
    <w:p w14:paraId="092A3EF0" w14:textId="77777777" w:rsidR="00421FCC" w:rsidRDefault="00421FCC">
      <w:pPr>
        <w:shd w:val="clear" w:color="auto" w:fill="BFBFBF"/>
        <w:ind w:firstLine="480"/>
      </w:pPr>
      <w:r>
        <w:t xml:space="preserve">      "height": 43</w:t>
      </w:r>
    </w:p>
    <w:p w14:paraId="34BD45CB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5C2B56F5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05B3E985" w14:textId="77777777" w:rsidR="00421FCC" w:rsidRDefault="00421FCC">
      <w:pPr>
        <w:shd w:val="clear" w:color="auto" w:fill="BFBFBF"/>
        <w:ind w:firstLine="480"/>
      </w:pPr>
      <w:r>
        <w:t xml:space="preserve">      "x": 2852,</w:t>
      </w:r>
    </w:p>
    <w:p w14:paraId="62125819" w14:textId="77777777" w:rsidR="00421FCC" w:rsidRDefault="00421FCC">
      <w:pPr>
        <w:shd w:val="clear" w:color="auto" w:fill="BFBFBF"/>
        <w:ind w:firstLine="480"/>
      </w:pPr>
      <w:r>
        <w:t xml:space="preserve">      "y": 234,</w:t>
      </w:r>
    </w:p>
    <w:p w14:paraId="74CAAD8A" w14:textId="77777777" w:rsidR="00421FCC" w:rsidRDefault="00421FCC">
      <w:pPr>
        <w:shd w:val="clear" w:color="auto" w:fill="BFBFBF"/>
        <w:ind w:firstLine="480"/>
      </w:pPr>
      <w:r>
        <w:t xml:space="preserve">      "width": 41,</w:t>
      </w:r>
    </w:p>
    <w:p w14:paraId="1E708E02" w14:textId="77777777" w:rsidR="00421FCC" w:rsidRDefault="00421FCC">
      <w:pPr>
        <w:shd w:val="clear" w:color="auto" w:fill="BFBFBF"/>
        <w:ind w:firstLine="480"/>
      </w:pPr>
      <w:r>
        <w:t xml:space="preserve">      "height": 43</w:t>
      </w:r>
    </w:p>
    <w:p w14:paraId="5F049467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4DBE1DAA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1184F254" w14:textId="77777777" w:rsidR="00421FCC" w:rsidRDefault="00421FCC">
      <w:pPr>
        <w:shd w:val="clear" w:color="auto" w:fill="BFBFBF"/>
        <w:ind w:firstLine="480"/>
      </w:pPr>
      <w:r>
        <w:t xml:space="preserve">      "x": 3066,</w:t>
      </w:r>
    </w:p>
    <w:p w14:paraId="345145C0" w14:textId="77777777" w:rsidR="00421FCC" w:rsidRDefault="00421FCC">
      <w:pPr>
        <w:shd w:val="clear" w:color="auto" w:fill="BFBFBF"/>
        <w:ind w:firstLine="480"/>
      </w:pPr>
      <w:r>
        <w:t xml:space="preserve">      "y": 63,</w:t>
      </w:r>
    </w:p>
    <w:p w14:paraId="2CEDAA4C" w14:textId="77777777" w:rsidR="00421FCC" w:rsidRDefault="00421FCC">
      <w:pPr>
        <w:shd w:val="clear" w:color="auto" w:fill="BFBFBF"/>
        <w:ind w:firstLine="480"/>
      </w:pPr>
      <w:r>
        <w:t xml:space="preserve">      "width": 3778,</w:t>
      </w:r>
    </w:p>
    <w:p w14:paraId="34AAED64" w14:textId="77777777" w:rsidR="00421FCC" w:rsidRDefault="00421FCC">
      <w:pPr>
        <w:shd w:val="clear" w:color="auto" w:fill="BFBFBF"/>
        <w:ind w:firstLine="480"/>
      </w:pPr>
      <w:r>
        <w:t xml:space="preserve">      "height": 40</w:t>
      </w:r>
    </w:p>
    <w:p w14:paraId="1C61EF9F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74325584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4A078FFB" w14:textId="77777777" w:rsidR="00421FCC" w:rsidRDefault="00421FCC">
      <w:pPr>
        <w:shd w:val="clear" w:color="auto" w:fill="BFBFBF"/>
        <w:ind w:firstLine="480"/>
      </w:pPr>
      <w:r>
        <w:t xml:space="preserve">      "x": 3238,</w:t>
      </w:r>
    </w:p>
    <w:p w14:paraId="1F2B60BC" w14:textId="77777777" w:rsidR="00421FCC" w:rsidRDefault="00421FCC">
      <w:pPr>
        <w:shd w:val="clear" w:color="auto" w:fill="BFBFBF"/>
        <w:ind w:firstLine="480"/>
      </w:pPr>
      <w:r>
        <w:t xml:space="preserve">      "y": 366,</w:t>
      </w:r>
    </w:p>
    <w:p w14:paraId="5E2AC9E3" w14:textId="77777777" w:rsidR="00421FCC" w:rsidRDefault="00421FCC">
      <w:pPr>
        <w:shd w:val="clear" w:color="auto" w:fill="BFBFBF"/>
        <w:ind w:firstLine="480"/>
      </w:pPr>
      <w:r>
        <w:t xml:space="preserve">      "width": 41,</w:t>
      </w:r>
    </w:p>
    <w:p w14:paraId="2A8FEF25" w14:textId="77777777" w:rsidR="00421FCC" w:rsidRDefault="00421FCC">
      <w:pPr>
        <w:shd w:val="clear" w:color="auto" w:fill="BFBFBF"/>
        <w:ind w:firstLine="480"/>
      </w:pPr>
      <w:r>
        <w:t xml:space="preserve">      "height": 43</w:t>
      </w:r>
    </w:p>
    <w:p w14:paraId="6ED62492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2845F5D8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1EF51C3D" w14:textId="77777777" w:rsidR="00421FCC" w:rsidRDefault="00421FCC">
      <w:pPr>
        <w:shd w:val="clear" w:color="auto" w:fill="BFBFBF"/>
        <w:ind w:firstLine="480"/>
      </w:pPr>
      <w:r>
        <w:t xml:space="preserve">      "x": 3409,</w:t>
      </w:r>
    </w:p>
    <w:p w14:paraId="3C490F8D" w14:textId="77777777" w:rsidR="00421FCC" w:rsidRDefault="00421FCC">
      <w:pPr>
        <w:shd w:val="clear" w:color="auto" w:fill="BFBFBF"/>
        <w:ind w:firstLine="480"/>
      </w:pPr>
      <w:r>
        <w:t xml:space="preserve">      "y": 104,</w:t>
      </w:r>
    </w:p>
    <w:p w14:paraId="59E66153" w14:textId="77777777" w:rsidR="00421FCC" w:rsidRDefault="00421FCC">
      <w:pPr>
        <w:shd w:val="clear" w:color="auto" w:fill="BFBFBF"/>
        <w:ind w:firstLine="480"/>
      </w:pPr>
      <w:r>
        <w:t xml:space="preserve">      "width": 41,</w:t>
      </w:r>
    </w:p>
    <w:p w14:paraId="76308377" w14:textId="77777777" w:rsidR="00421FCC" w:rsidRDefault="00421FCC">
      <w:pPr>
        <w:shd w:val="clear" w:color="auto" w:fill="BFBFBF"/>
        <w:ind w:firstLine="480"/>
      </w:pPr>
      <w:r>
        <w:t xml:space="preserve">      "height": 86</w:t>
      </w:r>
    </w:p>
    <w:p w14:paraId="3E307606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642C9F84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1EF074E7" w14:textId="77777777" w:rsidR="00421FCC" w:rsidRDefault="00421FCC">
      <w:pPr>
        <w:shd w:val="clear" w:color="auto" w:fill="BFBFBF"/>
        <w:ind w:firstLine="480"/>
      </w:pPr>
      <w:r>
        <w:t xml:space="preserve">      "x": 3581,</w:t>
      </w:r>
    </w:p>
    <w:p w14:paraId="09C1959E" w14:textId="77777777" w:rsidR="00421FCC" w:rsidRDefault="00421FCC">
      <w:pPr>
        <w:shd w:val="clear" w:color="auto" w:fill="BFBFBF"/>
        <w:ind w:firstLine="480"/>
      </w:pPr>
      <w:r>
        <w:t xml:space="preserve">      "y": 366,</w:t>
      </w:r>
    </w:p>
    <w:p w14:paraId="62957DC0" w14:textId="77777777" w:rsidR="00421FCC" w:rsidRDefault="00421FCC">
      <w:pPr>
        <w:shd w:val="clear" w:color="auto" w:fill="BFBFBF"/>
        <w:ind w:firstLine="480"/>
      </w:pPr>
      <w:r>
        <w:t xml:space="preserve">      "width": 41,</w:t>
      </w:r>
    </w:p>
    <w:p w14:paraId="1C06272A" w14:textId="77777777" w:rsidR="00421FCC" w:rsidRDefault="00421FCC">
      <w:pPr>
        <w:shd w:val="clear" w:color="auto" w:fill="BFBFBF"/>
        <w:ind w:firstLine="480"/>
      </w:pPr>
      <w:r>
        <w:t xml:space="preserve">      "height": 43</w:t>
      </w:r>
    </w:p>
    <w:p w14:paraId="331925C3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66CA89D2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03163148" w14:textId="77777777" w:rsidR="00421FCC" w:rsidRDefault="00421FCC">
      <w:pPr>
        <w:shd w:val="clear" w:color="auto" w:fill="BFBFBF"/>
        <w:ind w:firstLine="480"/>
      </w:pPr>
      <w:r>
        <w:t xml:space="preserve">      "x": 3752,</w:t>
      </w:r>
    </w:p>
    <w:p w14:paraId="056D5187" w14:textId="77777777" w:rsidR="00421FCC" w:rsidRDefault="00421FCC">
      <w:pPr>
        <w:shd w:val="clear" w:color="auto" w:fill="BFBFBF"/>
        <w:ind w:firstLine="480"/>
      </w:pPr>
      <w:r>
        <w:t xml:space="preserve">      "y": 104,</w:t>
      </w:r>
    </w:p>
    <w:p w14:paraId="4DDD6EA1" w14:textId="77777777" w:rsidR="00421FCC" w:rsidRDefault="00421FCC">
      <w:pPr>
        <w:shd w:val="clear" w:color="auto" w:fill="BFBFBF"/>
        <w:ind w:firstLine="480"/>
      </w:pPr>
      <w:r>
        <w:t xml:space="preserve">      "width": 41,</w:t>
      </w:r>
    </w:p>
    <w:p w14:paraId="42E9E501" w14:textId="77777777" w:rsidR="00421FCC" w:rsidRDefault="00421FCC">
      <w:pPr>
        <w:shd w:val="clear" w:color="auto" w:fill="BFBFBF"/>
        <w:ind w:firstLine="480"/>
      </w:pPr>
      <w:r>
        <w:t xml:space="preserve">      "height": 86</w:t>
      </w:r>
    </w:p>
    <w:p w14:paraId="22032FB5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6F49EC25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01F54CE5" w14:textId="77777777" w:rsidR="00421FCC" w:rsidRDefault="00421FCC">
      <w:pPr>
        <w:shd w:val="clear" w:color="auto" w:fill="BFBFBF"/>
        <w:ind w:firstLine="480"/>
      </w:pPr>
      <w:r>
        <w:t xml:space="preserve">      "x": 3924,</w:t>
      </w:r>
    </w:p>
    <w:p w14:paraId="3A938DA3" w14:textId="77777777" w:rsidR="00421FCC" w:rsidRDefault="00421FCC">
      <w:pPr>
        <w:shd w:val="clear" w:color="auto" w:fill="BFBFBF"/>
        <w:ind w:firstLine="480"/>
      </w:pPr>
      <w:r>
        <w:t xml:space="preserve">      "y": 366,</w:t>
      </w:r>
    </w:p>
    <w:p w14:paraId="49AD72A5" w14:textId="77777777" w:rsidR="00421FCC" w:rsidRDefault="00421FCC">
      <w:pPr>
        <w:shd w:val="clear" w:color="auto" w:fill="BFBFBF"/>
        <w:ind w:firstLine="480"/>
      </w:pPr>
      <w:r>
        <w:t xml:space="preserve">      "width": 41,</w:t>
      </w:r>
    </w:p>
    <w:p w14:paraId="1E13F8EA" w14:textId="77777777" w:rsidR="00421FCC" w:rsidRDefault="00421FCC">
      <w:pPr>
        <w:shd w:val="clear" w:color="auto" w:fill="BFBFBF"/>
        <w:ind w:firstLine="480"/>
      </w:pPr>
      <w:r>
        <w:t xml:space="preserve">      "height": 43</w:t>
      </w:r>
    </w:p>
    <w:p w14:paraId="7F40DBBB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763A9402" w14:textId="77777777" w:rsidR="00421FCC" w:rsidRDefault="00421FCC">
      <w:pPr>
        <w:shd w:val="clear" w:color="auto" w:fill="BFBFBF"/>
        <w:ind w:firstLine="480"/>
      </w:pPr>
      <w:r>
        <w:lastRenderedPageBreak/>
        <w:t xml:space="preserve">    {</w:t>
      </w:r>
    </w:p>
    <w:p w14:paraId="404D1354" w14:textId="77777777" w:rsidR="00421FCC" w:rsidRDefault="00421FCC">
      <w:pPr>
        <w:shd w:val="clear" w:color="auto" w:fill="BFBFBF"/>
        <w:ind w:firstLine="480"/>
      </w:pPr>
      <w:r>
        <w:t xml:space="preserve">      "x": 3580,</w:t>
      </w:r>
    </w:p>
    <w:p w14:paraId="67EB4811" w14:textId="77777777" w:rsidR="00421FCC" w:rsidRDefault="00421FCC">
      <w:pPr>
        <w:shd w:val="clear" w:color="auto" w:fill="BFBFBF"/>
        <w:ind w:firstLine="480"/>
      </w:pPr>
      <w:r>
        <w:t xml:space="preserve">      "y": 366,</w:t>
      </w:r>
    </w:p>
    <w:p w14:paraId="4838AA1D" w14:textId="77777777" w:rsidR="00421FCC" w:rsidRDefault="00421FCC">
      <w:pPr>
        <w:shd w:val="clear" w:color="auto" w:fill="BFBFBF"/>
        <w:ind w:firstLine="480"/>
      </w:pPr>
      <w:r>
        <w:t xml:space="preserve">      "width": 41,</w:t>
      </w:r>
    </w:p>
    <w:p w14:paraId="40E2F0A1" w14:textId="77777777" w:rsidR="00421FCC" w:rsidRDefault="00421FCC">
      <w:pPr>
        <w:shd w:val="clear" w:color="auto" w:fill="BFBFBF"/>
        <w:ind w:firstLine="480"/>
      </w:pPr>
      <w:r>
        <w:t xml:space="preserve">      "height": 43</w:t>
      </w:r>
    </w:p>
    <w:p w14:paraId="5D361F03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00509DB8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2FBF5757" w14:textId="77777777" w:rsidR="00421FCC" w:rsidRDefault="00421FCC">
      <w:pPr>
        <w:shd w:val="clear" w:color="auto" w:fill="BFBFBF"/>
        <w:ind w:firstLine="480"/>
      </w:pPr>
      <w:r>
        <w:t xml:space="preserve">      "x": 4138,</w:t>
      </w:r>
    </w:p>
    <w:p w14:paraId="5A8660A0" w14:textId="77777777" w:rsidR="00421FCC" w:rsidRDefault="00421FCC">
      <w:pPr>
        <w:shd w:val="clear" w:color="auto" w:fill="BFBFBF"/>
        <w:ind w:firstLine="480"/>
      </w:pPr>
      <w:r>
        <w:t xml:space="preserve">      "y": 104,</w:t>
      </w:r>
    </w:p>
    <w:p w14:paraId="7035AEF1" w14:textId="77777777" w:rsidR="00421FCC" w:rsidRDefault="00421FCC">
      <w:pPr>
        <w:shd w:val="clear" w:color="auto" w:fill="BFBFBF"/>
        <w:ind w:firstLine="480"/>
      </w:pPr>
      <w:r>
        <w:t xml:space="preserve">      "width": 297,</w:t>
      </w:r>
    </w:p>
    <w:p w14:paraId="56854511" w14:textId="77777777" w:rsidR="00421FCC" w:rsidRDefault="00421FCC">
      <w:pPr>
        <w:shd w:val="clear" w:color="auto" w:fill="BFBFBF"/>
        <w:ind w:firstLine="480"/>
      </w:pPr>
      <w:r>
        <w:t xml:space="preserve">      "height": 86</w:t>
      </w:r>
    </w:p>
    <w:p w14:paraId="51B77E35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077199B7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2C22A885" w14:textId="77777777" w:rsidR="00421FCC" w:rsidRDefault="00421FCC">
      <w:pPr>
        <w:shd w:val="clear" w:color="auto" w:fill="BFBFBF"/>
        <w:ind w:firstLine="480"/>
      </w:pPr>
      <w:r>
        <w:t xml:space="preserve">      "x": 5252,</w:t>
      </w:r>
    </w:p>
    <w:p w14:paraId="48A7C225" w14:textId="77777777" w:rsidR="00421FCC" w:rsidRDefault="00421FCC">
      <w:pPr>
        <w:shd w:val="clear" w:color="auto" w:fill="BFBFBF"/>
        <w:ind w:firstLine="480"/>
      </w:pPr>
      <w:r>
        <w:t xml:space="preserve">      "y": 104,</w:t>
      </w:r>
    </w:p>
    <w:p w14:paraId="66CFD863" w14:textId="77777777" w:rsidR="00421FCC" w:rsidRDefault="00421FCC">
      <w:pPr>
        <w:shd w:val="clear" w:color="auto" w:fill="BFBFBF"/>
        <w:ind w:firstLine="480"/>
      </w:pPr>
      <w:r>
        <w:t xml:space="preserve">      "width": 213,</w:t>
      </w:r>
    </w:p>
    <w:p w14:paraId="4EAD2ABA" w14:textId="77777777" w:rsidR="00421FCC" w:rsidRDefault="00421FCC">
      <w:pPr>
        <w:shd w:val="clear" w:color="auto" w:fill="BFBFBF"/>
        <w:ind w:firstLine="480"/>
      </w:pPr>
      <w:r>
        <w:t xml:space="preserve">      "height": 86</w:t>
      </w:r>
    </w:p>
    <w:p w14:paraId="644CF676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77980559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1E122A89" w14:textId="77777777" w:rsidR="00421FCC" w:rsidRDefault="00421FCC">
      <w:pPr>
        <w:shd w:val="clear" w:color="auto" w:fill="BFBFBF"/>
        <w:ind w:firstLine="480"/>
      </w:pPr>
      <w:r>
        <w:t xml:space="preserve">      "x": 6067,</w:t>
      </w:r>
    </w:p>
    <w:p w14:paraId="39F67F58" w14:textId="77777777" w:rsidR="00421FCC" w:rsidRDefault="00421FCC">
      <w:pPr>
        <w:shd w:val="clear" w:color="auto" w:fill="BFBFBF"/>
        <w:ind w:firstLine="480"/>
      </w:pPr>
      <w:r>
        <w:t xml:space="preserve">      "y": 104,</w:t>
      </w:r>
    </w:p>
    <w:p w14:paraId="408027F0" w14:textId="77777777" w:rsidR="00421FCC" w:rsidRDefault="00421FCC">
      <w:pPr>
        <w:shd w:val="clear" w:color="auto" w:fill="BFBFBF"/>
        <w:ind w:firstLine="480"/>
      </w:pPr>
      <w:r>
        <w:t xml:space="preserve">      "width": 84,</w:t>
      </w:r>
    </w:p>
    <w:p w14:paraId="0F88FB48" w14:textId="77777777" w:rsidR="00421FCC" w:rsidRDefault="00421FCC">
      <w:pPr>
        <w:shd w:val="clear" w:color="auto" w:fill="BFBFBF"/>
        <w:ind w:firstLine="480"/>
      </w:pPr>
      <w:r>
        <w:t xml:space="preserve">      "height": 128</w:t>
      </w:r>
    </w:p>
    <w:p w14:paraId="151CAB83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07EC7678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15897DB6" w14:textId="77777777" w:rsidR="00421FCC" w:rsidRDefault="00421FCC">
      <w:pPr>
        <w:shd w:val="clear" w:color="auto" w:fill="BFBFBF"/>
        <w:ind w:firstLine="480"/>
      </w:pPr>
      <w:r>
        <w:t xml:space="preserve">      "x": 5468,</w:t>
      </w:r>
    </w:p>
    <w:p w14:paraId="56A877B9" w14:textId="77777777" w:rsidR="00421FCC" w:rsidRDefault="00421FCC">
      <w:pPr>
        <w:shd w:val="clear" w:color="auto" w:fill="BFBFBF"/>
        <w:ind w:firstLine="480"/>
      </w:pPr>
      <w:r>
        <w:t xml:space="preserve">      "y": 409,</w:t>
      </w:r>
    </w:p>
    <w:p w14:paraId="1805CE6C" w14:textId="77777777" w:rsidR="00421FCC" w:rsidRDefault="00421FCC">
      <w:pPr>
        <w:shd w:val="clear" w:color="auto" w:fill="BFBFBF"/>
        <w:ind w:firstLine="480"/>
      </w:pPr>
      <w:r>
        <w:t xml:space="preserve">      "width": 540,</w:t>
      </w:r>
    </w:p>
    <w:p w14:paraId="31CCD363" w14:textId="77777777" w:rsidR="00421FCC" w:rsidRDefault="00421FCC">
      <w:pPr>
        <w:shd w:val="clear" w:color="auto" w:fill="BFBFBF"/>
        <w:ind w:firstLine="480"/>
      </w:pPr>
      <w:r>
        <w:t xml:space="preserve">      "height": 44</w:t>
      </w:r>
    </w:p>
    <w:p w14:paraId="19D641C0" w14:textId="77777777" w:rsidR="00421FCC" w:rsidRDefault="00421FCC">
      <w:pPr>
        <w:shd w:val="clear" w:color="auto" w:fill="BFBFBF"/>
        <w:ind w:firstLine="480"/>
      </w:pPr>
      <w:r>
        <w:t xml:space="preserve">    }</w:t>
      </w:r>
    </w:p>
    <w:p w14:paraId="4BA532D9" w14:textId="77777777" w:rsidR="00421FCC" w:rsidRDefault="00421FCC">
      <w:pPr>
        <w:shd w:val="clear" w:color="auto" w:fill="BFBFBF"/>
        <w:ind w:firstLine="480"/>
      </w:pPr>
      <w:r>
        <w:t xml:space="preserve">  ],</w:t>
      </w:r>
    </w:p>
    <w:p w14:paraId="1B9C8F58" w14:textId="77777777" w:rsidR="00421FCC" w:rsidRDefault="00421FCC">
      <w:pPr>
        <w:shd w:val="clear" w:color="auto" w:fill="BFBFBF"/>
        <w:ind w:firstLine="480"/>
      </w:pPr>
      <w:r>
        <w:t xml:space="preserve">  "slider": [</w:t>
      </w:r>
    </w:p>
    <w:p w14:paraId="6033D4A5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3F71A831" w14:textId="77777777" w:rsidR="00421FCC" w:rsidRDefault="00421FCC">
      <w:pPr>
        <w:shd w:val="clear" w:color="auto" w:fill="BFBFBF"/>
        <w:ind w:firstLine="480"/>
      </w:pPr>
      <w:r>
        <w:t xml:space="preserve">      "x": 5750,</w:t>
      </w:r>
    </w:p>
    <w:p w14:paraId="064E2902" w14:textId="77777777" w:rsidR="00421FCC" w:rsidRDefault="00421FCC">
      <w:pPr>
        <w:shd w:val="clear" w:color="auto" w:fill="BFBFBF"/>
        <w:ind w:firstLine="480"/>
      </w:pPr>
      <w:r>
        <w:t xml:space="preserve">      "y": 238,</w:t>
      </w:r>
    </w:p>
    <w:p w14:paraId="7F87F6F5" w14:textId="77777777" w:rsidR="00421FCC" w:rsidRDefault="00421FCC">
      <w:pPr>
        <w:shd w:val="clear" w:color="auto" w:fill="BFBFBF"/>
        <w:ind w:firstLine="480"/>
      </w:pPr>
      <w:r>
        <w:t xml:space="preserve">      "num": 2,</w:t>
      </w:r>
    </w:p>
    <w:p w14:paraId="1E1A0EEA" w14:textId="77777777" w:rsidR="00421FCC" w:rsidRDefault="00421FCC">
      <w:pPr>
        <w:shd w:val="clear" w:color="auto" w:fill="BFBFBF"/>
        <w:ind w:firstLine="480"/>
      </w:pPr>
      <w:r>
        <w:t xml:space="preserve">      "direction": 0,</w:t>
      </w:r>
    </w:p>
    <w:p w14:paraId="68BAEEDD" w14:textId="77777777" w:rsidR="00421FCC" w:rsidRDefault="00421FCC">
      <w:pPr>
        <w:shd w:val="clear" w:color="auto" w:fill="BFBFBF"/>
        <w:ind w:firstLine="480"/>
      </w:pPr>
      <w:r>
        <w:t xml:space="preserve">      "range_start": 5720,</w:t>
      </w:r>
    </w:p>
    <w:p w14:paraId="666A758A" w14:textId="77777777" w:rsidR="00421FCC" w:rsidRDefault="00421FCC">
      <w:pPr>
        <w:shd w:val="clear" w:color="auto" w:fill="BFBFBF"/>
        <w:ind w:firstLine="480"/>
      </w:pPr>
      <w:r>
        <w:t xml:space="preserve">      "range_end": 5930</w:t>
      </w:r>
    </w:p>
    <w:p w14:paraId="1D2C267F" w14:textId="77777777" w:rsidR="00421FCC" w:rsidRDefault="00421FCC">
      <w:pPr>
        <w:shd w:val="clear" w:color="auto" w:fill="BFBFBF"/>
        <w:ind w:firstLine="480"/>
      </w:pPr>
      <w:r>
        <w:t xml:space="preserve">    }</w:t>
      </w:r>
    </w:p>
    <w:p w14:paraId="41CD972D" w14:textId="77777777" w:rsidR="00421FCC" w:rsidRDefault="00421FCC">
      <w:pPr>
        <w:shd w:val="clear" w:color="auto" w:fill="BFBFBF"/>
        <w:ind w:firstLine="480"/>
      </w:pPr>
      <w:r>
        <w:t xml:space="preserve">  ],</w:t>
      </w:r>
    </w:p>
    <w:p w14:paraId="072D664E" w14:textId="77777777" w:rsidR="00421FCC" w:rsidRDefault="00421FCC">
      <w:pPr>
        <w:shd w:val="clear" w:color="auto" w:fill="BFBFBF"/>
        <w:ind w:firstLine="480"/>
      </w:pPr>
      <w:r>
        <w:t xml:space="preserve">  "box": [</w:t>
      </w:r>
    </w:p>
    <w:p w14:paraId="73BA605A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500F485E" w14:textId="77777777" w:rsidR="00421FCC" w:rsidRDefault="00421FCC">
      <w:pPr>
        <w:shd w:val="clear" w:color="auto" w:fill="BFBFBF"/>
        <w:ind w:firstLine="480"/>
      </w:pPr>
      <w:r>
        <w:t xml:space="preserve">      "x": 1266,</w:t>
      </w:r>
    </w:p>
    <w:p w14:paraId="755818BC" w14:textId="77777777" w:rsidR="00421FCC" w:rsidRDefault="00421FCC">
      <w:pPr>
        <w:shd w:val="clear" w:color="auto" w:fill="BFBFBF"/>
        <w:ind w:firstLine="480"/>
      </w:pPr>
      <w:r>
        <w:t xml:space="preserve">      "y": 236,</w:t>
      </w:r>
    </w:p>
    <w:p w14:paraId="4FB9D54A" w14:textId="77777777" w:rsidR="00421FCC" w:rsidRDefault="00421FCC">
      <w:pPr>
        <w:shd w:val="clear" w:color="auto" w:fill="BFBFBF"/>
        <w:ind w:firstLine="480"/>
      </w:pPr>
      <w:r>
        <w:t xml:space="preserve">      "type": 3</w:t>
      </w:r>
    </w:p>
    <w:p w14:paraId="27384E6D" w14:textId="77777777" w:rsidR="00421FCC" w:rsidRDefault="00421FCC">
      <w:pPr>
        <w:shd w:val="clear" w:color="auto" w:fill="BFBFBF"/>
        <w:ind w:firstLine="480"/>
      </w:pPr>
      <w:r>
        <w:t xml:space="preserve">    }</w:t>
      </w:r>
    </w:p>
    <w:p w14:paraId="36257D92" w14:textId="77777777" w:rsidR="00421FCC" w:rsidRDefault="00421FCC">
      <w:pPr>
        <w:shd w:val="clear" w:color="auto" w:fill="BFBFBF"/>
        <w:ind w:firstLine="480"/>
      </w:pPr>
      <w:r>
        <w:t xml:space="preserve">  ],</w:t>
      </w:r>
    </w:p>
    <w:p w14:paraId="574F18F0" w14:textId="77777777" w:rsidR="00421FCC" w:rsidRDefault="00421FCC">
      <w:pPr>
        <w:shd w:val="clear" w:color="auto" w:fill="BFBFBF"/>
        <w:ind w:firstLine="480"/>
      </w:pPr>
      <w:r>
        <w:t xml:space="preserve">  "enemy": [</w:t>
      </w:r>
    </w:p>
    <w:p w14:paraId="107C934C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162B7180" w14:textId="77777777" w:rsidR="00421FCC" w:rsidRDefault="00421FCC">
      <w:pPr>
        <w:shd w:val="clear" w:color="auto" w:fill="BFBFBF"/>
        <w:ind w:firstLine="480"/>
      </w:pPr>
      <w:r>
        <w:lastRenderedPageBreak/>
        <w:t xml:space="preserve">      "0": [</w:t>
      </w:r>
    </w:p>
    <w:p w14:paraId="1BADF965" w14:textId="77777777" w:rsidR="00421FCC" w:rsidRDefault="00421FCC">
      <w:pPr>
        <w:shd w:val="clear" w:color="auto" w:fill="BFBFBF"/>
        <w:ind w:firstLine="480"/>
      </w:pPr>
      <w:r>
        <w:t xml:space="preserve">        {</w:t>
      </w:r>
    </w:p>
    <w:p w14:paraId="7C454C83" w14:textId="77777777" w:rsidR="00421FCC" w:rsidRDefault="00421FCC">
      <w:pPr>
        <w:shd w:val="clear" w:color="auto" w:fill="BFBFBF"/>
        <w:ind w:firstLine="480"/>
      </w:pPr>
      <w:r>
        <w:t xml:space="preserve">          "x": 1275,</w:t>
      </w:r>
    </w:p>
    <w:p w14:paraId="09953FF8" w14:textId="77777777" w:rsidR="00421FCC" w:rsidRDefault="00421FCC">
      <w:pPr>
        <w:shd w:val="clear" w:color="auto" w:fill="BFBFBF"/>
        <w:ind w:firstLine="480"/>
      </w:pPr>
      <w:r>
        <w:t xml:space="preserve">          "y": 422,</w:t>
      </w:r>
    </w:p>
    <w:p w14:paraId="3DC3C2AB" w14:textId="77777777" w:rsidR="00421FCC" w:rsidRDefault="00421FCC">
      <w:pPr>
        <w:shd w:val="clear" w:color="auto" w:fill="BFBFBF"/>
        <w:ind w:firstLine="480"/>
      </w:pPr>
      <w:r>
        <w:t xml:space="preserve">          "direction": 0,</w:t>
      </w:r>
    </w:p>
    <w:p w14:paraId="1A0FEF18" w14:textId="77777777" w:rsidR="00421FCC" w:rsidRDefault="00421FCC">
      <w:pPr>
        <w:shd w:val="clear" w:color="auto" w:fill="BFBFBF"/>
        <w:ind w:firstLine="480"/>
      </w:pPr>
      <w:r>
        <w:t xml:space="preserve">          "type": 4,</w:t>
      </w:r>
    </w:p>
    <w:p w14:paraId="70541E71" w14:textId="77777777" w:rsidR="00421FCC" w:rsidRDefault="00421FCC">
      <w:pPr>
        <w:shd w:val="clear" w:color="auto" w:fill="BFBFBF"/>
        <w:ind w:firstLine="480"/>
      </w:pPr>
      <w:r>
        <w:t xml:space="preserve">          "color": 0,</w:t>
      </w:r>
    </w:p>
    <w:p w14:paraId="6620D421" w14:textId="77777777" w:rsidR="00421FCC" w:rsidRDefault="00421FCC">
      <w:pPr>
        <w:shd w:val="clear" w:color="auto" w:fill="BFBFBF"/>
        <w:ind w:firstLine="480"/>
      </w:pPr>
      <w:r>
        <w:t xml:space="preserve">          "num": 6</w:t>
      </w:r>
    </w:p>
    <w:p w14:paraId="1476D23A" w14:textId="77777777" w:rsidR="00421FCC" w:rsidRDefault="00421FCC">
      <w:pPr>
        <w:shd w:val="clear" w:color="auto" w:fill="BFBFBF"/>
        <w:ind w:firstLine="480"/>
      </w:pPr>
      <w:r>
        <w:t xml:space="preserve">        }</w:t>
      </w:r>
    </w:p>
    <w:p w14:paraId="2D6BC58D" w14:textId="77777777" w:rsidR="00421FCC" w:rsidRDefault="00421FCC">
      <w:pPr>
        <w:shd w:val="clear" w:color="auto" w:fill="BFBFBF"/>
        <w:ind w:firstLine="480"/>
      </w:pPr>
      <w:r>
        <w:t xml:space="preserve">      ]</w:t>
      </w:r>
    </w:p>
    <w:p w14:paraId="1A867AD5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3422F13B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3B8D3296" w14:textId="77777777" w:rsidR="00421FCC" w:rsidRDefault="00421FCC">
      <w:pPr>
        <w:shd w:val="clear" w:color="auto" w:fill="BFBFBF"/>
        <w:ind w:firstLine="480"/>
      </w:pPr>
      <w:r>
        <w:t xml:space="preserve">      "1": [</w:t>
      </w:r>
    </w:p>
    <w:p w14:paraId="32DA6947" w14:textId="77777777" w:rsidR="00421FCC" w:rsidRDefault="00421FCC">
      <w:pPr>
        <w:shd w:val="clear" w:color="auto" w:fill="BFBFBF"/>
        <w:ind w:firstLine="480"/>
      </w:pPr>
      <w:r>
        <w:t xml:space="preserve">        {</w:t>
      </w:r>
    </w:p>
    <w:p w14:paraId="000598E5" w14:textId="77777777" w:rsidR="00421FCC" w:rsidRDefault="00421FCC">
      <w:pPr>
        <w:shd w:val="clear" w:color="auto" w:fill="BFBFBF"/>
        <w:ind w:firstLine="480"/>
      </w:pPr>
      <w:r>
        <w:t xml:space="preserve">          "x": 2091,</w:t>
      </w:r>
    </w:p>
    <w:p w14:paraId="71C74355" w14:textId="77777777" w:rsidR="00421FCC" w:rsidRDefault="00421FCC">
      <w:pPr>
        <w:shd w:val="clear" w:color="auto" w:fill="BFBFBF"/>
        <w:ind w:firstLine="480"/>
      </w:pPr>
      <w:r>
        <w:t xml:space="preserve">          "y": 249,</w:t>
      </w:r>
    </w:p>
    <w:p w14:paraId="046F124A" w14:textId="77777777" w:rsidR="00421FCC" w:rsidRDefault="00421FCC">
      <w:pPr>
        <w:shd w:val="clear" w:color="auto" w:fill="BFBFBF"/>
        <w:ind w:firstLine="480"/>
      </w:pPr>
      <w:r>
        <w:t xml:space="preserve">          "direction": 0,</w:t>
      </w:r>
    </w:p>
    <w:p w14:paraId="341D4C44" w14:textId="77777777" w:rsidR="00421FCC" w:rsidRDefault="00421FCC">
      <w:pPr>
        <w:shd w:val="clear" w:color="auto" w:fill="BFBFBF"/>
        <w:ind w:firstLine="480"/>
      </w:pPr>
      <w:r>
        <w:t xml:space="preserve">          "type": 4,</w:t>
      </w:r>
    </w:p>
    <w:p w14:paraId="6303AD0F" w14:textId="77777777" w:rsidR="00421FCC" w:rsidRDefault="00421FCC">
      <w:pPr>
        <w:shd w:val="clear" w:color="auto" w:fill="BFBFBF"/>
        <w:ind w:firstLine="480"/>
      </w:pPr>
      <w:r>
        <w:t xml:space="preserve">          "color": 0,</w:t>
      </w:r>
    </w:p>
    <w:p w14:paraId="1F1308EB" w14:textId="77777777" w:rsidR="00421FCC" w:rsidRDefault="00421FCC">
      <w:pPr>
        <w:shd w:val="clear" w:color="auto" w:fill="BFBFBF"/>
        <w:ind w:firstLine="480"/>
      </w:pPr>
      <w:r>
        <w:t xml:space="preserve">          "num": 6</w:t>
      </w:r>
    </w:p>
    <w:p w14:paraId="3849EB80" w14:textId="77777777" w:rsidR="00421FCC" w:rsidRDefault="00421FCC">
      <w:pPr>
        <w:shd w:val="clear" w:color="auto" w:fill="BFBFBF"/>
        <w:ind w:firstLine="480"/>
      </w:pPr>
      <w:r>
        <w:t xml:space="preserve">        }</w:t>
      </w:r>
    </w:p>
    <w:p w14:paraId="06DC55F6" w14:textId="77777777" w:rsidR="00421FCC" w:rsidRDefault="00421FCC">
      <w:pPr>
        <w:shd w:val="clear" w:color="auto" w:fill="BFBFBF"/>
        <w:ind w:firstLine="480"/>
      </w:pPr>
      <w:r>
        <w:t xml:space="preserve">      ]</w:t>
      </w:r>
    </w:p>
    <w:p w14:paraId="4DDA6448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4E45F48C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CC38941" w14:textId="77777777" w:rsidR="00421FCC" w:rsidRDefault="00421FCC">
      <w:pPr>
        <w:shd w:val="clear" w:color="auto" w:fill="BFBFBF"/>
        <w:ind w:firstLine="480"/>
      </w:pPr>
      <w:r>
        <w:t xml:space="preserve">      "2": [</w:t>
      </w:r>
    </w:p>
    <w:p w14:paraId="2475801F" w14:textId="77777777" w:rsidR="00421FCC" w:rsidRDefault="00421FCC">
      <w:pPr>
        <w:shd w:val="clear" w:color="auto" w:fill="BFBFBF"/>
        <w:ind w:firstLine="480"/>
      </w:pPr>
      <w:r>
        <w:t xml:space="preserve">        {</w:t>
      </w:r>
    </w:p>
    <w:p w14:paraId="4AC0E254" w14:textId="77777777" w:rsidR="00421FCC" w:rsidRDefault="00421FCC">
      <w:pPr>
        <w:shd w:val="clear" w:color="auto" w:fill="BFBFBF"/>
        <w:ind w:firstLine="480"/>
      </w:pPr>
      <w:r>
        <w:t xml:space="preserve">          "x": 2562,</w:t>
      </w:r>
    </w:p>
    <w:p w14:paraId="64B78BC7" w14:textId="77777777" w:rsidR="00421FCC" w:rsidRDefault="00421FCC">
      <w:pPr>
        <w:shd w:val="clear" w:color="auto" w:fill="BFBFBF"/>
        <w:ind w:firstLine="480"/>
      </w:pPr>
      <w:r>
        <w:t xml:space="preserve">          "y": 249,</w:t>
      </w:r>
    </w:p>
    <w:p w14:paraId="707A3445" w14:textId="77777777" w:rsidR="00421FCC" w:rsidRDefault="00421FCC">
      <w:pPr>
        <w:shd w:val="clear" w:color="auto" w:fill="BFBFBF"/>
        <w:ind w:firstLine="480"/>
      </w:pPr>
      <w:r>
        <w:t xml:space="preserve">          "direction": 0,</w:t>
      </w:r>
    </w:p>
    <w:p w14:paraId="1B343940" w14:textId="77777777" w:rsidR="00421FCC" w:rsidRDefault="00421FCC">
      <w:pPr>
        <w:shd w:val="clear" w:color="auto" w:fill="BFBFBF"/>
        <w:ind w:firstLine="480"/>
      </w:pPr>
      <w:r>
        <w:t xml:space="preserve">          "type": 4,</w:t>
      </w:r>
    </w:p>
    <w:p w14:paraId="3D84FB3B" w14:textId="77777777" w:rsidR="00421FCC" w:rsidRDefault="00421FCC">
      <w:pPr>
        <w:shd w:val="clear" w:color="auto" w:fill="BFBFBF"/>
        <w:ind w:firstLine="480"/>
      </w:pPr>
      <w:r>
        <w:t xml:space="preserve">          "color": 0,</w:t>
      </w:r>
    </w:p>
    <w:p w14:paraId="31A6DC01" w14:textId="77777777" w:rsidR="00421FCC" w:rsidRDefault="00421FCC">
      <w:pPr>
        <w:shd w:val="clear" w:color="auto" w:fill="BFBFBF"/>
        <w:ind w:firstLine="480"/>
      </w:pPr>
      <w:r>
        <w:t xml:space="preserve">          "num": 6</w:t>
      </w:r>
    </w:p>
    <w:p w14:paraId="6952D679" w14:textId="77777777" w:rsidR="00421FCC" w:rsidRDefault="00421FCC">
      <w:pPr>
        <w:shd w:val="clear" w:color="auto" w:fill="BFBFBF"/>
        <w:ind w:firstLine="480"/>
      </w:pPr>
      <w:r>
        <w:t xml:space="preserve">        }</w:t>
      </w:r>
    </w:p>
    <w:p w14:paraId="29FABE12" w14:textId="77777777" w:rsidR="00421FCC" w:rsidRDefault="00421FCC">
      <w:pPr>
        <w:shd w:val="clear" w:color="auto" w:fill="BFBFBF"/>
        <w:ind w:firstLine="480"/>
      </w:pPr>
      <w:r>
        <w:t xml:space="preserve">      ]</w:t>
      </w:r>
    </w:p>
    <w:p w14:paraId="135A716A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0FBD9DD1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785C1824" w14:textId="77777777" w:rsidR="00421FCC" w:rsidRDefault="00421FCC">
      <w:pPr>
        <w:shd w:val="clear" w:color="auto" w:fill="BFBFBF"/>
        <w:ind w:firstLine="480"/>
      </w:pPr>
      <w:r>
        <w:t xml:space="preserve">      "3": [</w:t>
      </w:r>
    </w:p>
    <w:p w14:paraId="00170648" w14:textId="77777777" w:rsidR="00421FCC" w:rsidRDefault="00421FCC">
      <w:pPr>
        <w:shd w:val="clear" w:color="auto" w:fill="BFBFBF"/>
        <w:ind w:firstLine="480"/>
      </w:pPr>
      <w:r>
        <w:t xml:space="preserve">        {</w:t>
      </w:r>
    </w:p>
    <w:p w14:paraId="0E58AC89" w14:textId="77777777" w:rsidR="00421FCC" w:rsidRDefault="00421FCC">
      <w:pPr>
        <w:shd w:val="clear" w:color="auto" w:fill="BFBFBF"/>
        <w:ind w:firstLine="480"/>
      </w:pPr>
      <w:r>
        <w:t xml:space="preserve">          "x": 2862,</w:t>
      </w:r>
    </w:p>
    <w:p w14:paraId="7ADFB5F8" w14:textId="77777777" w:rsidR="00421FCC" w:rsidRDefault="00421FCC">
      <w:pPr>
        <w:shd w:val="clear" w:color="auto" w:fill="BFBFBF"/>
        <w:ind w:firstLine="480"/>
      </w:pPr>
      <w:r>
        <w:t xml:space="preserve">          "y": 249,</w:t>
      </w:r>
    </w:p>
    <w:p w14:paraId="7354ED69" w14:textId="77777777" w:rsidR="00421FCC" w:rsidRDefault="00421FCC">
      <w:pPr>
        <w:shd w:val="clear" w:color="auto" w:fill="BFBFBF"/>
        <w:ind w:firstLine="480"/>
      </w:pPr>
      <w:r>
        <w:t xml:space="preserve">          "direction": 0,</w:t>
      </w:r>
    </w:p>
    <w:p w14:paraId="1C24C8C3" w14:textId="77777777" w:rsidR="00421FCC" w:rsidRDefault="00421FCC">
      <w:pPr>
        <w:shd w:val="clear" w:color="auto" w:fill="BFBFBF"/>
        <w:ind w:firstLine="480"/>
      </w:pPr>
      <w:r>
        <w:t xml:space="preserve">          "type": 4,</w:t>
      </w:r>
    </w:p>
    <w:p w14:paraId="4A369ECE" w14:textId="77777777" w:rsidR="00421FCC" w:rsidRDefault="00421FCC">
      <w:pPr>
        <w:shd w:val="clear" w:color="auto" w:fill="BFBFBF"/>
        <w:ind w:firstLine="480"/>
      </w:pPr>
      <w:r>
        <w:t xml:space="preserve">          "color": 0,</w:t>
      </w:r>
    </w:p>
    <w:p w14:paraId="2C7726FE" w14:textId="77777777" w:rsidR="00421FCC" w:rsidRDefault="00421FCC">
      <w:pPr>
        <w:shd w:val="clear" w:color="auto" w:fill="BFBFBF"/>
        <w:ind w:firstLine="480"/>
      </w:pPr>
      <w:r>
        <w:t xml:space="preserve">          "num": 6</w:t>
      </w:r>
    </w:p>
    <w:p w14:paraId="721FB629" w14:textId="77777777" w:rsidR="00421FCC" w:rsidRDefault="00421FCC">
      <w:pPr>
        <w:shd w:val="clear" w:color="auto" w:fill="BFBFBF"/>
        <w:ind w:firstLine="480"/>
      </w:pPr>
      <w:r>
        <w:t xml:space="preserve">        }</w:t>
      </w:r>
    </w:p>
    <w:p w14:paraId="459C4592" w14:textId="77777777" w:rsidR="00421FCC" w:rsidRDefault="00421FCC">
      <w:pPr>
        <w:shd w:val="clear" w:color="auto" w:fill="BFBFBF"/>
        <w:ind w:firstLine="480"/>
      </w:pPr>
      <w:r>
        <w:t xml:space="preserve">      ]</w:t>
      </w:r>
    </w:p>
    <w:p w14:paraId="1725C37D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1EC956E6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2D1769C8" w14:textId="77777777" w:rsidR="00421FCC" w:rsidRDefault="00421FCC">
      <w:pPr>
        <w:shd w:val="clear" w:color="auto" w:fill="BFBFBF"/>
        <w:ind w:firstLine="480"/>
      </w:pPr>
      <w:r>
        <w:t xml:space="preserve">      "4": [</w:t>
      </w:r>
    </w:p>
    <w:p w14:paraId="7641E848" w14:textId="77777777" w:rsidR="00421FCC" w:rsidRDefault="00421FCC">
      <w:pPr>
        <w:shd w:val="clear" w:color="auto" w:fill="BFBFBF"/>
        <w:ind w:firstLine="480"/>
      </w:pPr>
      <w:r>
        <w:t xml:space="preserve">        {</w:t>
      </w:r>
    </w:p>
    <w:p w14:paraId="59790F0F" w14:textId="77777777" w:rsidR="00421FCC" w:rsidRDefault="00421FCC">
      <w:pPr>
        <w:shd w:val="clear" w:color="auto" w:fill="BFBFBF"/>
        <w:ind w:firstLine="480"/>
      </w:pPr>
      <w:r>
        <w:lastRenderedPageBreak/>
        <w:t xml:space="preserve">          "x": 3250,</w:t>
      </w:r>
    </w:p>
    <w:p w14:paraId="1443AADD" w14:textId="77777777" w:rsidR="00421FCC" w:rsidRDefault="00421FCC">
      <w:pPr>
        <w:shd w:val="clear" w:color="auto" w:fill="BFBFBF"/>
        <w:ind w:firstLine="480"/>
      </w:pPr>
      <w:r>
        <w:t xml:space="preserve">          "y": 380,</w:t>
      </w:r>
    </w:p>
    <w:p w14:paraId="02FE8FCB" w14:textId="77777777" w:rsidR="00421FCC" w:rsidRDefault="00421FCC">
      <w:pPr>
        <w:shd w:val="clear" w:color="auto" w:fill="BFBFBF"/>
        <w:ind w:firstLine="480"/>
      </w:pPr>
      <w:r>
        <w:t xml:space="preserve">          "direction": 0,</w:t>
      </w:r>
    </w:p>
    <w:p w14:paraId="7ADF185D" w14:textId="77777777" w:rsidR="00421FCC" w:rsidRDefault="00421FCC">
      <w:pPr>
        <w:shd w:val="clear" w:color="auto" w:fill="BFBFBF"/>
        <w:ind w:firstLine="480"/>
      </w:pPr>
      <w:r>
        <w:t xml:space="preserve">          "type": 4,</w:t>
      </w:r>
    </w:p>
    <w:p w14:paraId="5BB69BC6" w14:textId="77777777" w:rsidR="00421FCC" w:rsidRDefault="00421FCC">
      <w:pPr>
        <w:shd w:val="clear" w:color="auto" w:fill="BFBFBF"/>
        <w:ind w:firstLine="480"/>
      </w:pPr>
      <w:r>
        <w:t xml:space="preserve">          "color": 0,</w:t>
      </w:r>
    </w:p>
    <w:p w14:paraId="0782F2BE" w14:textId="77777777" w:rsidR="00421FCC" w:rsidRDefault="00421FCC">
      <w:pPr>
        <w:shd w:val="clear" w:color="auto" w:fill="BFBFBF"/>
        <w:ind w:firstLine="480"/>
      </w:pPr>
      <w:r>
        <w:t xml:space="preserve">          "num": 6</w:t>
      </w:r>
    </w:p>
    <w:p w14:paraId="45A72782" w14:textId="77777777" w:rsidR="00421FCC" w:rsidRDefault="00421FCC">
      <w:pPr>
        <w:shd w:val="clear" w:color="auto" w:fill="BFBFBF"/>
        <w:ind w:firstLine="480"/>
      </w:pPr>
      <w:r>
        <w:t xml:space="preserve">        }</w:t>
      </w:r>
    </w:p>
    <w:p w14:paraId="38A380D1" w14:textId="77777777" w:rsidR="00421FCC" w:rsidRDefault="00421FCC">
      <w:pPr>
        <w:shd w:val="clear" w:color="auto" w:fill="BFBFBF"/>
        <w:ind w:firstLine="480"/>
      </w:pPr>
      <w:r>
        <w:t xml:space="preserve">      ]</w:t>
      </w:r>
    </w:p>
    <w:p w14:paraId="73919C8D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342FCA21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286A2609" w14:textId="77777777" w:rsidR="00421FCC" w:rsidRDefault="00421FCC">
      <w:pPr>
        <w:shd w:val="clear" w:color="auto" w:fill="BFBFBF"/>
        <w:ind w:firstLine="480"/>
      </w:pPr>
      <w:r>
        <w:t xml:space="preserve">      "5": [</w:t>
      </w:r>
    </w:p>
    <w:p w14:paraId="0B41FD24" w14:textId="77777777" w:rsidR="00421FCC" w:rsidRDefault="00421FCC">
      <w:pPr>
        <w:shd w:val="clear" w:color="auto" w:fill="BFBFBF"/>
        <w:ind w:firstLine="480"/>
      </w:pPr>
      <w:r>
        <w:t xml:space="preserve">        {</w:t>
      </w:r>
    </w:p>
    <w:p w14:paraId="7D9907B2" w14:textId="77777777" w:rsidR="00421FCC" w:rsidRDefault="00421FCC">
      <w:pPr>
        <w:shd w:val="clear" w:color="auto" w:fill="BFBFBF"/>
        <w:ind w:firstLine="480"/>
      </w:pPr>
      <w:r>
        <w:t xml:space="preserve">          "x": 3592,</w:t>
      </w:r>
    </w:p>
    <w:p w14:paraId="72C92BA6" w14:textId="77777777" w:rsidR="00421FCC" w:rsidRDefault="00421FCC">
      <w:pPr>
        <w:shd w:val="clear" w:color="auto" w:fill="BFBFBF"/>
        <w:ind w:firstLine="480"/>
      </w:pPr>
      <w:r>
        <w:t xml:space="preserve">          "y": 380,</w:t>
      </w:r>
    </w:p>
    <w:p w14:paraId="2A9C8667" w14:textId="77777777" w:rsidR="00421FCC" w:rsidRDefault="00421FCC">
      <w:pPr>
        <w:shd w:val="clear" w:color="auto" w:fill="BFBFBF"/>
        <w:ind w:firstLine="480"/>
      </w:pPr>
      <w:r>
        <w:t xml:space="preserve">          "direction": 0,</w:t>
      </w:r>
    </w:p>
    <w:p w14:paraId="51DCE413" w14:textId="77777777" w:rsidR="00421FCC" w:rsidRDefault="00421FCC">
      <w:pPr>
        <w:shd w:val="clear" w:color="auto" w:fill="BFBFBF"/>
        <w:ind w:firstLine="480"/>
      </w:pPr>
      <w:r>
        <w:t xml:space="preserve">          "type": 4,</w:t>
      </w:r>
    </w:p>
    <w:p w14:paraId="222691C2" w14:textId="77777777" w:rsidR="00421FCC" w:rsidRDefault="00421FCC">
      <w:pPr>
        <w:shd w:val="clear" w:color="auto" w:fill="BFBFBF"/>
        <w:ind w:firstLine="480"/>
      </w:pPr>
      <w:r>
        <w:t xml:space="preserve">          "color": 0,</w:t>
      </w:r>
    </w:p>
    <w:p w14:paraId="3CB285AF" w14:textId="77777777" w:rsidR="00421FCC" w:rsidRDefault="00421FCC">
      <w:pPr>
        <w:shd w:val="clear" w:color="auto" w:fill="BFBFBF"/>
        <w:ind w:firstLine="480"/>
      </w:pPr>
      <w:r>
        <w:t xml:space="preserve">          "num": 6</w:t>
      </w:r>
    </w:p>
    <w:p w14:paraId="27BF6BFC" w14:textId="77777777" w:rsidR="00421FCC" w:rsidRDefault="00421FCC">
      <w:pPr>
        <w:shd w:val="clear" w:color="auto" w:fill="BFBFBF"/>
        <w:ind w:firstLine="480"/>
      </w:pPr>
      <w:r>
        <w:t xml:space="preserve">        }</w:t>
      </w:r>
    </w:p>
    <w:p w14:paraId="759E5B1D" w14:textId="77777777" w:rsidR="00421FCC" w:rsidRDefault="00421FCC">
      <w:pPr>
        <w:shd w:val="clear" w:color="auto" w:fill="BFBFBF"/>
        <w:ind w:firstLine="480"/>
      </w:pPr>
      <w:r>
        <w:t xml:space="preserve">      ]</w:t>
      </w:r>
    </w:p>
    <w:p w14:paraId="571A6D0E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2BD6A64D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4B6A73F" w14:textId="77777777" w:rsidR="00421FCC" w:rsidRDefault="00421FCC">
      <w:pPr>
        <w:shd w:val="clear" w:color="auto" w:fill="BFBFBF"/>
        <w:ind w:firstLine="480"/>
      </w:pPr>
      <w:r>
        <w:t xml:space="preserve">      "6": [</w:t>
      </w:r>
    </w:p>
    <w:p w14:paraId="4E3AFC78" w14:textId="77777777" w:rsidR="00421FCC" w:rsidRDefault="00421FCC">
      <w:pPr>
        <w:shd w:val="clear" w:color="auto" w:fill="BFBFBF"/>
        <w:ind w:firstLine="480"/>
      </w:pPr>
      <w:r>
        <w:t xml:space="preserve">        {</w:t>
      </w:r>
    </w:p>
    <w:p w14:paraId="47F4669A" w14:textId="77777777" w:rsidR="00421FCC" w:rsidRDefault="00421FCC">
      <w:pPr>
        <w:shd w:val="clear" w:color="auto" w:fill="BFBFBF"/>
        <w:ind w:firstLine="480"/>
      </w:pPr>
      <w:r>
        <w:t xml:space="preserve">          "x": 3762,</w:t>
      </w:r>
    </w:p>
    <w:p w14:paraId="06110814" w14:textId="77777777" w:rsidR="00421FCC" w:rsidRDefault="00421FCC">
      <w:pPr>
        <w:shd w:val="clear" w:color="auto" w:fill="BFBFBF"/>
        <w:ind w:firstLine="480"/>
      </w:pPr>
      <w:r>
        <w:t xml:space="preserve">          "y": 163,</w:t>
      </w:r>
    </w:p>
    <w:p w14:paraId="566F8A7B" w14:textId="77777777" w:rsidR="00421FCC" w:rsidRDefault="00421FCC">
      <w:pPr>
        <w:shd w:val="clear" w:color="auto" w:fill="BFBFBF"/>
        <w:ind w:firstLine="480"/>
      </w:pPr>
      <w:r>
        <w:t xml:space="preserve">          "direction": 0,</w:t>
      </w:r>
    </w:p>
    <w:p w14:paraId="102078C3" w14:textId="77777777" w:rsidR="00421FCC" w:rsidRDefault="00421FCC">
      <w:pPr>
        <w:shd w:val="clear" w:color="auto" w:fill="BFBFBF"/>
        <w:ind w:firstLine="480"/>
      </w:pPr>
      <w:r>
        <w:t xml:space="preserve">          "type": 4,</w:t>
      </w:r>
    </w:p>
    <w:p w14:paraId="48C58FC8" w14:textId="77777777" w:rsidR="00421FCC" w:rsidRDefault="00421FCC">
      <w:pPr>
        <w:shd w:val="clear" w:color="auto" w:fill="BFBFBF"/>
        <w:ind w:firstLine="480"/>
      </w:pPr>
      <w:r>
        <w:t xml:space="preserve">          "color": 0,</w:t>
      </w:r>
    </w:p>
    <w:p w14:paraId="5E29B54F" w14:textId="77777777" w:rsidR="00421FCC" w:rsidRDefault="00421FCC">
      <w:pPr>
        <w:shd w:val="clear" w:color="auto" w:fill="BFBFBF"/>
        <w:ind w:firstLine="480"/>
      </w:pPr>
      <w:r>
        <w:t xml:space="preserve">          "num": 6</w:t>
      </w:r>
    </w:p>
    <w:p w14:paraId="011D86BF" w14:textId="77777777" w:rsidR="00421FCC" w:rsidRDefault="00421FCC">
      <w:pPr>
        <w:shd w:val="clear" w:color="auto" w:fill="BFBFBF"/>
        <w:ind w:firstLine="480"/>
      </w:pPr>
      <w:r>
        <w:t xml:space="preserve">        }</w:t>
      </w:r>
    </w:p>
    <w:p w14:paraId="64C70834" w14:textId="77777777" w:rsidR="00421FCC" w:rsidRDefault="00421FCC">
      <w:pPr>
        <w:shd w:val="clear" w:color="auto" w:fill="BFBFBF"/>
        <w:ind w:firstLine="480"/>
      </w:pPr>
      <w:r>
        <w:t xml:space="preserve">      ]</w:t>
      </w:r>
    </w:p>
    <w:p w14:paraId="4292A349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0E8EF825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1DD26801" w14:textId="77777777" w:rsidR="00421FCC" w:rsidRDefault="00421FCC">
      <w:pPr>
        <w:shd w:val="clear" w:color="auto" w:fill="BFBFBF"/>
        <w:ind w:firstLine="480"/>
      </w:pPr>
      <w:r>
        <w:t xml:space="preserve">      "7": [</w:t>
      </w:r>
    </w:p>
    <w:p w14:paraId="2BECA98F" w14:textId="77777777" w:rsidR="00421FCC" w:rsidRDefault="00421FCC">
      <w:pPr>
        <w:shd w:val="clear" w:color="auto" w:fill="BFBFBF"/>
        <w:ind w:firstLine="480"/>
      </w:pPr>
      <w:r>
        <w:t xml:space="preserve">        {</w:t>
      </w:r>
    </w:p>
    <w:p w14:paraId="31319975" w14:textId="77777777" w:rsidR="00421FCC" w:rsidRDefault="00421FCC">
      <w:pPr>
        <w:shd w:val="clear" w:color="auto" w:fill="BFBFBF"/>
        <w:ind w:firstLine="480"/>
      </w:pPr>
      <w:r>
        <w:t xml:space="preserve">          "x": 5880,</w:t>
      </w:r>
    </w:p>
    <w:p w14:paraId="56D8F46B" w14:textId="77777777" w:rsidR="00421FCC" w:rsidRDefault="00421FCC">
      <w:pPr>
        <w:shd w:val="clear" w:color="auto" w:fill="BFBFBF"/>
        <w:ind w:firstLine="480"/>
      </w:pPr>
      <w:r>
        <w:t xml:space="preserve">          "y": 405,</w:t>
      </w:r>
    </w:p>
    <w:p w14:paraId="5C25A1AF" w14:textId="77777777" w:rsidR="00421FCC" w:rsidRDefault="00421FCC">
      <w:pPr>
        <w:shd w:val="clear" w:color="auto" w:fill="BFBFBF"/>
        <w:ind w:firstLine="480"/>
      </w:pPr>
      <w:r>
        <w:t xml:space="preserve">          "direction": 0,</w:t>
      </w:r>
    </w:p>
    <w:p w14:paraId="2AB8973C" w14:textId="77777777" w:rsidR="00421FCC" w:rsidRDefault="00421FCC">
      <w:pPr>
        <w:shd w:val="clear" w:color="auto" w:fill="BFBFBF"/>
        <w:ind w:firstLine="480"/>
      </w:pPr>
      <w:r>
        <w:t xml:space="preserve">          "type": 5,</w:t>
      </w:r>
    </w:p>
    <w:p w14:paraId="068E986A" w14:textId="77777777" w:rsidR="00421FCC" w:rsidRDefault="00421FCC">
      <w:pPr>
        <w:shd w:val="clear" w:color="auto" w:fill="BFBFBF"/>
        <w:ind w:firstLine="480"/>
      </w:pPr>
      <w:r>
        <w:t xml:space="preserve">          "color": 0,</w:t>
      </w:r>
    </w:p>
    <w:p w14:paraId="2779D627" w14:textId="77777777" w:rsidR="00421FCC" w:rsidRDefault="00421FCC">
      <w:pPr>
        <w:shd w:val="clear" w:color="auto" w:fill="BFBFBF"/>
        <w:ind w:firstLine="480"/>
      </w:pPr>
      <w:r>
        <w:t xml:space="preserve">          "range": 1,</w:t>
      </w:r>
    </w:p>
    <w:p w14:paraId="08196020" w14:textId="77777777" w:rsidR="00421FCC" w:rsidRDefault="00421FCC">
      <w:pPr>
        <w:shd w:val="clear" w:color="auto" w:fill="BFBFBF"/>
        <w:ind w:firstLine="480"/>
      </w:pPr>
      <w:r>
        <w:t xml:space="preserve">          "range_start": 5750,</w:t>
      </w:r>
    </w:p>
    <w:p w14:paraId="508969D1" w14:textId="77777777" w:rsidR="00421FCC" w:rsidRDefault="00421FCC">
      <w:pPr>
        <w:shd w:val="clear" w:color="auto" w:fill="BFBFBF"/>
        <w:ind w:firstLine="480"/>
      </w:pPr>
      <w:r>
        <w:t xml:space="preserve">          "range_end": 5975</w:t>
      </w:r>
    </w:p>
    <w:p w14:paraId="42AD47A0" w14:textId="77777777" w:rsidR="00421FCC" w:rsidRDefault="00421FCC">
      <w:pPr>
        <w:shd w:val="clear" w:color="auto" w:fill="BFBFBF"/>
        <w:ind w:firstLine="480"/>
      </w:pPr>
      <w:r>
        <w:t xml:space="preserve">        }</w:t>
      </w:r>
    </w:p>
    <w:p w14:paraId="0CA190A8" w14:textId="77777777" w:rsidR="00421FCC" w:rsidRDefault="00421FCC">
      <w:pPr>
        <w:shd w:val="clear" w:color="auto" w:fill="BFBFBF"/>
        <w:ind w:firstLine="480"/>
      </w:pPr>
      <w:r>
        <w:t xml:space="preserve">      ]</w:t>
      </w:r>
    </w:p>
    <w:p w14:paraId="2D37341B" w14:textId="77777777" w:rsidR="00421FCC" w:rsidRDefault="00421FCC">
      <w:pPr>
        <w:shd w:val="clear" w:color="auto" w:fill="BFBFBF"/>
        <w:ind w:firstLine="480"/>
      </w:pPr>
      <w:r>
        <w:t xml:space="preserve">    }</w:t>
      </w:r>
    </w:p>
    <w:p w14:paraId="39D6B6B1" w14:textId="77777777" w:rsidR="00421FCC" w:rsidRDefault="00421FCC">
      <w:pPr>
        <w:shd w:val="clear" w:color="auto" w:fill="BFBFBF"/>
        <w:ind w:firstLine="480"/>
      </w:pPr>
      <w:r>
        <w:t xml:space="preserve">  ],</w:t>
      </w:r>
    </w:p>
    <w:p w14:paraId="7D2B77B1" w14:textId="77777777" w:rsidR="00421FCC" w:rsidRDefault="00421FCC">
      <w:pPr>
        <w:shd w:val="clear" w:color="auto" w:fill="BFBFBF"/>
        <w:ind w:firstLine="480"/>
      </w:pPr>
      <w:r>
        <w:t xml:space="preserve">  "checkpoint": [</w:t>
      </w:r>
    </w:p>
    <w:p w14:paraId="079BC7E0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7E4F988A" w14:textId="77777777" w:rsidR="00421FCC" w:rsidRDefault="00421FCC">
      <w:pPr>
        <w:shd w:val="clear" w:color="auto" w:fill="BFBFBF"/>
        <w:ind w:firstLine="480"/>
      </w:pPr>
      <w:r>
        <w:lastRenderedPageBreak/>
        <w:t xml:space="preserve">      "x": 577,</w:t>
      </w:r>
    </w:p>
    <w:p w14:paraId="4E9BE0DD" w14:textId="77777777" w:rsidR="00421FCC" w:rsidRDefault="00421FCC">
      <w:pPr>
        <w:shd w:val="clear" w:color="auto" w:fill="BFBFBF"/>
        <w:ind w:firstLine="480"/>
      </w:pPr>
      <w:r>
        <w:t xml:space="preserve">      "y": 0,</w:t>
      </w:r>
    </w:p>
    <w:p w14:paraId="4D0E6C81" w14:textId="77777777" w:rsidR="00421FCC" w:rsidRDefault="00421FCC">
      <w:pPr>
        <w:shd w:val="clear" w:color="auto" w:fill="BFBFBF"/>
        <w:ind w:firstLine="480"/>
      </w:pPr>
      <w:r>
        <w:t xml:space="preserve">      "width": 10,</w:t>
      </w:r>
    </w:p>
    <w:p w14:paraId="3D65721F" w14:textId="77777777" w:rsidR="00421FCC" w:rsidRDefault="00421FCC">
      <w:pPr>
        <w:shd w:val="clear" w:color="auto" w:fill="BFBFBF"/>
        <w:ind w:firstLine="480"/>
      </w:pPr>
      <w:r>
        <w:t xml:space="preserve">      "height": 600,</w:t>
      </w:r>
    </w:p>
    <w:p w14:paraId="77D7E042" w14:textId="77777777" w:rsidR="00421FCC" w:rsidRDefault="00421FCC">
      <w:pPr>
        <w:shd w:val="clear" w:color="auto" w:fill="BFBFBF"/>
        <w:ind w:firstLine="480"/>
      </w:pPr>
      <w:r>
        <w:t xml:space="preserve">      "type": 0,</w:t>
      </w:r>
    </w:p>
    <w:p w14:paraId="2FC32B61" w14:textId="77777777" w:rsidR="00421FCC" w:rsidRDefault="00421FCC">
      <w:pPr>
        <w:shd w:val="clear" w:color="auto" w:fill="BFBFBF"/>
        <w:ind w:firstLine="480"/>
      </w:pPr>
      <w:r>
        <w:t xml:space="preserve">      "enemy_groupid": 0</w:t>
      </w:r>
    </w:p>
    <w:p w14:paraId="6D63F530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2EC2212F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87FCD88" w14:textId="77777777" w:rsidR="00421FCC" w:rsidRDefault="00421FCC">
      <w:pPr>
        <w:shd w:val="clear" w:color="auto" w:fill="BFBFBF"/>
        <w:ind w:firstLine="480"/>
      </w:pPr>
      <w:r>
        <w:t xml:space="preserve">      "x": 1050,</w:t>
      </w:r>
    </w:p>
    <w:p w14:paraId="09FCC2DC" w14:textId="77777777" w:rsidR="00421FCC" w:rsidRDefault="00421FCC">
      <w:pPr>
        <w:shd w:val="clear" w:color="auto" w:fill="BFBFBF"/>
        <w:ind w:firstLine="480"/>
      </w:pPr>
      <w:r>
        <w:t xml:space="preserve">      "y": 0,</w:t>
      </w:r>
    </w:p>
    <w:p w14:paraId="40CC2D57" w14:textId="77777777" w:rsidR="00421FCC" w:rsidRDefault="00421FCC">
      <w:pPr>
        <w:shd w:val="clear" w:color="auto" w:fill="BFBFBF"/>
        <w:ind w:firstLine="480"/>
      </w:pPr>
      <w:r>
        <w:t xml:space="preserve">      "width": 10,</w:t>
      </w:r>
    </w:p>
    <w:p w14:paraId="73F43E04" w14:textId="77777777" w:rsidR="00421FCC" w:rsidRDefault="00421FCC">
      <w:pPr>
        <w:shd w:val="clear" w:color="auto" w:fill="BFBFBF"/>
        <w:ind w:firstLine="480"/>
      </w:pPr>
      <w:r>
        <w:t xml:space="preserve">      "height": 600,</w:t>
      </w:r>
    </w:p>
    <w:p w14:paraId="7BFC105E" w14:textId="77777777" w:rsidR="00421FCC" w:rsidRDefault="00421FCC">
      <w:pPr>
        <w:shd w:val="clear" w:color="auto" w:fill="BFBFBF"/>
        <w:ind w:firstLine="480"/>
      </w:pPr>
      <w:r>
        <w:t xml:space="preserve">      "type": 0,</w:t>
      </w:r>
    </w:p>
    <w:p w14:paraId="100CDC2A" w14:textId="77777777" w:rsidR="00421FCC" w:rsidRDefault="00421FCC">
      <w:pPr>
        <w:shd w:val="clear" w:color="auto" w:fill="BFBFBF"/>
        <w:ind w:firstLine="480"/>
      </w:pPr>
      <w:r>
        <w:t xml:space="preserve">      "enemy_groupid": 1</w:t>
      </w:r>
    </w:p>
    <w:p w14:paraId="5866EE07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7FC67A46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7C4DD9AB" w14:textId="77777777" w:rsidR="00421FCC" w:rsidRDefault="00421FCC">
      <w:pPr>
        <w:shd w:val="clear" w:color="auto" w:fill="BFBFBF"/>
        <w:ind w:firstLine="480"/>
      </w:pPr>
      <w:r>
        <w:t xml:space="preserve">      "x": 1700,</w:t>
      </w:r>
    </w:p>
    <w:p w14:paraId="51A47A45" w14:textId="77777777" w:rsidR="00421FCC" w:rsidRDefault="00421FCC">
      <w:pPr>
        <w:shd w:val="clear" w:color="auto" w:fill="BFBFBF"/>
        <w:ind w:firstLine="480"/>
      </w:pPr>
      <w:r>
        <w:t xml:space="preserve">      "y": 0,</w:t>
      </w:r>
    </w:p>
    <w:p w14:paraId="2DF37A5D" w14:textId="77777777" w:rsidR="00421FCC" w:rsidRDefault="00421FCC">
      <w:pPr>
        <w:shd w:val="clear" w:color="auto" w:fill="BFBFBF"/>
        <w:ind w:firstLine="480"/>
      </w:pPr>
      <w:r>
        <w:t xml:space="preserve">      "width": 10,</w:t>
      </w:r>
    </w:p>
    <w:p w14:paraId="70AA1EB2" w14:textId="77777777" w:rsidR="00421FCC" w:rsidRDefault="00421FCC">
      <w:pPr>
        <w:shd w:val="clear" w:color="auto" w:fill="BFBFBF"/>
        <w:ind w:firstLine="480"/>
      </w:pPr>
      <w:r>
        <w:t xml:space="preserve">      "height": 600,</w:t>
      </w:r>
    </w:p>
    <w:p w14:paraId="4968757F" w14:textId="77777777" w:rsidR="00421FCC" w:rsidRDefault="00421FCC">
      <w:pPr>
        <w:shd w:val="clear" w:color="auto" w:fill="BFBFBF"/>
        <w:ind w:firstLine="480"/>
      </w:pPr>
      <w:r>
        <w:t xml:space="preserve">      "type": 0,</w:t>
      </w:r>
    </w:p>
    <w:p w14:paraId="47705317" w14:textId="77777777" w:rsidR="00421FCC" w:rsidRDefault="00421FCC">
      <w:pPr>
        <w:shd w:val="clear" w:color="auto" w:fill="BFBFBF"/>
        <w:ind w:firstLine="480"/>
      </w:pPr>
      <w:r>
        <w:t xml:space="preserve">      "enemy_groupid": 2</w:t>
      </w:r>
    </w:p>
    <w:p w14:paraId="3B307DE9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4E5B2457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198E0F80" w14:textId="77777777" w:rsidR="00421FCC" w:rsidRDefault="00421FCC">
      <w:pPr>
        <w:shd w:val="clear" w:color="auto" w:fill="BFBFBF"/>
        <w:ind w:firstLine="480"/>
      </w:pPr>
      <w:r>
        <w:t xml:space="preserve">      "x": 2162,</w:t>
      </w:r>
    </w:p>
    <w:p w14:paraId="79F55892" w14:textId="77777777" w:rsidR="00421FCC" w:rsidRDefault="00421FCC">
      <w:pPr>
        <w:shd w:val="clear" w:color="auto" w:fill="BFBFBF"/>
        <w:ind w:firstLine="480"/>
      </w:pPr>
      <w:r>
        <w:t xml:space="preserve">      "y": 0,</w:t>
      </w:r>
    </w:p>
    <w:p w14:paraId="5453C649" w14:textId="77777777" w:rsidR="00421FCC" w:rsidRDefault="00421FCC">
      <w:pPr>
        <w:shd w:val="clear" w:color="auto" w:fill="BFBFBF"/>
        <w:ind w:firstLine="480"/>
      </w:pPr>
      <w:r>
        <w:t xml:space="preserve">      "width": 10,</w:t>
      </w:r>
    </w:p>
    <w:p w14:paraId="2CEAB211" w14:textId="77777777" w:rsidR="00421FCC" w:rsidRDefault="00421FCC">
      <w:pPr>
        <w:shd w:val="clear" w:color="auto" w:fill="BFBFBF"/>
        <w:ind w:firstLine="480"/>
      </w:pPr>
      <w:r>
        <w:t xml:space="preserve">      "height": 600,</w:t>
      </w:r>
    </w:p>
    <w:p w14:paraId="42BDFDF5" w14:textId="77777777" w:rsidR="00421FCC" w:rsidRDefault="00421FCC">
      <w:pPr>
        <w:shd w:val="clear" w:color="auto" w:fill="BFBFBF"/>
        <w:ind w:firstLine="480"/>
      </w:pPr>
      <w:r>
        <w:t xml:space="preserve">      "type": 0,</w:t>
      </w:r>
    </w:p>
    <w:p w14:paraId="0DC47A4C" w14:textId="77777777" w:rsidR="00421FCC" w:rsidRDefault="00421FCC">
      <w:pPr>
        <w:shd w:val="clear" w:color="auto" w:fill="BFBFBF"/>
        <w:ind w:firstLine="480"/>
      </w:pPr>
      <w:r>
        <w:t xml:space="preserve">      "enemy_groupid": 3</w:t>
      </w:r>
    </w:p>
    <w:p w14:paraId="4594645D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68DB2ACF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3B063E09" w14:textId="77777777" w:rsidR="00421FCC" w:rsidRDefault="00421FCC">
      <w:pPr>
        <w:shd w:val="clear" w:color="auto" w:fill="BFBFBF"/>
        <w:ind w:firstLine="480"/>
      </w:pPr>
      <w:r>
        <w:t xml:space="preserve">      "x": 2550,</w:t>
      </w:r>
    </w:p>
    <w:p w14:paraId="7986BC41" w14:textId="77777777" w:rsidR="00421FCC" w:rsidRDefault="00421FCC">
      <w:pPr>
        <w:shd w:val="clear" w:color="auto" w:fill="BFBFBF"/>
        <w:ind w:firstLine="480"/>
      </w:pPr>
      <w:r>
        <w:t xml:space="preserve">      "y": 0,</w:t>
      </w:r>
    </w:p>
    <w:p w14:paraId="40F0F36A" w14:textId="77777777" w:rsidR="00421FCC" w:rsidRDefault="00421FCC">
      <w:pPr>
        <w:shd w:val="clear" w:color="auto" w:fill="BFBFBF"/>
        <w:ind w:firstLine="480"/>
      </w:pPr>
      <w:r>
        <w:t xml:space="preserve">      "width": 10,</w:t>
      </w:r>
    </w:p>
    <w:p w14:paraId="76B6EF43" w14:textId="77777777" w:rsidR="00421FCC" w:rsidRDefault="00421FCC">
      <w:pPr>
        <w:shd w:val="clear" w:color="auto" w:fill="BFBFBF"/>
        <w:ind w:firstLine="480"/>
      </w:pPr>
      <w:r>
        <w:t xml:space="preserve">      "height": 600,</w:t>
      </w:r>
    </w:p>
    <w:p w14:paraId="6305E1A9" w14:textId="77777777" w:rsidR="00421FCC" w:rsidRDefault="00421FCC">
      <w:pPr>
        <w:shd w:val="clear" w:color="auto" w:fill="BFBFBF"/>
        <w:ind w:firstLine="480"/>
      </w:pPr>
      <w:r>
        <w:t xml:space="preserve">      "type": 0,</w:t>
      </w:r>
    </w:p>
    <w:p w14:paraId="73AF0834" w14:textId="77777777" w:rsidR="00421FCC" w:rsidRDefault="00421FCC">
      <w:pPr>
        <w:shd w:val="clear" w:color="auto" w:fill="BFBFBF"/>
        <w:ind w:firstLine="480"/>
      </w:pPr>
      <w:r>
        <w:t xml:space="preserve">      "enemy_groupid": 4</w:t>
      </w:r>
    </w:p>
    <w:p w14:paraId="1CDA9DBE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09E23667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464DBF9F" w14:textId="77777777" w:rsidR="00421FCC" w:rsidRDefault="00421FCC">
      <w:pPr>
        <w:shd w:val="clear" w:color="auto" w:fill="BFBFBF"/>
        <w:ind w:firstLine="480"/>
      </w:pPr>
      <w:r>
        <w:t xml:space="preserve">      "x": 2892,</w:t>
      </w:r>
    </w:p>
    <w:p w14:paraId="2FBD0510" w14:textId="77777777" w:rsidR="00421FCC" w:rsidRDefault="00421FCC">
      <w:pPr>
        <w:shd w:val="clear" w:color="auto" w:fill="BFBFBF"/>
        <w:ind w:firstLine="480"/>
      </w:pPr>
      <w:r>
        <w:t xml:space="preserve">      "y": 0,</w:t>
      </w:r>
    </w:p>
    <w:p w14:paraId="0178098A" w14:textId="77777777" w:rsidR="00421FCC" w:rsidRDefault="00421FCC">
      <w:pPr>
        <w:shd w:val="clear" w:color="auto" w:fill="BFBFBF"/>
        <w:ind w:firstLine="480"/>
      </w:pPr>
      <w:r>
        <w:t xml:space="preserve">      "width": 10,</w:t>
      </w:r>
    </w:p>
    <w:p w14:paraId="7512949F" w14:textId="77777777" w:rsidR="00421FCC" w:rsidRDefault="00421FCC">
      <w:pPr>
        <w:shd w:val="clear" w:color="auto" w:fill="BFBFBF"/>
        <w:ind w:firstLine="480"/>
      </w:pPr>
      <w:r>
        <w:t xml:space="preserve">      "height": 600,</w:t>
      </w:r>
    </w:p>
    <w:p w14:paraId="64DC9F62" w14:textId="77777777" w:rsidR="00421FCC" w:rsidRDefault="00421FCC">
      <w:pPr>
        <w:shd w:val="clear" w:color="auto" w:fill="BFBFBF"/>
        <w:ind w:firstLine="480"/>
      </w:pPr>
      <w:r>
        <w:t xml:space="preserve">      "type": 0,</w:t>
      </w:r>
    </w:p>
    <w:p w14:paraId="7EDB4F22" w14:textId="77777777" w:rsidR="00421FCC" w:rsidRDefault="00421FCC">
      <w:pPr>
        <w:shd w:val="clear" w:color="auto" w:fill="BFBFBF"/>
        <w:ind w:firstLine="480"/>
      </w:pPr>
      <w:r>
        <w:t xml:space="preserve">      "enemy_groupid": 5</w:t>
      </w:r>
    </w:p>
    <w:p w14:paraId="3E77D811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16A8E2D0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81208D9" w14:textId="77777777" w:rsidR="00421FCC" w:rsidRDefault="00421FCC">
      <w:pPr>
        <w:shd w:val="clear" w:color="auto" w:fill="BFBFBF"/>
        <w:ind w:firstLine="480"/>
      </w:pPr>
      <w:r>
        <w:t xml:space="preserve">      "x": 3062,</w:t>
      </w:r>
    </w:p>
    <w:p w14:paraId="16EA4B05" w14:textId="77777777" w:rsidR="00421FCC" w:rsidRDefault="00421FCC">
      <w:pPr>
        <w:shd w:val="clear" w:color="auto" w:fill="BFBFBF"/>
        <w:ind w:firstLine="480"/>
      </w:pPr>
      <w:r>
        <w:t xml:space="preserve">      "y": 0,</w:t>
      </w:r>
    </w:p>
    <w:p w14:paraId="354CBEA8" w14:textId="77777777" w:rsidR="00421FCC" w:rsidRDefault="00421FCC">
      <w:pPr>
        <w:shd w:val="clear" w:color="auto" w:fill="BFBFBF"/>
        <w:ind w:firstLine="480"/>
      </w:pPr>
      <w:r>
        <w:lastRenderedPageBreak/>
        <w:t xml:space="preserve">      "width": 10,</w:t>
      </w:r>
    </w:p>
    <w:p w14:paraId="5C3B0394" w14:textId="77777777" w:rsidR="00421FCC" w:rsidRDefault="00421FCC">
      <w:pPr>
        <w:shd w:val="clear" w:color="auto" w:fill="BFBFBF"/>
        <w:ind w:firstLine="480"/>
      </w:pPr>
      <w:r>
        <w:t xml:space="preserve">      "height": 600,</w:t>
      </w:r>
    </w:p>
    <w:p w14:paraId="5F0528B8" w14:textId="77777777" w:rsidR="00421FCC" w:rsidRDefault="00421FCC">
      <w:pPr>
        <w:shd w:val="clear" w:color="auto" w:fill="BFBFBF"/>
        <w:ind w:firstLine="480"/>
      </w:pPr>
      <w:r>
        <w:t xml:space="preserve">      "type": 0,</w:t>
      </w:r>
    </w:p>
    <w:p w14:paraId="63F80085" w14:textId="77777777" w:rsidR="00421FCC" w:rsidRDefault="00421FCC">
      <w:pPr>
        <w:shd w:val="clear" w:color="auto" w:fill="BFBFBF"/>
        <w:ind w:firstLine="480"/>
      </w:pPr>
      <w:r>
        <w:t xml:space="preserve">      "enemy_groupid": 6</w:t>
      </w:r>
    </w:p>
    <w:p w14:paraId="3C38DAD0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6C2F3800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A843B0E" w14:textId="77777777" w:rsidR="00421FCC" w:rsidRDefault="00421FCC">
      <w:pPr>
        <w:shd w:val="clear" w:color="auto" w:fill="BFBFBF"/>
        <w:ind w:firstLine="480"/>
      </w:pPr>
      <w:r>
        <w:t xml:space="preserve">      "x": 3900,</w:t>
      </w:r>
    </w:p>
    <w:p w14:paraId="6DDA6705" w14:textId="77777777" w:rsidR="00421FCC" w:rsidRDefault="00421FCC">
      <w:pPr>
        <w:shd w:val="clear" w:color="auto" w:fill="BFBFBF"/>
        <w:ind w:firstLine="480"/>
      </w:pPr>
      <w:r>
        <w:t xml:space="preserve">      "y": 0,</w:t>
      </w:r>
    </w:p>
    <w:p w14:paraId="6EAF09F9" w14:textId="77777777" w:rsidR="00421FCC" w:rsidRDefault="00421FCC">
      <w:pPr>
        <w:shd w:val="clear" w:color="auto" w:fill="BFBFBF"/>
        <w:ind w:firstLine="480"/>
      </w:pPr>
      <w:r>
        <w:t xml:space="preserve">      "width": 10,</w:t>
      </w:r>
    </w:p>
    <w:p w14:paraId="4C1E89AC" w14:textId="77777777" w:rsidR="00421FCC" w:rsidRDefault="00421FCC">
      <w:pPr>
        <w:shd w:val="clear" w:color="auto" w:fill="BFBFBF"/>
        <w:ind w:firstLine="480"/>
      </w:pPr>
      <w:r>
        <w:t xml:space="preserve">      "height": 600,</w:t>
      </w:r>
    </w:p>
    <w:p w14:paraId="4A945AD5" w14:textId="77777777" w:rsidR="00421FCC" w:rsidRDefault="00421FCC">
      <w:pPr>
        <w:shd w:val="clear" w:color="auto" w:fill="BFBFBF"/>
        <w:ind w:firstLine="480"/>
      </w:pPr>
      <w:r>
        <w:t xml:space="preserve">      "type": 0,</w:t>
      </w:r>
    </w:p>
    <w:p w14:paraId="386D84EE" w14:textId="77777777" w:rsidR="00421FCC" w:rsidRDefault="00421FCC">
      <w:pPr>
        <w:shd w:val="clear" w:color="auto" w:fill="BFBFBF"/>
        <w:ind w:firstLine="480"/>
      </w:pPr>
      <w:r>
        <w:t xml:space="preserve">      "enemy_groupid": 7</w:t>
      </w:r>
    </w:p>
    <w:p w14:paraId="5C917959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53E931D5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3429A4CD" w14:textId="77777777" w:rsidR="00421FCC" w:rsidRDefault="00421FCC">
      <w:pPr>
        <w:shd w:val="clear" w:color="auto" w:fill="BFBFBF"/>
        <w:ind w:firstLine="480"/>
      </w:pPr>
      <w:r>
        <w:t xml:space="preserve">      "x": 6026,</w:t>
      </w:r>
    </w:p>
    <w:p w14:paraId="3CA41FF1" w14:textId="77777777" w:rsidR="00421FCC" w:rsidRDefault="00421FCC">
      <w:pPr>
        <w:shd w:val="clear" w:color="auto" w:fill="BFBFBF"/>
        <w:ind w:firstLine="480"/>
      </w:pPr>
      <w:r>
        <w:t xml:space="preserve">      "y": 324,</w:t>
      </w:r>
    </w:p>
    <w:p w14:paraId="7F6A47B9" w14:textId="77777777" w:rsidR="00421FCC" w:rsidRDefault="00421FCC">
      <w:pPr>
        <w:shd w:val="clear" w:color="auto" w:fill="BFBFBF"/>
        <w:ind w:firstLine="480"/>
      </w:pPr>
      <w:r>
        <w:t xml:space="preserve">      "width": 40,</w:t>
      </w:r>
    </w:p>
    <w:p w14:paraId="2B4E88FB" w14:textId="77777777" w:rsidR="00421FCC" w:rsidRDefault="00421FCC">
      <w:pPr>
        <w:shd w:val="clear" w:color="auto" w:fill="BFBFBF"/>
        <w:ind w:firstLine="480"/>
      </w:pPr>
      <w:r>
        <w:t xml:space="preserve">      "height": 40,</w:t>
      </w:r>
    </w:p>
    <w:p w14:paraId="7EE9D9ED" w14:textId="77777777" w:rsidR="00421FCC" w:rsidRDefault="00421FCC">
      <w:pPr>
        <w:shd w:val="clear" w:color="auto" w:fill="BFBFBF"/>
        <w:ind w:firstLine="480"/>
      </w:pPr>
      <w:r>
        <w:t xml:space="preserve">      "type": 7,</w:t>
      </w:r>
    </w:p>
    <w:p w14:paraId="6C5A43A5" w14:textId="77777777" w:rsidR="00421FCC" w:rsidRDefault="00421FCC">
      <w:pPr>
        <w:shd w:val="clear" w:color="auto" w:fill="BFBFBF"/>
        <w:ind w:firstLine="480"/>
      </w:pPr>
      <w:r>
        <w:t xml:space="preserve">      "enemy_groupid": 0</w:t>
      </w:r>
    </w:p>
    <w:p w14:paraId="5DE1F62B" w14:textId="77777777" w:rsidR="00421FCC" w:rsidRDefault="00421FCC">
      <w:pPr>
        <w:shd w:val="clear" w:color="auto" w:fill="BFBFBF"/>
        <w:ind w:firstLine="480"/>
      </w:pPr>
      <w:r>
        <w:t xml:space="preserve">    },</w:t>
      </w:r>
    </w:p>
    <w:p w14:paraId="40ADB8BF" w14:textId="77777777" w:rsidR="00421FCC" w:rsidRDefault="00421FCC">
      <w:pPr>
        <w:shd w:val="clear" w:color="auto" w:fill="BFBFBF"/>
        <w:ind w:firstLine="480"/>
      </w:pPr>
      <w:r>
        <w:t xml:space="preserve">    {</w:t>
      </w:r>
    </w:p>
    <w:p w14:paraId="63954B28" w14:textId="77777777" w:rsidR="00421FCC" w:rsidRDefault="00421FCC">
      <w:pPr>
        <w:shd w:val="clear" w:color="auto" w:fill="BFBFBF"/>
        <w:ind w:firstLine="480"/>
      </w:pPr>
      <w:r>
        <w:t xml:space="preserve">      "x": 6510,</w:t>
      </w:r>
    </w:p>
    <w:p w14:paraId="71711A37" w14:textId="77777777" w:rsidR="00421FCC" w:rsidRDefault="00421FCC">
      <w:pPr>
        <w:shd w:val="clear" w:color="auto" w:fill="BFBFBF"/>
        <w:ind w:firstLine="480"/>
      </w:pPr>
      <w:r>
        <w:t xml:space="preserve">      "y": 0,</w:t>
      </w:r>
    </w:p>
    <w:p w14:paraId="1B07A446" w14:textId="77777777" w:rsidR="00421FCC" w:rsidRDefault="00421FCC">
      <w:pPr>
        <w:shd w:val="clear" w:color="auto" w:fill="BFBFBF"/>
        <w:ind w:firstLine="480"/>
      </w:pPr>
      <w:r>
        <w:t xml:space="preserve">      "width": 10,</w:t>
      </w:r>
    </w:p>
    <w:p w14:paraId="0F35C150" w14:textId="77777777" w:rsidR="00421FCC" w:rsidRDefault="00421FCC">
      <w:pPr>
        <w:shd w:val="clear" w:color="auto" w:fill="BFBFBF"/>
        <w:ind w:firstLine="480"/>
      </w:pPr>
      <w:r>
        <w:t xml:space="preserve">      "height": 600,</w:t>
      </w:r>
    </w:p>
    <w:p w14:paraId="1C45D02A" w14:textId="77777777" w:rsidR="00421FCC" w:rsidRDefault="00421FCC">
      <w:pPr>
        <w:shd w:val="clear" w:color="auto" w:fill="BFBFBF"/>
        <w:ind w:firstLine="480"/>
      </w:pPr>
      <w:r>
        <w:t xml:space="preserve">      "type": 2,</w:t>
      </w:r>
    </w:p>
    <w:p w14:paraId="3D4F9447" w14:textId="77777777" w:rsidR="00421FCC" w:rsidRDefault="00421FCC">
      <w:pPr>
        <w:shd w:val="clear" w:color="auto" w:fill="BFBFBF"/>
        <w:ind w:firstLine="480"/>
      </w:pPr>
      <w:r>
        <w:t xml:space="preserve">      "enemy_groupid": 0</w:t>
      </w:r>
    </w:p>
    <w:p w14:paraId="30F84A66" w14:textId="77777777" w:rsidR="00421FCC" w:rsidRDefault="00421FCC">
      <w:pPr>
        <w:shd w:val="clear" w:color="auto" w:fill="BFBFBF"/>
        <w:ind w:firstLine="480"/>
      </w:pPr>
      <w:r>
        <w:t xml:space="preserve">    }</w:t>
      </w:r>
    </w:p>
    <w:p w14:paraId="404B0665" w14:textId="77777777" w:rsidR="00421FCC" w:rsidRDefault="00421FCC">
      <w:pPr>
        <w:shd w:val="clear" w:color="auto" w:fill="BFBFBF"/>
        <w:ind w:firstLine="480"/>
      </w:pPr>
      <w:r>
        <w:t xml:space="preserve">  ]</w:t>
      </w:r>
    </w:p>
    <w:p w14:paraId="79F07570" w14:textId="19411448" w:rsidR="00421FCC" w:rsidRPr="00421FCC" w:rsidRDefault="00421FCC">
      <w:pPr>
        <w:shd w:val="clear" w:color="auto" w:fill="BFBFBF"/>
        <w:ind w:firstLine="480"/>
        <w:rPr>
          <w:rFonts w:hint="eastAsia"/>
        </w:rPr>
      </w:pPr>
      <w:r>
        <w:t>}</w:t>
      </w:r>
    </w:p>
    <w:p w14:paraId="14C3B02A" w14:textId="631A84F1" w:rsidR="00DB3C5D" w:rsidRDefault="00DB3C5D" w:rsidP="00DB3C5D">
      <w:pPr>
        <w:pStyle w:val="3"/>
      </w:pPr>
      <w:bookmarkStart w:id="24" w:name="_Toc117010477"/>
      <w:r>
        <w:t>source/data/</w:t>
      </w:r>
      <w:r>
        <w:t>player</w:t>
      </w:r>
      <w:bookmarkEnd w:id="24"/>
    </w:p>
    <w:p w14:paraId="0B6AF236" w14:textId="1FC5F417" w:rsidR="00DB3C5D" w:rsidRDefault="00DB3C5D" w:rsidP="00DB3C5D">
      <w:pPr>
        <w:pStyle w:val="4"/>
      </w:pPr>
      <w:r>
        <w:rPr>
          <w:rFonts w:hint="eastAsia"/>
        </w:rPr>
        <w:t>m</w:t>
      </w:r>
      <w:r>
        <w:t>ario.json</w:t>
      </w:r>
    </w:p>
    <w:p w14:paraId="09742AB3" w14:textId="77777777" w:rsidR="00DB3C5D" w:rsidRDefault="00DB3C5D">
      <w:pPr>
        <w:shd w:val="clear" w:color="auto" w:fill="BFBFBF"/>
        <w:ind w:firstLine="480"/>
      </w:pPr>
      <w:r>
        <w:t>{</w:t>
      </w:r>
    </w:p>
    <w:p w14:paraId="4896D265" w14:textId="77777777" w:rsidR="00DB3C5D" w:rsidRDefault="00DB3C5D">
      <w:pPr>
        <w:shd w:val="clear" w:color="auto" w:fill="BFBFBF"/>
        <w:ind w:firstLine="480"/>
      </w:pPr>
      <w:r>
        <w:t xml:space="preserve">  "image_name": "player",</w:t>
      </w:r>
    </w:p>
    <w:p w14:paraId="5D123D76" w14:textId="77777777" w:rsidR="00DB3C5D" w:rsidRDefault="00DB3C5D">
      <w:pPr>
        <w:shd w:val="clear" w:color="auto" w:fill="BFBFBF"/>
        <w:ind w:firstLine="480"/>
      </w:pPr>
      <w:r>
        <w:t xml:space="preserve">  "image_frames": {</w:t>
      </w:r>
    </w:p>
    <w:p w14:paraId="1FCCD0BB" w14:textId="77777777" w:rsidR="00DB3C5D" w:rsidRDefault="00DB3C5D">
      <w:pPr>
        <w:shd w:val="clear" w:color="auto" w:fill="BFBFBF"/>
        <w:ind w:firstLine="480"/>
      </w:pPr>
      <w:r>
        <w:t xml:space="preserve">    "right_small_normal": [</w:t>
      </w:r>
    </w:p>
    <w:p w14:paraId="0F7048E3" w14:textId="77777777" w:rsidR="00DB3C5D" w:rsidRDefault="00DB3C5D">
      <w:pPr>
        <w:shd w:val="clear" w:color="auto" w:fill="BFBFBF"/>
        <w:ind w:firstLine="480"/>
      </w:pPr>
      <w:r>
        <w:t xml:space="preserve">      {</w:t>
      </w:r>
    </w:p>
    <w:p w14:paraId="61A8F3B8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299AD015" w14:textId="77777777" w:rsidR="00DB3C5D" w:rsidRDefault="00DB3C5D">
      <w:pPr>
        <w:shd w:val="clear" w:color="auto" w:fill="BFBFBF"/>
        <w:ind w:firstLine="480"/>
      </w:pPr>
      <w:r>
        <w:t xml:space="preserve">        "y": 0,</w:t>
      </w:r>
    </w:p>
    <w:p w14:paraId="332D813C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73C398D6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31CB32DE" w14:textId="77777777" w:rsidR="00DB3C5D" w:rsidRDefault="00DB3C5D">
      <w:pPr>
        <w:shd w:val="clear" w:color="auto" w:fill="BFBFBF"/>
        <w:ind w:firstLine="480"/>
      </w:pPr>
      <w:r>
        <w:t xml:space="preserve">      },</w:t>
      </w:r>
    </w:p>
    <w:p w14:paraId="5B6B427E" w14:textId="77777777" w:rsidR="00DB3C5D" w:rsidRDefault="00DB3C5D">
      <w:pPr>
        <w:shd w:val="clear" w:color="auto" w:fill="BFBFBF"/>
        <w:ind w:firstLine="480"/>
      </w:pPr>
      <w:r>
        <w:t xml:space="preserve">      {</w:t>
      </w:r>
    </w:p>
    <w:p w14:paraId="3CE2BF6E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61D6A8C3" w14:textId="77777777" w:rsidR="00DB3C5D" w:rsidRDefault="00DB3C5D">
      <w:pPr>
        <w:shd w:val="clear" w:color="auto" w:fill="BFBFBF"/>
        <w:ind w:firstLine="480"/>
      </w:pPr>
      <w:r>
        <w:t xml:space="preserve">        "y": 0,</w:t>
      </w:r>
    </w:p>
    <w:p w14:paraId="03153DD3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60F17A3A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2AEAF437" w14:textId="77777777" w:rsidR="00DB3C5D" w:rsidRDefault="00DB3C5D">
      <w:pPr>
        <w:shd w:val="clear" w:color="auto" w:fill="BFBFBF"/>
        <w:ind w:firstLine="480"/>
      </w:pPr>
      <w:r>
        <w:t xml:space="preserve">      },</w:t>
      </w:r>
    </w:p>
    <w:p w14:paraId="12A7B71A" w14:textId="77777777" w:rsidR="00DB3C5D" w:rsidRDefault="00DB3C5D">
      <w:pPr>
        <w:shd w:val="clear" w:color="auto" w:fill="BFBFBF"/>
        <w:ind w:firstLine="480"/>
      </w:pPr>
      <w:r>
        <w:lastRenderedPageBreak/>
        <w:t xml:space="preserve">      {</w:t>
      </w:r>
    </w:p>
    <w:p w14:paraId="4728211C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698AFFA5" w14:textId="77777777" w:rsidR="00DB3C5D" w:rsidRDefault="00DB3C5D">
      <w:pPr>
        <w:shd w:val="clear" w:color="auto" w:fill="BFBFBF"/>
        <w:ind w:firstLine="480"/>
      </w:pPr>
      <w:r>
        <w:t xml:space="preserve">        "y": 0,</w:t>
      </w:r>
    </w:p>
    <w:p w14:paraId="147E39EE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498122E5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7A24974F" w14:textId="77777777" w:rsidR="00DB3C5D" w:rsidRDefault="00DB3C5D">
      <w:pPr>
        <w:shd w:val="clear" w:color="auto" w:fill="BFBFBF"/>
        <w:ind w:firstLine="480"/>
      </w:pPr>
      <w:r>
        <w:t xml:space="preserve">      },</w:t>
      </w:r>
    </w:p>
    <w:p w14:paraId="68CDB605" w14:textId="77777777" w:rsidR="00DB3C5D" w:rsidRDefault="00DB3C5D">
      <w:pPr>
        <w:shd w:val="clear" w:color="auto" w:fill="BFBFBF"/>
        <w:ind w:firstLine="480"/>
      </w:pPr>
      <w:r>
        <w:t xml:space="preserve">      {</w:t>
      </w:r>
    </w:p>
    <w:p w14:paraId="36CCD5A1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6B2C45F8" w14:textId="77777777" w:rsidR="00DB3C5D" w:rsidRDefault="00DB3C5D">
      <w:pPr>
        <w:shd w:val="clear" w:color="auto" w:fill="BFBFBF"/>
        <w:ind w:firstLine="480"/>
      </w:pPr>
      <w:r>
        <w:t xml:space="preserve">        "y": 0,</w:t>
      </w:r>
    </w:p>
    <w:p w14:paraId="1C853C0C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3E5D6310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1FAE3A53" w14:textId="77777777" w:rsidR="00DB3C5D" w:rsidRDefault="00DB3C5D">
      <w:pPr>
        <w:shd w:val="clear" w:color="auto" w:fill="BFBFBF"/>
        <w:ind w:firstLine="480"/>
      </w:pPr>
      <w:r>
        <w:t xml:space="preserve">      },</w:t>
      </w:r>
    </w:p>
    <w:p w14:paraId="7A005000" w14:textId="77777777" w:rsidR="00DB3C5D" w:rsidRDefault="00DB3C5D">
      <w:pPr>
        <w:shd w:val="clear" w:color="auto" w:fill="BFBFBF"/>
        <w:ind w:firstLine="480"/>
      </w:pPr>
      <w:r>
        <w:t xml:space="preserve">      {</w:t>
      </w:r>
    </w:p>
    <w:p w14:paraId="790A05A2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10871EF3" w14:textId="77777777" w:rsidR="00DB3C5D" w:rsidRDefault="00DB3C5D">
      <w:pPr>
        <w:shd w:val="clear" w:color="auto" w:fill="BFBFBF"/>
        <w:ind w:firstLine="480"/>
      </w:pPr>
      <w:r>
        <w:t xml:space="preserve">        "y": 0,</w:t>
      </w:r>
    </w:p>
    <w:p w14:paraId="2ABB16F0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666BB3AD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4CD8E06B" w14:textId="77777777" w:rsidR="00DB3C5D" w:rsidRDefault="00DB3C5D">
      <w:pPr>
        <w:shd w:val="clear" w:color="auto" w:fill="BFBFBF"/>
        <w:ind w:firstLine="480"/>
      </w:pPr>
      <w:r>
        <w:t xml:space="preserve">      },</w:t>
      </w:r>
    </w:p>
    <w:p w14:paraId="37264A47" w14:textId="77777777" w:rsidR="00DB3C5D" w:rsidRDefault="00DB3C5D">
      <w:pPr>
        <w:shd w:val="clear" w:color="auto" w:fill="BFBFBF"/>
        <w:ind w:firstLine="480"/>
      </w:pPr>
      <w:r>
        <w:t xml:space="preserve">      {</w:t>
      </w:r>
    </w:p>
    <w:p w14:paraId="52FC64BA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37B112BB" w14:textId="77777777" w:rsidR="00DB3C5D" w:rsidRDefault="00DB3C5D">
      <w:pPr>
        <w:shd w:val="clear" w:color="auto" w:fill="BFBFBF"/>
        <w:ind w:firstLine="480"/>
      </w:pPr>
      <w:r>
        <w:t xml:space="preserve">        "y": 0,</w:t>
      </w:r>
    </w:p>
    <w:p w14:paraId="1F285DA3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6A9CF78D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22D1C50D" w14:textId="77777777" w:rsidR="00DB3C5D" w:rsidRDefault="00DB3C5D">
      <w:pPr>
        <w:shd w:val="clear" w:color="auto" w:fill="BFBFBF"/>
        <w:ind w:firstLine="480"/>
      </w:pPr>
      <w:r>
        <w:t xml:space="preserve">      },</w:t>
      </w:r>
    </w:p>
    <w:p w14:paraId="64813B9E" w14:textId="77777777" w:rsidR="00DB3C5D" w:rsidRDefault="00DB3C5D">
      <w:pPr>
        <w:shd w:val="clear" w:color="auto" w:fill="BFBFBF"/>
        <w:ind w:firstLine="480"/>
      </w:pPr>
      <w:r>
        <w:t xml:space="preserve">      {</w:t>
      </w:r>
    </w:p>
    <w:p w14:paraId="4CD90992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3D50F277" w14:textId="77777777" w:rsidR="00DB3C5D" w:rsidRDefault="00DB3C5D">
      <w:pPr>
        <w:shd w:val="clear" w:color="auto" w:fill="BFBFBF"/>
        <w:ind w:firstLine="480"/>
      </w:pPr>
      <w:r>
        <w:t xml:space="preserve">        "y": 0,</w:t>
      </w:r>
    </w:p>
    <w:p w14:paraId="6572A38F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79F9871A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74C0EEB2" w14:textId="77777777" w:rsidR="00DB3C5D" w:rsidRDefault="00DB3C5D">
      <w:pPr>
        <w:shd w:val="clear" w:color="auto" w:fill="BFBFBF"/>
        <w:ind w:firstLine="480"/>
      </w:pPr>
      <w:r>
        <w:t xml:space="preserve">      },</w:t>
      </w:r>
    </w:p>
    <w:p w14:paraId="2892256A" w14:textId="77777777" w:rsidR="00DB3C5D" w:rsidRDefault="00DB3C5D">
      <w:pPr>
        <w:shd w:val="clear" w:color="auto" w:fill="BFBFBF"/>
        <w:ind w:firstLine="480"/>
      </w:pPr>
      <w:r>
        <w:t xml:space="preserve">      {</w:t>
      </w:r>
    </w:p>
    <w:p w14:paraId="09B22C00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134EC356" w14:textId="77777777" w:rsidR="00DB3C5D" w:rsidRDefault="00DB3C5D">
      <w:pPr>
        <w:shd w:val="clear" w:color="auto" w:fill="BFBFBF"/>
        <w:ind w:firstLine="480"/>
      </w:pPr>
      <w:r>
        <w:t xml:space="preserve">        "y": 0,</w:t>
      </w:r>
    </w:p>
    <w:p w14:paraId="4FA86AB8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0B1302B1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735AFEB7" w14:textId="77777777" w:rsidR="00DB3C5D" w:rsidRDefault="00DB3C5D">
      <w:pPr>
        <w:shd w:val="clear" w:color="auto" w:fill="BFBFBF"/>
        <w:ind w:firstLine="480"/>
      </w:pPr>
      <w:r>
        <w:t xml:space="preserve">      },</w:t>
      </w:r>
    </w:p>
    <w:p w14:paraId="04EA9816" w14:textId="77777777" w:rsidR="00DB3C5D" w:rsidRDefault="00DB3C5D">
      <w:pPr>
        <w:shd w:val="clear" w:color="auto" w:fill="BFBFBF"/>
        <w:ind w:firstLine="480"/>
      </w:pPr>
      <w:r>
        <w:t xml:space="preserve">      {</w:t>
      </w:r>
    </w:p>
    <w:p w14:paraId="36D94328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47F23417" w14:textId="77777777" w:rsidR="00DB3C5D" w:rsidRDefault="00DB3C5D">
      <w:pPr>
        <w:shd w:val="clear" w:color="auto" w:fill="BFBFBF"/>
        <w:ind w:firstLine="480"/>
      </w:pPr>
      <w:r>
        <w:t xml:space="preserve">        "y": 0,</w:t>
      </w:r>
    </w:p>
    <w:p w14:paraId="31C5390A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7629F093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41FF1D3B" w14:textId="77777777" w:rsidR="00DB3C5D" w:rsidRDefault="00DB3C5D">
      <w:pPr>
        <w:shd w:val="clear" w:color="auto" w:fill="BFBFBF"/>
        <w:ind w:firstLine="480"/>
      </w:pPr>
      <w:r>
        <w:t xml:space="preserve">      },</w:t>
      </w:r>
    </w:p>
    <w:p w14:paraId="73113493" w14:textId="77777777" w:rsidR="00DB3C5D" w:rsidRDefault="00DB3C5D">
      <w:pPr>
        <w:shd w:val="clear" w:color="auto" w:fill="BFBFBF"/>
        <w:ind w:firstLine="480"/>
      </w:pPr>
      <w:r>
        <w:t xml:space="preserve">      {</w:t>
      </w:r>
    </w:p>
    <w:p w14:paraId="761AEAED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01B38C4C" w14:textId="77777777" w:rsidR="00DB3C5D" w:rsidRDefault="00DB3C5D">
      <w:pPr>
        <w:shd w:val="clear" w:color="auto" w:fill="BFBFBF"/>
        <w:ind w:firstLine="480"/>
      </w:pPr>
      <w:r>
        <w:t xml:space="preserve">        "y": 0,</w:t>
      </w:r>
    </w:p>
    <w:p w14:paraId="6019FF5F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6066CF75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63319438" w14:textId="77777777" w:rsidR="00DB3C5D" w:rsidRDefault="00DB3C5D">
      <w:pPr>
        <w:shd w:val="clear" w:color="auto" w:fill="BFBFBF"/>
        <w:ind w:firstLine="480"/>
      </w:pPr>
      <w:r>
        <w:t xml:space="preserve">      },</w:t>
      </w:r>
    </w:p>
    <w:p w14:paraId="00100496" w14:textId="77777777" w:rsidR="00DB3C5D" w:rsidRDefault="00DB3C5D">
      <w:pPr>
        <w:shd w:val="clear" w:color="auto" w:fill="BFBFBF"/>
        <w:ind w:firstLine="480"/>
      </w:pPr>
      <w:r>
        <w:t xml:space="preserve">      {</w:t>
      </w:r>
    </w:p>
    <w:p w14:paraId="018C929D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08E13348" w14:textId="77777777" w:rsidR="00DB3C5D" w:rsidRDefault="00DB3C5D">
      <w:pPr>
        <w:shd w:val="clear" w:color="auto" w:fill="BFBFBF"/>
        <w:ind w:firstLine="480"/>
      </w:pPr>
      <w:r>
        <w:lastRenderedPageBreak/>
        <w:t xml:space="preserve">        "y": 0,</w:t>
      </w:r>
    </w:p>
    <w:p w14:paraId="427912A9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39CDC0CE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256A81F8" w14:textId="77777777" w:rsidR="00DB3C5D" w:rsidRDefault="00DB3C5D">
      <w:pPr>
        <w:shd w:val="clear" w:color="auto" w:fill="BFBFBF"/>
        <w:ind w:firstLine="480"/>
      </w:pPr>
      <w:r>
        <w:t xml:space="preserve">      }</w:t>
      </w:r>
    </w:p>
    <w:p w14:paraId="0208C67D" w14:textId="77777777" w:rsidR="00DB3C5D" w:rsidRDefault="00DB3C5D">
      <w:pPr>
        <w:shd w:val="clear" w:color="auto" w:fill="BFBFBF"/>
        <w:ind w:firstLine="480"/>
      </w:pPr>
      <w:r>
        <w:t xml:space="preserve">    ],</w:t>
      </w:r>
    </w:p>
    <w:p w14:paraId="25B35026" w14:textId="77777777" w:rsidR="00DB3C5D" w:rsidRDefault="00DB3C5D">
      <w:pPr>
        <w:shd w:val="clear" w:color="auto" w:fill="BFBFBF"/>
        <w:ind w:firstLine="480"/>
      </w:pPr>
      <w:r>
        <w:t xml:space="preserve">    "right_big_normal": [</w:t>
      </w:r>
    </w:p>
    <w:p w14:paraId="6B16981F" w14:textId="77777777" w:rsidR="00DB3C5D" w:rsidRDefault="00DB3C5D">
      <w:pPr>
        <w:shd w:val="clear" w:color="auto" w:fill="BFBFBF"/>
        <w:ind w:firstLine="480"/>
      </w:pPr>
      <w:r>
        <w:t xml:space="preserve">      {</w:t>
      </w:r>
    </w:p>
    <w:p w14:paraId="5CD6D7B1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391D9A03" w14:textId="77777777" w:rsidR="00DB3C5D" w:rsidRDefault="00DB3C5D">
      <w:pPr>
        <w:shd w:val="clear" w:color="auto" w:fill="BFBFBF"/>
        <w:ind w:firstLine="480"/>
      </w:pPr>
      <w:r>
        <w:t xml:space="preserve">        "y": 225,</w:t>
      </w:r>
    </w:p>
    <w:p w14:paraId="3FAA3078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7F123B17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7971D6D7" w14:textId="77777777" w:rsidR="00DB3C5D" w:rsidRDefault="00DB3C5D">
      <w:pPr>
        <w:shd w:val="clear" w:color="auto" w:fill="BFBFBF"/>
        <w:ind w:firstLine="480"/>
      </w:pPr>
      <w:r>
        <w:t xml:space="preserve">      },</w:t>
      </w:r>
    </w:p>
    <w:p w14:paraId="1F4BEF1E" w14:textId="77777777" w:rsidR="00DB3C5D" w:rsidRDefault="00DB3C5D">
      <w:pPr>
        <w:shd w:val="clear" w:color="auto" w:fill="BFBFBF"/>
        <w:ind w:firstLine="480"/>
      </w:pPr>
      <w:r>
        <w:t xml:space="preserve">      {</w:t>
      </w:r>
    </w:p>
    <w:p w14:paraId="3F2112DD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72DD6E44" w14:textId="77777777" w:rsidR="00DB3C5D" w:rsidRDefault="00DB3C5D">
      <w:pPr>
        <w:shd w:val="clear" w:color="auto" w:fill="BFBFBF"/>
        <w:ind w:firstLine="480"/>
      </w:pPr>
      <w:r>
        <w:t xml:space="preserve">        "y": 225,</w:t>
      </w:r>
    </w:p>
    <w:p w14:paraId="33DC1992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1DCDBB0D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788DA05C" w14:textId="77777777" w:rsidR="00DB3C5D" w:rsidRDefault="00DB3C5D">
      <w:pPr>
        <w:shd w:val="clear" w:color="auto" w:fill="BFBFBF"/>
        <w:ind w:firstLine="480"/>
      </w:pPr>
      <w:r>
        <w:t xml:space="preserve">      },</w:t>
      </w:r>
    </w:p>
    <w:p w14:paraId="6C4DE3ED" w14:textId="77777777" w:rsidR="00DB3C5D" w:rsidRDefault="00DB3C5D">
      <w:pPr>
        <w:shd w:val="clear" w:color="auto" w:fill="BFBFBF"/>
        <w:ind w:firstLine="480"/>
      </w:pPr>
      <w:r>
        <w:t xml:space="preserve">      {</w:t>
      </w:r>
    </w:p>
    <w:p w14:paraId="032DFAB4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15F78BC2" w14:textId="77777777" w:rsidR="00DB3C5D" w:rsidRDefault="00DB3C5D">
      <w:pPr>
        <w:shd w:val="clear" w:color="auto" w:fill="BFBFBF"/>
        <w:ind w:firstLine="480"/>
      </w:pPr>
      <w:r>
        <w:t xml:space="preserve">        "y": 225,</w:t>
      </w:r>
    </w:p>
    <w:p w14:paraId="54B94614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62C24B60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52D2811C" w14:textId="77777777" w:rsidR="00DB3C5D" w:rsidRDefault="00DB3C5D">
      <w:pPr>
        <w:shd w:val="clear" w:color="auto" w:fill="BFBFBF"/>
        <w:ind w:firstLine="480"/>
      </w:pPr>
      <w:r>
        <w:t xml:space="preserve">      },</w:t>
      </w:r>
    </w:p>
    <w:p w14:paraId="70AFE3D7" w14:textId="77777777" w:rsidR="00DB3C5D" w:rsidRDefault="00DB3C5D">
      <w:pPr>
        <w:shd w:val="clear" w:color="auto" w:fill="BFBFBF"/>
        <w:ind w:firstLine="480"/>
      </w:pPr>
      <w:r>
        <w:t xml:space="preserve">      {</w:t>
      </w:r>
    </w:p>
    <w:p w14:paraId="26C492B0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5E3C2CD9" w14:textId="77777777" w:rsidR="00DB3C5D" w:rsidRDefault="00DB3C5D">
      <w:pPr>
        <w:shd w:val="clear" w:color="auto" w:fill="BFBFBF"/>
        <w:ind w:firstLine="480"/>
      </w:pPr>
      <w:r>
        <w:t xml:space="preserve">        "y": 225,</w:t>
      </w:r>
    </w:p>
    <w:p w14:paraId="4591628A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757E1C93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021B2872" w14:textId="77777777" w:rsidR="00DB3C5D" w:rsidRDefault="00DB3C5D">
      <w:pPr>
        <w:shd w:val="clear" w:color="auto" w:fill="BFBFBF"/>
        <w:ind w:firstLine="480"/>
      </w:pPr>
      <w:r>
        <w:t xml:space="preserve">      },</w:t>
      </w:r>
    </w:p>
    <w:p w14:paraId="66EB4666" w14:textId="77777777" w:rsidR="00DB3C5D" w:rsidRDefault="00DB3C5D">
      <w:pPr>
        <w:shd w:val="clear" w:color="auto" w:fill="BFBFBF"/>
        <w:ind w:firstLine="480"/>
      </w:pPr>
      <w:r>
        <w:t xml:space="preserve">      {</w:t>
      </w:r>
    </w:p>
    <w:p w14:paraId="6AF89E9B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5EE99233" w14:textId="77777777" w:rsidR="00DB3C5D" w:rsidRDefault="00DB3C5D">
      <w:pPr>
        <w:shd w:val="clear" w:color="auto" w:fill="BFBFBF"/>
        <w:ind w:firstLine="480"/>
      </w:pPr>
      <w:r>
        <w:t xml:space="preserve">        "y": 225,</w:t>
      </w:r>
    </w:p>
    <w:p w14:paraId="419A8BF7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60F8499C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302CDF6E" w14:textId="77777777" w:rsidR="00DB3C5D" w:rsidRDefault="00DB3C5D">
      <w:pPr>
        <w:shd w:val="clear" w:color="auto" w:fill="BFBFBF"/>
        <w:ind w:firstLine="480"/>
      </w:pPr>
      <w:r>
        <w:t xml:space="preserve">      },</w:t>
      </w:r>
    </w:p>
    <w:p w14:paraId="44845F2B" w14:textId="77777777" w:rsidR="00DB3C5D" w:rsidRDefault="00DB3C5D">
      <w:pPr>
        <w:shd w:val="clear" w:color="auto" w:fill="BFBFBF"/>
        <w:ind w:firstLine="480"/>
      </w:pPr>
      <w:r>
        <w:t xml:space="preserve">      {</w:t>
      </w:r>
    </w:p>
    <w:p w14:paraId="2543D727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36A1C78A" w14:textId="77777777" w:rsidR="00DB3C5D" w:rsidRDefault="00DB3C5D">
      <w:pPr>
        <w:shd w:val="clear" w:color="auto" w:fill="BFBFBF"/>
        <w:ind w:firstLine="480"/>
      </w:pPr>
      <w:r>
        <w:t xml:space="preserve">        "y": 225,</w:t>
      </w:r>
    </w:p>
    <w:p w14:paraId="7770C0D6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3BA2CB6D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6F62EDD6" w14:textId="77777777" w:rsidR="00DB3C5D" w:rsidRDefault="00DB3C5D">
      <w:pPr>
        <w:shd w:val="clear" w:color="auto" w:fill="BFBFBF"/>
        <w:ind w:firstLine="480"/>
      </w:pPr>
      <w:r>
        <w:t xml:space="preserve">      },</w:t>
      </w:r>
    </w:p>
    <w:p w14:paraId="414B1165" w14:textId="77777777" w:rsidR="00DB3C5D" w:rsidRDefault="00DB3C5D">
      <w:pPr>
        <w:shd w:val="clear" w:color="auto" w:fill="BFBFBF"/>
        <w:ind w:firstLine="480"/>
      </w:pPr>
      <w:r>
        <w:t xml:space="preserve">      {</w:t>
      </w:r>
    </w:p>
    <w:p w14:paraId="77E723D5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7956A1E7" w14:textId="77777777" w:rsidR="00DB3C5D" w:rsidRDefault="00DB3C5D">
      <w:pPr>
        <w:shd w:val="clear" w:color="auto" w:fill="BFBFBF"/>
        <w:ind w:firstLine="480"/>
      </w:pPr>
      <w:r>
        <w:t xml:space="preserve">        "y": 225,</w:t>
      </w:r>
    </w:p>
    <w:p w14:paraId="0B8E211E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66993BA9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1F92B257" w14:textId="77777777" w:rsidR="00DB3C5D" w:rsidRDefault="00DB3C5D">
      <w:pPr>
        <w:shd w:val="clear" w:color="auto" w:fill="BFBFBF"/>
        <w:ind w:firstLine="480"/>
      </w:pPr>
      <w:r>
        <w:t xml:space="preserve">      },</w:t>
      </w:r>
    </w:p>
    <w:p w14:paraId="59D07551" w14:textId="77777777" w:rsidR="00DB3C5D" w:rsidRDefault="00DB3C5D">
      <w:pPr>
        <w:shd w:val="clear" w:color="auto" w:fill="BFBFBF"/>
        <w:ind w:firstLine="480"/>
      </w:pPr>
      <w:r>
        <w:t xml:space="preserve">      {</w:t>
      </w:r>
    </w:p>
    <w:p w14:paraId="2D3189BB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607D9496" w14:textId="77777777" w:rsidR="00DB3C5D" w:rsidRDefault="00DB3C5D">
      <w:pPr>
        <w:shd w:val="clear" w:color="auto" w:fill="BFBFBF"/>
        <w:ind w:firstLine="480"/>
      </w:pPr>
      <w:r>
        <w:lastRenderedPageBreak/>
        <w:t xml:space="preserve">        "y": 225,</w:t>
      </w:r>
    </w:p>
    <w:p w14:paraId="4CBA2D89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1D71C1F4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302A77AC" w14:textId="77777777" w:rsidR="00DB3C5D" w:rsidRDefault="00DB3C5D">
      <w:pPr>
        <w:shd w:val="clear" w:color="auto" w:fill="BFBFBF"/>
        <w:ind w:firstLine="480"/>
      </w:pPr>
      <w:r>
        <w:t xml:space="preserve">      },</w:t>
      </w:r>
    </w:p>
    <w:p w14:paraId="683DC6A4" w14:textId="77777777" w:rsidR="00DB3C5D" w:rsidRDefault="00DB3C5D">
      <w:pPr>
        <w:shd w:val="clear" w:color="auto" w:fill="BFBFBF"/>
        <w:ind w:firstLine="480"/>
      </w:pPr>
      <w:r>
        <w:t xml:space="preserve">      {</w:t>
      </w:r>
    </w:p>
    <w:p w14:paraId="24FA7485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3754DE38" w14:textId="77777777" w:rsidR="00DB3C5D" w:rsidRDefault="00DB3C5D">
      <w:pPr>
        <w:shd w:val="clear" w:color="auto" w:fill="BFBFBF"/>
        <w:ind w:firstLine="480"/>
      </w:pPr>
      <w:r>
        <w:t xml:space="preserve">        "y": 225,</w:t>
      </w:r>
    </w:p>
    <w:p w14:paraId="4DDDE442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548A909E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62DAD2AA" w14:textId="77777777" w:rsidR="00DB3C5D" w:rsidRDefault="00DB3C5D">
      <w:pPr>
        <w:shd w:val="clear" w:color="auto" w:fill="BFBFBF"/>
        <w:ind w:firstLine="480"/>
      </w:pPr>
      <w:r>
        <w:t xml:space="preserve">      },</w:t>
      </w:r>
    </w:p>
    <w:p w14:paraId="7FD0B8B8" w14:textId="77777777" w:rsidR="00DB3C5D" w:rsidRDefault="00DB3C5D">
      <w:pPr>
        <w:shd w:val="clear" w:color="auto" w:fill="BFBFBF"/>
        <w:ind w:firstLine="480"/>
      </w:pPr>
      <w:r>
        <w:t xml:space="preserve">      {</w:t>
      </w:r>
    </w:p>
    <w:p w14:paraId="054B5971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36B2FB6C" w14:textId="77777777" w:rsidR="00DB3C5D" w:rsidRDefault="00DB3C5D">
      <w:pPr>
        <w:shd w:val="clear" w:color="auto" w:fill="BFBFBF"/>
        <w:ind w:firstLine="480"/>
      </w:pPr>
      <w:r>
        <w:t xml:space="preserve">        "y": 225,</w:t>
      </w:r>
    </w:p>
    <w:p w14:paraId="0B6440FE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201E1330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3CD2D3C8" w14:textId="77777777" w:rsidR="00DB3C5D" w:rsidRDefault="00DB3C5D">
      <w:pPr>
        <w:shd w:val="clear" w:color="auto" w:fill="BFBFBF"/>
        <w:ind w:firstLine="480"/>
      </w:pPr>
      <w:r>
        <w:t xml:space="preserve">      },</w:t>
      </w:r>
    </w:p>
    <w:p w14:paraId="7F137419" w14:textId="77777777" w:rsidR="00DB3C5D" w:rsidRDefault="00DB3C5D">
      <w:pPr>
        <w:shd w:val="clear" w:color="auto" w:fill="BFBFBF"/>
        <w:ind w:firstLine="480"/>
      </w:pPr>
      <w:r>
        <w:t xml:space="preserve">      {</w:t>
      </w:r>
    </w:p>
    <w:p w14:paraId="2859D81F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19C4EC9D" w14:textId="77777777" w:rsidR="00DB3C5D" w:rsidRDefault="00DB3C5D">
      <w:pPr>
        <w:shd w:val="clear" w:color="auto" w:fill="BFBFBF"/>
        <w:ind w:firstLine="480"/>
      </w:pPr>
      <w:r>
        <w:t xml:space="preserve">        "y": 225,</w:t>
      </w:r>
    </w:p>
    <w:p w14:paraId="32B60439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0BCCD999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4CC482B8" w14:textId="77777777" w:rsidR="00DB3C5D" w:rsidRDefault="00DB3C5D">
      <w:pPr>
        <w:shd w:val="clear" w:color="auto" w:fill="BFBFBF"/>
        <w:ind w:firstLine="480"/>
      </w:pPr>
      <w:r>
        <w:t xml:space="preserve">      }</w:t>
      </w:r>
    </w:p>
    <w:p w14:paraId="29D7B944" w14:textId="77777777" w:rsidR="00DB3C5D" w:rsidRDefault="00DB3C5D">
      <w:pPr>
        <w:shd w:val="clear" w:color="auto" w:fill="BFBFBF"/>
        <w:ind w:firstLine="480"/>
      </w:pPr>
      <w:r>
        <w:t xml:space="preserve">    ],</w:t>
      </w:r>
    </w:p>
    <w:p w14:paraId="53EB392C" w14:textId="77777777" w:rsidR="00DB3C5D" w:rsidRDefault="00DB3C5D">
      <w:pPr>
        <w:shd w:val="clear" w:color="auto" w:fill="BFBFBF"/>
        <w:ind w:firstLine="480"/>
      </w:pPr>
      <w:r>
        <w:t xml:space="preserve">    "right_big_fire": [</w:t>
      </w:r>
    </w:p>
    <w:p w14:paraId="01FD342A" w14:textId="77777777" w:rsidR="00DB3C5D" w:rsidRDefault="00DB3C5D">
      <w:pPr>
        <w:shd w:val="clear" w:color="auto" w:fill="BFBFBF"/>
        <w:ind w:firstLine="480"/>
      </w:pPr>
      <w:r>
        <w:t xml:space="preserve">      {</w:t>
      </w:r>
    </w:p>
    <w:p w14:paraId="69C6E74D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0EA47016" w14:textId="77777777" w:rsidR="00DB3C5D" w:rsidRDefault="00DB3C5D">
      <w:pPr>
        <w:shd w:val="clear" w:color="auto" w:fill="BFBFBF"/>
        <w:ind w:firstLine="480"/>
      </w:pPr>
      <w:r>
        <w:t xml:space="preserve">        "y": 450,</w:t>
      </w:r>
    </w:p>
    <w:p w14:paraId="556CB0D1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45C81DF0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29315C20" w14:textId="77777777" w:rsidR="00DB3C5D" w:rsidRDefault="00DB3C5D">
      <w:pPr>
        <w:shd w:val="clear" w:color="auto" w:fill="BFBFBF"/>
        <w:ind w:firstLine="480"/>
      </w:pPr>
      <w:r>
        <w:t xml:space="preserve">      },</w:t>
      </w:r>
    </w:p>
    <w:p w14:paraId="65A80C97" w14:textId="77777777" w:rsidR="00DB3C5D" w:rsidRDefault="00DB3C5D">
      <w:pPr>
        <w:shd w:val="clear" w:color="auto" w:fill="BFBFBF"/>
        <w:ind w:firstLine="480"/>
      </w:pPr>
      <w:r>
        <w:t xml:space="preserve">      {</w:t>
      </w:r>
    </w:p>
    <w:p w14:paraId="7AF7FC4E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16973B6B" w14:textId="77777777" w:rsidR="00DB3C5D" w:rsidRDefault="00DB3C5D">
      <w:pPr>
        <w:shd w:val="clear" w:color="auto" w:fill="BFBFBF"/>
        <w:ind w:firstLine="480"/>
      </w:pPr>
      <w:r>
        <w:t xml:space="preserve">        "y": 450,</w:t>
      </w:r>
    </w:p>
    <w:p w14:paraId="42CF2DBF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211AC2DE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1AB28742" w14:textId="77777777" w:rsidR="00DB3C5D" w:rsidRDefault="00DB3C5D">
      <w:pPr>
        <w:shd w:val="clear" w:color="auto" w:fill="BFBFBF"/>
        <w:ind w:firstLine="480"/>
      </w:pPr>
      <w:r>
        <w:t xml:space="preserve">      },</w:t>
      </w:r>
    </w:p>
    <w:p w14:paraId="4DFBA2D4" w14:textId="77777777" w:rsidR="00DB3C5D" w:rsidRDefault="00DB3C5D">
      <w:pPr>
        <w:shd w:val="clear" w:color="auto" w:fill="BFBFBF"/>
        <w:ind w:firstLine="480"/>
      </w:pPr>
      <w:r>
        <w:t xml:space="preserve">      {</w:t>
      </w:r>
    </w:p>
    <w:p w14:paraId="49A26D2A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7742CF67" w14:textId="77777777" w:rsidR="00DB3C5D" w:rsidRDefault="00DB3C5D">
      <w:pPr>
        <w:shd w:val="clear" w:color="auto" w:fill="BFBFBF"/>
        <w:ind w:firstLine="480"/>
      </w:pPr>
      <w:r>
        <w:t xml:space="preserve">        "y": 450,</w:t>
      </w:r>
    </w:p>
    <w:p w14:paraId="591B98E1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12C4D053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2378B8CD" w14:textId="77777777" w:rsidR="00DB3C5D" w:rsidRDefault="00DB3C5D">
      <w:pPr>
        <w:shd w:val="clear" w:color="auto" w:fill="BFBFBF"/>
        <w:ind w:firstLine="480"/>
      </w:pPr>
      <w:r>
        <w:t xml:space="preserve">      },</w:t>
      </w:r>
    </w:p>
    <w:p w14:paraId="6956503C" w14:textId="77777777" w:rsidR="00DB3C5D" w:rsidRDefault="00DB3C5D">
      <w:pPr>
        <w:shd w:val="clear" w:color="auto" w:fill="BFBFBF"/>
        <w:ind w:firstLine="480"/>
      </w:pPr>
      <w:r>
        <w:t xml:space="preserve">      {</w:t>
      </w:r>
    </w:p>
    <w:p w14:paraId="2F50FDBE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512323BC" w14:textId="77777777" w:rsidR="00DB3C5D" w:rsidRDefault="00DB3C5D">
      <w:pPr>
        <w:shd w:val="clear" w:color="auto" w:fill="BFBFBF"/>
        <w:ind w:firstLine="480"/>
      </w:pPr>
      <w:r>
        <w:t xml:space="preserve">        "y": 450,</w:t>
      </w:r>
    </w:p>
    <w:p w14:paraId="4C1EC899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54028599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7FCC2D9F" w14:textId="77777777" w:rsidR="00DB3C5D" w:rsidRDefault="00DB3C5D">
      <w:pPr>
        <w:shd w:val="clear" w:color="auto" w:fill="BFBFBF"/>
        <w:ind w:firstLine="480"/>
      </w:pPr>
      <w:r>
        <w:t xml:space="preserve">      },</w:t>
      </w:r>
    </w:p>
    <w:p w14:paraId="56FF344E" w14:textId="77777777" w:rsidR="00DB3C5D" w:rsidRDefault="00DB3C5D">
      <w:pPr>
        <w:shd w:val="clear" w:color="auto" w:fill="BFBFBF"/>
        <w:ind w:firstLine="480"/>
      </w:pPr>
      <w:r>
        <w:t xml:space="preserve">      {</w:t>
      </w:r>
    </w:p>
    <w:p w14:paraId="178684CE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1EA19EF7" w14:textId="77777777" w:rsidR="00DB3C5D" w:rsidRDefault="00DB3C5D">
      <w:pPr>
        <w:shd w:val="clear" w:color="auto" w:fill="BFBFBF"/>
        <w:ind w:firstLine="480"/>
      </w:pPr>
      <w:r>
        <w:lastRenderedPageBreak/>
        <w:t xml:space="preserve">        "y": 450,</w:t>
      </w:r>
    </w:p>
    <w:p w14:paraId="395C3230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20FE27B7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51466DDF" w14:textId="77777777" w:rsidR="00DB3C5D" w:rsidRDefault="00DB3C5D">
      <w:pPr>
        <w:shd w:val="clear" w:color="auto" w:fill="BFBFBF"/>
        <w:ind w:firstLine="480"/>
      </w:pPr>
      <w:r>
        <w:t xml:space="preserve">      },</w:t>
      </w:r>
    </w:p>
    <w:p w14:paraId="15F1EE6A" w14:textId="77777777" w:rsidR="00DB3C5D" w:rsidRDefault="00DB3C5D">
      <w:pPr>
        <w:shd w:val="clear" w:color="auto" w:fill="BFBFBF"/>
        <w:ind w:firstLine="480"/>
      </w:pPr>
      <w:r>
        <w:t xml:space="preserve">      {</w:t>
      </w:r>
    </w:p>
    <w:p w14:paraId="7D540948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1BF518E1" w14:textId="77777777" w:rsidR="00DB3C5D" w:rsidRDefault="00DB3C5D">
      <w:pPr>
        <w:shd w:val="clear" w:color="auto" w:fill="BFBFBF"/>
        <w:ind w:firstLine="480"/>
      </w:pPr>
      <w:r>
        <w:t xml:space="preserve">        "y": 450,</w:t>
      </w:r>
    </w:p>
    <w:p w14:paraId="24C81DD2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2C2CCFF7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4E3305EE" w14:textId="77777777" w:rsidR="00DB3C5D" w:rsidRDefault="00DB3C5D">
      <w:pPr>
        <w:shd w:val="clear" w:color="auto" w:fill="BFBFBF"/>
        <w:ind w:firstLine="480"/>
      </w:pPr>
      <w:r>
        <w:t xml:space="preserve">      },</w:t>
      </w:r>
    </w:p>
    <w:p w14:paraId="16775514" w14:textId="77777777" w:rsidR="00DB3C5D" w:rsidRDefault="00DB3C5D">
      <w:pPr>
        <w:shd w:val="clear" w:color="auto" w:fill="BFBFBF"/>
        <w:ind w:firstLine="480"/>
      </w:pPr>
      <w:r>
        <w:t xml:space="preserve">      {</w:t>
      </w:r>
    </w:p>
    <w:p w14:paraId="7B079D07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6E2021A8" w14:textId="77777777" w:rsidR="00DB3C5D" w:rsidRDefault="00DB3C5D">
      <w:pPr>
        <w:shd w:val="clear" w:color="auto" w:fill="BFBFBF"/>
        <w:ind w:firstLine="480"/>
      </w:pPr>
      <w:r>
        <w:t xml:space="preserve">        "y": 450,</w:t>
      </w:r>
    </w:p>
    <w:p w14:paraId="61B81DA5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6F562745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572D6439" w14:textId="77777777" w:rsidR="00DB3C5D" w:rsidRDefault="00DB3C5D">
      <w:pPr>
        <w:shd w:val="clear" w:color="auto" w:fill="BFBFBF"/>
        <w:ind w:firstLine="480"/>
      </w:pPr>
      <w:r>
        <w:t xml:space="preserve">      },</w:t>
      </w:r>
    </w:p>
    <w:p w14:paraId="036AB6C0" w14:textId="77777777" w:rsidR="00DB3C5D" w:rsidRDefault="00DB3C5D">
      <w:pPr>
        <w:shd w:val="clear" w:color="auto" w:fill="BFBFBF"/>
        <w:ind w:firstLine="480"/>
      </w:pPr>
      <w:r>
        <w:t xml:space="preserve">      {</w:t>
      </w:r>
    </w:p>
    <w:p w14:paraId="2FF1A7A3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64B8E16B" w14:textId="77777777" w:rsidR="00DB3C5D" w:rsidRDefault="00DB3C5D">
      <w:pPr>
        <w:shd w:val="clear" w:color="auto" w:fill="BFBFBF"/>
        <w:ind w:firstLine="480"/>
      </w:pPr>
      <w:r>
        <w:t xml:space="preserve">        "y": 450,</w:t>
      </w:r>
    </w:p>
    <w:p w14:paraId="23ACB178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33211C24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184158DD" w14:textId="77777777" w:rsidR="00DB3C5D" w:rsidRDefault="00DB3C5D">
      <w:pPr>
        <w:shd w:val="clear" w:color="auto" w:fill="BFBFBF"/>
        <w:ind w:firstLine="480"/>
      </w:pPr>
      <w:r>
        <w:t xml:space="preserve">      },</w:t>
      </w:r>
    </w:p>
    <w:p w14:paraId="1DFACA36" w14:textId="77777777" w:rsidR="00DB3C5D" w:rsidRDefault="00DB3C5D">
      <w:pPr>
        <w:shd w:val="clear" w:color="auto" w:fill="BFBFBF"/>
        <w:ind w:firstLine="480"/>
      </w:pPr>
      <w:r>
        <w:t xml:space="preserve">      {</w:t>
      </w:r>
    </w:p>
    <w:p w14:paraId="392C4EBD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73D56952" w14:textId="77777777" w:rsidR="00DB3C5D" w:rsidRDefault="00DB3C5D">
      <w:pPr>
        <w:shd w:val="clear" w:color="auto" w:fill="BFBFBF"/>
        <w:ind w:firstLine="480"/>
      </w:pPr>
      <w:r>
        <w:t xml:space="preserve">        "y": 450,</w:t>
      </w:r>
    </w:p>
    <w:p w14:paraId="5D3665A0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0AE58844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22A943B7" w14:textId="77777777" w:rsidR="00DB3C5D" w:rsidRDefault="00DB3C5D">
      <w:pPr>
        <w:shd w:val="clear" w:color="auto" w:fill="BFBFBF"/>
        <w:ind w:firstLine="480"/>
      </w:pPr>
      <w:r>
        <w:t xml:space="preserve">      },</w:t>
      </w:r>
    </w:p>
    <w:p w14:paraId="529780FF" w14:textId="77777777" w:rsidR="00DB3C5D" w:rsidRDefault="00DB3C5D">
      <w:pPr>
        <w:shd w:val="clear" w:color="auto" w:fill="BFBFBF"/>
        <w:ind w:firstLine="480"/>
      </w:pPr>
      <w:r>
        <w:t xml:space="preserve">      {</w:t>
      </w:r>
    </w:p>
    <w:p w14:paraId="193C9559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443A4196" w14:textId="77777777" w:rsidR="00DB3C5D" w:rsidRDefault="00DB3C5D">
      <w:pPr>
        <w:shd w:val="clear" w:color="auto" w:fill="BFBFBF"/>
        <w:ind w:firstLine="480"/>
      </w:pPr>
      <w:r>
        <w:t xml:space="preserve">        "y": 450,</w:t>
      </w:r>
    </w:p>
    <w:p w14:paraId="09F2F18F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4829BB2A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03FE074A" w14:textId="77777777" w:rsidR="00DB3C5D" w:rsidRDefault="00DB3C5D">
      <w:pPr>
        <w:shd w:val="clear" w:color="auto" w:fill="BFBFBF"/>
        <w:ind w:firstLine="480"/>
      </w:pPr>
      <w:r>
        <w:t xml:space="preserve">      },</w:t>
      </w:r>
    </w:p>
    <w:p w14:paraId="436A4ADE" w14:textId="77777777" w:rsidR="00DB3C5D" w:rsidRDefault="00DB3C5D">
      <w:pPr>
        <w:shd w:val="clear" w:color="auto" w:fill="BFBFBF"/>
        <w:ind w:firstLine="480"/>
      </w:pPr>
      <w:r>
        <w:t xml:space="preserve">      {</w:t>
      </w:r>
    </w:p>
    <w:p w14:paraId="5FC70E33" w14:textId="77777777" w:rsidR="00DB3C5D" w:rsidRDefault="00DB3C5D">
      <w:pPr>
        <w:shd w:val="clear" w:color="auto" w:fill="BFBFBF"/>
        <w:ind w:firstLine="480"/>
      </w:pPr>
      <w:r>
        <w:t xml:space="preserve">        "x": 0,</w:t>
      </w:r>
    </w:p>
    <w:p w14:paraId="7278956A" w14:textId="77777777" w:rsidR="00DB3C5D" w:rsidRDefault="00DB3C5D">
      <w:pPr>
        <w:shd w:val="clear" w:color="auto" w:fill="BFBFBF"/>
        <w:ind w:firstLine="480"/>
      </w:pPr>
      <w:r>
        <w:t xml:space="preserve">        "y": 450,</w:t>
      </w:r>
    </w:p>
    <w:p w14:paraId="1708EA03" w14:textId="77777777" w:rsidR="00DB3C5D" w:rsidRDefault="00DB3C5D">
      <w:pPr>
        <w:shd w:val="clear" w:color="auto" w:fill="BFBFBF"/>
        <w:ind w:firstLine="480"/>
      </w:pPr>
      <w:r>
        <w:t xml:space="preserve">        "width": 208,</w:t>
      </w:r>
    </w:p>
    <w:p w14:paraId="4C063B26" w14:textId="77777777" w:rsidR="00DB3C5D" w:rsidRDefault="00DB3C5D">
      <w:pPr>
        <w:shd w:val="clear" w:color="auto" w:fill="BFBFBF"/>
        <w:ind w:firstLine="480"/>
      </w:pPr>
      <w:r>
        <w:t xml:space="preserve">        "height": 225</w:t>
      </w:r>
    </w:p>
    <w:p w14:paraId="2617F447" w14:textId="77777777" w:rsidR="00DB3C5D" w:rsidRDefault="00DB3C5D">
      <w:pPr>
        <w:shd w:val="clear" w:color="auto" w:fill="BFBFBF"/>
        <w:ind w:firstLine="480"/>
      </w:pPr>
      <w:r>
        <w:t xml:space="preserve">      }</w:t>
      </w:r>
    </w:p>
    <w:p w14:paraId="0003089C" w14:textId="77777777" w:rsidR="00DB3C5D" w:rsidRDefault="00DB3C5D">
      <w:pPr>
        <w:shd w:val="clear" w:color="auto" w:fill="BFBFBF"/>
        <w:ind w:firstLine="480"/>
      </w:pPr>
      <w:r>
        <w:t xml:space="preserve">    ]</w:t>
      </w:r>
    </w:p>
    <w:p w14:paraId="0F6E00B9" w14:textId="77777777" w:rsidR="00DB3C5D" w:rsidRDefault="00DB3C5D">
      <w:pPr>
        <w:shd w:val="clear" w:color="auto" w:fill="BFBFBF"/>
        <w:ind w:firstLine="480"/>
      </w:pPr>
      <w:r>
        <w:t xml:space="preserve">  },</w:t>
      </w:r>
    </w:p>
    <w:p w14:paraId="0A1E6798" w14:textId="77777777" w:rsidR="00DB3C5D" w:rsidRDefault="00DB3C5D">
      <w:pPr>
        <w:shd w:val="clear" w:color="auto" w:fill="BFBFBF"/>
        <w:ind w:firstLine="480"/>
      </w:pPr>
      <w:r>
        <w:t xml:space="preserve">  "speed": {</w:t>
      </w:r>
    </w:p>
    <w:p w14:paraId="4B78DDDD" w14:textId="77777777" w:rsidR="00DB3C5D" w:rsidRDefault="00DB3C5D">
      <w:pPr>
        <w:shd w:val="clear" w:color="auto" w:fill="BFBFBF"/>
        <w:ind w:firstLine="480"/>
      </w:pPr>
      <w:r>
        <w:t xml:space="preserve">    "max_walk_speed": 6,</w:t>
      </w:r>
    </w:p>
    <w:p w14:paraId="76E44CD9" w14:textId="77777777" w:rsidR="00DB3C5D" w:rsidRDefault="00DB3C5D">
      <w:pPr>
        <w:shd w:val="clear" w:color="auto" w:fill="BFBFBF"/>
        <w:ind w:firstLine="480"/>
      </w:pPr>
      <w:r>
        <w:t xml:space="preserve">    "max_run_speed": 12,</w:t>
      </w:r>
    </w:p>
    <w:p w14:paraId="2F651605" w14:textId="77777777" w:rsidR="00DB3C5D" w:rsidRDefault="00DB3C5D">
      <w:pPr>
        <w:shd w:val="clear" w:color="auto" w:fill="BFBFBF"/>
        <w:ind w:firstLine="480"/>
      </w:pPr>
      <w:r>
        <w:t xml:space="preserve">    "max_y_velocity": 11,</w:t>
      </w:r>
    </w:p>
    <w:p w14:paraId="540A9AF4" w14:textId="77777777" w:rsidR="00DB3C5D" w:rsidRDefault="00DB3C5D">
      <w:pPr>
        <w:shd w:val="clear" w:color="auto" w:fill="BFBFBF"/>
        <w:ind w:firstLine="480"/>
      </w:pPr>
      <w:r>
        <w:t xml:space="preserve">    "walk_accel": 0.15,</w:t>
      </w:r>
    </w:p>
    <w:p w14:paraId="35E75404" w14:textId="77777777" w:rsidR="00DB3C5D" w:rsidRDefault="00DB3C5D">
      <w:pPr>
        <w:shd w:val="clear" w:color="auto" w:fill="BFBFBF"/>
        <w:ind w:firstLine="480"/>
      </w:pPr>
      <w:r>
        <w:t xml:space="preserve">    "run_accel": 0.3,</w:t>
      </w:r>
    </w:p>
    <w:p w14:paraId="068EDAF9" w14:textId="77777777" w:rsidR="00DB3C5D" w:rsidRDefault="00DB3C5D">
      <w:pPr>
        <w:shd w:val="clear" w:color="auto" w:fill="BFBFBF"/>
        <w:ind w:firstLine="480"/>
      </w:pPr>
      <w:r>
        <w:t xml:space="preserve">    "jump_velocity": -10.5</w:t>
      </w:r>
    </w:p>
    <w:p w14:paraId="31733ACE" w14:textId="77777777" w:rsidR="00DB3C5D" w:rsidRDefault="00DB3C5D">
      <w:pPr>
        <w:shd w:val="clear" w:color="auto" w:fill="BFBFBF"/>
        <w:ind w:firstLine="480"/>
      </w:pPr>
      <w:r>
        <w:t xml:space="preserve">  }</w:t>
      </w:r>
    </w:p>
    <w:p w14:paraId="0831E58F" w14:textId="2CA3BB17" w:rsidR="00DB3C5D" w:rsidRPr="00DB3C5D" w:rsidRDefault="00DB3C5D">
      <w:pPr>
        <w:shd w:val="clear" w:color="auto" w:fill="BFBFBF"/>
        <w:ind w:firstLine="480"/>
        <w:rPr>
          <w:rFonts w:hint="eastAsia"/>
        </w:rPr>
      </w:pPr>
      <w:r>
        <w:lastRenderedPageBreak/>
        <w:t>}</w:t>
      </w:r>
    </w:p>
    <w:p w14:paraId="5DD70D0D" w14:textId="1CD633E7" w:rsidR="00421FCC" w:rsidRDefault="00DB3C5D" w:rsidP="00DB3C5D">
      <w:pPr>
        <w:pStyle w:val="2"/>
      </w:pPr>
      <w:bookmarkStart w:id="25" w:name="_Toc117010478"/>
      <w:r>
        <w:t>source/states</w:t>
      </w:r>
      <w:bookmarkEnd w:id="25"/>
    </w:p>
    <w:p w14:paraId="6091EA9A" w14:textId="5B707E0F" w:rsidR="00DB3C5D" w:rsidRDefault="00DB3C5D" w:rsidP="00DB3C5D">
      <w:pPr>
        <w:pStyle w:val="3"/>
      </w:pPr>
      <w:bookmarkStart w:id="26" w:name="_Toc117010479"/>
      <w:r>
        <w:rPr>
          <w:rFonts w:hint="eastAsia"/>
        </w:rPr>
        <w:t>l</w:t>
      </w:r>
      <w:r>
        <w:t>evel.py</w:t>
      </w:r>
      <w:bookmarkEnd w:id="26"/>
    </w:p>
    <w:p w14:paraId="16653027" w14:textId="77777777" w:rsidR="00DB3C5D" w:rsidRDefault="00DB3C5D">
      <w:pPr>
        <w:shd w:val="clear" w:color="auto" w:fill="BFBFBF"/>
        <w:ind w:firstLine="480"/>
      </w:pPr>
      <w:r>
        <w:t>import json</w:t>
      </w:r>
    </w:p>
    <w:p w14:paraId="42F4FDF8" w14:textId="77777777" w:rsidR="00DB3C5D" w:rsidRDefault="00DB3C5D">
      <w:pPr>
        <w:shd w:val="clear" w:color="auto" w:fill="BFBFBF"/>
        <w:ind w:firstLine="480"/>
      </w:pPr>
      <w:r>
        <w:t>import os</w:t>
      </w:r>
    </w:p>
    <w:p w14:paraId="4BBFE21B" w14:textId="77777777" w:rsidR="00DB3C5D" w:rsidRDefault="00DB3C5D">
      <w:pPr>
        <w:shd w:val="clear" w:color="auto" w:fill="BFBFBF"/>
        <w:ind w:firstLine="480"/>
      </w:pPr>
      <w:r>
        <w:t>import pygame as pg</w:t>
      </w:r>
    </w:p>
    <w:p w14:paraId="1B520139" w14:textId="77777777" w:rsidR="00DB3C5D" w:rsidRDefault="00DB3C5D">
      <w:pPr>
        <w:shd w:val="clear" w:color="auto" w:fill="BFBFBF"/>
        <w:ind w:firstLine="480"/>
      </w:pPr>
      <w:r>
        <w:t>from .. import constants as c</w:t>
      </w:r>
    </w:p>
    <w:p w14:paraId="3405B243" w14:textId="77777777" w:rsidR="00DB3C5D" w:rsidRDefault="00DB3C5D">
      <w:pPr>
        <w:shd w:val="clear" w:color="auto" w:fill="BFBFBF"/>
        <w:ind w:firstLine="480"/>
      </w:pPr>
      <w:r>
        <w:t>from .. import setup, tools</w:t>
      </w:r>
    </w:p>
    <w:p w14:paraId="599483EA" w14:textId="77777777" w:rsidR="00DB3C5D" w:rsidRDefault="00DB3C5D">
      <w:pPr>
        <w:shd w:val="clear" w:color="auto" w:fill="BFBFBF"/>
        <w:ind w:firstLine="480"/>
      </w:pPr>
      <w:r>
        <w:t>from ..components import info, stuff, player, brick, box, enemy, coin</w:t>
      </w:r>
    </w:p>
    <w:p w14:paraId="31957E1A" w14:textId="77777777" w:rsidR="00DB3C5D" w:rsidRDefault="00DB3C5D">
      <w:pPr>
        <w:shd w:val="clear" w:color="auto" w:fill="BFBFBF"/>
        <w:ind w:firstLine="480"/>
      </w:pPr>
    </w:p>
    <w:p w14:paraId="4F1379F8" w14:textId="77777777" w:rsidR="00DB3C5D" w:rsidRDefault="00DB3C5D">
      <w:pPr>
        <w:shd w:val="clear" w:color="auto" w:fill="BFBFBF"/>
        <w:ind w:firstLine="480"/>
      </w:pPr>
      <w:r>
        <w:t>class Level(tools.State):</w:t>
      </w:r>
    </w:p>
    <w:p w14:paraId="393B06B8" w14:textId="77777777" w:rsidR="00DB3C5D" w:rsidRDefault="00DB3C5D">
      <w:pPr>
        <w:shd w:val="clear" w:color="auto" w:fill="BFBFBF"/>
        <w:ind w:firstLine="480"/>
      </w:pPr>
      <w:r>
        <w:t xml:space="preserve">    def __init__(self):</w:t>
      </w:r>
    </w:p>
    <w:p w14:paraId="287DA2B4" w14:textId="77777777" w:rsidR="00DB3C5D" w:rsidRDefault="00DB3C5D">
      <w:pPr>
        <w:shd w:val="clear" w:color="auto" w:fill="BFBFBF"/>
        <w:ind w:firstLine="480"/>
      </w:pPr>
      <w:r>
        <w:t xml:space="preserve">        tools.State.__init__(self)</w:t>
      </w:r>
    </w:p>
    <w:p w14:paraId="76D78F68" w14:textId="77777777" w:rsidR="00DB3C5D" w:rsidRDefault="00DB3C5D">
      <w:pPr>
        <w:shd w:val="clear" w:color="auto" w:fill="BFBFBF"/>
        <w:ind w:firstLine="480"/>
      </w:pPr>
      <w:r>
        <w:t xml:space="preserve">        self.mixer = pg.mixer</w:t>
      </w:r>
    </w:p>
    <w:p w14:paraId="46A57594" w14:textId="77777777" w:rsidR="00DB3C5D" w:rsidRDefault="00DB3C5D">
      <w:pPr>
        <w:shd w:val="clear" w:color="auto" w:fill="BFBFBF"/>
        <w:ind w:firstLine="480"/>
      </w:pPr>
      <w:r>
        <w:t xml:space="preserve">        self.sfx_dict = None</w:t>
      </w:r>
    </w:p>
    <w:p w14:paraId="549C7EB7" w14:textId="77777777" w:rsidR="00DB3C5D" w:rsidRDefault="00DB3C5D">
      <w:pPr>
        <w:shd w:val="clear" w:color="auto" w:fill="BFBFBF"/>
        <w:ind w:firstLine="480"/>
      </w:pPr>
      <w:r>
        <w:t xml:space="preserve">        self.player = None</w:t>
      </w:r>
    </w:p>
    <w:p w14:paraId="12B6050E" w14:textId="77777777" w:rsidR="00DB3C5D" w:rsidRDefault="00DB3C5D">
      <w:pPr>
        <w:shd w:val="clear" w:color="auto" w:fill="BFBFBF"/>
        <w:ind w:firstLine="480"/>
      </w:pPr>
    </w:p>
    <w:p w14:paraId="6BECA401" w14:textId="77777777" w:rsidR="00DB3C5D" w:rsidRDefault="00DB3C5D">
      <w:pPr>
        <w:shd w:val="clear" w:color="auto" w:fill="BFBFBF"/>
        <w:ind w:firstLine="480"/>
      </w:pPr>
      <w:r>
        <w:t xml:space="preserve">    def startup(self, current_time, persist):</w:t>
      </w:r>
    </w:p>
    <w:p w14:paraId="705CA3DC" w14:textId="77777777" w:rsidR="00DB3C5D" w:rsidRDefault="00DB3C5D">
      <w:pPr>
        <w:shd w:val="clear" w:color="auto" w:fill="BFBFBF"/>
        <w:ind w:firstLine="480"/>
      </w:pPr>
      <w:r>
        <w:t xml:space="preserve">        self.game_info = persist</w:t>
      </w:r>
    </w:p>
    <w:p w14:paraId="2D072589" w14:textId="77777777" w:rsidR="00DB3C5D" w:rsidRDefault="00DB3C5D">
      <w:pPr>
        <w:shd w:val="clear" w:color="auto" w:fill="BFBFBF"/>
        <w:ind w:firstLine="480"/>
      </w:pPr>
      <w:r>
        <w:t xml:space="preserve">        self.persist = self.game_info</w:t>
      </w:r>
    </w:p>
    <w:p w14:paraId="0637C0EE" w14:textId="77777777" w:rsidR="00DB3C5D" w:rsidRDefault="00DB3C5D">
      <w:pPr>
        <w:shd w:val="clear" w:color="auto" w:fill="BFBFBF"/>
        <w:ind w:firstLine="480"/>
      </w:pPr>
      <w:r>
        <w:t xml:space="preserve">        self.game_info[c.CURRENT_TIME] = current_time</w:t>
      </w:r>
    </w:p>
    <w:p w14:paraId="23F11ADE" w14:textId="77777777" w:rsidR="00DB3C5D" w:rsidRDefault="00DB3C5D">
      <w:pPr>
        <w:shd w:val="clear" w:color="auto" w:fill="BFBFBF"/>
        <w:ind w:firstLine="480"/>
      </w:pPr>
      <w:r>
        <w:t xml:space="preserve">        self.death_timer = 0</w:t>
      </w:r>
    </w:p>
    <w:p w14:paraId="73A07729" w14:textId="77777777" w:rsidR="00DB3C5D" w:rsidRDefault="00DB3C5D">
      <w:pPr>
        <w:shd w:val="clear" w:color="auto" w:fill="BFBFBF"/>
        <w:ind w:firstLine="480"/>
      </w:pPr>
      <w:r>
        <w:t xml:space="preserve">        self.castle_timer = 0</w:t>
      </w:r>
    </w:p>
    <w:p w14:paraId="6E0848CB" w14:textId="77777777" w:rsidR="00DB3C5D" w:rsidRDefault="00DB3C5D">
      <w:pPr>
        <w:shd w:val="clear" w:color="auto" w:fill="BFBFBF"/>
        <w:ind w:firstLine="480"/>
      </w:pPr>
    </w:p>
    <w:p w14:paraId="4EDD78F9" w14:textId="77777777" w:rsidR="00DB3C5D" w:rsidRDefault="00DB3C5D">
      <w:pPr>
        <w:shd w:val="clear" w:color="auto" w:fill="BFBFBF"/>
        <w:ind w:firstLine="480"/>
      </w:pPr>
      <w:r>
        <w:t xml:space="preserve">        self.moving_score_list = []</w:t>
      </w:r>
    </w:p>
    <w:p w14:paraId="2176D195" w14:textId="77777777" w:rsidR="00DB3C5D" w:rsidRDefault="00DB3C5D">
      <w:pPr>
        <w:shd w:val="clear" w:color="auto" w:fill="BFBFBF"/>
        <w:ind w:firstLine="480"/>
      </w:pPr>
      <w:r>
        <w:t xml:space="preserve">        self.overhead_info = info.Info(self.game_info, c.LEVEL)</w:t>
      </w:r>
    </w:p>
    <w:p w14:paraId="665314E6" w14:textId="77777777" w:rsidR="00DB3C5D" w:rsidRDefault="00DB3C5D">
      <w:pPr>
        <w:shd w:val="clear" w:color="auto" w:fill="BFBFBF"/>
        <w:ind w:firstLine="480"/>
      </w:pPr>
      <w:r>
        <w:t xml:space="preserve">        self.load_map()</w:t>
      </w:r>
    </w:p>
    <w:p w14:paraId="1C55983E" w14:textId="77777777" w:rsidR="00DB3C5D" w:rsidRDefault="00DB3C5D">
      <w:pPr>
        <w:shd w:val="clear" w:color="auto" w:fill="BFBFBF"/>
        <w:ind w:firstLine="480"/>
      </w:pPr>
      <w:r>
        <w:t xml:space="preserve">        self.setup_background()</w:t>
      </w:r>
    </w:p>
    <w:p w14:paraId="1ABE5074" w14:textId="77777777" w:rsidR="00DB3C5D" w:rsidRDefault="00DB3C5D">
      <w:pPr>
        <w:shd w:val="clear" w:color="auto" w:fill="BFBFBF"/>
        <w:ind w:firstLine="480"/>
      </w:pPr>
      <w:r>
        <w:t xml:space="preserve">        self.setup_maps()</w:t>
      </w:r>
    </w:p>
    <w:p w14:paraId="12212206" w14:textId="77777777" w:rsidR="00DB3C5D" w:rsidRDefault="00DB3C5D">
      <w:pPr>
        <w:shd w:val="clear" w:color="auto" w:fill="BFBFBF"/>
        <w:ind w:firstLine="480"/>
      </w:pPr>
      <w:r>
        <w:t xml:space="preserve">        self.ground_group = self.setup_collide(c.MAP_GROUND)</w:t>
      </w:r>
    </w:p>
    <w:p w14:paraId="1C22F648" w14:textId="77777777" w:rsidR="00DB3C5D" w:rsidRDefault="00DB3C5D">
      <w:pPr>
        <w:shd w:val="clear" w:color="auto" w:fill="BFBFBF"/>
        <w:ind w:firstLine="480"/>
      </w:pPr>
      <w:r>
        <w:t xml:space="preserve">        self.step_group = self.setup_collide(c.MAP_STEP)</w:t>
      </w:r>
    </w:p>
    <w:p w14:paraId="044EE12E" w14:textId="77777777" w:rsidR="00DB3C5D" w:rsidRDefault="00DB3C5D">
      <w:pPr>
        <w:shd w:val="clear" w:color="auto" w:fill="BFBFBF"/>
        <w:ind w:firstLine="480"/>
      </w:pPr>
      <w:r>
        <w:t xml:space="preserve">        self.setup_pipe()</w:t>
      </w:r>
    </w:p>
    <w:p w14:paraId="61215DF4" w14:textId="77777777" w:rsidR="00DB3C5D" w:rsidRDefault="00DB3C5D">
      <w:pPr>
        <w:shd w:val="clear" w:color="auto" w:fill="BFBFBF"/>
        <w:ind w:firstLine="480"/>
      </w:pPr>
      <w:r>
        <w:t xml:space="preserve">        self.setup_slider()</w:t>
      </w:r>
    </w:p>
    <w:p w14:paraId="581E34FA" w14:textId="77777777" w:rsidR="00DB3C5D" w:rsidRDefault="00DB3C5D">
      <w:pPr>
        <w:shd w:val="clear" w:color="auto" w:fill="BFBFBF"/>
        <w:ind w:firstLine="480"/>
      </w:pPr>
      <w:r>
        <w:t xml:space="preserve">        self.setup_static_coin()</w:t>
      </w:r>
    </w:p>
    <w:p w14:paraId="19E344C6" w14:textId="77777777" w:rsidR="00DB3C5D" w:rsidRDefault="00DB3C5D">
      <w:pPr>
        <w:shd w:val="clear" w:color="auto" w:fill="BFBFBF"/>
        <w:ind w:firstLine="480"/>
      </w:pPr>
      <w:r>
        <w:t xml:space="preserve">        self.setup_brick_and_box()</w:t>
      </w:r>
    </w:p>
    <w:p w14:paraId="3ED20D43" w14:textId="77777777" w:rsidR="00DB3C5D" w:rsidRDefault="00DB3C5D">
      <w:pPr>
        <w:shd w:val="clear" w:color="auto" w:fill="BFBFBF"/>
        <w:ind w:firstLine="480"/>
      </w:pPr>
      <w:r>
        <w:t xml:space="preserve">        self.setup_player()</w:t>
      </w:r>
    </w:p>
    <w:p w14:paraId="1B53990F" w14:textId="77777777" w:rsidR="00DB3C5D" w:rsidRDefault="00DB3C5D">
      <w:pPr>
        <w:shd w:val="clear" w:color="auto" w:fill="BFBFBF"/>
        <w:ind w:firstLine="480"/>
      </w:pPr>
      <w:r>
        <w:t xml:space="preserve">        self.setup_enemies()</w:t>
      </w:r>
    </w:p>
    <w:p w14:paraId="7123A67E" w14:textId="77777777" w:rsidR="00DB3C5D" w:rsidRDefault="00DB3C5D">
      <w:pPr>
        <w:shd w:val="clear" w:color="auto" w:fill="BFBFBF"/>
        <w:ind w:firstLine="480"/>
      </w:pPr>
      <w:r>
        <w:t xml:space="preserve">        self.setup_checkpoints()</w:t>
      </w:r>
    </w:p>
    <w:p w14:paraId="7FB72C00" w14:textId="77777777" w:rsidR="00DB3C5D" w:rsidRDefault="00DB3C5D">
      <w:pPr>
        <w:shd w:val="clear" w:color="auto" w:fill="BFBFBF"/>
        <w:ind w:firstLine="480"/>
      </w:pPr>
      <w:r>
        <w:t xml:space="preserve">        self.setup_flagpole()</w:t>
      </w:r>
    </w:p>
    <w:p w14:paraId="3120027F" w14:textId="77777777" w:rsidR="00DB3C5D" w:rsidRDefault="00DB3C5D">
      <w:pPr>
        <w:shd w:val="clear" w:color="auto" w:fill="BFBFBF"/>
        <w:ind w:firstLine="480"/>
      </w:pPr>
      <w:r>
        <w:t xml:space="preserve">        self.setup_sprite_groups()</w:t>
      </w:r>
    </w:p>
    <w:p w14:paraId="340C9DC6" w14:textId="77777777" w:rsidR="00DB3C5D" w:rsidRDefault="00DB3C5D">
      <w:pPr>
        <w:shd w:val="clear" w:color="auto" w:fill="BFBFBF"/>
        <w:ind w:firstLine="480"/>
      </w:pPr>
      <w:r>
        <w:t xml:space="preserve">        if self.game_info[c.LEVEL_NUM] == 1:</w:t>
      </w:r>
    </w:p>
    <w:p w14:paraId="630D9463" w14:textId="77777777" w:rsidR="00DB3C5D" w:rsidRDefault="00DB3C5D">
      <w:pPr>
        <w:shd w:val="clear" w:color="auto" w:fill="BFBFBF"/>
        <w:ind w:firstLine="480"/>
      </w:pPr>
      <w:r>
        <w:t xml:space="preserve">            self.bgm1_sound()</w:t>
      </w:r>
    </w:p>
    <w:p w14:paraId="1B02838B" w14:textId="77777777" w:rsidR="00DB3C5D" w:rsidRDefault="00DB3C5D">
      <w:pPr>
        <w:shd w:val="clear" w:color="auto" w:fill="BFBFBF"/>
        <w:ind w:firstLine="480"/>
      </w:pPr>
      <w:r>
        <w:t xml:space="preserve">        if self.game_info[c.LEVEL_NUM] == 2:</w:t>
      </w:r>
    </w:p>
    <w:p w14:paraId="4A7D1C59" w14:textId="77777777" w:rsidR="00DB3C5D" w:rsidRDefault="00DB3C5D">
      <w:pPr>
        <w:shd w:val="clear" w:color="auto" w:fill="BFBFBF"/>
        <w:ind w:firstLine="480"/>
      </w:pPr>
      <w:r>
        <w:t xml:space="preserve">            self.close_bgm1_sound()</w:t>
      </w:r>
    </w:p>
    <w:p w14:paraId="3CB56CA8" w14:textId="77777777" w:rsidR="00DB3C5D" w:rsidRDefault="00DB3C5D">
      <w:pPr>
        <w:shd w:val="clear" w:color="auto" w:fill="BFBFBF"/>
        <w:ind w:firstLine="480"/>
      </w:pPr>
      <w:r>
        <w:t xml:space="preserve">            self.sfx_dict['bgm0'].play(-1)</w:t>
      </w:r>
    </w:p>
    <w:p w14:paraId="17163935" w14:textId="77777777" w:rsidR="00DB3C5D" w:rsidRDefault="00DB3C5D">
      <w:pPr>
        <w:shd w:val="clear" w:color="auto" w:fill="BFBFBF"/>
        <w:ind w:firstLine="480"/>
      </w:pPr>
    </w:p>
    <w:p w14:paraId="4A9D675E" w14:textId="77777777" w:rsidR="00DB3C5D" w:rsidRDefault="00DB3C5D">
      <w:pPr>
        <w:shd w:val="clear" w:color="auto" w:fill="BFBFBF"/>
        <w:ind w:firstLine="480"/>
      </w:pPr>
      <w:r>
        <w:t xml:space="preserve">    # todo: sound</w:t>
      </w:r>
    </w:p>
    <w:p w14:paraId="13935512" w14:textId="77777777" w:rsidR="00DB3C5D" w:rsidRDefault="00DB3C5D">
      <w:pPr>
        <w:shd w:val="clear" w:color="auto" w:fill="BFBFBF"/>
        <w:ind w:firstLine="480"/>
      </w:pPr>
      <w:r>
        <w:t xml:space="preserve">    def bgm1_sound(self):</w:t>
      </w:r>
    </w:p>
    <w:p w14:paraId="163357CD" w14:textId="77777777" w:rsidR="00DB3C5D" w:rsidRDefault="00DB3C5D">
      <w:pPr>
        <w:shd w:val="clear" w:color="auto" w:fill="BFBFBF"/>
        <w:ind w:firstLine="480"/>
      </w:pPr>
      <w:r>
        <w:lastRenderedPageBreak/>
        <w:t xml:space="preserve">        self.sfx_dict = setup.SFX</w:t>
      </w:r>
    </w:p>
    <w:p w14:paraId="4ABC1928" w14:textId="77777777" w:rsidR="00DB3C5D" w:rsidRDefault="00DB3C5D">
      <w:pPr>
        <w:shd w:val="clear" w:color="auto" w:fill="BFBFBF"/>
        <w:ind w:firstLine="480"/>
        <w:rPr>
          <w:rFonts w:hint="eastAsia"/>
        </w:rPr>
      </w:pPr>
      <w:r>
        <w:rPr>
          <w:rFonts w:hint="eastAsia"/>
        </w:rPr>
        <w:t xml:space="preserve">        self.bgm1 = self.sfx_dict['</w:t>
      </w:r>
      <w:r>
        <w:rPr>
          <w:rFonts w:hint="eastAsia"/>
        </w:rPr>
        <w:t>关卡</w:t>
      </w:r>
      <w:r>
        <w:rPr>
          <w:rFonts w:hint="eastAsia"/>
        </w:rPr>
        <w:t>1']</w:t>
      </w:r>
    </w:p>
    <w:p w14:paraId="2D1DEA86" w14:textId="77777777" w:rsidR="00DB3C5D" w:rsidRDefault="00DB3C5D">
      <w:pPr>
        <w:shd w:val="clear" w:color="auto" w:fill="BFBFBF"/>
        <w:ind w:firstLine="480"/>
      </w:pPr>
      <w:r>
        <w:t xml:space="preserve">        self.bgm1.play(-1)</w:t>
      </w:r>
    </w:p>
    <w:p w14:paraId="6FBAEC18" w14:textId="77777777" w:rsidR="00DB3C5D" w:rsidRDefault="00DB3C5D">
      <w:pPr>
        <w:shd w:val="clear" w:color="auto" w:fill="BFBFBF"/>
        <w:ind w:firstLine="480"/>
      </w:pPr>
    </w:p>
    <w:p w14:paraId="7100579E" w14:textId="77777777" w:rsidR="00DB3C5D" w:rsidRDefault="00DB3C5D">
      <w:pPr>
        <w:shd w:val="clear" w:color="auto" w:fill="BFBFBF"/>
        <w:ind w:firstLine="480"/>
      </w:pPr>
      <w:r>
        <w:t xml:space="preserve">    def close_bgm1_sound(self):</w:t>
      </w:r>
    </w:p>
    <w:p w14:paraId="352E2ED4" w14:textId="77777777" w:rsidR="00DB3C5D" w:rsidRDefault="00DB3C5D">
      <w:pPr>
        <w:shd w:val="clear" w:color="auto" w:fill="BFBFBF"/>
        <w:ind w:firstLine="480"/>
      </w:pPr>
      <w:r>
        <w:t xml:space="preserve">        self.bgm1.stop()</w:t>
      </w:r>
    </w:p>
    <w:p w14:paraId="47C73A2E" w14:textId="77777777" w:rsidR="00DB3C5D" w:rsidRDefault="00DB3C5D">
      <w:pPr>
        <w:shd w:val="clear" w:color="auto" w:fill="BFBFBF"/>
        <w:ind w:firstLine="480"/>
      </w:pPr>
    </w:p>
    <w:p w14:paraId="410FD545" w14:textId="77777777" w:rsidR="00DB3C5D" w:rsidRDefault="00DB3C5D">
      <w:pPr>
        <w:shd w:val="clear" w:color="auto" w:fill="BFBFBF"/>
        <w:ind w:firstLine="480"/>
      </w:pPr>
      <w:r>
        <w:t xml:space="preserve">    def add_time(self, n):</w:t>
      </w:r>
    </w:p>
    <w:p w14:paraId="17759AC0" w14:textId="77777777" w:rsidR="00DB3C5D" w:rsidRDefault="00DB3C5D">
      <w:pPr>
        <w:shd w:val="clear" w:color="auto" w:fill="BFBFBF"/>
        <w:ind w:firstLine="480"/>
      </w:pPr>
      <w:r>
        <w:t xml:space="preserve">        self.overhead_info.time += n</w:t>
      </w:r>
    </w:p>
    <w:p w14:paraId="15BE73B2" w14:textId="77777777" w:rsidR="00DB3C5D" w:rsidRDefault="00DB3C5D">
      <w:pPr>
        <w:shd w:val="clear" w:color="auto" w:fill="BFBFBF"/>
        <w:ind w:firstLine="480"/>
      </w:pPr>
    </w:p>
    <w:p w14:paraId="46693321" w14:textId="77777777" w:rsidR="00DB3C5D" w:rsidRDefault="00DB3C5D">
      <w:pPr>
        <w:shd w:val="clear" w:color="auto" w:fill="BFBFBF"/>
        <w:ind w:firstLine="480"/>
      </w:pPr>
      <w:r>
        <w:t xml:space="preserve">    def add_life(self, n):</w:t>
      </w:r>
    </w:p>
    <w:p w14:paraId="4CDB4D0F" w14:textId="77777777" w:rsidR="00DB3C5D" w:rsidRDefault="00DB3C5D">
      <w:pPr>
        <w:shd w:val="clear" w:color="auto" w:fill="BFBFBF"/>
        <w:ind w:firstLine="480"/>
      </w:pPr>
      <w:r>
        <w:t xml:space="preserve">        self.game_info[c.LIVES] += n</w:t>
      </w:r>
    </w:p>
    <w:p w14:paraId="14280AA6" w14:textId="77777777" w:rsidR="00DB3C5D" w:rsidRDefault="00DB3C5D">
      <w:pPr>
        <w:shd w:val="clear" w:color="auto" w:fill="BFBFBF"/>
        <w:ind w:firstLine="480"/>
      </w:pPr>
    </w:p>
    <w:p w14:paraId="5F2D3FBF" w14:textId="77777777" w:rsidR="00DB3C5D" w:rsidRDefault="00DB3C5D">
      <w:pPr>
        <w:shd w:val="clear" w:color="auto" w:fill="BFBFBF"/>
        <w:ind w:firstLine="480"/>
      </w:pPr>
      <w:r>
        <w:t xml:space="preserve">    def load_map(self):</w:t>
      </w:r>
    </w:p>
    <w:p w14:paraId="65F35A20" w14:textId="77777777" w:rsidR="00DB3C5D" w:rsidRDefault="00DB3C5D">
      <w:pPr>
        <w:shd w:val="clear" w:color="auto" w:fill="BFBFBF"/>
        <w:ind w:firstLine="480"/>
      </w:pPr>
      <w:r>
        <w:t xml:space="preserve">        map_file = 'level_' + str(self.game_info[c.LEVEL_NUM]) + '.json'</w:t>
      </w:r>
    </w:p>
    <w:p w14:paraId="43D5725D" w14:textId="77777777" w:rsidR="00DB3C5D" w:rsidRDefault="00DB3C5D">
      <w:pPr>
        <w:shd w:val="clear" w:color="auto" w:fill="BFBFBF"/>
        <w:ind w:firstLine="480"/>
      </w:pPr>
      <w:r>
        <w:t xml:space="preserve">        file_path = os.path.join('source', 'data', 'maps', map_file)</w:t>
      </w:r>
    </w:p>
    <w:p w14:paraId="6E913379" w14:textId="77777777" w:rsidR="00DB3C5D" w:rsidRDefault="00DB3C5D">
      <w:pPr>
        <w:shd w:val="clear" w:color="auto" w:fill="BFBFBF"/>
        <w:ind w:firstLine="480"/>
      </w:pPr>
      <w:r>
        <w:t xml:space="preserve">        f = open(file_path)</w:t>
      </w:r>
    </w:p>
    <w:p w14:paraId="5370930E" w14:textId="77777777" w:rsidR="00DB3C5D" w:rsidRDefault="00DB3C5D">
      <w:pPr>
        <w:shd w:val="clear" w:color="auto" w:fill="BFBFBF"/>
        <w:ind w:firstLine="480"/>
      </w:pPr>
      <w:r>
        <w:t xml:space="preserve">        self.map_data = json.load(f)</w:t>
      </w:r>
    </w:p>
    <w:p w14:paraId="20C661B8" w14:textId="77777777" w:rsidR="00DB3C5D" w:rsidRDefault="00DB3C5D">
      <w:pPr>
        <w:shd w:val="clear" w:color="auto" w:fill="BFBFBF"/>
        <w:ind w:firstLine="480"/>
      </w:pPr>
      <w:r>
        <w:t xml:space="preserve">        f.close()</w:t>
      </w:r>
    </w:p>
    <w:p w14:paraId="759F9D51" w14:textId="77777777" w:rsidR="00DB3C5D" w:rsidRDefault="00DB3C5D">
      <w:pPr>
        <w:shd w:val="clear" w:color="auto" w:fill="BFBFBF"/>
        <w:ind w:firstLine="480"/>
      </w:pPr>
    </w:p>
    <w:p w14:paraId="07632597" w14:textId="77777777" w:rsidR="00DB3C5D" w:rsidRDefault="00DB3C5D">
      <w:pPr>
        <w:shd w:val="clear" w:color="auto" w:fill="BFBFBF"/>
        <w:ind w:firstLine="480"/>
      </w:pPr>
      <w:r>
        <w:t xml:space="preserve">    def setup_background(self):</w:t>
      </w:r>
    </w:p>
    <w:p w14:paraId="01A5BA65" w14:textId="77777777" w:rsidR="00DB3C5D" w:rsidRDefault="00DB3C5D">
      <w:pPr>
        <w:shd w:val="clear" w:color="auto" w:fill="BFBFBF"/>
        <w:ind w:firstLine="480"/>
      </w:pPr>
      <w:r>
        <w:t xml:space="preserve">        img_name = self.map_data[c.MAP_IMAGE]</w:t>
      </w:r>
    </w:p>
    <w:p w14:paraId="4DEC726F" w14:textId="77777777" w:rsidR="00DB3C5D" w:rsidRDefault="00DB3C5D">
      <w:pPr>
        <w:shd w:val="clear" w:color="auto" w:fill="BFBFBF"/>
        <w:ind w:firstLine="480"/>
      </w:pPr>
      <w:r>
        <w:t xml:space="preserve">        self.background = setup.GFX[img_name]</w:t>
      </w:r>
    </w:p>
    <w:p w14:paraId="02EED995" w14:textId="77777777" w:rsidR="00DB3C5D" w:rsidRDefault="00DB3C5D">
      <w:pPr>
        <w:shd w:val="clear" w:color="auto" w:fill="BFBFBF"/>
        <w:ind w:firstLine="480"/>
      </w:pPr>
      <w:r>
        <w:t xml:space="preserve">        self.bg_rect = self.background.get_rect()</w:t>
      </w:r>
    </w:p>
    <w:p w14:paraId="201DCC1F" w14:textId="77777777" w:rsidR="00DB3C5D" w:rsidRDefault="00DB3C5D">
      <w:pPr>
        <w:shd w:val="clear" w:color="auto" w:fill="BFBFBF"/>
        <w:ind w:firstLine="480"/>
      </w:pPr>
      <w:r>
        <w:t xml:space="preserve">        self.background = pg.transform.scale(self.background,</w:t>
      </w:r>
    </w:p>
    <w:p w14:paraId="322C9470" w14:textId="77777777" w:rsidR="00DB3C5D" w:rsidRDefault="00DB3C5D">
      <w:pPr>
        <w:shd w:val="clear" w:color="auto" w:fill="BFBFBF"/>
        <w:ind w:firstLine="480"/>
      </w:pPr>
      <w:r>
        <w:t xml:space="preserve">                                             (int(self.bg_rect.width * c.BACKGROUND_MULTIPLER),</w:t>
      </w:r>
    </w:p>
    <w:p w14:paraId="734748A1" w14:textId="77777777" w:rsidR="00DB3C5D" w:rsidRDefault="00DB3C5D">
      <w:pPr>
        <w:shd w:val="clear" w:color="auto" w:fill="BFBFBF"/>
        <w:ind w:firstLine="480"/>
      </w:pPr>
      <w:r>
        <w:t xml:space="preserve">                                              int(self.bg_rect.height * c.BACKGROUND_MULTIPLER)))</w:t>
      </w:r>
    </w:p>
    <w:p w14:paraId="10BA2E52" w14:textId="77777777" w:rsidR="00DB3C5D" w:rsidRDefault="00DB3C5D">
      <w:pPr>
        <w:shd w:val="clear" w:color="auto" w:fill="BFBFBF"/>
        <w:ind w:firstLine="480"/>
      </w:pPr>
      <w:r>
        <w:t xml:space="preserve">        self.bg_rect = self.background.get_rect()</w:t>
      </w:r>
    </w:p>
    <w:p w14:paraId="518FAD92" w14:textId="77777777" w:rsidR="00DB3C5D" w:rsidRDefault="00DB3C5D">
      <w:pPr>
        <w:shd w:val="clear" w:color="auto" w:fill="BFBFBF"/>
        <w:ind w:firstLine="480"/>
      </w:pPr>
    </w:p>
    <w:p w14:paraId="10029335" w14:textId="77777777" w:rsidR="00DB3C5D" w:rsidRDefault="00DB3C5D">
      <w:pPr>
        <w:shd w:val="clear" w:color="auto" w:fill="BFBFBF"/>
        <w:ind w:firstLine="480"/>
      </w:pPr>
      <w:r>
        <w:t xml:space="preserve">        self.level = pg.Surface((self.bg_rect.w, self.bg_rect.h)).convert()</w:t>
      </w:r>
    </w:p>
    <w:p w14:paraId="4DD61193" w14:textId="77777777" w:rsidR="00DB3C5D" w:rsidRDefault="00DB3C5D">
      <w:pPr>
        <w:shd w:val="clear" w:color="auto" w:fill="BFBFBF"/>
        <w:ind w:firstLine="480"/>
      </w:pPr>
      <w:r>
        <w:t xml:space="preserve">        self.viewport = setup.SCREEN.get_rect(bottom=self.bg_rect.bottom)</w:t>
      </w:r>
    </w:p>
    <w:p w14:paraId="286D0C85" w14:textId="77777777" w:rsidR="00DB3C5D" w:rsidRDefault="00DB3C5D">
      <w:pPr>
        <w:shd w:val="clear" w:color="auto" w:fill="BFBFBF"/>
        <w:ind w:firstLine="480"/>
      </w:pPr>
    </w:p>
    <w:p w14:paraId="7A86152B" w14:textId="77777777" w:rsidR="00DB3C5D" w:rsidRDefault="00DB3C5D">
      <w:pPr>
        <w:shd w:val="clear" w:color="auto" w:fill="BFBFBF"/>
        <w:ind w:firstLine="480"/>
      </w:pPr>
      <w:r>
        <w:t xml:space="preserve">    def setup_maps(self):</w:t>
      </w:r>
    </w:p>
    <w:p w14:paraId="04E6FE12" w14:textId="77777777" w:rsidR="00DB3C5D" w:rsidRDefault="00DB3C5D">
      <w:pPr>
        <w:shd w:val="clear" w:color="auto" w:fill="BFBFBF"/>
        <w:ind w:firstLine="480"/>
      </w:pPr>
      <w:r>
        <w:t xml:space="preserve">        self.map_list = []</w:t>
      </w:r>
    </w:p>
    <w:p w14:paraId="2CADBE4C" w14:textId="77777777" w:rsidR="00DB3C5D" w:rsidRDefault="00DB3C5D">
      <w:pPr>
        <w:shd w:val="clear" w:color="auto" w:fill="BFBFBF"/>
        <w:ind w:firstLine="480"/>
      </w:pPr>
      <w:r>
        <w:t xml:space="preserve">        if c.MAP_MAPS in self.map_data:</w:t>
      </w:r>
    </w:p>
    <w:p w14:paraId="206A4792" w14:textId="77777777" w:rsidR="00DB3C5D" w:rsidRDefault="00DB3C5D">
      <w:pPr>
        <w:shd w:val="clear" w:color="auto" w:fill="BFBFBF"/>
        <w:ind w:firstLine="480"/>
      </w:pPr>
      <w:r>
        <w:t xml:space="preserve">            for data in self.map_data[c.MAP_MAPS]:</w:t>
      </w:r>
    </w:p>
    <w:p w14:paraId="28487D57" w14:textId="77777777" w:rsidR="00DB3C5D" w:rsidRDefault="00DB3C5D">
      <w:pPr>
        <w:shd w:val="clear" w:color="auto" w:fill="BFBFBF"/>
        <w:ind w:firstLine="480"/>
      </w:pPr>
      <w:r>
        <w:t xml:space="preserve">                self.map_list.append((data['start_x'], data['end_x'], data['player_x'], data['player_y']))</w:t>
      </w:r>
    </w:p>
    <w:p w14:paraId="7FFD2926" w14:textId="77777777" w:rsidR="00DB3C5D" w:rsidRDefault="00DB3C5D">
      <w:pPr>
        <w:shd w:val="clear" w:color="auto" w:fill="BFBFBF"/>
        <w:ind w:firstLine="480"/>
      </w:pPr>
      <w:r>
        <w:t xml:space="preserve">            self.start_x, self.end_x, self.player_x, self.player_y = self.map_list[0]</w:t>
      </w:r>
    </w:p>
    <w:p w14:paraId="2E20A000" w14:textId="77777777" w:rsidR="00DB3C5D" w:rsidRDefault="00DB3C5D">
      <w:pPr>
        <w:shd w:val="clear" w:color="auto" w:fill="BFBFBF"/>
        <w:ind w:firstLine="480"/>
      </w:pPr>
      <w:r>
        <w:t xml:space="preserve">        else:</w:t>
      </w:r>
    </w:p>
    <w:p w14:paraId="34A6E9F5" w14:textId="77777777" w:rsidR="00DB3C5D" w:rsidRDefault="00DB3C5D">
      <w:pPr>
        <w:shd w:val="clear" w:color="auto" w:fill="BFBFBF"/>
        <w:ind w:firstLine="480"/>
      </w:pPr>
      <w:r>
        <w:t xml:space="preserve">            self.start_x = 0</w:t>
      </w:r>
    </w:p>
    <w:p w14:paraId="026A1A33" w14:textId="77777777" w:rsidR="00DB3C5D" w:rsidRDefault="00DB3C5D">
      <w:pPr>
        <w:shd w:val="clear" w:color="auto" w:fill="BFBFBF"/>
        <w:ind w:firstLine="480"/>
      </w:pPr>
      <w:r>
        <w:t xml:space="preserve">            self.end_x = self.bg_rect.w</w:t>
      </w:r>
    </w:p>
    <w:p w14:paraId="3B7BC0DD" w14:textId="77777777" w:rsidR="00DB3C5D" w:rsidRDefault="00DB3C5D">
      <w:pPr>
        <w:shd w:val="clear" w:color="auto" w:fill="BFBFBF"/>
        <w:ind w:firstLine="480"/>
      </w:pPr>
      <w:r>
        <w:t xml:space="preserve">            self.player_x = 110</w:t>
      </w:r>
    </w:p>
    <w:p w14:paraId="15A2A9D1" w14:textId="77777777" w:rsidR="00DB3C5D" w:rsidRDefault="00DB3C5D">
      <w:pPr>
        <w:shd w:val="clear" w:color="auto" w:fill="BFBFBF"/>
        <w:ind w:firstLine="480"/>
      </w:pPr>
      <w:r>
        <w:t xml:space="preserve">            self.player_y = c.GROUND_HEIGHT</w:t>
      </w:r>
    </w:p>
    <w:p w14:paraId="1C598501" w14:textId="77777777" w:rsidR="00DB3C5D" w:rsidRDefault="00DB3C5D">
      <w:pPr>
        <w:shd w:val="clear" w:color="auto" w:fill="BFBFBF"/>
        <w:ind w:firstLine="480"/>
      </w:pPr>
    </w:p>
    <w:p w14:paraId="3150352E" w14:textId="77777777" w:rsidR="00DB3C5D" w:rsidRDefault="00DB3C5D">
      <w:pPr>
        <w:shd w:val="clear" w:color="auto" w:fill="BFBFBF"/>
        <w:ind w:firstLine="480"/>
      </w:pPr>
      <w:r>
        <w:t xml:space="preserve">    def change_map(self, index, type):</w:t>
      </w:r>
    </w:p>
    <w:p w14:paraId="6D14F9EE" w14:textId="77777777" w:rsidR="00DB3C5D" w:rsidRDefault="00DB3C5D">
      <w:pPr>
        <w:shd w:val="clear" w:color="auto" w:fill="BFBFBF"/>
        <w:ind w:firstLine="480"/>
      </w:pPr>
      <w:r>
        <w:t xml:space="preserve">        self.start_x, self.end_x, self.player_x, self.player_y = self.map_list[index]</w:t>
      </w:r>
    </w:p>
    <w:p w14:paraId="58C4FF98" w14:textId="77777777" w:rsidR="00DB3C5D" w:rsidRDefault="00DB3C5D">
      <w:pPr>
        <w:shd w:val="clear" w:color="auto" w:fill="BFBFBF"/>
        <w:ind w:firstLine="480"/>
      </w:pPr>
      <w:r>
        <w:t xml:space="preserve">        self.viewport.x = self.start_x</w:t>
      </w:r>
    </w:p>
    <w:p w14:paraId="188E45DC" w14:textId="77777777" w:rsidR="00DB3C5D" w:rsidRDefault="00DB3C5D">
      <w:pPr>
        <w:shd w:val="clear" w:color="auto" w:fill="BFBFBF"/>
        <w:ind w:firstLine="480"/>
      </w:pPr>
      <w:r>
        <w:lastRenderedPageBreak/>
        <w:t xml:space="preserve">        if type == c.CHECKPOINT_TYPE_MAP:</w:t>
      </w:r>
    </w:p>
    <w:p w14:paraId="251AC205" w14:textId="77777777" w:rsidR="00DB3C5D" w:rsidRDefault="00DB3C5D">
      <w:pPr>
        <w:shd w:val="clear" w:color="auto" w:fill="BFBFBF"/>
        <w:ind w:firstLine="480"/>
      </w:pPr>
      <w:r>
        <w:t xml:space="preserve">            self.player.rect.x = self.viewport.x + self.player_x</w:t>
      </w:r>
    </w:p>
    <w:p w14:paraId="0E91FD08" w14:textId="77777777" w:rsidR="00DB3C5D" w:rsidRDefault="00DB3C5D">
      <w:pPr>
        <w:shd w:val="clear" w:color="auto" w:fill="BFBFBF"/>
        <w:ind w:firstLine="480"/>
      </w:pPr>
      <w:r>
        <w:t xml:space="preserve">            self.player.rect.bottom = self.player_y</w:t>
      </w:r>
    </w:p>
    <w:p w14:paraId="11A4CCC3" w14:textId="77777777" w:rsidR="00DB3C5D" w:rsidRDefault="00DB3C5D">
      <w:pPr>
        <w:shd w:val="clear" w:color="auto" w:fill="BFBFBF"/>
        <w:ind w:firstLine="480"/>
      </w:pPr>
      <w:r>
        <w:t xml:space="preserve">            self.player.state = c.STAND</w:t>
      </w:r>
    </w:p>
    <w:p w14:paraId="7A5018CC" w14:textId="77777777" w:rsidR="00DB3C5D" w:rsidRDefault="00DB3C5D">
      <w:pPr>
        <w:shd w:val="clear" w:color="auto" w:fill="BFBFBF"/>
        <w:ind w:firstLine="480"/>
      </w:pPr>
      <w:r>
        <w:t xml:space="preserve">        elif type == c.CHECKPOINT_TYPE_PIPE_UP:</w:t>
      </w:r>
    </w:p>
    <w:p w14:paraId="6DD440A5" w14:textId="77777777" w:rsidR="00DB3C5D" w:rsidRDefault="00DB3C5D">
      <w:pPr>
        <w:shd w:val="clear" w:color="auto" w:fill="BFBFBF"/>
        <w:ind w:firstLine="480"/>
      </w:pPr>
      <w:r>
        <w:t xml:space="preserve">            self.player.rect.x = self.viewport.x + self.player_x</w:t>
      </w:r>
    </w:p>
    <w:p w14:paraId="02C0E192" w14:textId="77777777" w:rsidR="00DB3C5D" w:rsidRDefault="00DB3C5D">
      <w:pPr>
        <w:shd w:val="clear" w:color="auto" w:fill="BFBFBF"/>
        <w:ind w:firstLine="480"/>
      </w:pPr>
      <w:r>
        <w:t xml:space="preserve">            self.player.rect.bottom = c.GROUND_HEIGHT</w:t>
      </w:r>
    </w:p>
    <w:p w14:paraId="3C9A599C" w14:textId="77777777" w:rsidR="00DB3C5D" w:rsidRDefault="00DB3C5D">
      <w:pPr>
        <w:shd w:val="clear" w:color="auto" w:fill="BFBFBF"/>
        <w:ind w:firstLine="480"/>
      </w:pPr>
      <w:r>
        <w:t xml:space="preserve">            self.player.state = c.UP_OUT_PIPE</w:t>
      </w:r>
    </w:p>
    <w:p w14:paraId="086C78AA" w14:textId="77777777" w:rsidR="00DB3C5D" w:rsidRDefault="00DB3C5D">
      <w:pPr>
        <w:shd w:val="clear" w:color="auto" w:fill="BFBFBF"/>
        <w:ind w:firstLine="480"/>
      </w:pPr>
      <w:r>
        <w:t xml:space="preserve">            self.player.up_pipe_y = self.player_y</w:t>
      </w:r>
    </w:p>
    <w:p w14:paraId="445DC4B6" w14:textId="77777777" w:rsidR="00DB3C5D" w:rsidRDefault="00DB3C5D">
      <w:pPr>
        <w:shd w:val="clear" w:color="auto" w:fill="BFBFBF"/>
        <w:ind w:firstLine="480"/>
      </w:pPr>
    </w:p>
    <w:p w14:paraId="5C50415F" w14:textId="77777777" w:rsidR="00DB3C5D" w:rsidRDefault="00DB3C5D">
      <w:pPr>
        <w:shd w:val="clear" w:color="auto" w:fill="BFBFBF"/>
        <w:ind w:firstLine="480"/>
      </w:pPr>
      <w:r>
        <w:t xml:space="preserve">    def setup_collide(self, name):</w:t>
      </w:r>
    </w:p>
    <w:p w14:paraId="0DE8CFC0" w14:textId="77777777" w:rsidR="00DB3C5D" w:rsidRDefault="00DB3C5D">
      <w:pPr>
        <w:shd w:val="clear" w:color="auto" w:fill="BFBFBF"/>
        <w:ind w:firstLine="480"/>
      </w:pPr>
      <w:r>
        <w:t xml:space="preserve">        group = pg.sprite.Group()</w:t>
      </w:r>
    </w:p>
    <w:p w14:paraId="3776C45A" w14:textId="77777777" w:rsidR="00DB3C5D" w:rsidRDefault="00DB3C5D">
      <w:pPr>
        <w:shd w:val="clear" w:color="auto" w:fill="BFBFBF"/>
        <w:ind w:firstLine="480"/>
      </w:pPr>
      <w:r>
        <w:t xml:space="preserve">        if name in self.map_data:</w:t>
      </w:r>
    </w:p>
    <w:p w14:paraId="62579519" w14:textId="77777777" w:rsidR="00DB3C5D" w:rsidRDefault="00DB3C5D">
      <w:pPr>
        <w:shd w:val="clear" w:color="auto" w:fill="BFBFBF"/>
        <w:ind w:firstLine="480"/>
      </w:pPr>
      <w:r>
        <w:t xml:space="preserve">            for data in self.map_data[name]:</w:t>
      </w:r>
    </w:p>
    <w:p w14:paraId="54FFC935" w14:textId="77777777" w:rsidR="00DB3C5D" w:rsidRDefault="00DB3C5D">
      <w:pPr>
        <w:shd w:val="clear" w:color="auto" w:fill="BFBFBF"/>
        <w:ind w:firstLine="480"/>
      </w:pPr>
      <w:r>
        <w:t xml:space="preserve">                group.add(stuff.Collider(data['x'], data['y'],</w:t>
      </w:r>
    </w:p>
    <w:p w14:paraId="73D6CA05" w14:textId="77777777" w:rsidR="00DB3C5D" w:rsidRDefault="00DB3C5D">
      <w:pPr>
        <w:shd w:val="clear" w:color="auto" w:fill="BFBFBF"/>
        <w:ind w:firstLine="480"/>
      </w:pPr>
      <w:r>
        <w:t xml:space="preserve">                                         data['width'], data['height'], name))</w:t>
      </w:r>
    </w:p>
    <w:p w14:paraId="121124DE" w14:textId="77777777" w:rsidR="00DB3C5D" w:rsidRDefault="00DB3C5D">
      <w:pPr>
        <w:shd w:val="clear" w:color="auto" w:fill="BFBFBF"/>
        <w:ind w:firstLine="480"/>
      </w:pPr>
      <w:r>
        <w:t xml:space="preserve">        return group</w:t>
      </w:r>
    </w:p>
    <w:p w14:paraId="36C026A6" w14:textId="77777777" w:rsidR="00DB3C5D" w:rsidRDefault="00DB3C5D">
      <w:pPr>
        <w:shd w:val="clear" w:color="auto" w:fill="BFBFBF"/>
        <w:ind w:firstLine="480"/>
      </w:pPr>
    </w:p>
    <w:p w14:paraId="04978B85" w14:textId="77777777" w:rsidR="00DB3C5D" w:rsidRDefault="00DB3C5D">
      <w:pPr>
        <w:shd w:val="clear" w:color="auto" w:fill="BFBFBF"/>
        <w:ind w:firstLine="480"/>
      </w:pPr>
      <w:r>
        <w:t xml:space="preserve">    def setup_pipe(self):</w:t>
      </w:r>
    </w:p>
    <w:p w14:paraId="44D01F4B" w14:textId="77777777" w:rsidR="00DB3C5D" w:rsidRDefault="00DB3C5D">
      <w:pPr>
        <w:shd w:val="clear" w:color="auto" w:fill="BFBFBF"/>
        <w:ind w:firstLine="480"/>
      </w:pPr>
      <w:r>
        <w:t xml:space="preserve">        self.pipe_group = pg.sprite.Group()</w:t>
      </w:r>
    </w:p>
    <w:p w14:paraId="7F4D6000" w14:textId="77777777" w:rsidR="00DB3C5D" w:rsidRDefault="00DB3C5D">
      <w:pPr>
        <w:shd w:val="clear" w:color="auto" w:fill="BFBFBF"/>
        <w:ind w:firstLine="480"/>
      </w:pPr>
      <w:r>
        <w:t xml:space="preserve">        if c.MAP_PIPE in self.map_data:</w:t>
      </w:r>
    </w:p>
    <w:p w14:paraId="5668E572" w14:textId="77777777" w:rsidR="00DB3C5D" w:rsidRDefault="00DB3C5D">
      <w:pPr>
        <w:shd w:val="clear" w:color="auto" w:fill="BFBFBF"/>
        <w:ind w:firstLine="480"/>
      </w:pPr>
      <w:r>
        <w:t xml:space="preserve">            for data in self.map_data[c.MAP_PIPE]:</w:t>
      </w:r>
    </w:p>
    <w:p w14:paraId="11373396" w14:textId="77777777" w:rsidR="00DB3C5D" w:rsidRDefault="00DB3C5D">
      <w:pPr>
        <w:shd w:val="clear" w:color="auto" w:fill="BFBFBF"/>
        <w:ind w:firstLine="480"/>
      </w:pPr>
      <w:r>
        <w:t xml:space="preserve">                self.pipe_group.add(stuff.Pipe(data['x'], data['y'],</w:t>
      </w:r>
    </w:p>
    <w:p w14:paraId="0DC2CDEC" w14:textId="77777777" w:rsidR="00DB3C5D" w:rsidRDefault="00DB3C5D">
      <w:pPr>
        <w:shd w:val="clear" w:color="auto" w:fill="BFBFBF"/>
        <w:ind w:firstLine="480"/>
      </w:pPr>
      <w:r>
        <w:t xml:space="preserve">                                               data['width'], data['height'], data['type']))</w:t>
      </w:r>
    </w:p>
    <w:p w14:paraId="056294B4" w14:textId="77777777" w:rsidR="00DB3C5D" w:rsidRDefault="00DB3C5D">
      <w:pPr>
        <w:shd w:val="clear" w:color="auto" w:fill="BFBFBF"/>
        <w:ind w:firstLine="480"/>
      </w:pPr>
    </w:p>
    <w:p w14:paraId="31EF792F" w14:textId="77777777" w:rsidR="00DB3C5D" w:rsidRDefault="00DB3C5D">
      <w:pPr>
        <w:shd w:val="clear" w:color="auto" w:fill="BFBFBF"/>
        <w:ind w:firstLine="480"/>
      </w:pPr>
      <w:r>
        <w:t xml:space="preserve">    def setup_slider(self):</w:t>
      </w:r>
    </w:p>
    <w:p w14:paraId="4B08D7F7" w14:textId="77777777" w:rsidR="00DB3C5D" w:rsidRDefault="00DB3C5D">
      <w:pPr>
        <w:shd w:val="clear" w:color="auto" w:fill="BFBFBF"/>
        <w:ind w:firstLine="480"/>
      </w:pPr>
      <w:r>
        <w:t xml:space="preserve">        self.slider_group = pg.sprite.Group()</w:t>
      </w:r>
    </w:p>
    <w:p w14:paraId="2D51FB0B" w14:textId="77777777" w:rsidR="00DB3C5D" w:rsidRDefault="00DB3C5D">
      <w:pPr>
        <w:shd w:val="clear" w:color="auto" w:fill="BFBFBF"/>
        <w:ind w:firstLine="480"/>
      </w:pPr>
      <w:r>
        <w:t xml:space="preserve">        if c.MAP_SLIDER in self.map_data:</w:t>
      </w:r>
    </w:p>
    <w:p w14:paraId="3D18A672" w14:textId="77777777" w:rsidR="00DB3C5D" w:rsidRDefault="00DB3C5D">
      <w:pPr>
        <w:shd w:val="clear" w:color="auto" w:fill="BFBFBF"/>
        <w:ind w:firstLine="480"/>
      </w:pPr>
      <w:r>
        <w:t xml:space="preserve">            for data in self.map_data[c.MAP_SLIDER]:</w:t>
      </w:r>
    </w:p>
    <w:p w14:paraId="75B627E5" w14:textId="77777777" w:rsidR="00DB3C5D" w:rsidRDefault="00DB3C5D">
      <w:pPr>
        <w:shd w:val="clear" w:color="auto" w:fill="BFBFBF"/>
        <w:ind w:firstLine="480"/>
      </w:pPr>
      <w:r>
        <w:t xml:space="preserve">                if c.VELOCITY in data:</w:t>
      </w:r>
    </w:p>
    <w:p w14:paraId="68257D24" w14:textId="77777777" w:rsidR="00DB3C5D" w:rsidRDefault="00DB3C5D">
      <w:pPr>
        <w:shd w:val="clear" w:color="auto" w:fill="BFBFBF"/>
        <w:ind w:firstLine="480"/>
      </w:pPr>
      <w:r>
        <w:t xml:space="preserve">                    vel = data[c.VELOCITY]</w:t>
      </w:r>
    </w:p>
    <w:p w14:paraId="013EBF26" w14:textId="77777777" w:rsidR="00DB3C5D" w:rsidRDefault="00DB3C5D">
      <w:pPr>
        <w:shd w:val="clear" w:color="auto" w:fill="BFBFBF"/>
        <w:ind w:firstLine="480"/>
      </w:pPr>
      <w:r>
        <w:t xml:space="preserve">                else:</w:t>
      </w:r>
    </w:p>
    <w:p w14:paraId="5F37CBF3" w14:textId="77777777" w:rsidR="00DB3C5D" w:rsidRDefault="00DB3C5D">
      <w:pPr>
        <w:shd w:val="clear" w:color="auto" w:fill="BFBFBF"/>
        <w:ind w:firstLine="480"/>
      </w:pPr>
      <w:r>
        <w:t xml:space="preserve">                    vel = 1</w:t>
      </w:r>
    </w:p>
    <w:p w14:paraId="7A981D7D" w14:textId="77777777" w:rsidR="00DB3C5D" w:rsidRDefault="00DB3C5D">
      <w:pPr>
        <w:shd w:val="clear" w:color="auto" w:fill="BFBFBF"/>
        <w:ind w:firstLine="480"/>
      </w:pPr>
      <w:r>
        <w:t xml:space="preserve">                self.slider_group.add(stuff.Slider(data['x'], data['y'], data['num'],</w:t>
      </w:r>
    </w:p>
    <w:p w14:paraId="38B04583" w14:textId="77777777" w:rsidR="00DB3C5D" w:rsidRDefault="00DB3C5D">
      <w:pPr>
        <w:shd w:val="clear" w:color="auto" w:fill="BFBFBF"/>
        <w:ind w:firstLine="480"/>
      </w:pPr>
      <w:r>
        <w:t xml:space="preserve">                                                   data['direction'], data['range_start'], data['range_end'], vel))</w:t>
      </w:r>
    </w:p>
    <w:p w14:paraId="5D678B3B" w14:textId="77777777" w:rsidR="00DB3C5D" w:rsidRDefault="00DB3C5D">
      <w:pPr>
        <w:shd w:val="clear" w:color="auto" w:fill="BFBFBF"/>
        <w:ind w:firstLine="480"/>
      </w:pPr>
    </w:p>
    <w:p w14:paraId="68552BB3" w14:textId="77777777" w:rsidR="00DB3C5D" w:rsidRDefault="00DB3C5D">
      <w:pPr>
        <w:shd w:val="clear" w:color="auto" w:fill="BFBFBF"/>
        <w:ind w:firstLine="480"/>
      </w:pPr>
      <w:r>
        <w:t xml:space="preserve">    def setup_static_coin(self):</w:t>
      </w:r>
    </w:p>
    <w:p w14:paraId="267A66FE" w14:textId="77777777" w:rsidR="00DB3C5D" w:rsidRDefault="00DB3C5D">
      <w:pPr>
        <w:shd w:val="clear" w:color="auto" w:fill="BFBFBF"/>
        <w:ind w:firstLine="480"/>
      </w:pPr>
      <w:r>
        <w:t xml:space="preserve">        self.static_coin_group = pg.sprite.Group()</w:t>
      </w:r>
    </w:p>
    <w:p w14:paraId="40CDE681" w14:textId="77777777" w:rsidR="00DB3C5D" w:rsidRDefault="00DB3C5D">
      <w:pPr>
        <w:shd w:val="clear" w:color="auto" w:fill="BFBFBF"/>
        <w:ind w:firstLine="480"/>
      </w:pPr>
      <w:r>
        <w:t xml:space="preserve">        if c.MAP_COIN in self.map_data:</w:t>
      </w:r>
    </w:p>
    <w:p w14:paraId="3610C099" w14:textId="77777777" w:rsidR="00DB3C5D" w:rsidRDefault="00DB3C5D">
      <w:pPr>
        <w:shd w:val="clear" w:color="auto" w:fill="BFBFBF"/>
        <w:ind w:firstLine="480"/>
      </w:pPr>
      <w:r>
        <w:t xml:space="preserve">            for data in self.map_data[c.MAP_COIN]:</w:t>
      </w:r>
    </w:p>
    <w:p w14:paraId="3BB99057" w14:textId="77777777" w:rsidR="00DB3C5D" w:rsidRDefault="00DB3C5D">
      <w:pPr>
        <w:shd w:val="clear" w:color="auto" w:fill="BFBFBF"/>
        <w:ind w:firstLine="480"/>
      </w:pPr>
      <w:r>
        <w:t xml:space="preserve">                self.static_coin_group.add(coin.StaticCoin(data['x'], data['y']))</w:t>
      </w:r>
    </w:p>
    <w:p w14:paraId="58E31C84" w14:textId="77777777" w:rsidR="00DB3C5D" w:rsidRDefault="00DB3C5D">
      <w:pPr>
        <w:shd w:val="clear" w:color="auto" w:fill="BFBFBF"/>
        <w:ind w:firstLine="480"/>
      </w:pPr>
    </w:p>
    <w:p w14:paraId="1BC9D5AA" w14:textId="77777777" w:rsidR="00DB3C5D" w:rsidRDefault="00DB3C5D">
      <w:pPr>
        <w:shd w:val="clear" w:color="auto" w:fill="BFBFBF"/>
        <w:ind w:firstLine="480"/>
      </w:pPr>
      <w:r>
        <w:t xml:space="preserve">    def setup_brick_and_box(self):</w:t>
      </w:r>
    </w:p>
    <w:p w14:paraId="291688D7" w14:textId="77777777" w:rsidR="00DB3C5D" w:rsidRDefault="00DB3C5D">
      <w:pPr>
        <w:shd w:val="clear" w:color="auto" w:fill="BFBFBF"/>
        <w:ind w:firstLine="480"/>
      </w:pPr>
      <w:r>
        <w:t xml:space="preserve">        self.coin_group = pg.sprite.Group()</w:t>
      </w:r>
    </w:p>
    <w:p w14:paraId="608C6EC7" w14:textId="77777777" w:rsidR="00DB3C5D" w:rsidRDefault="00DB3C5D">
      <w:pPr>
        <w:shd w:val="clear" w:color="auto" w:fill="BFBFBF"/>
        <w:ind w:firstLine="480"/>
      </w:pPr>
      <w:r>
        <w:t xml:space="preserve">        self.powerup_group = pg.sprite.Group()</w:t>
      </w:r>
    </w:p>
    <w:p w14:paraId="0682BDDC" w14:textId="77777777" w:rsidR="00DB3C5D" w:rsidRDefault="00DB3C5D">
      <w:pPr>
        <w:shd w:val="clear" w:color="auto" w:fill="BFBFBF"/>
        <w:ind w:firstLine="480"/>
      </w:pPr>
      <w:r>
        <w:t xml:space="preserve">        self.brick_group = pg.sprite.Group()</w:t>
      </w:r>
    </w:p>
    <w:p w14:paraId="60BA542C" w14:textId="77777777" w:rsidR="00DB3C5D" w:rsidRDefault="00DB3C5D">
      <w:pPr>
        <w:shd w:val="clear" w:color="auto" w:fill="BFBFBF"/>
        <w:ind w:firstLine="480"/>
      </w:pPr>
      <w:r>
        <w:t xml:space="preserve">        self.brickpiece_group = pg.sprite.Group()</w:t>
      </w:r>
    </w:p>
    <w:p w14:paraId="673BFF1D" w14:textId="77777777" w:rsidR="00DB3C5D" w:rsidRDefault="00DB3C5D">
      <w:pPr>
        <w:shd w:val="clear" w:color="auto" w:fill="BFBFBF"/>
        <w:ind w:firstLine="480"/>
      </w:pPr>
    </w:p>
    <w:p w14:paraId="03B6E14B" w14:textId="77777777" w:rsidR="00DB3C5D" w:rsidRDefault="00DB3C5D">
      <w:pPr>
        <w:shd w:val="clear" w:color="auto" w:fill="BFBFBF"/>
        <w:ind w:firstLine="480"/>
      </w:pPr>
      <w:r>
        <w:lastRenderedPageBreak/>
        <w:t xml:space="preserve">        if c.MAP_BRICK in self.map_data:</w:t>
      </w:r>
    </w:p>
    <w:p w14:paraId="19EDA0FD" w14:textId="77777777" w:rsidR="00DB3C5D" w:rsidRDefault="00DB3C5D">
      <w:pPr>
        <w:shd w:val="clear" w:color="auto" w:fill="BFBFBF"/>
        <w:ind w:firstLine="480"/>
      </w:pPr>
      <w:r>
        <w:t xml:space="preserve">            for data in self.map_data[c.MAP_BRICK]:</w:t>
      </w:r>
    </w:p>
    <w:p w14:paraId="4C45B9DD" w14:textId="77777777" w:rsidR="00DB3C5D" w:rsidRDefault="00DB3C5D">
      <w:pPr>
        <w:shd w:val="clear" w:color="auto" w:fill="BFBFBF"/>
        <w:ind w:firstLine="480"/>
      </w:pPr>
      <w:r>
        <w:t xml:space="preserve">                brick.create_brick(self.brick_group, data, self)</w:t>
      </w:r>
    </w:p>
    <w:p w14:paraId="29F836B7" w14:textId="77777777" w:rsidR="00DB3C5D" w:rsidRDefault="00DB3C5D">
      <w:pPr>
        <w:shd w:val="clear" w:color="auto" w:fill="BFBFBF"/>
        <w:ind w:firstLine="480"/>
      </w:pPr>
    </w:p>
    <w:p w14:paraId="3257E5BF" w14:textId="77777777" w:rsidR="00DB3C5D" w:rsidRDefault="00DB3C5D">
      <w:pPr>
        <w:shd w:val="clear" w:color="auto" w:fill="BFBFBF"/>
        <w:ind w:firstLine="480"/>
      </w:pPr>
      <w:r>
        <w:t xml:space="preserve">        self.box_group = pg.sprite.Group()</w:t>
      </w:r>
    </w:p>
    <w:p w14:paraId="71158D00" w14:textId="77777777" w:rsidR="00DB3C5D" w:rsidRDefault="00DB3C5D">
      <w:pPr>
        <w:shd w:val="clear" w:color="auto" w:fill="BFBFBF"/>
        <w:ind w:firstLine="480"/>
      </w:pPr>
      <w:r>
        <w:t xml:space="preserve">        if c.MAP_BOX in self.map_data:</w:t>
      </w:r>
    </w:p>
    <w:p w14:paraId="62CF372D" w14:textId="77777777" w:rsidR="00DB3C5D" w:rsidRDefault="00DB3C5D">
      <w:pPr>
        <w:shd w:val="clear" w:color="auto" w:fill="BFBFBF"/>
        <w:ind w:firstLine="480"/>
      </w:pPr>
      <w:r>
        <w:t xml:space="preserve">            for data in self.map_data[c.MAP_BOX]:</w:t>
      </w:r>
    </w:p>
    <w:p w14:paraId="4284B50E" w14:textId="77777777" w:rsidR="00DB3C5D" w:rsidRDefault="00DB3C5D">
      <w:pPr>
        <w:shd w:val="clear" w:color="auto" w:fill="BFBFBF"/>
        <w:ind w:firstLine="480"/>
      </w:pPr>
      <w:r>
        <w:t xml:space="preserve">                if data['type'] == c.TYPE_COIN:</w:t>
      </w:r>
    </w:p>
    <w:p w14:paraId="7822AFA7" w14:textId="77777777" w:rsidR="00DB3C5D" w:rsidRDefault="00DB3C5D">
      <w:pPr>
        <w:shd w:val="clear" w:color="auto" w:fill="BFBFBF"/>
        <w:ind w:firstLine="480"/>
      </w:pPr>
      <w:r>
        <w:t xml:space="preserve">                    self.box_group.add(box.Box(data['x'], data['y'], data['type'], self.coin_group))</w:t>
      </w:r>
    </w:p>
    <w:p w14:paraId="65B98424" w14:textId="77777777" w:rsidR="00DB3C5D" w:rsidRDefault="00DB3C5D">
      <w:pPr>
        <w:shd w:val="clear" w:color="auto" w:fill="BFBFBF"/>
        <w:ind w:firstLine="480"/>
      </w:pPr>
      <w:r>
        <w:t xml:space="preserve">                else:</w:t>
      </w:r>
    </w:p>
    <w:p w14:paraId="190F3744" w14:textId="77777777" w:rsidR="00DB3C5D" w:rsidRDefault="00DB3C5D">
      <w:pPr>
        <w:shd w:val="clear" w:color="auto" w:fill="BFBFBF"/>
        <w:ind w:firstLine="480"/>
      </w:pPr>
      <w:r>
        <w:t xml:space="preserve">                    self.box_group.add(box.Box(data['x'], data['y'], data['type'], self.powerup_group))</w:t>
      </w:r>
    </w:p>
    <w:p w14:paraId="77C7EB8A" w14:textId="77777777" w:rsidR="00DB3C5D" w:rsidRDefault="00DB3C5D">
      <w:pPr>
        <w:shd w:val="clear" w:color="auto" w:fill="BFBFBF"/>
        <w:ind w:firstLine="480"/>
      </w:pPr>
    </w:p>
    <w:p w14:paraId="4BA4040B" w14:textId="77777777" w:rsidR="00DB3C5D" w:rsidRDefault="00DB3C5D">
      <w:pPr>
        <w:shd w:val="clear" w:color="auto" w:fill="BFBFBF"/>
        <w:ind w:firstLine="480"/>
      </w:pPr>
      <w:r>
        <w:t xml:space="preserve">    def setup_player(self):</w:t>
      </w:r>
    </w:p>
    <w:p w14:paraId="6E3BFE06" w14:textId="77777777" w:rsidR="00DB3C5D" w:rsidRDefault="00DB3C5D">
      <w:pPr>
        <w:shd w:val="clear" w:color="auto" w:fill="BFBFBF"/>
        <w:ind w:firstLine="480"/>
      </w:pPr>
      <w:r>
        <w:t xml:space="preserve">        if self.player is None:</w:t>
      </w:r>
    </w:p>
    <w:p w14:paraId="0E8D18D4" w14:textId="77777777" w:rsidR="00DB3C5D" w:rsidRDefault="00DB3C5D">
      <w:pPr>
        <w:shd w:val="clear" w:color="auto" w:fill="BFBFBF"/>
        <w:ind w:firstLine="480"/>
      </w:pPr>
      <w:r>
        <w:t xml:space="preserve">            self.player = player.Player(self.game_info[c.PLAYER_NAME])</w:t>
      </w:r>
    </w:p>
    <w:p w14:paraId="55FE3F2D" w14:textId="77777777" w:rsidR="00DB3C5D" w:rsidRDefault="00DB3C5D">
      <w:pPr>
        <w:shd w:val="clear" w:color="auto" w:fill="BFBFBF"/>
        <w:ind w:firstLine="480"/>
      </w:pPr>
      <w:r>
        <w:t xml:space="preserve">        else:</w:t>
      </w:r>
    </w:p>
    <w:p w14:paraId="15CA8A1A" w14:textId="77777777" w:rsidR="00DB3C5D" w:rsidRDefault="00DB3C5D">
      <w:pPr>
        <w:shd w:val="clear" w:color="auto" w:fill="BFBFBF"/>
        <w:ind w:firstLine="480"/>
      </w:pPr>
      <w:r>
        <w:t xml:space="preserve">            self.player.restart()</w:t>
      </w:r>
    </w:p>
    <w:p w14:paraId="1620B860" w14:textId="77777777" w:rsidR="00DB3C5D" w:rsidRDefault="00DB3C5D">
      <w:pPr>
        <w:shd w:val="clear" w:color="auto" w:fill="BFBFBF"/>
        <w:ind w:firstLine="480"/>
      </w:pPr>
      <w:r>
        <w:t xml:space="preserve">        self.player.rect.x = self.viewport.x + self.player_x</w:t>
      </w:r>
    </w:p>
    <w:p w14:paraId="004E05CF" w14:textId="77777777" w:rsidR="00DB3C5D" w:rsidRDefault="00DB3C5D">
      <w:pPr>
        <w:shd w:val="clear" w:color="auto" w:fill="BFBFBF"/>
        <w:ind w:firstLine="480"/>
      </w:pPr>
      <w:r>
        <w:t xml:space="preserve">        self.player.rect.bottom = self.player_y</w:t>
      </w:r>
    </w:p>
    <w:p w14:paraId="4C417BE3" w14:textId="77777777" w:rsidR="00DB3C5D" w:rsidRDefault="00DB3C5D">
      <w:pPr>
        <w:shd w:val="clear" w:color="auto" w:fill="BFBFBF"/>
        <w:ind w:firstLine="480"/>
      </w:pPr>
      <w:r>
        <w:t xml:space="preserve">        if c.DEBUG:</w:t>
      </w:r>
    </w:p>
    <w:p w14:paraId="073A9B52" w14:textId="77777777" w:rsidR="00DB3C5D" w:rsidRDefault="00DB3C5D">
      <w:pPr>
        <w:shd w:val="clear" w:color="auto" w:fill="BFBFBF"/>
        <w:ind w:firstLine="480"/>
      </w:pPr>
      <w:r>
        <w:t xml:space="preserve">            self.player.rect.x = self.viewport.x + c.DEBUG_START_X</w:t>
      </w:r>
    </w:p>
    <w:p w14:paraId="6E655135" w14:textId="77777777" w:rsidR="00DB3C5D" w:rsidRDefault="00DB3C5D">
      <w:pPr>
        <w:shd w:val="clear" w:color="auto" w:fill="BFBFBF"/>
        <w:ind w:firstLine="480"/>
      </w:pPr>
      <w:r>
        <w:t xml:space="preserve">            self.player.rect.bottom = c.DEBUG_START_y</w:t>
      </w:r>
    </w:p>
    <w:p w14:paraId="3FE955D7" w14:textId="77777777" w:rsidR="00DB3C5D" w:rsidRDefault="00DB3C5D">
      <w:pPr>
        <w:shd w:val="clear" w:color="auto" w:fill="BFBFBF"/>
        <w:ind w:firstLine="480"/>
      </w:pPr>
      <w:r>
        <w:t xml:space="preserve">        self.viewport.x = self.player.rect.x - 110</w:t>
      </w:r>
    </w:p>
    <w:p w14:paraId="758EEF0C" w14:textId="77777777" w:rsidR="00DB3C5D" w:rsidRDefault="00DB3C5D">
      <w:pPr>
        <w:shd w:val="clear" w:color="auto" w:fill="BFBFBF"/>
        <w:ind w:firstLine="480"/>
      </w:pPr>
    </w:p>
    <w:p w14:paraId="07758651" w14:textId="77777777" w:rsidR="00DB3C5D" w:rsidRDefault="00DB3C5D">
      <w:pPr>
        <w:shd w:val="clear" w:color="auto" w:fill="BFBFBF"/>
        <w:ind w:firstLine="480"/>
      </w:pPr>
      <w:r>
        <w:t xml:space="preserve">    def setup_enemies(self):</w:t>
      </w:r>
    </w:p>
    <w:p w14:paraId="42AE74B8" w14:textId="77777777" w:rsidR="00DB3C5D" w:rsidRDefault="00DB3C5D">
      <w:pPr>
        <w:shd w:val="clear" w:color="auto" w:fill="BFBFBF"/>
        <w:ind w:firstLine="480"/>
      </w:pPr>
      <w:r>
        <w:t xml:space="preserve">        self.enemy_group_list = []</w:t>
      </w:r>
    </w:p>
    <w:p w14:paraId="39C07F86" w14:textId="77777777" w:rsidR="00DB3C5D" w:rsidRDefault="00DB3C5D">
      <w:pPr>
        <w:shd w:val="clear" w:color="auto" w:fill="BFBFBF"/>
        <w:ind w:firstLine="480"/>
      </w:pPr>
      <w:r>
        <w:t xml:space="preserve">        index = 0</w:t>
      </w:r>
    </w:p>
    <w:p w14:paraId="28E918DD" w14:textId="77777777" w:rsidR="00DB3C5D" w:rsidRDefault="00DB3C5D">
      <w:pPr>
        <w:shd w:val="clear" w:color="auto" w:fill="BFBFBF"/>
        <w:ind w:firstLine="480"/>
      </w:pPr>
      <w:r>
        <w:t xml:space="preserve">        for data in self.map_data[c.MAP_ENEMY]:</w:t>
      </w:r>
    </w:p>
    <w:p w14:paraId="116BA051" w14:textId="77777777" w:rsidR="00DB3C5D" w:rsidRDefault="00DB3C5D">
      <w:pPr>
        <w:shd w:val="clear" w:color="auto" w:fill="BFBFBF"/>
        <w:ind w:firstLine="480"/>
      </w:pPr>
      <w:r>
        <w:t xml:space="preserve">            group = pg.sprite.Group()</w:t>
      </w:r>
    </w:p>
    <w:p w14:paraId="68F20895" w14:textId="77777777" w:rsidR="00DB3C5D" w:rsidRDefault="00DB3C5D">
      <w:pPr>
        <w:shd w:val="clear" w:color="auto" w:fill="BFBFBF"/>
        <w:ind w:firstLine="480"/>
      </w:pPr>
      <w:r>
        <w:t xml:space="preserve">            for item in data[str(index)]:</w:t>
      </w:r>
    </w:p>
    <w:p w14:paraId="28402F12" w14:textId="77777777" w:rsidR="00DB3C5D" w:rsidRDefault="00DB3C5D">
      <w:pPr>
        <w:shd w:val="clear" w:color="auto" w:fill="BFBFBF"/>
        <w:ind w:firstLine="480"/>
      </w:pPr>
      <w:r>
        <w:t xml:space="preserve">                group.add(enemy.create_enemy(item, self))</w:t>
      </w:r>
    </w:p>
    <w:p w14:paraId="415A9171" w14:textId="77777777" w:rsidR="00DB3C5D" w:rsidRDefault="00DB3C5D">
      <w:pPr>
        <w:shd w:val="clear" w:color="auto" w:fill="BFBFBF"/>
        <w:ind w:firstLine="480"/>
      </w:pPr>
      <w:r>
        <w:t xml:space="preserve">            self.enemy_group_list.append(group)</w:t>
      </w:r>
    </w:p>
    <w:p w14:paraId="4A8A75F7" w14:textId="77777777" w:rsidR="00DB3C5D" w:rsidRDefault="00DB3C5D">
      <w:pPr>
        <w:shd w:val="clear" w:color="auto" w:fill="BFBFBF"/>
        <w:ind w:firstLine="480"/>
      </w:pPr>
      <w:r>
        <w:t xml:space="preserve">            index += 1</w:t>
      </w:r>
    </w:p>
    <w:p w14:paraId="3CDC5D5F" w14:textId="77777777" w:rsidR="00DB3C5D" w:rsidRDefault="00DB3C5D">
      <w:pPr>
        <w:shd w:val="clear" w:color="auto" w:fill="BFBFBF"/>
        <w:ind w:firstLine="480"/>
      </w:pPr>
    </w:p>
    <w:p w14:paraId="6CF6DAC7" w14:textId="77777777" w:rsidR="00DB3C5D" w:rsidRDefault="00DB3C5D">
      <w:pPr>
        <w:shd w:val="clear" w:color="auto" w:fill="BFBFBF"/>
        <w:ind w:firstLine="480"/>
      </w:pPr>
      <w:r>
        <w:t xml:space="preserve">    def setup_checkpoints(self):</w:t>
      </w:r>
    </w:p>
    <w:p w14:paraId="5533F941" w14:textId="77777777" w:rsidR="00DB3C5D" w:rsidRDefault="00DB3C5D">
      <w:pPr>
        <w:shd w:val="clear" w:color="auto" w:fill="BFBFBF"/>
        <w:ind w:firstLine="480"/>
      </w:pPr>
      <w:r>
        <w:t xml:space="preserve">        self.checkpoint_group = pg.sprite.Group()</w:t>
      </w:r>
    </w:p>
    <w:p w14:paraId="45EE2148" w14:textId="77777777" w:rsidR="00DB3C5D" w:rsidRDefault="00DB3C5D">
      <w:pPr>
        <w:shd w:val="clear" w:color="auto" w:fill="BFBFBF"/>
        <w:ind w:firstLine="480"/>
      </w:pPr>
      <w:r>
        <w:t xml:space="preserve">        for data in self.map_data[c.MAP_CHECKPOINT]:</w:t>
      </w:r>
    </w:p>
    <w:p w14:paraId="5B7FABDC" w14:textId="77777777" w:rsidR="00DB3C5D" w:rsidRDefault="00DB3C5D">
      <w:pPr>
        <w:shd w:val="clear" w:color="auto" w:fill="BFBFBF"/>
        <w:ind w:firstLine="480"/>
      </w:pPr>
      <w:r>
        <w:t xml:space="preserve">            if c.ENEMY_GROUPID in data:</w:t>
      </w:r>
    </w:p>
    <w:p w14:paraId="4BF0F58E" w14:textId="77777777" w:rsidR="00DB3C5D" w:rsidRDefault="00DB3C5D">
      <w:pPr>
        <w:shd w:val="clear" w:color="auto" w:fill="BFBFBF"/>
        <w:ind w:firstLine="480"/>
      </w:pPr>
      <w:r>
        <w:t xml:space="preserve">                enemy_groupid = data[c.ENEMY_GROUPID]</w:t>
      </w:r>
    </w:p>
    <w:p w14:paraId="7609323B" w14:textId="77777777" w:rsidR="00DB3C5D" w:rsidRDefault="00DB3C5D">
      <w:pPr>
        <w:shd w:val="clear" w:color="auto" w:fill="BFBFBF"/>
        <w:ind w:firstLine="480"/>
      </w:pPr>
      <w:r>
        <w:t xml:space="preserve">            else:</w:t>
      </w:r>
    </w:p>
    <w:p w14:paraId="59D905FB" w14:textId="77777777" w:rsidR="00DB3C5D" w:rsidRDefault="00DB3C5D">
      <w:pPr>
        <w:shd w:val="clear" w:color="auto" w:fill="BFBFBF"/>
        <w:ind w:firstLine="480"/>
      </w:pPr>
      <w:r>
        <w:t xml:space="preserve">                enemy_groupid = 0</w:t>
      </w:r>
    </w:p>
    <w:p w14:paraId="75C75475" w14:textId="77777777" w:rsidR="00DB3C5D" w:rsidRDefault="00DB3C5D">
      <w:pPr>
        <w:shd w:val="clear" w:color="auto" w:fill="BFBFBF"/>
        <w:ind w:firstLine="480"/>
      </w:pPr>
      <w:r>
        <w:t xml:space="preserve">            if c.MAP_INDEX in data:</w:t>
      </w:r>
    </w:p>
    <w:p w14:paraId="7B000A61" w14:textId="77777777" w:rsidR="00DB3C5D" w:rsidRDefault="00DB3C5D">
      <w:pPr>
        <w:shd w:val="clear" w:color="auto" w:fill="BFBFBF"/>
        <w:ind w:firstLine="480"/>
      </w:pPr>
      <w:r>
        <w:t xml:space="preserve">                map_index = data[c.MAP_INDEX]</w:t>
      </w:r>
    </w:p>
    <w:p w14:paraId="4B9B316F" w14:textId="77777777" w:rsidR="00DB3C5D" w:rsidRDefault="00DB3C5D">
      <w:pPr>
        <w:shd w:val="clear" w:color="auto" w:fill="BFBFBF"/>
        <w:ind w:firstLine="480"/>
      </w:pPr>
      <w:r>
        <w:t xml:space="preserve">            else:</w:t>
      </w:r>
    </w:p>
    <w:p w14:paraId="1BC45574" w14:textId="77777777" w:rsidR="00DB3C5D" w:rsidRDefault="00DB3C5D">
      <w:pPr>
        <w:shd w:val="clear" w:color="auto" w:fill="BFBFBF"/>
        <w:ind w:firstLine="480"/>
      </w:pPr>
      <w:r>
        <w:t xml:space="preserve">                map_index = 0</w:t>
      </w:r>
    </w:p>
    <w:p w14:paraId="560F0CB8" w14:textId="77777777" w:rsidR="00DB3C5D" w:rsidRDefault="00DB3C5D">
      <w:pPr>
        <w:shd w:val="clear" w:color="auto" w:fill="BFBFBF"/>
        <w:ind w:firstLine="480"/>
      </w:pPr>
      <w:r>
        <w:t xml:space="preserve">            self.checkpoint_group.add(stuff.Checkpoint(data['x'], data['y'], data['width'],</w:t>
      </w:r>
    </w:p>
    <w:p w14:paraId="1A67D6EC" w14:textId="77777777" w:rsidR="00DB3C5D" w:rsidRDefault="00DB3C5D">
      <w:pPr>
        <w:shd w:val="clear" w:color="auto" w:fill="BFBFBF"/>
        <w:ind w:firstLine="480"/>
      </w:pPr>
      <w:r>
        <w:t xml:space="preserve">                                                       data['height'], </w:t>
      </w:r>
      <w:r>
        <w:lastRenderedPageBreak/>
        <w:t>data['type'], enemy_groupid, map_index))</w:t>
      </w:r>
    </w:p>
    <w:p w14:paraId="1CACDAAD" w14:textId="77777777" w:rsidR="00DB3C5D" w:rsidRDefault="00DB3C5D">
      <w:pPr>
        <w:shd w:val="clear" w:color="auto" w:fill="BFBFBF"/>
        <w:ind w:firstLine="480"/>
      </w:pPr>
    </w:p>
    <w:p w14:paraId="2E4DE881" w14:textId="77777777" w:rsidR="00DB3C5D" w:rsidRDefault="00DB3C5D">
      <w:pPr>
        <w:shd w:val="clear" w:color="auto" w:fill="BFBFBF"/>
        <w:ind w:firstLine="480"/>
      </w:pPr>
      <w:r>
        <w:t xml:space="preserve">    def setup_flagpole(self):</w:t>
      </w:r>
    </w:p>
    <w:p w14:paraId="7DDD658A" w14:textId="77777777" w:rsidR="00DB3C5D" w:rsidRDefault="00DB3C5D">
      <w:pPr>
        <w:shd w:val="clear" w:color="auto" w:fill="BFBFBF"/>
        <w:ind w:firstLine="480"/>
      </w:pPr>
      <w:r>
        <w:t xml:space="preserve">        self.flagpole_group = pg.sprite.Group()</w:t>
      </w:r>
    </w:p>
    <w:p w14:paraId="318D66AE" w14:textId="77777777" w:rsidR="00DB3C5D" w:rsidRDefault="00DB3C5D">
      <w:pPr>
        <w:shd w:val="clear" w:color="auto" w:fill="BFBFBF"/>
        <w:ind w:firstLine="480"/>
      </w:pPr>
      <w:r>
        <w:t xml:space="preserve">        if c.MAP_FLAGPOLE in self.map_data:</w:t>
      </w:r>
    </w:p>
    <w:p w14:paraId="18A8EB51" w14:textId="77777777" w:rsidR="00DB3C5D" w:rsidRDefault="00DB3C5D">
      <w:pPr>
        <w:shd w:val="clear" w:color="auto" w:fill="BFBFBF"/>
        <w:ind w:firstLine="480"/>
      </w:pPr>
      <w:r>
        <w:t xml:space="preserve">            for data in self.map_data[c.MAP_FLAGPOLE]:</w:t>
      </w:r>
    </w:p>
    <w:p w14:paraId="23584E8E" w14:textId="77777777" w:rsidR="00DB3C5D" w:rsidRDefault="00DB3C5D">
      <w:pPr>
        <w:shd w:val="clear" w:color="auto" w:fill="BFBFBF"/>
        <w:ind w:firstLine="480"/>
      </w:pPr>
      <w:r>
        <w:t xml:space="preserve">                if data['type'] == c.FLAGPOLE_TYPE_FLAG:</w:t>
      </w:r>
    </w:p>
    <w:p w14:paraId="0DCA660C" w14:textId="77777777" w:rsidR="00DB3C5D" w:rsidRDefault="00DB3C5D">
      <w:pPr>
        <w:shd w:val="clear" w:color="auto" w:fill="BFBFBF"/>
        <w:ind w:firstLine="480"/>
      </w:pPr>
      <w:r>
        <w:t xml:space="preserve">                    sprite = stuff.Flag(data['x'], data['y'])</w:t>
      </w:r>
    </w:p>
    <w:p w14:paraId="28B98046" w14:textId="77777777" w:rsidR="00DB3C5D" w:rsidRDefault="00DB3C5D">
      <w:pPr>
        <w:shd w:val="clear" w:color="auto" w:fill="BFBFBF"/>
        <w:ind w:firstLine="480"/>
      </w:pPr>
      <w:r>
        <w:t xml:space="preserve">                    self.flag = sprite</w:t>
      </w:r>
    </w:p>
    <w:p w14:paraId="6F7AD3D2" w14:textId="77777777" w:rsidR="00DB3C5D" w:rsidRDefault="00DB3C5D">
      <w:pPr>
        <w:shd w:val="clear" w:color="auto" w:fill="BFBFBF"/>
        <w:ind w:firstLine="480"/>
      </w:pPr>
      <w:r>
        <w:t xml:space="preserve">                elif data['type'] == c.FLAGPOLE_TYPE_POLE:</w:t>
      </w:r>
    </w:p>
    <w:p w14:paraId="561D09B0" w14:textId="77777777" w:rsidR="00DB3C5D" w:rsidRDefault="00DB3C5D">
      <w:pPr>
        <w:shd w:val="clear" w:color="auto" w:fill="BFBFBF"/>
        <w:ind w:firstLine="480"/>
      </w:pPr>
      <w:r>
        <w:t xml:space="preserve">                    sprite = stuff.Pole(data['x'], data['y'])</w:t>
      </w:r>
    </w:p>
    <w:p w14:paraId="33097C15" w14:textId="77777777" w:rsidR="00DB3C5D" w:rsidRDefault="00DB3C5D">
      <w:pPr>
        <w:shd w:val="clear" w:color="auto" w:fill="BFBFBF"/>
        <w:ind w:firstLine="480"/>
      </w:pPr>
      <w:r>
        <w:t xml:space="preserve">                else:</w:t>
      </w:r>
    </w:p>
    <w:p w14:paraId="0DE9EEA0" w14:textId="77777777" w:rsidR="00DB3C5D" w:rsidRDefault="00DB3C5D">
      <w:pPr>
        <w:shd w:val="clear" w:color="auto" w:fill="BFBFBF"/>
        <w:ind w:firstLine="480"/>
      </w:pPr>
      <w:r>
        <w:t xml:space="preserve">                    sprite = stuff.PoleTop(data['x'], data['y'])</w:t>
      </w:r>
    </w:p>
    <w:p w14:paraId="62741E0E" w14:textId="77777777" w:rsidR="00DB3C5D" w:rsidRDefault="00DB3C5D">
      <w:pPr>
        <w:shd w:val="clear" w:color="auto" w:fill="BFBFBF"/>
        <w:ind w:firstLine="480"/>
      </w:pPr>
      <w:r>
        <w:t xml:space="preserve">                self.flagpole_group.add(sprite)</w:t>
      </w:r>
    </w:p>
    <w:p w14:paraId="1BB1E631" w14:textId="77777777" w:rsidR="00DB3C5D" w:rsidRDefault="00DB3C5D">
      <w:pPr>
        <w:shd w:val="clear" w:color="auto" w:fill="BFBFBF"/>
        <w:ind w:firstLine="480"/>
      </w:pPr>
    </w:p>
    <w:p w14:paraId="12D896E2" w14:textId="77777777" w:rsidR="00DB3C5D" w:rsidRDefault="00DB3C5D">
      <w:pPr>
        <w:shd w:val="clear" w:color="auto" w:fill="BFBFBF"/>
        <w:ind w:firstLine="480"/>
      </w:pPr>
      <w:r>
        <w:t xml:space="preserve">    def setup_sprite_groups(self):</w:t>
      </w:r>
    </w:p>
    <w:p w14:paraId="1A210E9B" w14:textId="77777777" w:rsidR="00DB3C5D" w:rsidRDefault="00DB3C5D">
      <w:pPr>
        <w:shd w:val="clear" w:color="auto" w:fill="BFBFBF"/>
        <w:ind w:firstLine="480"/>
      </w:pPr>
      <w:r>
        <w:t xml:space="preserve">        self.dying_group = pg.sprite.Group()</w:t>
      </w:r>
    </w:p>
    <w:p w14:paraId="013A141F" w14:textId="77777777" w:rsidR="00DB3C5D" w:rsidRDefault="00DB3C5D">
      <w:pPr>
        <w:shd w:val="clear" w:color="auto" w:fill="BFBFBF"/>
        <w:ind w:firstLine="480"/>
      </w:pPr>
      <w:r>
        <w:t xml:space="preserve">        self.enemy_group = pg.sprite.Group()</w:t>
      </w:r>
    </w:p>
    <w:p w14:paraId="2C22AB80" w14:textId="77777777" w:rsidR="00DB3C5D" w:rsidRDefault="00DB3C5D">
      <w:pPr>
        <w:shd w:val="clear" w:color="auto" w:fill="BFBFBF"/>
        <w:ind w:firstLine="480"/>
      </w:pPr>
      <w:r>
        <w:t xml:space="preserve">        self.shell_group = pg.sprite.Group()</w:t>
      </w:r>
    </w:p>
    <w:p w14:paraId="491A16DB" w14:textId="77777777" w:rsidR="00DB3C5D" w:rsidRDefault="00DB3C5D">
      <w:pPr>
        <w:shd w:val="clear" w:color="auto" w:fill="BFBFBF"/>
        <w:ind w:firstLine="480"/>
      </w:pPr>
    </w:p>
    <w:p w14:paraId="08EBAE3C" w14:textId="77777777" w:rsidR="00DB3C5D" w:rsidRDefault="00DB3C5D">
      <w:pPr>
        <w:shd w:val="clear" w:color="auto" w:fill="BFBFBF"/>
        <w:ind w:firstLine="480"/>
      </w:pPr>
      <w:r>
        <w:t xml:space="preserve">        self.ground_step_pipe_group = pg.sprite.Group(self.ground_group,</w:t>
      </w:r>
    </w:p>
    <w:p w14:paraId="5487E759" w14:textId="77777777" w:rsidR="00DB3C5D" w:rsidRDefault="00DB3C5D">
      <w:pPr>
        <w:shd w:val="clear" w:color="auto" w:fill="BFBFBF"/>
        <w:ind w:firstLine="480"/>
      </w:pPr>
      <w:r>
        <w:t xml:space="preserve">                                                      self.pipe_group, self.step_group, self.slider_group)</w:t>
      </w:r>
    </w:p>
    <w:p w14:paraId="7CC319F8" w14:textId="77777777" w:rsidR="00DB3C5D" w:rsidRDefault="00DB3C5D">
      <w:pPr>
        <w:shd w:val="clear" w:color="auto" w:fill="BFBFBF"/>
        <w:ind w:firstLine="480"/>
      </w:pPr>
      <w:r>
        <w:t xml:space="preserve">        self.player_group = pg.sprite.Group(self.player)</w:t>
      </w:r>
    </w:p>
    <w:p w14:paraId="63C83AB9" w14:textId="77777777" w:rsidR="00DB3C5D" w:rsidRDefault="00DB3C5D">
      <w:pPr>
        <w:shd w:val="clear" w:color="auto" w:fill="BFBFBF"/>
        <w:ind w:firstLine="480"/>
      </w:pPr>
    </w:p>
    <w:p w14:paraId="1381C053" w14:textId="77777777" w:rsidR="00DB3C5D" w:rsidRDefault="00DB3C5D">
      <w:pPr>
        <w:shd w:val="clear" w:color="auto" w:fill="BFBFBF"/>
        <w:ind w:firstLine="480"/>
      </w:pPr>
      <w:r>
        <w:t xml:space="preserve">    def update(self, surface, keys, current_time):</w:t>
      </w:r>
    </w:p>
    <w:p w14:paraId="73BBDFF4" w14:textId="77777777" w:rsidR="00DB3C5D" w:rsidRDefault="00DB3C5D">
      <w:pPr>
        <w:shd w:val="clear" w:color="auto" w:fill="BFBFBF"/>
        <w:ind w:firstLine="480"/>
      </w:pPr>
      <w:r>
        <w:t xml:space="preserve">        self.game_info[c.CURRENT_TIME] = self.current_time = current_time</w:t>
      </w:r>
    </w:p>
    <w:p w14:paraId="098B8F80" w14:textId="77777777" w:rsidR="00DB3C5D" w:rsidRDefault="00DB3C5D">
      <w:pPr>
        <w:shd w:val="clear" w:color="auto" w:fill="BFBFBF"/>
        <w:ind w:firstLine="480"/>
      </w:pPr>
      <w:r>
        <w:t xml:space="preserve">        self.handle_states(keys)</w:t>
      </w:r>
    </w:p>
    <w:p w14:paraId="4A0CDEB7" w14:textId="77777777" w:rsidR="00DB3C5D" w:rsidRDefault="00DB3C5D">
      <w:pPr>
        <w:shd w:val="clear" w:color="auto" w:fill="BFBFBF"/>
        <w:ind w:firstLine="480"/>
      </w:pPr>
      <w:r>
        <w:t xml:space="preserve">        self.draw(surface)</w:t>
      </w:r>
    </w:p>
    <w:p w14:paraId="6AC8FBAD" w14:textId="77777777" w:rsidR="00DB3C5D" w:rsidRDefault="00DB3C5D">
      <w:pPr>
        <w:shd w:val="clear" w:color="auto" w:fill="BFBFBF"/>
        <w:ind w:firstLine="480"/>
      </w:pPr>
    </w:p>
    <w:p w14:paraId="3B6C1CF3" w14:textId="77777777" w:rsidR="00DB3C5D" w:rsidRDefault="00DB3C5D">
      <w:pPr>
        <w:shd w:val="clear" w:color="auto" w:fill="BFBFBF"/>
        <w:ind w:firstLine="480"/>
      </w:pPr>
      <w:r>
        <w:t xml:space="preserve">    def handle_states(self, keys):</w:t>
      </w:r>
    </w:p>
    <w:p w14:paraId="3D9F6EEB" w14:textId="77777777" w:rsidR="00DB3C5D" w:rsidRDefault="00DB3C5D">
      <w:pPr>
        <w:shd w:val="clear" w:color="auto" w:fill="BFBFBF"/>
        <w:ind w:firstLine="480"/>
      </w:pPr>
      <w:r>
        <w:t xml:space="preserve">        self.update_all_sprites(keys)</w:t>
      </w:r>
    </w:p>
    <w:p w14:paraId="286F02A4" w14:textId="77777777" w:rsidR="00DB3C5D" w:rsidRDefault="00DB3C5D">
      <w:pPr>
        <w:shd w:val="clear" w:color="auto" w:fill="BFBFBF"/>
        <w:ind w:firstLine="480"/>
      </w:pPr>
    </w:p>
    <w:p w14:paraId="45C51C2E" w14:textId="77777777" w:rsidR="00DB3C5D" w:rsidRDefault="00DB3C5D">
      <w:pPr>
        <w:shd w:val="clear" w:color="auto" w:fill="BFBFBF"/>
        <w:ind w:firstLine="480"/>
      </w:pPr>
      <w:r>
        <w:t xml:space="preserve">    def update_all_sprites(self, keys):</w:t>
      </w:r>
    </w:p>
    <w:p w14:paraId="35D6D8F1" w14:textId="77777777" w:rsidR="00DB3C5D" w:rsidRDefault="00DB3C5D">
      <w:pPr>
        <w:shd w:val="clear" w:color="auto" w:fill="BFBFBF"/>
        <w:ind w:firstLine="480"/>
      </w:pPr>
      <w:r>
        <w:t xml:space="preserve">        if self.player.dead:</w:t>
      </w:r>
    </w:p>
    <w:p w14:paraId="0E4D734A" w14:textId="77777777" w:rsidR="00DB3C5D" w:rsidRDefault="00DB3C5D">
      <w:pPr>
        <w:shd w:val="clear" w:color="auto" w:fill="BFBFBF"/>
        <w:ind w:firstLine="480"/>
      </w:pPr>
      <w:r>
        <w:t xml:space="preserve">            self.player.update(keys, self.game_info, self.powerup_group)</w:t>
      </w:r>
    </w:p>
    <w:p w14:paraId="4C4C9A46" w14:textId="77777777" w:rsidR="00DB3C5D" w:rsidRDefault="00DB3C5D">
      <w:pPr>
        <w:shd w:val="clear" w:color="auto" w:fill="BFBFBF"/>
        <w:ind w:firstLine="480"/>
      </w:pPr>
      <w:r>
        <w:t xml:space="preserve">            if self.current_time - self.death_timer &gt; 3000:</w:t>
      </w:r>
    </w:p>
    <w:p w14:paraId="31C758B5" w14:textId="77777777" w:rsidR="00DB3C5D" w:rsidRDefault="00DB3C5D">
      <w:pPr>
        <w:shd w:val="clear" w:color="auto" w:fill="BFBFBF"/>
        <w:ind w:firstLine="480"/>
      </w:pPr>
      <w:r>
        <w:t xml:space="preserve">                self.update_game_info()</w:t>
      </w:r>
    </w:p>
    <w:p w14:paraId="47A2D319" w14:textId="77777777" w:rsidR="00DB3C5D" w:rsidRDefault="00DB3C5D">
      <w:pPr>
        <w:shd w:val="clear" w:color="auto" w:fill="BFBFBF"/>
        <w:ind w:firstLine="480"/>
      </w:pPr>
      <w:r>
        <w:t xml:space="preserve">                self.done = True</w:t>
      </w:r>
    </w:p>
    <w:p w14:paraId="4C893A87" w14:textId="77777777" w:rsidR="00DB3C5D" w:rsidRDefault="00DB3C5D">
      <w:pPr>
        <w:shd w:val="clear" w:color="auto" w:fill="BFBFBF"/>
        <w:ind w:firstLine="480"/>
      </w:pPr>
      <w:r>
        <w:t xml:space="preserve">        elif self.player.state == c.IN_CASTLE:</w:t>
      </w:r>
    </w:p>
    <w:p w14:paraId="47971BB8" w14:textId="77777777" w:rsidR="00DB3C5D" w:rsidRDefault="00DB3C5D">
      <w:pPr>
        <w:shd w:val="clear" w:color="auto" w:fill="BFBFBF"/>
        <w:ind w:firstLine="480"/>
      </w:pPr>
      <w:r>
        <w:t xml:space="preserve">            self.player.update(keys, self.game_info, None)</w:t>
      </w:r>
    </w:p>
    <w:p w14:paraId="0B0F310C" w14:textId="77777777" w:rsidR="00DB3C5D" w:rsidRDefault="00DB3C5D">
      <w:pPr>
        <w:shd w:val="clear" w:color="auto" w:fill="BFBFBF"/>
        <w:ind w:firstLine="480"/>
      </w:pPr>
      <w:r>
        <w:t xml:space="preserve">            self.flagpole_group.update()</w:t>
      </w:r>
    </w:p>
    <w:p w14:paraId="60D94C9C" w14:textId="77777777" w:rsidR="00DB3C5D" w:rsidRDefault="00DB3C5D">
      <w:pPr>
        <w:shd w:val="clear" w:color="auto" w:fill="BFBFBF"/>
        <w:ind w:firstLine="480"/>
      </w:pPr>
      <w:r>
        <w:t xml:space="preserve">            if self.current_time - self.castle_timer &gt; 2000:</w:t>
      </w:r>
    </w:p>
    <w:p w14:paraId="0B5CDFCE" w14:textId="77777777" w:rsidR="00DB3C5D" w:rsidRDefault="00DB3C5D">
      <w:pPr>
        <w:shd w:val="clear" w:color="auto" w:fill="BFBFBF"/>
        <w:ind w:firstLine="480"/>
      </w:pPr>
      <w:r>
        <w:t xml:space="preserve">                self.update_game_info()</w:t>
      </w:r>
    </w:p>
    <w:p w14:paraId="0502A13B" w14:textId="77777777" w:rsidR="00DB3C5D" w:rsidRDefault="00DB3C5D">
      <w:pPr>
        <w:shd w:val="clear" w:color="auto" w:fill="BFBFBF"/>
        <w:ind w:firstLine="480"/>
      </w:pPr>
      <w:r>
        <w:t xml:space="preserve">                self.done = True</w:t>
      </w:r>
    </w:p>
    <w:p w14:paraId="50EFFB2C" w14:textId="77777777" w:rsidR="00DB3C5D" w:rsidRDefault="00DB3C5D">
      <w:pPr>
        <w:shd w:val="clear" w:color="auto" w:fill="BFBFBF"/>
        <w:ind w:firstLine="480"/>
      </w:pPr>
      <w:r>
        <w:t xml:space="preserve">        elif self.in_frozen_state():</w:t>
      </w:r>
    </w:p>
    <w:p w14:paraId="21839D4E" w14:textId="77777777" w:rsidR="00DB3C5D" w:rsidRDefault="00DB3C5D">
      <w:pPr>
        <w:shd w:val="clear" w:color="auto" w:fill="BFBFBF"/>
        <w:ind w:firstLine="480"/>
      </w:pPr>
      <w:r>
        <w:t xml:space="preserve">            self.player.update(keys, self.game_info, None)</w:t>
      </w:r>
    </w:p>
    <w:p w14:paraId="51367667" w14:textId="77777777" w:rsidR="00DB3C5D" w:rsidRDefault="00DB3C5D">
      <w:pPr>
        <w:shd w:val="clear" w:color="auto" w:fill="BFBFBF"/>
        <w:ind w:firstLine="480"/>
      </w:pPr>
      <w:r>
        <w:t xml:space="preserve">            self.check_checkpoints()</w:t>
      </w:r>
    </w:p>
    <w:p w14:paraId="316928AF" w14:textId="77777777" w:rsidR="00DB3C5D" w:rsidRDefault="00DB3C5D">
      <w:pPr>
        <w:shd w:val="clear" w:color="auto" w:fill="BFBFBF"/>
        <w:ind w:firstLine="480"/>
      </w:pPr>
      <w:r>
        <w:t xml:space="preserve">            self.update_viewport()</w:t>
      </w:r>
    </w:p>
    <w:p w14:paraId="2A4A7E31" w14:textId="77777777" w:rsidR="00DB3C5D" w:rsidRDefault="00DB3C5D">
      <w:pPr>
        <w:shd w:val="clear" w:color="auto" w:fill="BFBFBF"/>
        <w:ind w:firstLine="480"/>
      </w:pPr>
      <w:r>
        <w:t xml:space="preserve">            self.overhead_info.update(self.game_info, self.player)</w:t>
      </w:r>
    </w:p>
    <w:p w14:paraId="06D7F59F" w14:textId="77777777" w:rsidR="00DB3C5D" w:rsidRDefault="00DB3C5D">
      <w:pPr>
        <w:shd w:val="clear" w:color="auto" w:fill="BFBFBF"/>
        <w:ind w:firstLine="480"/>
      </w:pPr>
      <w:r>
        <w:lastRenderedPageBreak/>
        <w:t xml:space="preserve">            for score in self.moving_score_list:</w:t>
      </w:r>
    </w:p>
    <w:p w14:paraId="25F683BE" w14:textId="77777777" w:rsidR="00DB3C5D" w:rsidRDefault="00DB3C5D">
      <w:pPr>
        <w:shd w:val="clear" w:color="auto" w:fill="BFBFBF"/>
        <w:ind w:firstLine="480"/>
      </w:pPr>
      <w:r>
        <w:t xml:space="preserve">                score.update(self.moving_score_list)</w:t>
      </w:r>
    </w:p>
    <w:p w14:paraId="7D28E597" w14:textId="77777777" w:rsidR="00DB3C5D" w:rsidRDefault="00DB3C5D">
      <w:pPr>
        <w:shd w:val="clear" w:color="auto" w:fill="BFBFBF"/>
        <w:ind w:firstLine="480"/>
      </w:pPr>
      <w:r>
        <w:t xml:space="preserve">        else:</w:t>
      </w:r>
    </w:p>
    <w:p w14:paraId="24FCBC55" w14:textId="77777777" w:rsidR="00DB3C5D" w:rsidRDefault="00DB3C5D">
      <w:pPr>
        <w:shd w:val="clear" w:color="auto" w:fill="BFBFBF"/>
        <w:ind w:firstLine="480"/>
      </w:pPr>
      <w:r>
        <w:t xml:space="preserve">            self.player.update(keys, self.game_info, self.powerup_group)</w:t>
      </w:r>
    </w:p>
    <w:p w14:paraId="0ED1C0B4" w14:textId="77777777" w:rsidR="00DB3C5D" w:rsidRDefault="00DB3C5D">
      <w:pPr>
        <w:shd w:val="clear" w:color="auto" w:fill="BFBFBF"/>
        <w:ind w:firstLine="480"/>
      </w:pPr>
      <w:r>
        <w:t xml:space="preserve">            self.flagpole_group.update()</w:t>
      </w:r>
    </w:p>
    <w:p w14:paraId="1FDA793B" w14:textId="77777777" w:rsidR="00DB3C5D" w:rsidRDefault="00DB3C5D">
      <w:pPr>
        <w:shd w:val="clear" w:color="auto" w:fill="BFBFBF"/>
        <w:ind w:firstLine="480"/>
      </w:pPr>
      <w:r>
        <w:t xml:space="preserve">            self.check_checkpoints()</w:t>
      </w:r>
    </w:p>
    <w:p w14:paraId="1B699CFC" w14:textId="77777777" w:rsidR="00DB3C5D" w:rsidRDefault="00DB3C5D">
      <w:pPr>
        <w:shd w:val="clear" w:color="auto" w:fill="BFBFBF"/>
        <w:ind w:firstLine="480"/>
      </w:pPr>
      <w:r>
        <w:t xml:space="preserve">            self.slider_group.update()</w:t>
      </w:r>
    </w:p>
    <w:p w14:paraId="3DB82D23" w14:textId="77777777" w:rsidR="00DB3C5D" w:rsidRDefault="00DB3C5D">
      <w:pPr>
        <w:shd w:val="clear" w:color="auto" w:fill="BFBFBF"/>
        <w:ind w:firstLine="480"/>
      </w:pPr>
      <w:r>
        <w:t xml:space="preserve">            self.static_coin_group.update(self.game_info)</w:t>
      </w:r>
    </w:p>
    <w:p w14:paraId="5DA87D64" w14:textId="77777777" w:rsidR="00DB3C5D" w:rsidRDefault="00DB3C5D">
      <w:pPr>
        <w:shd w:val="clear" w:color="auto" w:fill="BFBFBF"/>
        <w:ind w:firstLine="480"/>
      </w:pPr>
      <w:r>
        <w:t xml:space="preserve">            self.enemy_group.update(self.game_info, self)</w:t>
      </w:r>
    </w:p>
    <w:p w14:paraId="23DF51D4" w14:textId="77777777" w:rsidR="00DB3C5D" w:rsidRDefault="00DB3C5D">
      <w:pPr>
        <w:shd w:val="clear" w:color="auto" w:fill="BFBFBF"/>
        <w:ind w:firstLine="480"/>
      </w:pPr>
      <w:r>
        <w:t xml:space="preserve">            self.shell_group.update(self.game_info, self)</w:t>
      </w:r>
    </w:p>
    <w:p w14:paraId="4952E617" w14:textId="77777777" w:rsidR="00DB3C5D" w:rsidRDefault="00DB3C5D">
      <w:pPr>
        <w:shd w:val="clear" w:color="auto" w:fill="BFBFBF"/>
        <w:ind w:firstLine="480"/>
      </w:pPr>
      <w:r>
        <w:t xml:space="preserve">            self.brick_group.update()</w:t>
      </w:r>
    </w:p>
    <w:p w14:paraId="0C51E36A" w14:textId="77777777" w:rsidR="00DB3C5D" w:rsidRDefault="00DB3C5D">
      <w:pPr>
        <w:shd w:val="clear" w:color="auto" w:fill="BFBFBF"/>
        <w:ind w:firstLine="480"/>
      </w:pPr>
      <w:r>
        <w:t xml:space="preserve">            self.box_group.update(self.game_info)</w:t>
      </w:r>
    </w:p>
    <w:p w14:paraId="3C8E11EE" w14:textId="77777777" w:rsidR="00DB3C5D" w:rsidRDefault="00DB3C5D">
      <w:pPr>
        <w:shd w:val="clear" w:color="auto" w:fill="BFBFBF"/>
        <w:ind w:firstLine="480"/>
      </w:pPr>
      <w:r>
        <w:t xml:space="preserve">            self.powerup_group.update(self.game_info, self)</w:t>
      </w:r>
    </w:p>
    <w:p w14:paraId="3152A8AF" w14:textId="77777777" w:rsidR="00DB3C5D" w:rsidRDefault="00DB3C5D">
      <w:pPr>
        <w:shd w:val="clear" w:color="auto" w:fill="BFBFBF"/>
        <w:ind w:firstLine="480"/>
      </w:pPr>
      <w:r>
        <w:t xml:space="preserve">            self.coin_group.update(self.game_info)</w:t>
      </w:r>
    </w:p>
    <w:p w14:paraId="4B1E1784" w14:textId="77777777" w:rsidR="00DB3C5D" w:rsidRDefault="00DB3C5D">
      <w:pPr>
        <w:shd w:val="clear" w:color="auto" w:fill="BFBFBF"/>
        <w:ind w:firstLine="480"/>
      </w:pPr>
      <w:r>
        <w:t xml:space="preserve">            self.brickpiece_group.update()</w:t>
      </w:r>
    </w:p>
    <w:p w14:paraId="5C7909E7" w14:textId="77777777" w:rsidR="00DB3C5D" w:rsidRDefault="00DB3C5D">
      <w:pPr>
        <w:shd w:val="clear" w:color="auto" w:fill="BFBFBF"/>
        <w:ind w:firstLine="480"/>
      </w:pPr>
      <w:r>
        <w:t xml:space="preserve">            self.dying_group.update(self.game_info, self)</w:t>
      </w:r>
    </w:p>
    <w:p w14:paraId="2A7DD2CA" w14:textId="77777777" w:rsidR="00DB3C5D" w:rsidRDefault="00DB3C5D">
      <w:pPr>
        <w:shd w:val="clear" w:color="auto" w:fill="BFBFBF"/>
        <w:ind w:firstLine="480"/>
      </w:pPr>
      <w:r>
        <w:t xml:space="preserve">            self.update_player_position()</w:t>
      </w:r>
    </w:p>
    <w:p w14:paraId="380C4A21" w14:textId="77777777" w:rsidR="00DB3C5D" w:rsidRDefault="00DB3C5D">
      <w:pPr>
        <w:shd w:val="clear" w:color="auto" w:fill="BFBFBF"/>
        <w:ind w:firstLine="480"/>
      </w:pPr>
      <w:r>
        <w:t xml:space="preserve">            self.check_for_player_death()</w:t>
      </w:r>
    </w:p>
    <w:p w14:paraId="4A84970C" w14:textId="77777777" w:rsidR="00DB3C5D" w:rsidRDefault="00DB3C5D">
      <w:pPr>
        <w:shd w:val="clear" w:color="auto" w:fill="BFBFBF"/>
        <w:ind w:firstLine="480"/>
      </w:pPr>
      <w:r>
        <w:t xml:space="preserve">            self.update_viewport()</w:t>
      </w:r>
    </w:p>
    <w:p w14:paraId="5BA39700" w14:textId="77777777" w:rsidR="00DB3C5D" w:rsidRDefault="00DB3C5D">
      <w:pPr>
        <w:shd w:val="clear" w:color="auto" w:fill="BFBFBF"/>
        <w:ind w:firstLine="480"/>
      </w:pPr>
      <w:r>
        <w:t xml:space="preserve">            self.overhead_info.update(self.game_info, self.player)</w:t>
      </w:r>
    </w:p>
    <w:p w14:paraId="2DE4CD91" w14:textId="77777777" w:rsidR="00DB3C5D" w:rsidRDefault="00DB3C5D">
      <w:pPr>
        <w:shd w:val="clear" w:color="auto" w:fill="BFBFBF"/>
        <w:ind w:firstLine="480"/>
      </w:pPr>
      <w:r>
        <w:t xml:space="preserve">            for score in self.moving_score_list:</w:t>
      </w:r>
    </w:p>
    <w:p w14:paraId="3DAF031A" w14:textId="77777777" w:rsidR="00DB3C5D" w:rsidRDefault="00DB3C5D">
      <w:pPr>
        <w:shd w:val="clear" w:color="auto" w:fill="BFBFBF"/>
        <w:ind w:firstLine="480"/>
      </w:pPr>
      <w:r>
        <w:t xml:space="preserve">                score.update(self.moving_score_list)</w:t>
      </w:r>
    </w:p>
    <w:p w14:paraId="7E16C499" w14:textId="77777777" w:rsidR="00DB3C5D" w:rsidRDefault="00DB3C5D">
      <w:pPr>
        <w:shd w:val="clear" w:color="auto" w:fill="BFBFBF"/>
        <w:ind w:firstLine="480"/>
      </w:pPr>
    </w:p>
    <w:p w14:paraId="4A811EB6" w14:textId="77777777" w:rsidR="00DB3C5D" w:rsidRDefault="00DB3C5D">
      <w:pPr>
        <w:shd w:val="clear" w:color="auto" w:fill="BFBFBF"/>
        <w:ind w:firstLine="480"/>
      </w:pPr>
      <w:r>
        <w:t xml:space="preserve">    def check_checkpoints(self):</w:t>
      </w:r>
    </w:p>
    <w:p w14:paraId="56841324" w14:textId="77777777" w:rsidR="00DB3C5D" w:rsidRDefault="00DB3C5D">
      <w:pPr>
        <w:shd w:val="clear" w:color="auto" w:fill="BFBFBF"/>
        <w:ind w:firstLine="480"/>
      </w:pPr>
      <w:r>
        <w:t xml:space="preserve">        checkpoint = pg.sprite.spritecollideany(self.player, self.checkpoint_group)</w:t>
      </w:r>
    </w:p>
    <w:p w14:paraId="23DF42EB" w14:textId="77777777" w:rsidR="00DB3C5D" w:rsidRDefault="00DB3C5D">
      <w:pPr>
        <w:shd w:val="clear" w:color="auto" w:fill="BFBFBF"/>
        <w:ind w:firstLine="480"/>
      </w:pPr>
    </w:p>
    <w:p w14:paraId="4716E7FE" w14:textId="77777777" w:rsidR="00DB3C5D" w:rsidRDefault="00DB3C5D">
      <w:pPr>
        <w:shd w:val="clear" w:color="auto" w:fill="BFBFBF"/>
        <w:ind w:firstLine="480"/>
      </w:pPr>
      <w:r>
        <w:t xml:space="preserve">        if checkpoint:</w:t>
      </w:r>
    </w:p>
    <w:p w14:paraId="54CEE512" w14:textId="77777777" w:rsidR="00DB3C5D" w:rsidRDefault="00DB3C5D">
      <w:pPr>
        <w:shd w:val="clear" w:color="auto" w:fill="BFBFBF"/>
        <w:ind w:firstLine="480"/>
      </w:pPr>
      <w:r>
        <w:t xml:space="preserve">            if checkpoint.type == c.CHECKPOINT_TYPE_ENEMY:</w:t>
      </w:r>
    </w:p>
    <w:p w14:paraId="2036CFAA" w14:textId="77777777" w:rsidR="00DB3C5D" w:rsidRDefault="00DB3C5D">
      <w:pPr>
        <w:shd w:val="clear" w:color="auto" w:fill="BFBFBF"/>
        <w:ind w:firstLine="480"/>
      </w:pPr>
      <w:r>
        <w:t xml:space="preserve">                group = self.enemy_group_list[checkpoint.enemy_groupid]</w:t>
      </w:r>
    </w:p>
    <w:p w14:paraId="71C9645A" w14:textId="77777777" w:rsidR="00DB3C5D" w:rsidRDefault="00DB3C5D">
      <w:pPr>
        <w:shd w:val="clear" w:color="auto" w:fill="BFBFBF"/>
        <w:ind w:firstLine="480"/>
      </w:pPr>
      <w:r>
        <w:t xml:space="preserve">                self.enemy_group.add(group)</w:t>
      </w:r>
    </w:p>
    <w:p w14:paraId="561BC85B" w14:textId="77777777" w:rsidR="00DB3C5D" w:rsidRDefault="00DB3C5D">
      <w:pPr>
        <w:shd w:val="clear" w:color="auto" w:fill="BFBFBF"/>
        <w:ind w:firstLine="480"/>
      </w:pPr>
      <w:r>
        <w:t xml:space="preserve">            elif checkpoint.type == c.CHECKPOINT_TYPE_FLAG:</w:t>
      </w:r>
    </w:p>
    <w:p w14:paraId="02E2280C" w14:textId="77777777" w:rsidR="00DB3C5D" w:rsidRDefault="00DB3C5D">
      <w:pPr>
        <w:shd w:val="clear" w:color="auto" w:fill="BFBFBF"/>
        <w:ind w:firstLine="480"/>
      </w:pPr>
      <w:r>
        <w:t xml:space="preserve">                self.player.state = c.FLAGPOLE</w:t>
      </w:r>
    </w:p>
    <w:p w14:paraId="392717CC" w14:textId="77777777" w:rsidR="00DB3C5D" w:rsidRDefault="00DB3C5D">
      <w:pPr>
        <w:shd w:val="clear" w:color="auto" w:fill="BFBFBF"/>
        <w:ind w:firstLine="480"/>
      </w:pPr>
      <w:r>
        <w:t xml:space="preserve">                if self.player.rect.bottom &lt; self.flag.rect.y:</w:t>
      </w:r>
    </w:p>
    <w:p w14:paraId="2BC8B2DF" w14:textId="77777777" w:rsidR="00DB3C5D" w:rsidRDefault="00DB3C5D">
      <w:pPr>
        <w:shd w:val="clear" w:color="auto" w:fill="BFBFBF"/>
        <w:ind w:firstLine="480"/>
      </w:pPr>
      <w:r>
        <w:t xml:space="preserve">                    self.player.rect.bottom = self.flag.rect.y</w:t>
      </w:r>
    </w:p>
    <w:p w14:paraId="4D82E39C" w14:textId="77777777" w:rsidR="00DB3C5D" w:rsidRDefault="00DB3C5D">
      <w:pPr>
        <w:shd w:val="clear" w:color="auto" w:fill="BFBFBF"/>
        <w:ind w:firstLine="480"/>
      </w:pPr>
      <w:r>
        <w:t xml:space="preserve">                self.flag.state = c.SLIDE_DOWN</w:t>
      </w:r>
    </w:p>
    <w:p w14:paraId="3162C644" w14:textId="77777777" w:rsidR="00DB3C5D" w:rsidRDefault="00DB3C5D">
      <w:pPr>
        <w:shd w:val="clear" w:color="auto" w:fill="BFBFBF"/>
        <w:ind w:firstLine="480"/>
      </w:pPr>
      <w:r>
        <w:t xml:space="preserve">                self.update_flag_score()</w:t>
      </w:r>
    </w:p>
    <w:p w14:paraId="355CFC70" w14:textId="77777777" w:rsidR="00DB3C5D" w:rsidRDefault="00DB3C5D">
      <w:pPr>
        <w:shd w:val="clear" w:color="auto" w:fill="BFBFBF"/>
        <w:ind w:firstLine="480"/>
      </w:pPr>
      <w:r>
        <w:t xml:space="preserve">            elif checkpoint.type == c.CHECKPOINT_TYPE_CASTLE:</w:t>
      </w:r>
    </w:p>
    <w:p w14:paraId="4B4D3771" w14:textId="77777777" w:rsidR="00DB3C5D" w:rsidRDefault="00DB3C5D">
      <w:pPr>
        <w:shd w:val="clear" w:color="auto" w:fill="BFBFBF"/>
        <w:ind w:firstLine="480"/>
      </w:pPr>
      <w:r>
        <w:t xml:space="preserve">                self.player.state = c.IN_CASTLE</w:t>
      </w:r>
    </w:p>
    <w:p w14:paraId="6C54D353" w14:textId="77777777" w:rsidR="00DB3C5D" w:rsidRDefault="00DB3C5D">
      <w:pPr>
        <w:shd w:val="clear" w:color="auto" w:fill="BFBFBF"/>
        <w:ind w:firstLine="480"/>
      </w:pPr>
      <w:r>
        <w:t xml:space="preserve">                self.player.x_vel = 0</w:t>
      </w:r>
    </w:p>
    <w:p w14:paraId="0D3BF8DD" w14:textId="77777777" w:rsidR="00DB3C5D" w:rsidRDefault="00DB3C5D">
      <w:pPr>
        <w:shd w:val="clear" w:color="auto" w:fill="BFBFBF"/>
        <w:ind w:firstLine="480"/>
      </w:pPr>
      <w:r>
        <w:t xml:space="preserve">                self.castle_timer = self.current_time</w:t>
      </w:r>
    </w:p>
    <w:p w14:paraId="50C6E45E" w14:textId="77777777" w:rsidR="00DB3C5D" w:rsidRDefault="00DB3C5D">
      <w:pPr>
        <w:shd w:val="clear" w:color="auto" w:fill="BFBFBF"/>
        <w:ind w:firstLine="480"/>
      </w:pPr>
      <w:r>
        <w:t xml:space="preserve">                self.flagpole_group.add(stuff.CastleFlag(8745, 322))</w:t>
      </w:r>
    </w:p>
    <w:p w14:paraId="7933B8D2" w14:textId="77777777" w:rsidR="00DB3C5D" w:rsidRDefault="00DB3C5D">
      <w:pPr>
        <w:shd w:val="clear" w:color="auto" w:fill="BFBFBF"/>
        <w:ind w:firstLine="480"/>
      </w:pPr>
      <w:r>
        <w:t xml:space="preserve">            elif (checkpoint.type == c.CHECKPOINT_TYPE_MUSHROOM and</w:t>
      </w:r>
    </w:p>
    <w:p w14:paraId="504645DA" w14:textId="77777777" w:rsidR="00DB3C5D" w:rsidRDefault="00DB3C5D">
      <w:pPr>
        <w:shd w:val="clear" w:color="auto" w:fill="BFBFBF"/>
        <w:ind w:firstLine="480"/>
      </w:pPr>
      <w:r>
        <w:t xml:space="preserve">                  self.player.y_vel &lt; 0):</w:t>
      </w:r>
    </w:p>
    <w:p w14:paraId="32F295E3" w14:textId="77777777" w:rsidR="00DB3C5D" w:rsidRDefault="00DB3C5D">
      <w:pPr>
        <w:shd w:val="clear" w:color="auto" w:fill="BFBFBF"/>
        <w:ind w:firstLine="480"/>
      </w:pPr>
      <w:r>
        <w:t xml:space="preserve">                mushroom_box = box.Box(checkpoint.rect.x, checkpoint.rect.bottom - 40,</w:t>
      </w:r>
    </w:p>
    <w:p w14:paraId="1F6CE934" w14:textId="77777777" w:rsidR="00DB3C5D" w:rsidRDefault="00DB3C5D">
      <w:pPr>
        <w:shd w:val="clear" w:color="auto" w:fill="BFBFBF"/>
        <w:ind w:firstLine="480"/>
      </w:pPr>
      <w:r>
        <w:t xml:space="preserve">                                       c.TYPE_LIFEMUSHROOM, self.powerup_group)</w:t>
      </w:r>
    </w:p>
    <w:p w14:paraId="303B2B29" w14:textId="77777777" w:rsidR="00DB3C5D" w:rsidRDefault="00DB3C5D">
      <w:pPr>
        <w:shd w:val="clear" w:color="auto" w:fill="BFBFBF"/>
        <w:ind w:firstLine="480"/>
      </w:pPr>
      <w:r>
        <w:t xml:space="preserve">                mushroom_box.start_bump(self.moving_score_list)</w:t>
      </w:r>
    </w:p>
    <w:p w14:paraId="68F3915E" w14:textId="77777777" w:rsidR="00DB3C5D" w:rsidRDefault="00DB3C5D">
      <w:pPr>
        <w:shd w:val="clear" w:color="auto" w:fill="BFBFBF"/>
        <w:ind w:firstLine="480"/>
      </w:pPr>
      <w:r>
        <w:t xml:space="preserve">                self.box_group.add(mushroom_box)</w:t>
      </w:r>
    </w:p>
    <w:p w14:paraId="631CBC4E" w14:textId="77777777" w:rsidR="00DB3C5D" w:rsidRDefault="00DB3C5D">
      <w:pPr>
        <w:shd w:val="clear" w:color="auto" w:fill="BFBFBF"/>
        <w:ind w:firstLine="480"/>
      </w:pPr>
      <w:r>
        <w:t xml:space="preserve">                self.player.y_vel = 7</w:t>
      </w:r>
    </w:p>
    <w:p w14:paraId="6070F186" w14:textId="77777777" w:rsidR="00DB3C5D" w:rsidRDefault="00DB3C5D">
      <w:pPr>
        <w:shd w:val="clear" w:color="auto" w:fill="BFBFBF"/>
        <w:ind w:firstLine="480"/>
      </w:pPr>
      <w:r>
        <w:lastRenderedPageBreak/>
        <w:t xml:space="preserve">                self.player.rect.y = mushroom_box.rect.bottom</w:t>
      </w:r>
    </w:p>
    <w:p w14:paraId="67EE7ED0" w14:textId="77777777" w:rsidR="00DB3C5D" w:rsidRDefault="00DB3C5D">
      <w:pPr>
        <w:shd w:val="clear" w:color="auto" w:fill="BFBFBF"/>
        <w:ind w:firstLine="480"/>
      </w:pPr>
      <w:r>
        <w:t xml:space="preserve">                self.player.state = c.FALL</w:t>
      </w:r>
    </w:p>
    <w:p w14:paraId="4383E94C" w14:textId="77777777" w:rsidR="00DB3C5D" w:rsidRDefault="00DB3C5D">
      <w:pPr>
        <w:shd w:val="clear" w:color="auto" w:fill="BFBFBF"/>
        <w:ind w:firstLine="480"/>
      </w:pPr>
      <w:r>
        <w:t xml:space="preserve">            elif checkpoint.type == c.CHECKPOINT_TYPE_PIPE:</w:t>
      </w:r>
    </w:p>
    <w:p w14:paraId="3699EC7D" w14:textId="77777777" w:rsidR="00DB3C5D" w:rsidRDefault="00DB3C5D">
      <w:pPr>
        <w:shd w:val="clear" w:color="auto" w:fill="BFBFBF"/>
        <w:ind w:firstLine="480"/>
      </w:pPr>
      <w:r>
        <w:t xml:space="preserve">                self.player.state = c.WALK_AUTO</w:t>
      </w:r>
    </w:p>
    <w:p w14:paraId="4A12561F" w14:textId="77777777" w:rsidR="00DB3C5D" w:rsidRDefault="00DB3C5D">
      <w:pPr>
        <w:shd w:val="clear" w:color="auto" w:fill="BFBFBF"/>
        <w:ind w:firstLine="480"/>
      </w:pPr>
      <w:r>
        <w:t xml:space="preserve">            elif checkpoint.type == c.CHECKPOINT_TYPE_PIPE_UP:</w:t>
      </w:r>
    </w:p>
    <w:p w14:paraId="3C7EAD84" w14:textId="77777777" w:rsidR="00DB3C5D" w:rsidRDefault="00DB3C5D">
      <w:pPr>
        <w:shd w:val="clear" w:color="auto" w:fill="BFBFBF"/>
        <w:ind w:firstLine="480"/>
      </w:pPr>
      <w:r>
        <w:t xml:space="preserve">                self.change_map(checkpoint.map_index, checkpoint.type)</w:t>
      </w:r>
    </w:p>
    <w:p w14:paraId="62D37B04" w14:textId="77777777" w:rsidR="00DB3C5D" w:rsidRDefault="00DB3C5D">
      <w:pPr>
        <w:shd w:val="clear" w:color="auto" w:fill="BFBFBF"/>
        <w:ind w:firstLine="480"/>
      </w:pPr>
      <w:r>
        <w:t xml:space="preserve">            elif checkpoint.type == c.CHECKPOINT_TYPE_MAP:</w:t>
      </w:r>
    </w:p>
    <w:p w14:paraId="66232F07" w14:textId="77777777" w:rsidR="00DB3C5D" w:rsidRDefault="00DB3C5D">
      <w:pPr>
        <w:shd w:val="clear" w:color="auto" w:fill="BFBFBF"/>
        <w:ind w:firstLine="480"/>
      </w:pPr>
      <w:r>
        <w:t xml:space="preserve">                self.change_map(checkpoint.map_index, checkpoint.type)</w:t>
      </w:r>
    </w:p>
    <w:p w14:paraId="6ED012EE" w14:textId="77777777" w:rsidR="00DB3C5D" w:rsidRDefault="00DB3C5D">
      <w:pPr>
        <w:shd w:val="clear" w:color="auto" w:fill="BFBFBF"/>
        <w:ind w:firstLine="480"/>
      </w:pPr>
      <w:r>
        <w:t xml:space="preserve">            elif checkpoint.type == c.CHECKPOINT_TYPE_BOSS:</w:t>
      </w:r>
    </w:p>
    <w:p w14:paraId="3F732A2C" w14:textId="77777777" w:rsidR="00DB3C5D" w:rsidRDefault="00DB3C5D">
      <w:pPr>
        <w:shd w:val="clear" w:color="auto" w:fill="BFBFBF"/>
        <w:ind w:firstLine="480"/>
      </w:pPr>
      <w:r>
        <w:t xml:space="preserve">                self.player.state = c.WALK_AUTO</w:t>
      </w:r>
    </w:p>
    <w:p w14:paraId="4025C19C" w14:textId="77777777" w:rsidR="00DB3C5D" w:rsidRDefault="00DB3C5D">
      <w:pPr>
        <w:shd w:val="clear" w:color="auto" w:fill="BFBFBF"/>
        <w:ind w:firstLine="480"/>
      </w:pPr>
      <w:r>
        <w:t xml:space="preserve">            checkpoint.kill()</w:t>
      </w:r>
    </w:p>
    <w:p w14:paraId="03815F88" w14:textId="77777777" w:rsidR="00DB3C5D" w:rsidRDefault="00DB3C5D">
      <w:pPr>
        <w:shd w:val="clear" w:color="auto" w:fill="BFBFBF"/>
        <w:ind w:firstLine="480"/>
      </w:pPr>
    </w:p>
    <w:p w14:paraId="153AA06D" w14:textId="77777777" w:rsidR="00DB3C5D" w:rsidRDefault="00DB3C5D">
      <w:pPr>
        <w:shd w:val="clear" w:color="auto" w:fill="BFBFBF"/>
        <w:ind w:firstLine="480"/>
      </w:pPr>
      <w:r>
        <w:t xml:space="preserve">    def update_flag_score(self):</w:t>
      </w:r>
    </w:p>
    <w:p w14:paraId="05293C09" w14:textId="77777777" w:rsidR="00DB3C5D" w:rsidRDefault="00DB3C5D">
      <w:pPr>
        <w:shd w:val="clear" w:color="auto" w:fill="BFBFBF"/>
        <w:ind w:firstLine="480"/>
      </w:pPr>
      <w:r>
        <w:t xml:space="preserve">        base_y = c.GROUND_HEIGHT - 80</w:t>
      </w:r>
    </w:p>
    <w:p w14:paraId="19F0CEDB" w14:textId="77777777" w:rsidR="00DB3C5D" w:rsidRDefault="00DB3C5D">
      <w:pPr>
        <w:shd w:val="clear" w:color="auto" w:fill="BFBFBF"/>
        <w:ind w:firstLine="480"/>
      </w:pPr>
    </w:p>
    <w:p w14:paraId="463C7A21" w14:textId="77777777" w:rsidR="00DB3C5D" w:rsidRDefault="00DB3C5D">
      <w:pPr>
        <w:shd w:val="clear" w:color="auto" w:fill="BFBFBF"/>
        <w:ind w:firstLine="480"/>
      </w:pPr>
      <w:r>
        <w:t xml:space="preserve">        y_score_list = [(base_y, 100), (base_y - 120, 400),</w:t>
      </w:r>
    </w:p>
    <w:p w14:paraId="19262446" w14:textId="77777777" w:rsidR="00DB3C5D" w:rsidRDefault="00DB3C5D">
      <w:pPr>
        <w:shd w:val="clear" w:color="auto" w:fill="BFBFBF"/>
        <w:ind w:firstLine="480"/>
      </w:pPr>
      <w:r>
        <w:t xml:space="preserve">                        (base_y - 200, 800), (base_y - 320, 2000),</w:t>
      </w:r>
    </w:p>
    <w:p w14:paraId="674A5490" w14:textId="77777777" w:rsidR="00DB3C5D" w:rsidRDefault="00DB3C5D">
      <w:pPr>
        <w:shd w:val="clear" w:color="auto" w:fill="BFBFBF"/>
        <w:ind w:firstLine="480"/>
      </w:pPr>
      <w:r>
        <w:t xml:space="preserve">                        (0, 5000)]</w:t>
      </w:r>
    </w:p>
    <w:p w14:paraId="299B0EED" w14:textId="77777777" w:rsidR="00DB3C5D" w:rsidRDefault="00DB3C5D">
      <w:pPr>
        <w:shd w:val="clear" w:color="auto" w:fill="BFBFBF"/>
        <w:ind w:firstLine="480"/>
      </w:pPr>
      <w:r>
        <w:t xml:space="preserve">        for y, score in y_score_list:</w:t>
      </w:r>
    </w:p>
    <w:p w14:paraId="3C98622E" w14:textId="77777777" w:rsidR="00DB3C5D" w:rsidRDefault="00DB3C5D">
      <w:pPr>
        <w:shd w:val="clear" w:color="auto" w:fill="BFBFBF"/>
        <w:ind w:firstLine="480"/>
      </w:pPr>
      <w:r>
        <w:t xml:space="preserve">            if self.player.rect.y &gt; y:</w:t>
      </w:r>
    </w:p>
    <w:p w14:paraId="3CFB4E83" w14:textId="77777777" w:rsidR="00DB3C5D" w:rsidRDefault="00DB3C5D">
      <w:pPr>
        <w:shd w:val="clear" w:color="auto" w:fill="BFBFBF"/>
        <w:ind w:firstLine="480"/>
      </w:pPr>
      <w:r>
        <w:t xml:space="preserve">                self.update_score(score, self.flag)</w:t>
      </w:r>
    </w:p>
    <w:p w14:paraId="0FFFBC3A" w14:textId="77777777" w:rsidR="00DB3C5D" w:rsidRDefault="00DB3C5D">
      <w:pPr>
        <w:shd w:val="clear" w:color="auto" w:fill="BFBFBF"/>
        <w:ind w:firstLine="480"/>
      </w:pPr>
      <w:r>
        <w:t xml:space="preserve">                break</w:t>
      </w:r>
    </w:p>
    <w:p w14:paraId="60E4BF3B" w14:textId="77777777" w:rsidR="00DB3C5D" w:rsidRDefault="00DB3C5D">
      <w:pPr>
        <w:shd w:val="clear" w:color="auto" w:fill="BFBFBF"/>
        <w:ind w:firstLine="480"/>
      </w:pPr>
    </w:p>
    <w:p w14:paraId="4289232F" w14:textId="77777777" w:rsidR="00DB3C5D" w:rsidRDefault="00DB3C5D">
      <w:pPr>
        <w:shd w:val="clear" w:color="auto" w:fill="BFBFBF"/>
        <w:ind w:firstLine="480"/>
      </w:pPr>
      <w:r>
        <w:t xml:space="preserve">    def update_player_position(self):</w:t>
      </w:r>
    </w:p>
    <w:p w14:paraId="2217995E" w14:textId="77777777" w:rsidR="00DB3C5D" w:rsidRDefault="00DB3C5D">
      <w:pPr>
        <w:shd w:val="clear" w:color="auto" w:fill="BFBFBF"/>
        <w:ind w:firstLine="480"/>
      </w:pPr>
      <w:r>
        <w:t xml:space="preserve">        if self.player.state == c.UP_OUT_PIPE:</w:t>
      </w:r>
    </w:p>
    <w:p w14:paraId="7E637613" w14:textId="77777777" w:rsidR="00DB3C5D" w:rsidRDefault="00DB3C5D">
      <w:pPr>
        <w:shd w:val="clear" w:color="auto" w:fill="BFBFBF"/>
        <w:ind w:firstLine="480"/>
      </w:pPr>
      <w:r>
        <w:t xml:space="preserve">            return</w:t>
      </w:r>
    </w:p>
    <w:p w14:paraId="48B5A951" w14:textId="77777777" w:rsidR="00DB3C5D" w:rsidRDefault="00DB3C5D">
      <w:pPr>
        <w:shd w:val="clear" w:color="auto" w:fill="BFBFBF"/>
        <w:ind w:firstLine="480"/>
      </w:pPr>
    </w:p>
    <w:p w14:paraId="7C2D7059" w14:textId="77777777" w:rsidR="00DB3C5D" w:rsidRDefault="00DB3C5D">
      <w:pPr>
        <w:shd w:val="clear" w:color="auto" w:fill="BFBFBF"/>
        <w:ind w:firstLine="480"/>
      </w:pPr>
      <w:r>
        <w:t xml:space="preserve">        self.player.rect.x += round(self.player.x_vel)</w:t>
      </w:r>
    </w:p>
    <w:p w14:paraId="763C040F" w14:textId="77777777" w:rsidR="00DB3C5D" w:rsidRDefault="00DB3C5D">
      <w:pPr>
        <w:shd w:val="clear" w:color="auto" w:fill="BFBFBF"/>
        <w:ind w:firstLine="480"/>
      </w:pPr>
      <w:r>
        <w:t xml:space="preserve">        if self.player.rect.x &lt; self.start_x:</w:t>
      </w:r>
    </w:p>
    <w:p w14:paraId="7774ABDB" w14:textId="77777777" w:rsidR="00DB3C5D" w:rsidRDefault="00DB3C5D">
      <w:pPr>
        <w:shd w:val="clear" w:color="auto" w:fill="BFBFBF"/>
        <w:ind w:firstLine="480"/>
      </w:pPr>
      <w:r>
        <w:t xml:space="preserve">            self.player.rect.x = self.start_x</w:t>
      </w:r>
    </w:p>
    <w:p w14:paraId="51F1ECDD" w14:textId="77777777" w:rsidR="00DB3C5D" w:rsidRDefault="00DB3C5D">
      <w:pPr>
        <w:shd w:val="clear" w:color="auto" w:fill="BFBFBF"/>
        <w:ind w:firstLine="480"/>
      </w:pPr>
      <w:r>
        <w:t xml:space="preserve">        elif self.player.rect.right &gt; self.end_x:</w:t>
      </w:r>
    </w:p>
    <w:p w14:paraId="4918C150" w14:textId="77777777" w:rsidR="00DB3C5D" w:rsidRDefault="00DB3C5D">
      <w:pPr>
        <w:shd w:val="clear" w:color="auto" w:fill="BFBFBF"/>
        <w:ind w:firstLine="480"/>
      </w:pPr>
      <w:r>
        <w:t xml:space="preserve">            self.player.rect.right = self.end_x</w:t>
      </w:r>
    </w:p>
    <w:p w14:paraId="55BCEA89" w14:textId="77777777" w:rsidR="00DB3C5D" w:rsidRDefault="00DB3C5D">
      <w:pPr>
        <w:shd w:val="clear" w:color="auto" w:fill="BFBFBF"/>
        <w:ind w:firstLine="480"/>
      </w:pPr>
      <w:r>
        <w:t xml:space="preserve">        self.check_player_x_collisions()</w:t>
      </w:r>
    </w:p>
    <w:p w14:paraId="4B7E66C1" w14:textId="77777777" w:rsidR="00DB3C5D" w:rsidRDefault="00DB3C5D">
      <w:pPr>
        <w:shd w:val="clear" w:color="auto" w:fill="BFBFBF"/>
        <w:ind w:firstLine="480"/>
      </w:pPr>
    </w:p>
    <w:p w14:paraId="4B38E3E9" w14:textId="77777777" w:rsidR="00DB3C5D" w:rsidRDefault="00DB3C5D">
      <w:pPr>
        <w:shd w:val="clear" w:color="auto" w:fill="BFBFBF"/>
        <w:ind w:firstLine="480"/>
      </w:pPr>
      <w:r>
        <w:t xml:space="preserve">        if not self.player.dead:</w:t>
      </w:r>
    </w:p>
    <w:p w14:paraId="608C4DC4" w14:textId="77777777" w:rsidR="00DB3C5D" w:rsidRDefault="00DB3C5D">
      <w:pPr>
        <w:shd w:val="clear" w:color="auto" w:fill="BFBFBF"/>
        <w:ind w:firstLine="480"/>
      </w:pPr>
      <w:r>
        <w:t xml:space="preserve">            self.player.rect.y += round(self.player.y_vel)</w:t>
      </w:r>
    </w:p>
    <w:p w14:paraId="0190362B" w14:textId="77777777" w:rsidR="00DB3C5D" w:rsidRDefault="00DB3C5D">
      <w:pPr>
        <w:shd w:val="clear" w:color="auto" w:fill="BFBFBF"/>
        <w:ind w:firstLine="480"/>
      </w:pPr>
      <w:r>
        <w:t xml:space="preserve">            self.check_player_y_collisions()</w:t>
      </w:r>
    </w:p>
    <w:p w14:paraId="147ABA8F" w14:textId="77777777" w:rsidR="00DB3C5D" w:rsidRDefault="00DB3C5D">
      <w:pPr>
        <w:shd w:val="clear" w:color="auto" w:fill="BFBFBF"/>
        <w:ind w:firstLine="480"/>
      </w:pPr>
    </w:p>
    <w:p w14:paraId="4353B680" w14:textId="77777777" w:rsidR="00DB3C5D" w:rsidRDefault="00DB3C5D">
      <w:pPr>
        <w:shd w:val="clear" w:color="auto" w:fill="BFBFBF"/>
        <w:ind w:firstLine="480"/>
      </w:pPr>
      <w:r>
        <w:t xml:space="preserve">    def check_player_x_collisions(self):</w:t>
      </w:r>
    </w:p>
    <w:p w14:paraId="7D8D1477" w14:textId="77777777" w:rsidR="00DB3C5D" w:rsidRDefault="00DB3C5D">
      <w:pPr>
        <w:shd w:val="clear" w:color="auto" w:fill="BFBFBF"/>
        <w:ind w:firstLine="480"/>
      </w:pPr>
      <w:r>
        <w:t xml:space="preserve">        ground_step_pipe = pg.sprite.spritecollideany(self.player, self.ground_step_pipe_group)</w:t>
      </w:r>
    </w:p>
    <w:p w14:paraId="28571829" w14:textId="77777777" w:rsidR="00DB3C5D" w:rsidRDefault="00DB3C5D">
      <w:pPr>
        <w:shd w:val="clear" w:color="auto" w:fill="BFBFBF"/>
        <w:ind w:firstLine="480"/>
      </w:pPr>
      <w:r>
        <w:t xml:space="preserve">        brick = pg.sprite.spritecollideany(self.player, self.brick_group)</w:t>
      </w:r>
    </w:p>
    <w:p w14:paraId="3046AB59" w14:textId="77777777" w:rsidR="00DB3C5D" w:rsidRDefault="00DB3C5D">
      <w:pPr>
        <w:shd w:val="clear" w:color="auto" w:fill="BFBFBF"/>
        <w:ind w:firstLine="480"/>
      </w:pPr>
      <w:r>
        <w:t xml:space="preserve">        box = pg.sprite.spritecollideany(self.player, self.box_group)</w:t>
      </w:r>
    </w:p>
    <w:p w14:paraId="22282FA1" w14:textId="77777777" w:rsidR="00DB3C5D" w:rsidRDefault="00DB3C5D">
      <w:pPr>
        <w:shd w:val="clear" w:color="auto" w:fill="BFBFBF"/>
        <w:ind w:firstLine="480"/>
      </w:pPr>
      <w:r>
        <w:t xml:space="preserve">        enemy = pg.sprite.spritecollideany(self.player, self.enemy_group)</w:t>
      </w:r>
    </w:p>
    <w:p w14:paraId="7AB7F319" w14:textId="77777777" w:rsidR="00DB3C5D" w:rsidRDefault="00DB3C5D">
      <w:pPr>
        <w:shd w:val="clear" w:color="auto" w:fill="BFBFBF"/>
        <w:ind w:firstLine="480"/>
      </w:pPr>
      <w:r>
        <w:t xml:space="preserve">        shell = pg.sprite.spritecollideany(self.player, self.shell_group)</w:t>
      </w:r>
    </w:p>
    <w:p w14:paraId="7DF60E73" w14:textId="77777777" w:rsidR="00DB3C5D" w:rsidRDefault="00DB3C5D">
      <w:pPr>
        <w:shd w:val="clear" w:color="auto" w:fill="BFBFBF"/>
        <w:ind w:firstLine="480"/>
      </w:pPr>
      <w:r>
        <w:t xml:space="preserve">        powerup = pg.sprite.spritecollideany(self.player, self.powerup_group)</w:t>
      </w:r>
    </w:p>
    <w:p w14:paraId="63954218" w14:textId="77777777" w:rsidR="00DB3C5D" w:rsidRDefault="00DB3C5D">
      <w:pPr>
        <w:shd w:val="clear" w:color="auto" w:fill="BFBFBF"/>
        <w:ind w:firstLine="480"/>
      </w:pPr>
      <w:r>
        <w:t xml:space="preserve">        coin = pg.sprite.spritecollideany(self.player, self.static_coin_group)</w:t>
      </w:r>
    </w:p>
    <w:p w14:paraId="70157758" w14:textId="77777777" w:rsidR="00DB3C5D" w:rsidRDefault="00DB3C5D">
      <w:pPr>
        <w:shd w:val="clear" w:color="auto" w:fill="BFBFBF"/>
        <w:ind w:firstLine="480"/>
      </w:pPr>
    </w:p>
    <w:p w14:paraId="02906901" w14:textId="77777777" w:rsidR="00DB3C5D" w:rsidRDefault="00DB3C5D">
      <w:pPr>
        <w:shd w:val="clear" w:color="auto" w:fill="BFBFBF"/>
        <w:ind w:firstLine="480"/>
      </w:pPr>
      <w:r>
        <w:t xml:space="preserve">        if box:</w:t>
      </w:r>
    </w:p>
    <w:p w14:paraId="7918EC8E" w14:textId="77777777" w:rsidR="00DB3C5D" w:rsidRDefault="00DB3C5D">
      <w:pPr>
        <w:shd w:val="clear" w:color="auto" w:fill="BFBFBF"/>
        <w:ind w:firstLine="480"/>
      </w:pPr>
      <w:r>
        <w:t xml:space="preserve">            self.adjust_player_for_x_collisions(box)</w:t>
      </w:r>
    </w:p>
    <w:p w14:paraId="4C37EF56" w14:textId="77777777" w:rsidR="00DB3C5D" w:rsidRDefault="00DB3C5D">
      <w:pPr>
        <w:shd w:val="clear" w:color="auto" w:fill="BFBFBF"/>
        <w:ind w:firstLine="480"/>
      </w:pPr>
      <w:r>
        <w:lastRenderedPageBreak/>
        <w:t xml:space="preserve">        elif brick:</w:t>
      </w:r>
    </w:p>
    <w:p w14:paraId="18E58871" w14:textId="77777777" w:rsidR="00DB3C5D" w:rsidRDefault="00DB3C5D">
      <w:pPr>
        <w:shd w:val="clear" w:color="auto" w:fill="BFBFBF"/>
        <w:ind w:firstLine="480"/>
      </w:pPr>
      <w:r>
        <w:t xml:space="preserve">            self.adjust_player_for_x_collisions(brick)</w:t>
      </w:r>
    </w:p>
    <w:p w14:paraId="38B0147E" w14:textId="77777777" w:rsidR="00DB3C5D" w:rsidRDefault="00DB3C5D">
      <w:pPr>
        <w:shd w:val="clear" w:color="auto" w:fill="BFBFBF"/>
        <w:ind w:firstLine="480"/>
      </w:pPr>
      <w:r>
        <w:t xml:space="preserve">        elif ground_step_pipe:</w:t>
      </w:r>
    </w:p>
    <w:p w14:paraId="560EFD83" w14:textId="77777777" w:rsidR="00DB3C5D" w:rsidRDefault="00DB3C5D">
      <w:pPr>
        <w:shd w:val="clear" w:color="auto" w:fill="BFBFBF"/>
        <w:ind w:firstLine="480"/>
      </w:pPr>
      <w:r>
        <w:t xml:space="preserve">            if (ground_step_pipe.name == c.MAP_PIPE and</w:t>
      </w:r>
    </w:p>
    <w:p w14:paraId="18207F55" w14:textId="77777777" w:rsidR="00DB3C5D" w:rsidRDefault="00DB3C5D">
      <w:pPr>
        <w:shd w:val="clear" w:color="auto" w:fill="BFBFBF"/>
        <w:ind w:firstLine="480"/>
      </w:pPr>
      <w:r>
        <w:t xml:space="preserve">                    ground_step_pipe.type == c.PIPE_TYPE_HORIZONTAL):</w:t>
      </w:r>
    </w:p>
    <w:p w14:paraId="31C19335" w14:textId="77777777" w:rsidR="00DB3C5D" w:rsidRDefault="00DB3C5D">
      <w:pPr>
        <w:shd w:val="clear" w:color="auto" w:fill="BFBFBF"/>
        <w:ind w:firstLine="480"/>
      </w:pPr>
      <w:r>
        <w:t xml:space="preserve">                return</w:t>
      </w:r>
    </w:p>
    <w:p w14:paraId="6A391BFD" w14:textId="77777777" w:rsidR="00DB3C5D" w:rsidRDefault="00DB3C5D">
      <w:pPr>
        <w:shd w:val="clear" w:color="auto" w:fill="BFBFBF"/>
        <w:ind w:firstLine="480"/>
      </w:pPr>
      <w:r>
        <w:t xml:space="preserve">            self.adjust_player_for_x_collisions(ground_step_pipe)</w:t>
      </w:r>
    </w:p>
    <w:p w14:paraId="2BF39A8B" w14:textId="77777777" w:rsidR="00DB3C5D" w:rsidRDefault="00DB3C5D">
      <w:pPr>
        <w:shd w:val="clear" w:color="auto" w:fill="BFBFBF"/>
        <w:ind w:firstLine="480"/>
      </w:pPr>
      <w:r>
        <w:t xml:space="preserve">        elif powerup:</w:t>
      </w:r>
    </w:p>
    <w:p w14:paraId="3B7C93F9" w14:textId="77777777" w:rsidR="00DB3C5D" w:rsidRDefault="00DB3C5D">
      <w:pPr>
        <w:shd w:val="clear" w:color="auto" w:fill="BFBFBF"/>
        <w:ind w:firstLine="480"/>
      </w:pPr>
      <w:r>
        <w:t xml:space="preserve">            if powerup.type == c.TYPE_MUSHROOM:</w:t>
      </w:r>
    </w:p>
    <w:p w14:paraId="35458A41" w14:textId="77777777" w:rsidR="00DB3C5D" w:rsidRDefault="00DB3C5D">
      <w:pPr>
        <w:shd w:val="clear" w:color="auto" w:fill="BFBFBF"/>
        <w:ind w:firstLine="480"/>
      </w:pPr>
      <w:r>
        <w:t xml:space="preserve">                self.update_score(1000, powerup, 0)</w:t>
      </w:r>
    </w:p>
    <w:p w14:paraId="47D5AE70" w14:textId="77777777" w:rsidR="00DB3C5D" w:rsidRDefault="00DB3C5D">
      <w:pPr>
        <w:shd w:val="clear" w:color="auto" w:fill="BFBFBF"/>
        <w:ind w:firstLine="480"/>
      </w:pPr>
      <w:r>
        <w:t xml:space="preserve">                if not self.player.big:</w:t>
      </w:r>
    </w:p>
    <w:p w14:paraId="6B91DBD2" w14:textId="77777777" w:rsidR="00DB3C5D" w:rsidRDefault="00DB3C5D">
      <w:pPr>
        <w:shd w:val="clear" w:color="auto" w:fill="BFBFBF"/>
        <w:ind w:firstLine="480"/>
      </w:pPr>
      <w:r>
        <w:t xml:space="preserve">                    self.player.y_vel = -1</w:t>
      </w:r>
    </w:p>
    <w:p w14:paraId="55AAFF06" w14:textId="77777777" w:rsidR="00DB3C5D" w:rsidRDefault="00DB3C5D">
      <w:pPr>
        <w:shd w:val="clear" w:color="auto" w:fill="BFBFBF"/>
        <w:ind w:firstLine="480"/>
      </w:pPr>
      <w:r>
        <w:t xml:space="preserve">                    self.player.state = c.SMALL_TO_BIG</w:t>
      </w:r>
    </w:p>
    <w:p w14:paraId="1C066D36" w14:textId="77777777" w:rsidR="00DB3C5D" w:rsidRDefault="00DB3C5D">
      <w:pPr>
        <w:shd w:val="clear" w:color="auto" w:fill="BFBFBF"/>
        <w:ind w:firstLine="480"/>
      </w:pPr>
      <w:r>
        <w:t xml:space="preserve">            elif powerup.type == c.TYPE_FIREFLOWER:</w:t>
      </w:r>
    </w:p>
    <w:p w14:paraId="3D9876E7" w14:textId="77777777" w:rsidR="00DB3C5D" w:rsidRDefault="00DB3C5D">
      <w:pPr>
        <w:shd w:val="clear" w:color="auto" w:fill="BFBFBF"/>
        <w:ind w:firstLine="480"/>
      </w:pPr>
      <w:r>
        <w:t xml:space="preserve">                self.update_score(1000, powerup, 0)</w:t>
      </w:r>
    </w:p>
    <w:p w14:paraId="1D163DEF" w14:textId="77777777" w:rsidR="00DB3C5D" w:rsidRDefault="00DB3C5D">
      <w:pPr>
        <w:shd w:val="clear" w:color="auto" w:fill="BFBFBF"/>
        <w:ind w:firstLine="480"/>
      </w:pPr>
      <w:r>
        <w:t xml:space="preserve">                if not self.player.big:</w:t>
      </w:r>
    </w:p>
    <w:p w14:paraId="7952AE45" w14:textId="77777777" w:rsidR="00DB3C5D" w:rsidRDefault="00DB3C5D">
      <w:pPr>
        <w:shd w:val="clear" w:color="auto" w:fill="BFBFBF"/>
        <w:ind w:firstLine="480"/>
      </w:pPr>
      <w:r>
        <w:t xml:space="preserve">                    self.player.state = c.SMALL_TO_BIG</w:t>
      </w:r>
    </w:p>
    <w:p w14:paraId="73F492F6" w14:textId="77777777" w:rsidR="00DB3C5D" w:rsidRDefault="00DB3C5D">
      <w:pPr>
        <w:shd w:val="clear" w:color="auto" w:fill="BFBFBF"/>
        <w:ind w:firstLine="480"/>
      </w:pPr>
      <w:r>
        <w:t xml:space="preserve">                elif self.player.big and not self.player.fire:</w:t>
      </w:r>
    </w:p>
    <w:p w14:paraId="08B6D7FD" w14:textId="77777777" w:rsidR="00DB3C5D" w:rsidRDefault="00DB3C5D">
      <w:pPr>
        <w:shd w:val="clear" w:color="auto" w:fill="BFBFBF"/>
        <w:ind w:firstLine="480"/>
      </w:pPr>
      <w:r>
        <w:t xml:space="preserve">                    self.player.state = c.BIG_TO_FIRE</w:t>
      </w:r>
    </w:p>
    <w:p w14:paraId="6988B8AF" w14:textId="77777777" w:rsidR="00DB3C5D" w:rsidRDefault="00DB3C5D">
      <w:pPr>
        <w:shd w:val="clear" w:color="auto" w:fill="BFBFBF"/>
        <w:ind w:firstLine="480"/>
      </w:pPr>
      <w:r>
        <w:t xml:space="preserve">            elif powerup.type == c.TYPE_STAR:</w:t>
      </w:r>
    </w:p>
    <w:p w14:paraId="3D21FF1F" w14:textId="77777777" w:rsidR="00DB3C5D" w:rsidRDefault="00DB3C5D">
      <w:pPr>
        <w:shd w:val="clear" w:color="auto" w:fill="BFBFBF"/>
        <w:ind w:firstLine="480"/>
      </w:pPr>
      <w:r>
        <w:t xml:space="preserve">                self.update_score(1000, powerup, 0)</w:t>
      </w:r>
    </w:p>
    <w:p w14:paraId="5C45112A" w14:textId="77777777" w:rsidR="00DB3C5D" w:rsidRDefault="00DB3C5D">
      <w:pPr>
        <w:shd w:val="clear" w:color="auto" w:fill="BFBFBF"/>
        <w:ind w:firstLine="480"/>
      </w:pPr>
      <w:r>
        <w:t xml:space="preserve">                self.player.invincible = True</w:t>
      </w:r>
    </w:p>
    <w:p w14:paraId="60B06E58" w14:textId="77777777" w:rsidR="00DB3C5D" w:rsidRDefault="00DB3C5D">
      <w:pPr>
        <w:shd w:val="clear" w:color="auto" w:fill="BFBFBF"/>
        <w:ind w:firstLine="480"/>
      </w:pPr>
      <w:r>
        <w:t xml:space="preserve">            elif powerup.type == c.TYPE_LIFEMUSHROOM:</w:t>
      </w:r>
    </w:p>
    <w:p w14:paraId="6B8609FF" w14:textId="77777777" w:rsidR="00DB3C5D" w:rsidRDefault="00DB3C5D">
      <w:pPr>
        <w:shd w:val="clear" w:color="auto" w:fill="BFBFBF"/>
        <w:ind w:firstLine="480"/>
      </w:pPr>
      <w:r>
        <w:t xml:space="preserve">                self.update_score(500, powerup, 0)</w:t>
      </w:r>
    </w:p>
    <w:p w14:paraId="103A6849" w14:textId="77777777" w:rsidR="00DB3C5D" w:rsidRDefault="00DB3C5D">
      <w:pPr>
        <w:shd w:val="clear" w:color="auto" w:fill="BFBFBF"/>
        <w:ind w:firstLine="480"/>
      </w:pPr>
      <w:r>
        <w:t xml:space="preserve">                self.add_life(2)</w:t>
      </w:r>
    </w:p>
    <w:p w14:paraId="2BBF7AAF" w14:textId="77777777" w:rsidR="00DB3C5D" w:rsidRDefault="00DB3C5D">
      <w:pPr>
        <w:shd w:val="clear" w:color="auto" w:fill="BFBFBF"/>
        <w:ind w:firstLine="480"/>
      </w:pPr>
    </w:p>
    <w:p w14:paraId="6BD24DF5" w14:textId="77777777" w:rsidR="00DB3C5D" w:rsidRDefault="00DB3C5D">
      <w:pPr>
        <w:shd w:val="clear" w:color="auto" w:fill="BFBFBF"/>
        <w:ind w:firstLine="480"/>
      </w:pPr>
      <w:r>
        <w:t xml:space="preserve">            elif powerup.type == c.EGGSHELL_PROJ_NUM[0]:</w:t>
      </w:r>
    </w:p>
    <w:p w14:paraId="7E05ADA8" w14:textId="77777777" w:rsidR="00DB3C5D" w:rsidRDefault="00DB3C5D">
      <w:pPr>
        <w:shd w:val="clear" w:color="auto" w:fill="BFBFBF"/>
        <w:ind w:firstLine="480"/>
      </w:pPr>
      <w:r>
        <w:t xml:space="preserve">                self.update_score(1000, powerup, 0)</w:t>
      </w:r>
    </w:p>
    <w:p w14:paraId="3AE3F766" w14:textId="77777777" w:rsidR="00DB3C5D" w:rsidRDefault="00DB3C5D">
      <w:pPr>
        <w:shd w:val="clear" w:color="auto" w:fill="BFBFBF"/>
        <w:ind w:firstLine="480"/>
      </w:pPr>
      <w:r>
        <w:t xml:space="preserve">                self.add_time(30)</w:t>
      </w:r>
    </w:p>
    <w:p w14:paraId="5696D726" w14:textId="77777777" w:rsidR="00DB3C5D" w:rsidRDefault="00DB3C5D">
      <w:pPr>
        <w:shd w:val="clear" w:color="auto" w:fill="BFBFBF"/>
        <w:ind w:firstLine="480"/>
      </w:pPr>
      <w:r>
        <w:t xml:space="preserve">            elif powerup.type == c.EGGSHELL_PROJ_NUM[1]:</w:t>
      </w:r>
    </w:p>
    <w:p w14:paraId="73C8B780" w14:textId="77777777" w:rsidR="00DB3C5D" w:rsidRDefault="00DB3C5D">
      <w:pPr>
        <w:shd w:val="clear" w:color="auto" w:fill="BFBFBF"/>
        <w:ind w:firstLine="480"/>
      </w:pPr>
      <w:r>
        <w:t xml:space="preserve">                self.update_score(1000, powerup, 0)</w:t>
      </w:r>
    </w:p>
    <w:p w14:paraId="76349C83" w14:textId="77777777" w:rsidR="00DB3C5D" w:rsidRDefault="00DB3C5D">
      <w:pPr>
        <w:shd w:val="clear" w:color="auto" w:fill="BFBFBF"/>
        <w:ind w:firstLine="480"/>
      </w:pPr>
      <w:r>
        <w:t xml:space="preserve">                self.add_time(30)</w:t>
      </w:r>
    </w:p>
    <w:p w14:paraId="5B6546E6" w14:textId="77777777" w:rsidR="00DB3C5D" w:rsidRDefault="00DB3C5D">
      <w:pPr>
        <w:shd w:val="clear" w:color="auto" w:fill="BFBFBF"/>
        <w:ind w:firstLine="480"/>
      </w:pPr>
      <w:r>
        <w:t xml:space="preserve">            elif powerup.type == c.EGGSHELL_PROJ_NUM[2]:</w:t>
      </w:r>
    </w:p>
    <w:p w14:paraId="575DC264" w14:textId="77777777" w:rsidR="00DB3C5D" w:rsidRDefault="00DB3C5D">
      <w:pPr>
        <w:shd w:val="clear" w:color="auto" w:fill="BFBFBF"/>
        <w:ind w:firstLine="480"/>
      </w:pPr>
      <w:r>
        <w:t xml:space="preserve">                self.update_score(1000, powerup, 0)</w:t>
      </w:r>
    </w:p>
    <w:p w14:paraId="42F75231" w14:textId="77777777" w:rsidR="00DB3C5D" w:rsidRDefault="00DB3C5D">
      <w:pPr>
        <w:shd w:val="clear" w:color="auto" w:fill="BFBFBF"/>
        <w:ind w:firstLine="480"/>
      </w:pPr>
      <w:r>
        <w:t xml:space="preserve">                self.add_time(30)</w:t>
      </w:r>
    </w:p>
    <w:p w14:paraId="2518EFCE" w14:textId="77777777" w:rsidR="00DB3C5D" w:rsidRDefault="00DB3C5D">
      <w:pPr>
        <w:shd w:val="clear" w:color="auto" w:fill="BFBFBF"/>
        <w:ind w:firstLine="480"/>
      </w:pPr>
      <w:r>
        <w:t xml:space="preserve">            elif powerup.type == c.EGGSHELL_PROJ_NUM[3]:</w:t>
      </w:r>
    </w:p>
    <w:p w14:paraId="48B468AF" w14:textId="77777777" w:rsidR="00DB3C5D" w:rsidRDefault="00DB3C5D">
      <w:pPr>
        <w:shd w:val="clear" w:color="auto" w:fill="BFBFBF"/>
        <w:ind w:firstLine="480"/>
      </w:pPr>
      <w:r>
        <w:t xml:space="preserve">                self.update_score(1000, powerup, 0)</w:t>
      </w:r>
    </w:p>
    <w:p w14:paraId="4C20D9EA" w14:textId="77777777" w:rsidR="00DB3C5D" w:rsidRDefault="00DB3C5D">
      <w:pPr>
        <w:shd w:val="clear" w:color="auto" w:fill="BFBFBF"/>
        <w:ind w:firstLine="480"/>
      </w:pPr>
      <w:r>
        <w:t xml:space="preserve">                self.add_time(30)</w:t>
      </w:r>
    </w:p>
    <w:p w14:paraId="2354C5C5" w14:textId="77777777" w:rsidR="00DB3C5D" w:rsidRDefault="00DB3C5D">
      <w:pPr>
        <w:shd w:val="clear" w:color="auto" w:fill="BFBFBF"/>
        <w:ind w:firstLine="480"/>
      </w:pPr>
      <w:r>
        <w:t xml:space="preserve">            elif powerup.type == c.EGGSHELL_PROJ_NUM[4]:</w:t>
      </w:r>
    </w:p>
    <w:p w14:paraId="0633CF4A" w14:textId="77777777" w:rsidR="00DB3C5D" w:rsidRDefault="00DB3C5D">
      <w:pPr>
        <w:shd w:val="clear" w:color="auto" w:fill="BFBFBF"/>
        <w:ind w:firstLine="480"/>
      </w:pPr>
      <w:r>
        <w:t xml:space="preserve">                self.update_score(1000, powerup, 0)</w:t>
      </w:r>
    </w:p>
    <w:p w14:paraId="0CA4109E" w14:textId="77777777" w:rsidR="00DB3C5D" w:rsidRDefault="00DB3C5D">
      <w:pPr>
        <w:shd w:val="clear" w:color="auto" w:fill="BFBFBF"/>
        <w:ind w:firstLine="480"/>
      </w:pPr>
      <w:r>
        <w:t xml:space="preserve">                self.add_time(30)</w:t>
      </w:r>
    </w:p>
    <w:p w14:paraId="0D1E42DC" w14:textId="77777777" w:rsidR="00DB3C5D" w:rsidRDefault="00DB3C5D">
      <w:pPr>
        <w:shd w:val="clear" w:color="auto" w:fill="BFBFBF"/>
        <w:ind w:firstLine="480"/>
      </w:pPr>
    </w:p>
    <w:p w14:paraId="5CF7B402" w14:textId="77777777" w:rsidR="00DB3C5D" w:rsidRDefault="00DB3C5D">
      <w:pPr>
        <w:shd w:val="clear" w:color="auto" w:fill="BFBFBF"/>
        <w:ind w:firstLine="480"/>
      </w:pPr>
      <w:r>
        <w:t xml:space="preserve">            elif powerup.type == c.JUDGMENT_PROJ_NUM[0]:</w:t>
      </w:r>
    </w:p>
    <w:p w14:paraId="25C19283" w14:textId="77777777" w:rsidR="00DB3C5D" w:rsidRDefault="00DB3C5D">
      <w:pPr>
        <w:shd w:val="clear" w:color="auto" w:fill="BFBFBF"/>
        <w:ind w:firstLine="480"/>
      </w:pPr>
      <w:r>
        <w:t xml:space="preserve">                self.update_score(1000, powerup, 0)</w:t>
      </w:r>
    </w:p>
    <w:p w14:paraId="0E1E60A4" w14:textId="77777777" w:rsidR="00DB3C5D" w:rsidRDefault="00DB3C5D">
      <w:pPr>
        <w:shd w:val="clear" w:color="auto" w:fill="BFBFBF"/>
        <w:ind w:firstLine="480"/>
      </w:pPr>
      <w:r>
        <w:t xml:space="preserve">                self.add_time(30)</w:t>
      </w:r>
    </w:p>
    <w:p w14:paraId="3E6E3E22" w14:textId="77777777" w:rsidR="00DB3C5D" w:rsidRDefault="00DB3C5D">
      <w:pPr>
        <w:shd w:val="clear" w:color="auto" w:fill="BFBFBF"/>
        <w:ind w:firstLine="480"/>
      </w:pPr>
      <w:r>
        <w:t xml:space="preserve">            elif powerup.type == c.JUDGMENT_PROJ_NUM[1]:</w:t>
      </w:r>
    </w:p>
    <w:p w14:paraId="26526DED" w14:textId="77777777" w:rsidR="00DB3C5D" w:rsidRDefault="00DB3C5D">
      <w:pPr>
        <w:shd w:val="clear" w:color="auto" w:fill="BFBFBF"/>
        <w:ind w:firstLine="480"/>
      </w:pPr>
      <w:r>
        <w:t xml:space="preserve">                self.update_score(1000, powerup, 0)</w:t>
      </w:r>
    </w:p>
    <w:p w14:paraId="434FF331" w14:textId="77777777" w:rsidR="00DB3C5D" w:rsidRDefault="00DB3C5D">
      <w:pPr>
        <w:shd w:val="clear" w:color="auto" w:fill="BFBFBF"/>
        <w:ind w:firstLine="480"/>
      </w:pPr>
      <w:r>
        <w:t xml:space="preserve">                self.add_time(-40)</w:t>
      </w:r>
    </w:p>
    <w:p w14:paraId="6D316D53" w14:textId="77777777" w:rsidR="00DB3C5D" w:rsidRDefault="00DB3C5D">
      <w:pPr>
        <w:shd w:val="clear" w:color="auto" w:fill="BFBFBF"/>
        <w:ind w:firstLine="480"/>
      </w:pPr>
    </w:p>
    <w:p w14:paraId="1C3BF0C8" w14:textId="77777777" w:rsidR="00DB3C5D" w:rsidRDefault="00DB3C5D">
      <w:pPr>
        <w:shd w:val="clear" w:color="auto" w:fill="BFBFBF"/>
        <w:ind w:firstLine="480"/>
      </w:pPr>
      <w:r>
        <w:t xml:space="preserve">            # todo: add other powerup types</w:t>
      </w:r>
    </w:p>
    <w:p w14:paraId="4290E439" w14:textId="77777777" w:rsidR="00DB3C5D" w:rsidRDefault="00DB3C5D">
      <w:pPr>
        <w:shd w:val="clear" w:color="auto" w:fill="BFBFBF"/>
        <w:ind w:firstLine="480"/>
      </w:pPr>
    </w:p>
    <w:p w14:paraId="4B90480E" w14:textId="77777777" w:rsidR="00DB3C5D" w:rsidRDefault="00DB3C5D">
      <w:pPr>
        <w:shd w:val="clear" w:color="auto" w:fill="BFBFBF"/>
        <w:ind w:firstLine="480"/>
      </w:pPr>
      <w:r>
        <w:t xml:space="preserve">            if powerup.type != c.TYPE_FIREBALL:</w:t>
      </w:r>
    </w:p>
    <w:p w14:paraId="792929C2" w14:textId="77777777" w:rsidR="00DB3C5D" w:rsidRDefault="00DB3C5D">
      <w:pPr>
        <w:shd w:val="clear" w:color="auto" w:fill="BFBFBF"/>
        <w:ind w:firstLine="480"/>
      </w:pPr>
      <w:r>
        <w:t xml:space="preserve">                powerup.kill()</w:t>
      </w:r>
    </w:p>
    <w:p w14:paraId="3B33EE2A" w14:textId="77777777" w:rsidR="00DB3C5D" w:rsidRDefault="00DB3C5D">
      <w:pPr>
        <w:shd w:val="clear" w:color="auto" w:fill="BFBFBF"/>
        <w:ind w:firstLine="480"/>
      </w:pPr>
    </w:p>
    <w:p w14:paraId="5244904E" w14:textId="77777777" w:rsidR="00DB3C5D" w:rsidRDefault="00DB3C5D">
      <w:pPr>
        <w:shd w:val="clear" w:color="auto" w:fill="BFBFBF"/>
        <w:ind w:firstLine="480"/>
      </w:pPr>
      <w:r>
        <w:t xml:space="preserve">        elif enemy:</w:t>
      </w:r>
    </w:p>
    <w:p w14:paraId="2B60F261" w14:textId="77777777" w:rsidR="00DB3C5D" w:rsidRDefault="00DB3C5D">
      <w:pPr>
        <w:shd w:val="clear" w:color="auto" w:fill="BFBFBF"/>
        <w:ind w:firstLine="480"/>
      </w:pPr>
      <w:r>
        <w:t xml:space="preserve">            if self.player.invincible:</w:t>
      </w:r>
    </w:p>
    <w:p w14:paraId="413F383F" w14:textId="77777777" w:rsidR="00DB3C5D" w:rsidRDefault="00DB3C5D">
      <w:pPr>
        <w:shd w:val="clear" w:color="auto" w:fill="BFBFBF"/>
        <w:ind w:firstLine="480"/>
      </w:pPr>
      <w:r>
        <w:t xml:space="preserve">                self.update_score(100, enemy, 0)</w:t>
      </w:r>
    </w:p>
    <w:p w14:paraId="315DADE4" w14:textId="77777777" w:rsidR="00DB3C5D" w:rsidRDefault="00DB3C5D">
      <w:pPr>
        <w:shd w:val="clear" w:color="auto" w:fill="BFBFBF"/>
        <w:ind w:firstLine="480"/>
      </w:pPr>
      <w:r>
        <w:t xml:space="preserve">                self.move_to_dying_group(self.enemy_group, enemy)</w:t>
      </w:r>
    </w:p>
    <w:p w14:paraId="71E4D7F8" w14:textId="77777777" w:rsidR="00DB3C5D" w:rsidRDefault="00DB3C5D">
      <w:pPr>
        <w:shd w:val="clear" w:color="auto" w:fill="BFBFBF"/>
        <w:ind w:firstLine="480"/>
      </w:pPr>
      <w:r>
        <w:t xml:space="preserve">                direction = c.RIGHT if self.player.facing_right else c.LEFT</w:t>
      </w:r>
    </w:p>
    <w:p w14:paraId="733E449E" w14:textId="77777777" w:rsidR="00DB3C5D" w:rsidRDefault="00DB3C5D">
      <w:pPr>
        <w:shd w:val="clear" w:color="auto" w:fill="BFBFBF"/>
        <w:ind w:firstLine="480"/>
      </w:pPr>
      <w:r>
        <w:t xml:space="preserve">                enemy.start_death_jump(direction)</w:t>
      </w:r>
    </w:p>
    <w:p w14:paraId="36DB6799" w14:textId="77777777" w:rsidR="00DB3C5D" w:rsidRDefault="00DB3C5D">
      <w:pPr>
        <w:shd w:val="clear" w:color="auto" w:fill="BFBFBF"/>
        <w:ind w:firstLine="480"/>
      </w:pPr>
      <w:r>
        <w:t xml:space="preserve">            elif self.player.hurt_invincible:</w:t>
      </w:r>
    </w:p>
    <w:p w14:paraId="1A221859" w14:textId="77777777" w:rsidR="00DB3C5D" w:rsidRDefault="00DB3C5D">
      <w:pPr>
        <w:shd w:val="clear" w:color="auto" w:fill="BFBFBF"/>
        <w:ind w:firstLine="480"/>
      </w:pPr>
      <w:r>
        <w:t xml:space="preserve">                pass</w:t>
      </w:r>
    </w:p>
    <w:p w14:paraId="290CD7EA" w14:textId="77777777" w:rsidR="00DB3C5D" w:rsidRDefault="00DB3C5D">
      <w:pPr>
        <w:shd w:val="clear" w:color="auto" w:fill="BFBFBF"/>
        <w:ind w:firstLine="480"/>
      </w:pPr>
      <w:r>
        <w:t xml:space="preserve">            elif self.player.big:</w:t>
      </w:r>
    </w:p>
    <w:p w14:paraId="6CC3EDB8" w14:textId="77777777" w:rsidR="00DB3C5D" w:rsidRDefault="00DB3C5D">
      <w:pPr>
        <w:shd w:val="clear" w:color="auto" w:fill="BFBFBF"/>
        <w:ind w:firstLine="480"/>
      </w:pPr>
      <w:r>
        <w:t xml:space="preserve">                self.player.y_vel = -1</w:t>
      </w:r>
    </w:p>
    <w:p w14:paraId="33839126" w14:textId="77777777" w:rsidR="00DB3C5D" w:rsidRDefault="00DB3C5D">
      <w:pPr>
        <w:shd w:val="clear" w:color="auto" w:fill="BFBFBF"/>
        <w:ind w:firstLine="480"/>
      </w:pPr>
      <w:r>
        <w:t xml:space="preserve">                self.player.state = c.BIG_TO_SMALL</w:t>
      </w:r>
    </w:p>
    <w:p w14:paraId="59642875" w14:textId="77777777" w:rsidR="00DB3C5D" w:rsidRDefault="00DB3C5D">
      <w:pPr>
        <w:shd w:val="clear" w:color="auto" w:fill="BFBFBF"/>
        <w:ind w:firstLine="480"/>
      </w:pPr>
      <w:r>
        <w:t xml:space="preserve">            else:</w:t>
      </w:r>
    </w:p>
    <w:p w14:paraId="7270FF8B" w14:textId="77777777" w:rsidR="00DB3C5D" w:rsidRDefault="00DB3C5D">
      <w:pPr>
        <w:shd w:val="clear" w:color="auto" w:fill="BFBFBF"/>
        <w:ind w:firstLine="480"/>
      </w:pPr>
      <w:r>
        <w:t xml:space="preserve">                self.player.start_death_jump(self.game_info)</w:t>
      </w:r>
    </w:p>
    <w:p w14:paraId="74087F0A" w14:textId="77777777" w:rsidR="00DB3C5D" w:rsidRDefault="00DB3C5D">
      <w:pPr>
        <w:shd w:val="clear" w:color="auto" w:fill="BFBFBF"/>
        <w:ind w:firstLine="480"/>
      </w:pPr>
      <w:r>
        <w:t xml:space="preserve">                self.death_timer = self.current_time</w:t>
      </w:r>
    </w:p>
    <w:p w14:paraId="04FE931B" w14:textId="77777777" w:rsidR="00DB3C5D" w:rsidRDefault="00DB3C5D">
      <w:pPr>
        <w:shd w:val="clear" w:color="auto" w:fill="BFBFBF"/>
        <w:ind w:firstLine="480"/>
      </w:pPr>
      <w:r>
        <w:t xml:space="preserve">        elif shell:</w:t>
      </w:r>
    </w:p>
    <w:p w14:paraId="355E18A6" w14:textId="77777777" w:rsidR="00DB3C5D" w:rsidRDefault="00DB3C5D">
      <w:pPr>
        <w:shd w:val="clear" w:color="auto" w:fill="BFBFBF"/>
        <w:ind w:firstLine="480"/>
      </w:pPr>
      <w:r>
        <w:t xml:space="preserve">            if shell.state == c.SHELL_SLIDE:</w:t>
      </w:r>
    </w:p>
    <w:p w14:paraId="75E467BA" w14:textId="77777777" w:rsidR="00DB3C5D" w:rsidRDefault="00DB3C5D">
      <w:pPr>
        <w:shd w:val="clear" w:color="auto" w:fill="BFBFBF"/>
        <w:ind w:firstLine="480"/>
      </w:pPr>
      <w:r>
        <w:t xml:space="preserve">                if self.player.invincible:</w:t>
      </w:r>
    </w:p>
    <w:p w14:paraId="566C3917" w14:textId="77777777" w:rsidR="00DB3C5D" w:rsidRDefault="00DB3C5D">
      <w:pPr>
        <w:shd w:val="clear" w:color="auto" w:fill="BFBFBF"/>
        <w:ind w:firstLine="480"/>
      </w:pPr>
      <w:r>
        <w:t xml:space="preserve">                    self.update_score(200, shell, 0)</w:t>
      </w:r>
    </w:p>
    <w:p w14:paraId="10D6FE33" w14:textId="77777777" w:rsidR="00DB3C5D" w:rsidRDefault="00DB3C5D">
      <w:pPr>
        <w:shd w:val="clear" w:color="auto" w:fill="BFBFBF"/>
        <w:ind w:firstLine="480"/>
      </w:pPr>
      <w:r>
        <w:t xml:space="preserve">                    self.move_to_dying_group(self.shell_group, shell)</w:t>
      </w:r>
    </w:p>
    <w:p w14:paraId="22E2B203" w14:textId="77777777" w:rsidR="00DB3C5D" w:rsidRDefault="00DB3C5D">
      <w:pPr>
        <w:shd w:val="clear" w:color="auto" w:fill="BFBFBF"/>
        <w:ind w:firstLine="480"/>
      </w:pPr>
      <w:r>
        <w:t xml:space="preserve">                    direction = c.RIGHT if self.player.facing_right else c.LEFT</w:t>
      </w:r>
    </w:p>
    <w:p w14:paraId="6DD3DB81" w14:textId="77777777" w:rsidR="00DB3C5D" w:rsidRDefault="00DB3C5D">
      <w:pPr>
        <w:shd w:val="clear" w:color="auto" w:fill="BFBFBF"/>
        <w:ind w:firstLine="480"/>
      </w:pPr>
      <w:r>
        <w:t xml:space="preserve">                    shell.start_death_jump(direction)</w:t>
      </w:r>
    </w:p>
    <w:p w14:paraId="7398C977" w14:textId="77777777" w:rsidR="00DB3C5D" w:rsidRDefault="00DB3C5D">
      <w:pPr>
        <w:shd w:val="clear" w:color="auto" w:fill="BFBFBF"/>
        <w:ind w:firstLine="480"/>
      </w:pPr>
      <w:r>
        <w:t xml:space="preserve">                elif self.player.hurt_invincible:</w:t>
      </w:r>
    </w:p>
    <w:p w14:paraId="4775BFC2" w14:textId="77777777" w:rsidR="00DB3C5D" w:rsidRDefault="00DB3C5D">
      <w:pPr>
        <w:shd w:val="clear" w:color="auto" w:fill="BFBFBF"/>
        <w:ind w:firstLine="480"/>
      </w:pPr>
      <w:r>
        <w:t xml:space="preserve">                    pass</w:t>
      </w:r>
    </w:p>
    <w:p w14:paraId="0B4A541D" w14:textId="77777777" w:rsidR="00DB3C5D" w:rsidRDefault="00DB3C5D">
      <w:pPr>
        <w:shd w:val="clear" w:color="auto" w:fill="BFBFBF"/>
        <w:ind w:firstLine="480"/>
      </w:pPr>
      <w:r>
        <w:t xml:space="preserve">                elif self.player.big:</w:t>
      </w:r>
    </w:p>
    <w:p w14:paraId="3D899FD2" w14:textId="77777777" w:rsidR="00DB3C5D" w:rsidRDefault="00DB3C5D">
      <w:pPr>
        <w:shd w:val="clear" w:color="auto" w:fill="BFBFBF"/>
        <w:ind w:firstLine="480"/>
      </w:pPr>
      <w:r>
        <w:t xml:space="preserve">                    self.player.y_vel = -1</w:t>
      </w:r>
    </w:p>
    <w:p w14:paraId="63C51979" w14:textId="77777777" w:rsidR="00DB3C5D" w:rsidRDefault="00DB3C5D">
      <w:pPr>
        <w:shd w:val="clear" w:color="auto" w:fill="BFBFBF"/>
        <w:ind w:firstLine="480"/>
      </w:pPr>
      <w:r>
        <w:t xml:space="preserve">                    self.player.state = c.BIG_TO_SMALL</w:t>
      </w:r>
    </w:p>
    <w:p w14:paraId="1B6F1D29" w14:textId="77777777" w:rsidR="00DB3C5D" w:rsidRDefault="00DB3C5D">
      <w:pPr>
        <w:shd w:val="clear" w:color="auto" w:fill="BFBFBF"/>
        <w:ind w:firstLine="480"/>
      </w:pPr>
      <w:r>
        <w:t xml:space="preserve">                else:</w:t>
      </w:r>
    </w:p>
    <w:p w14:paraId="10BE7E72" w14:textId="77777777" w:rsidR="00DB3C5D" w:rsidRDefault="00DB3C5D">
      <w:pPr>
        <w:shd w:val="clear" w:color="auto" w:fill="BFBFBF"/>
        <w:ind w:firstLine="480"/>
      </w:pPr>
      <w:r>
        <w:t xml:space="preserve">                    self.player.start_death_jump(self.game_info)</w:t>
      </w:r>
    </w:p>
    <w:p w14:paraId="77059901" w14:textId="77777777" w:rsidR="00DB3C5D" w:rsidRDefault="00DB3C5D">
      <w:pPr>
        <w:shd w:val="clear" w:color="auto" w:fill="BFBFBF"/>
        <w:ind w:firstLine="480"/>
      </w:pPr>
      <w:r>
        <w:t xml:space="preserve">                    self.death_timer = self.current_time</w:t>
      </w:r>
    </w:p>
    <w:p w14:paraId="2CCBA10B" w14:textId="77777777" w:rsidR="00DB3C5D" w:rsidRDefault="00DB3C5D">
      <w:pPr>
        <w:shd w:val="clear" w:color="auto" w:fill="BFBFBF"/>
        <w:ind w:firstLine="480"/>
      </w:pPr>
      <w:r>
        <w:t xml:space="preserve">            else:</w:t>
      </w:r>
    </w:p>
    <w:p w14:paraId="1AEDE935" w14:textId="77777777" w:rsidR="00DB3C5D" w:rsidRDefault="00DB3C5D">
      <w:pPr>
        <w:shd w:val="clear" w:color="auto" w:fill="BFBFBF"/>
        <w:ind w:firstLine="480"/>
      </w:pPr>
      <w:r>
        <w:t xml:space="preserve">                self.update_score(400, shell, 0)</w:t>
      </w:r>
    </w:p>
    <w:p w14:paraId="3418514C" w14:textId="77777777" w:rsidR="00DB3C5D" w:rsidRDefault="00DB3C5D">
      <w:pPr>
        <w:shd w:val="clear" w:color="auto" w:fill="BFBFBF"/>
        <w:ind w:firstLine="480"/>
      </w:pPr>
      <w:r>
        <w:t xml:space="preserve">                if self.player.rect.x &lt; shell.rect.x:</w:t>
      </w:r>
    </w:p>
    <w:p w14:paraId="23F3AF8C" w14:textId="77777777" w:rsidR="00DB3C5D" w:rsidRDefault="00DB3C5D">
      <w:pPr>
        <w:shd w:val="clear" w:color="auto" w:fill="BFBFBF"/>
        <w:ind w:firstLine="480"/>
      </w:pPr>
      <w:r>
        <w:t xml:space="preserve">                    self.player.rect.left = shell.rect.x</w:t>
      </w:r>
    </w:p>
    <w:p w14:paraId="56A246A7" w14:textId="77777777" w:rsidR="00DB3C5D" w:rsidRDefault="00DB3C5D">
      <w:pPr>
        <w:shd w:val="clear" w:color="auto" w:fill="BFBFBF"/>
        <w:ind w:firstLine="480"/>
      </w:pPr>
      <w:r>
        <w:t xml:space="preserve">                    shell.direction = c.RIGHT</w:t>
      </w:r>
    </w:p>
    <w:p w14:paraId="2A7D68BC" w14:textId="77777777" w:rsidR="00DB3C5D" w:rsidRDefault="00DB3C5D">
      <w:pPr>
        <w:shd w:val="clear" w:color="auto" w:fill="BFBFBF"/>
        <w:ind w:firstLine="480"/>
      </w:pPr>
      <w:r>
        <w:t xml:space="preserve">                    shell.x_vel = 10</w:t>
      </w:r>
    </w:p>
    <w:p w14:paraId="2827B5A3" w14:textId="77777777" w:rsidR="00DB3C5D" w:rsidRDefault="00DB3C5D">
      <w:pPr>
        <w:shd w:val="clear" w:color="auto" w:fill="BFBFBF"/>
        <w:ind w:firstLine="480"/>
      </w:pPr>
      <w:r>
        <w:t xml:space="preserve">                else:</w:t>
      </w:r>
    </w:p>
    <w:p w14:paraId="166FF0AE" w14:textId="77777777" w:rsidR="00DB3C5D" w:rsidRDefault="00DB3C5D">
      <w:pPr>
        <w:shd w:val="clear" w:color="auto" w:fill="BFBFBF"/>
        <w:ind w:firstLine="480"/>
      </w:pPr>
      <w:r>
        <w:t xml:space="preserve">                    self.player.rect.x = shell.rect.left</w:t>
      </w:r>
    </w:p>
    <w:p w14:paraId="5F70FB1B" w14:textId="77777777" w:rsidR="00DB3C5D" w:rsidRDefault="00DB3C5D">
      <w:pPr>
        <w:shd w:val="clear" w:color="auto" w:fill="BFBFBF"/>
        <w:ind w:firstLine="480"/>
      </w:pPr>
      <w:r>
        <w:t xml:space="preserve">                    shell.direction = c.LEFT</w:t>
      </w:r>
    </w:p>
    <w:p w14:paraId="0C5E27FC" w14:textId="77777777" w:rsidR="00DB3C5D" w:rsidRDefault="00DB3C5D">
      <w:pPr>
        <w:shd w:val="clear" w:color="auto" w:fill="BFBFBF"/>
        <w:ind w:firstLine="480"/>
      </w:pPr>
      <w:r>
        <w:t xml:space="preserve">                    shell.x_vel = -10</w:t>
      </w:r>
    </w:p>
    <w:p w14:paraId="1330949D" w14:textId="77777777" w:rsidR="00DB3C5D" w:rsidRDefault="00DB3C5D">
      <w:pPr>
        <w:shd w:val="clear" w:color="auto" w:fill="BFBFBF"/>
        <w:ind w:firstLine="480"/>
      </w:pPr>
      <w:r>
        <w:t xml:space="preserve">                shell.rect.x += shell.x_vel * 4</w:t>
      </w:r>
    </w:p>
    <w:p w14:paraId="49C20900" w14:textId="77777777" w:rsidR="00DB3C5D" w:rsidRDefault="00DB3C5D">
      <w:pPr>
        <w:shd w:val="clear" w:color="auto" w:fill="BFBFBF"/>
        <w:ind w:firstLine="480"/>
      </w:pPr>
      <w:r>
        <w:t xml:space="preserve">                shell.state = c.SHELL_SLIDE</w:t>
      </w:r>
    </w:p>
    <w:p w14:paraId="33E02728" w14:textId="77777777" w:rsidR="00DB3C5D" w:rsidRDefault="00DB3C5D">
      <w:pPr>
        <w:shd w:val="clear" w:color="auto" w:fill="BFBFBF"/>
        <w:ind w:firstLine="480"/>
      </w:pPr>
      <w:r>
        <w:t xml:space="preserve">        elif coin:</w:t>
      </w:r>
    </w:p>
    <w:p w14:paraId="394B016C" w14:textId="77777777" w:rsidR="00DB3C5D" w:rsidRDefault="00DB3C5D">
      <w:pPr>
        <w:shd w:val="clear" w:color="auto" w:fill="BFBFBF"/>
        <w:ind w:firstLine="480"/>
      </w:pPr>
      <w:r>
        <w:t xml:space="preserve">            self.update_score(100, coin, 1)</w:t>
      </w:r>
    </w:p>
    <w:p w14:paraId="0D82688D" w14:textId="77777777" w:rsidR="00DB3C5D" w:rsidRDefault="00DB3C5D">
      <w:pPr>
        <w:shd w:val="clear" w:color="auto" w:fill="BFBFBF"/>
        <w:ind w:firstLine="480"/>
      </w:pPr>
      <w:r>
        <w:t xml:space="preserve">            coin.kill()</w:t>
      </w:r>
    </w:p>
    <w:p w14:paraId="5EF1944E" w14:textId="77777777" w:rsidR="00DB3C5D" w:rsidRDefault="00DB3C5D">
      <w:pPr>
        <w:shd w:val="clear" w:color="auto" w:fill="BFBFBF"/>
        <w:ind w:firstLine="480"/>
      </w:pPr>
    </w:p>
    <w:p w14:paraId="74D35F2E" w14:textId="77777777" w:rsidR="00DB3C5D" w:rsidRDefault="00DB3C5D">
      <w:pPr>
        <w:shd w:val="clear" w:color="auto" w:fill="BFBFBF"/>
        <w:ind w:firstLine="480"/>
      </w:pPr>
      <w:r>
        <w:t xml:space="preserve">    def adjust_player_for_x_collisions(self, collider):</w:t>
      </w:r>
    </w:p>
    <w:p w14:paraId="6BF768A9" w14:textId="77777777" w:rsidR="00DB3C5D" w:rsidRDefault="00DB3C5D">
      <w:pPr>
        <w:shd w:val="clear" w:color="auto" w:fill="BFBFBF"/>
        <w:ind w:firstLine="480"/>
      </w:pPr>
      <w:r>
        <w:lastRenderedPageBreak/>
        <w:t xml:space="preserve">        if collider.name == c.MAP_SLIDER:</w:t>
      </w:r>
    </w:p>
    <w:p w14:paraId="0D770C77" w14:textId="77777777" w:rsidR="00DB3C5D" w:rsidRDefault="00DB3C5D">
      <w:pPr>
        <w:shd w:val="clear" w:color="auto" w:fill="BFBFBF"/>
        <w:ind w:firstLine="480"/>
      </w:pPr>
      <w:r>
        <w:t xml:space="preserve">            return</w:t>
      </w:r>
    </w:p>
    <w:p w14:paraId="2B25E874" w14:textId="77777777" w:rsidR="00DB3C5D" w:rsidRDefault="00DB3C5D">
      <w:pPr>
        <w:shd w:val="clear" w:color="auto" w:fill="BFBFBF"/>
        <w:ind w:firstLine="480"/>
      </w:pPr>
    </w:p>
    <w:p w14:paraId="68537EF5" w14:textId="77777777" w:rsidR="00DB3C5D" w:rsidRDefault="00DB3C5D">
      <w:pPr>
        <w:shd w:val="clear" w:color="auto" w:fill="BFBFBF"/>
        <w:ind w:firstLine="480"/>
      </w:pPr>
      <w:r>
        <w:t xml:space="preserve">        if self.player.rect.x &lt; collider.rect.x:</w:t>
      </w:r>
    </w:p>
    <w:p w14:paraId="663A6E85" w14:textId="77777777" w:rsidR="00DB3C5D" w:rsidRDefault="00DB3C5D">
      <w:pPr>
        <w:shd w:val="clear" w:color="auto" w:fill="BFBFBF"/>
        <w:ind w:firstLine="480"/>
      </w:pPr>
      <w:r>
        <w:t xml:space="preserve">            self.player.rect.right = collider.rect.left</w:t>
      </w:r>
    </w:p>
    <w:p w14:paraId="6AAEC545" w14:textId="77777777" w:rsidR="00DB3C5D" w:rsidRDefault="00DB3C5D">
      <w:pPr>
        <w:shd w:val="clear" w:color="auto" w:fill="BFBFBF"/>
        <w:ind w:firstLine="480"/>
      </w:pPr>
      <w:r>
        <w:t xml:space="preserve">        else:</w:t>
      </w:r>
    </w:p>
    <w:p w14:paraId="4DD2E9EB" w14:textId="77777777" w:rsidR="00DB3C5D" w:rsidRDefault="00DB3C5D">
      <w:pPr>
        <w:shd w:val="clear" w:color="auto" w:fill="BFBFBF"/>
        <w:ind w:firstLine="480"/>
      </w:pPr>
      <w:r>
        <w:t xml:space="preserve">            self.player.rect.left = collider.rect.right</w:t>
      </w:r>
    </w:p>
    <w:p w14:paraId="2F64ADE5" w14:textId="77777777" w:rsidR="00DB3C5D" w:rsidRDefault="00DB3C5D">
      <w:pPr>
        <w:shd w:val="clear" w:color="auto" w:fill="BFBFBF"/>
        <w:ind w:firstLine="480"/>
      </w:pPr>
      <w:r>
        <w:t xml:space="preserve">        self.player.x_vel = 0</w:t>
      </w:r>
    </w:p>
    <w:p w14:paraId="446FF5A5" w14:textId="77777777" w:rsidR="00DB3C5D" w:rsidRDefault="00DB3C5D">
      <w:pPr>
        <w:shd w:val="clear" w:color="auto" w:fill="BFBFBF"/>
        <w:ind w:firstLine="480"/>
      </w:pPr>
    </w:p>
    <w:p w14:paraId="162F9169" w14:textId="77777777" w:rsidR="00DB3C5D" w:rsidRDefault="00DB3C5D">
      <w:pPr>
        <w:shd w:val="clear" w:color="auto" w:fill="BFBFBF"/>
        <w:ind w:firstLine="480"/>
      </w:pPr>
      <w:r>
        <w:t xml:space="preserve">    def check_player_y_collisions(self):</w:t>
      </w:r>
    </w:p>
    <w:p w14:paraId="39EA3426" w14:textId="77777777" w:rsidR="00DB3C5D" w:rsidRDefault="00DB3C5D">
      <w:pPr>
        <w:shd w:val="clear" w:color="auto" w:fill="BFBFBF"/>
        <w:ind w:firstLine="480"/>
      </w:pPr>
      <w:r>
        <w:t xml:space="preserve">        ground_step_pipe = pg.sprite.spritecollideany(self.player, self.ground_step_pipe_group)</w:t>
      </w:r>
    </w:p>
    <w:p w14:paraId="68DF68D3" w14:textId="77777777" w:rsidR="00DB3C5D" w:rsidRDefault="00DB3C5D">
      <w:pPr>
        <w:shd w:val="clear" w:color="auto" w:fill="BFBFBF"/>
        <w:ind w:firstLine="480"/>
      </w:pPr>
      <w:r>
        <w:t xml:space="preserve">        enemy = pg.sprite.spritecollideany(self.player, self.enemy_group)</w:t>
      </w:r>
    </w:p>
    <w:p w14:paraId="5DC54A61" w14:textId="77777777" w:rsidR="00DB3C5D" w:rsidRDefault="00DB3C5D">
      <w:pPr>
        <w:shd w:val="clear" w:color="auto" w:fill="BFBFBF"/>
        <w:ind w:firstLine="480"/>
      </w:pPr>
      <w:r>
        <w:t xml:space="preserve">        shell = pg.sprite.spritecollideany(self.player, self.shell_group)</w:t>
      </w:r>
    </w:p>
    <w:p w14:paraId="74C3625F" w14:textId="77777777" w:rsidR="00DB3C5D" w:rsidRDefault="00DB3C5D">
      <w:pPr>
        <w:shd w:val="clear" w:color="auto" w:fill="BFBFBF"/>
        <w:ind w:firstLine="480"/>
      </w:pPr>
    </w:p>
    <w:p w14:paraId="06A1CF60" w14:textId="77777777" w:rsidR="00DB3C5D" w:rsidRDefault="00DB3C5D">
      <w:pPr>
        <w:shd w:val="clear" w:color="auto" w:fill="BFBFBF"/>
        <w:ind w:firstLine="480"/>
      </w:pPr>
      <w:r>
        <w:t xml:space="preserve">        # decrease runtime delay: when player is on the ground, don't check brick and box</w:t>
      </w:r>
    </w:p>
    <w:p w14:paraId="089D48E8" w14:textId="77777777" w:rsidR="00DB3C5D" w:rsidRDefault="00DB3C5D">
      <w:pPr>
        <w:shd w:val="clear" w:color="auto" w:fill="BFBFBF"/>
        <w:ind w:firstLine="480"/>
      </w:pPr>
      <w:r>
        <w:t xml:space="preserve">        if self.player.rect.bottom &lt; c.GROUND_HEIGHT:</w:t>
      </w:r>
    </w:p>
    <w:p w14:paraId="15029425" w14:textId="77777777" w:rsidR="00DB3C5D" w:rsidRDefault="00DB3C5D">
      <w:pPr>
        <w:shd w:val="clear" w:color="auto" w:fill="BFBFBF"/>
        <w:ind w:firstLine="480"/>
      </w:pPr>
      <w:r>
        <w:t xml:space="preserve">            brick = pg.sprite.spritecollideany(self.player, self.brick_group)</w:t>
      </w:r>
    </w:p>
    <w:p w14:paraId="1EFA1B32" w14:textId="77777777" w:rsidR="00DB3C5D" w:rsidRDefault="00DB3C5D">
      <w:pPr>
        <w:shd w:val="clear" w:color="auto" w:fill="BFBFBF"/>
        <w:ind w:firstLine="480"/>
      </w:pPr>
      <w:r>
        <w:t xml:space="preserve">            box = pg.sprite.spritecollideany(self.player, self.box_group)</w:t>
      </w:r>
    </w:p>
    <w:p w14:paraId="7BF21923" w14:textId="77777777" w:rsidR="00DB3C5D" w:rsidRDefault="00DB3C5D">
      <w:pPr>
        <w:shd w:val="clear" w:color="auto" w:fill="BFBFBF"/>
        <w:ind w:firstLine="480"/>
      </w:pPr>
      <w:r>
        <w:t xml:space="preserve">            brick, box = self.prevent_collision_conflict(brick, box)</w:t>
      </w:r>
    </w:p>
    <w:p w14:paraId="11BB5AF7" w14:textId="77777777" w:rsidR="00DB3C5D" w:rsidRDefault="00DB3C5D">
      <w:pPr>
        <w:shd w:val="clear" w:color="auto" w:fill="BFBFBF"/>
        <w:ind w:firstLine="480"/>
      </w:pPr>
      <w:r>
        <w:t xml:space="preserve">        else:</w:t>
      </w:r>
    </w:p>
    <w:p w14:paraId="5B9D63F6" w14:textId="77777777" w:rsidR="00DB3C5D" w:rsidRDefault="00DB3C5D">
      <w:pPr>
        <w:shd w:val="clear" w:color="auto" w:fill="BFBFBF"/>
        <w:ind w:firstLine="480"/>
      </w:pPr>
      <w:r>
        <w:t xml:space="preserve">            brick, box = False, False</w:t>
      </w:r>
    </w:p>
    <w:p w14:paraId="4010B0FB" w14:textId="77777777" w:rsidR="00DB3C5D" w:rsidRDefault="00DB3C5D">
      <w:pPr>
        <w:shd w:val="clear" w:color="auto" w:fill="BFBFBF"/>
        <w:ind w:firstLine="480"/>
      </w:pPr>
    </w:p>
    <w:p w14:paraId="5B625424" w14:textId="77777777" w:rsidR="00DB3C5D" w:rsidRDefault="00DB3C5D">
      <w:pPr>
        <w:shd w:val="clear" w:color="auto" w:fill="BFBFBF"/>
        <w:ind w:firstLine="480"/>
      </w:pPr>
      <w:r>
        <w:t xml:space="preserve">        if box:</w:t>
      </w:r>
    </w:p>
    <w:p w14:paraId="6642C371" w14:textId="77777777" w:rsidR="00DB3C5D" w:rsidRDefault="00DB3C5D">
      <w:pPr>
        <w:shd w:val="clear" w:color="auto" w:fill="BFBFBF"/>
        <w:ind w:firstLine="480"/>
      </w:pPr>
      <w:r>
        <w:t xml:space="preserve">            self.adjust_player_for_y_collisions(box)</w:t>
      </w:r>
    </w:p>
    <w:p w14:paraId="2A50A224" w14:textId="77777777" w:rsidR="00DB3C5D" w:rsidRDefault="00DB3C5D">
      <w:pPr>
        <w:shd w:val="clear" w:color="auto" w:fill="BFBFBF"/>
        <w:ind w:firstLine="480"/>
      </w:pPr>
    </w:p>
    <w:p w14:paraId="7268FB9E" w14:textId="77777777" w:rsidR="00DB3C5D" w:rsidRDefault="00DB3C5D">
      <w:pPr>
        <w:shd w:val="clear" w:color="auto" w:fill="BFBFBF"/>
        <w:ind w:firstLine="480"/>
      </w:pPr>
      <w:r>
        <w:t xml:space="preserve">            if box.type == c.JUDGMENT_PROJ_NUM[0]:</w:t>
      </w:r>
    </w:p>
    <w:p w14:paraId="4089D39C" w14:textId="77777777" w:rsidR="00DB3C5D" w:rsidRDefault="00DB3C5D">
      <w:pPr>
        <w:shd w:val="clear" w:color="auto" w:fill="BFBFBF"/>
        <w:ind w:firstLine="480"/>
      </w:pPr>
      <w:r>
        <w:t xml:space="preserve">                self.add_time(-20)</w:t>
      </w:r>
    </w:p>
    <w:p w14:paraId="0287E137" w14:textId="77777777" w:rsidR="00DB3C5D" w:rsidRDefault="00DB3C5D">
      <w:pPr>
        <w:shd w:val="clear" w:color="auto" w:fill="BFBFBF"/>
        <w:ind w:firstLine="480"/>
      </w:pPr>
      <w:r>
        <w:t xml:space="preserve">            elif box.type == c.JUDGMENT_PROJ_NUM[1]:</w:t>
      </w:r>
    </w:p>
    <w:p w14:paraId="31D7B0C8" w14:textId="77777777" w:rsidR="00DB3C5D" w:rsidRDefault="00DB3C5D">
      <w:pPr>
        <w:shd w:val="clear" w:color="auto" w:fill="BFBFBF"/>
        <w:ind w:firstLine="480"/>
      </w:pPr>
      <w:r>
        <w:t xml:space="preserve">                self.add_time(-20)</w:t>
      </w:r>
    </w:p>
    <w:p w14:paraId="3AA5AC2B" w14:textId="77777777" w:rsidR="00DB3C5D" w:rsidRDefault="00DB3C5D">
      <w:pPr>
        <w:shd w:val="clear" w:color="auto" w:fill="BFBFBF"/>
        <w:ind w:firstLine="480"/>
      </w:pPr>
      <w:r>
        <w:t xml:space="preserve">            # todo: add other box types</w:t>
      </w:r>
    </w:p>
    <w:p w14:paraId="00CAD15B" w14:textId="77777777" w:rsidR="00DB3C5D" w:rsidRDefault="00DB3C5D">
      <w:pPr>
        <w:shd w:val="clear" w:color="auto" w:fill="BFBFBF"/>
        <w:ind w:firstLine="480"/>
      </w:pPr>
    </w:p>
    <w:p w14:paraId="7FCE3A77" w14:textId="77777777" w:rsidR="00DB3C5D" w:rsidRDefault="00DB3C5D">
      <w:pPr>
        <w:shd w:val="clear" w:color="auto" w:fill="BFBFBF"/>
        <w:ind w:firstLine="480"/>
      </w:pPr>
      <w:r>
        <w:t xml:space="preserve">        elif brick:</w:t>
      </w:r>
    </w:p>
    <w:p w14:paraId="25A5E018" w14:textId="77777777" w:rsidR="00DB3C5D" w:rsidRDefault="00DB3C5D">
      <w:pPr>
        <w:shd w:val="clear" w:color="auto" w:fill="BFBFBF"/>
        <w:ind w:firstLine="480"/>
      </w:pPr>
      <w:r>
        <w:t xml:space="preserve">            self.adjust_player_for_y_collisions(brick)</w:t>
      </w:r>
    </w:p>
    <w:p w14:paraId="6792B748" w14:textId="77777777" w:rsidR="00DB3C5D" w:rsidRDefault="00DB3C5D">
      <w:pPr>
        <w:shd w:val="clear" w:color="auto" w:fill="BFBFBF"/>
        <w:ind w:firstLine="480"/>
      </w:pPr>
      <w:r>
        <w:t xml:space="preserve">        elif ground_step_pipe:</w:t>
      </w:r>
    </w:p>
    <w:p w14:paraId="028E38B3" w14:textId="77777777" w:rsidR="00DB3C5D" w:rsidRDefault="00DB3C5D">
      <w:pPr>
        <w:shd w:val="clear" w:color="auto" w:fill="BFBFBF"/>
        <w:ind w:firstLine="480"/>
      </w:pPr>
      <w:r>
        <w:t xml:space="preserve">            self.adjust_player_for_y_collisions(ground_step_pipe)</w:t>
      </w:r>
    </w:p>
    <w:p w14:paraId="2521E1F4" w14:textId="77777777" w:rsidR="00DB3C5D" w:rsidRDefault="00DB3C5D">
      <w:pPr>
        <w:shd w:val="clear" w:color="auto" w:fill="BFBFBF"/>
        <w:ind w:firstLine="480"/>
      </w:pPr>
      <w:r>
        <w:t xml:space="preserve">        elif enemy:</w:t>
      </w:r>
    </w:p>
    <w:p w14:paraId="1FE60697" w14:textId="77777777" w:rsidR="00DB3C5D" w:rsidRDefault="00DB3C5D">
      <w:pPr>
        <w:shd w:val="clear" w:color="auto" w:fill="BFBFBF"/>
        <w:ind w:firstLine="480"/>
      </w:pPr>
      <w:r>
        <w:t xml:space="preserve">            if self.player.invincible:</w:t>
      </w:r>
    </w:p>
    <w:p w14:paraId="56979B22" w14:textId="77777777" w:rsidR="00DB3C5D" w:rsidRDefault="00DB3C5D">
      <w:pPr>
        <w:shd w:val="clear" w:color="auto" w:fill="BFBFBF"/>
        <w:ind w:firstLine="480"/>
      </w:pPr>
      <w:r>
        <w:t xml:space="preserve">                self.update_score(100, enemy, 0)</w:t>
      </w:r>
    </w:p>
    <w:p w14:paraId="11273DBF" w14:textId="77777777" w:rsidR="00DB3C5D" w:rsidRDefault="00DB3C5D">
      <w:pPr>
        <w:shd w:val="clear" w:color="auto" w:fill="BFBFBF"/>
        <w:ind w:firstLine="480"/>
      </w:pPr>
      <w:r>
        <w:t xml:space="preserve">                self.move_to_dying_group(self.enemy_group, enemy)</w:t>
      </w:r>
    </w:p>
    <w:p w14:paraId="29788C6C" w14:textId="77777777" w:rsidR="00DB3C5D" w:rsidRDefault="00DB3C5D">
      <w:pPr>
        <w:shd w:val="clear" w:color="auto" w:fill="BFBFBF"/>
        <w:ind w:firstLine="480"/>
      </w:pPr>
      <w:r>
        <w:t xml:space="preserve">                direction = c.RIGHT if self.player.facing_right else c.LEFT</w:t>
      </w:r>
    </w:p>
    <w:p w14:paraId="10AFE261" w14:textId="77777777" w:rsidR="00DB3C5D" w:rsidRDefault="00DB3C5D">
      <w:pPr>
        <w:shd w:val="clear" w:color="auto" w:fill="BFBFBF"/>
        <w:ind w:firstLine="480"/>
      </w:pPr>
      <w:r>
        <w:t xml:space="preserve">                enemy.start_death_jump(direction)</w:t>
      </w:r>
    </w:p>
    <w:p w14:paraId="468C603B" w14:textId="77777777" w:rsidR="00DB3C5D" w:rsidRDefault="00DB3C5D">
      <w:pPr>
        <w:shd w:val="clear" w:color="auto" w:fill="BFBFBF"/>
        <w:ind w:firstLine="480"/>
      </w:pPr>
      <w:r>
        <w:t xml:space="preserve">            elif (enemy.name == c.PIRANHA or</w:t>
      </w:r>
    </w:p>
    <w:p w14:paraId="12548BBB" w14:textId="77777777" w:rsidR="00DB3C5D" w:rsidRDefault="00DB3C5D">
      <w:pPr>
        <w:shd w:val="clear" w:color="auto" w:fill="BFBFBF"/>
        <w:ind w:firstLine="480"/>
      </w:pPr>
      <w:r>
        <w:t xml:space="preserve">                  enemy.name == c.FIRESTICK or</w:t>
      </w:r>
    </w:p>
    <w:p w14:paraId="508145AC" w14:textId="77777777" w:rsidR="00DB3C5D" w:rsidRDefault="00DB3C5D">
      <w:pPr>
        <w:shd w:val="clear" w:color="auto" w:fill="BFBFBF"/>
        <w:ind w:firstLine="480"/>
      </w:pPr>
      <w:r>
        <w:t xml:space="preserve">                  enemy.name == c.FIRE_KOOPA or</w:t>
      </w:r>
    </w:p>
    <w:p w14:paraId="0A5AAEEE" w14:textId="77777777" w:rsidR="00DB3C5D" w:rsidRDefault="00DB3C5D">
      <w:pPr>
        <w:shd w:val="clear" w:color="auto" w:fill="BFBFBF"/>
        <w:ind w:firstLine="480"/>
      </w:pPr>
      <w:r>
        <w:t xml:space="preserve">                  enemy.name == c.FIRE):</w:t>
      </w:r>
    </w:p>
    <w:p w14:paraId="53F592F6" w14:textId="77777777" w:rsidR="00DB3C5D" w:rsidRDefault="00DB3C5D">
      <w:pPr>
        <w:shd w:val="clear" w:color="auto" w:fill="BFBFBF"/>
        <w:ind w:firstLine="480"/>
      </w:pPr>
      <w:r>
        <w:t xml:space="preserve">                pass</w:t>
      </w:r>
    </w:p>
    <w:p w14:paraId="0F13D18B" w14:textId="77777777" w:rsidR="00DB3C5D" w:rsidRDefault="00DB3C5D">
      <w:pPr>
        <w:shd w:val="clear" w:color="auto" w:fill="BFBFBF"/>
        <w:ind w:firstLine="480"/>
      </w:pPr>
      <w:r>
        <w:t xml:space="preserve">            elif self.player.y_vel &gt; 0:</w:t>
      </w:r>
    </w:p>
    <w:p w14:paraId="065A83BD" w14:textId="77777777" w:rsidR="00DB3C5D" w:rsidRDefault="00DB3C5D">
      <w:pPr>
        <w:shd w:val="clear" w:color="auto" w:fill="BFBFBF"/>
        <w:ind w:firstLine="480"/>
      </w:pPr>
      <w:r>
        <w:t xml:space="preserve">                self.update_score(100, enemy, 0)</w:t>
      </w:r>
    </w:p>
    <w:p w14:paraId="597C8CA7" w14:textId="77777777" w:rsidR="00DB3C5D" w:rsidRDefault="00DB3C5D">
      <w:pPr>
        <w:shd w:val="clear" w:color="auto" w:fill="BFBFBF"/>
        <w:ind w:firstLine="480"/>
      </w:pPr>
      <w:r>
        <w:lastRenderedPageBreak/>
        <w:t xml:space="preserve">                enemy.state = c.JUMPED_ON</w:t>
      </w:r>
    </w:p>
    <w:p w14:paraId="1A2CB5D7" w14:textId="77777777" w:rsidR="00DB3C5D" w:rsidRDefault="00DB3C5D">
      <w:pPr>
        <w:shd w:val="clear" w:color="auto" w:fill="BFBFBF"/>
        <w:ind w:firstLine="480"/>
      </w:pPr>
      <w:r>
        <w:t xml:space="preserve">                if enemy.name == c.GOOMBA:</w:t>
      </w:r>
    </w:p>
    <w:p w14:paraId="4048C469" w14:textId="77777777" w:rsidR="00DB3C5D" w:rsidRDefault="00DB3C5D">
      <w:pPr>
        <w:shd w:val="clear" w:color="auto" w:fill="BFBFBF"/>
        <w:ind w:firstLine="480"/>
      </w:pPr>
      <w:r>
        <w:t xml:space="preserve">                    self.move_to_dying_group(self.enemy_group, enemy)</w:t>
      </w:r>
    </w:p>
    <w:p w14:paraId="42A3B8AD" w14:textId="77777777" w:rsidR="00DB3C5D" w:rsidRDefault="00DB3C5D">
      <w:pPr>
        <w:shd w:val="clear" w:color="auto" w:fill="BFBFBF"/>
        <w:ind w:firstLine="480"/>
      </w:pPr>
      <w:r>
        <w:t xml:space="preserve">                elif enemy.name == c.KOOPA or enemy.name == c.FLY_KOOPA:</w:t>
      </w:r>
    </w:p>
    <w:p w14:paraId="1DF09818" w14:textId="77777777" w:rsidR="00DB3C5D" w:rsidRDefault="00DB3C5D">
      <w:pPr>
        <w:shd w:val="clear" w:color="auto" w:fill="BFBFBF"/>
        <w:ind w:firstLine="480"/>
      </w:pPr>
      <w:r>
        <w:t xml:space="preserve">                    self.enemy_group.remove(enemy)</w:t>
      </w:r>
    </w:p>
    <w:p w14:paraId="3207A2FE" w14:textId="77777777" w:rsidR="00DB3C5D" w:rsidRDefault="00DB3C5D">
      <w:pPr>
        <w:shd w:val="clear" w:color="auto" w:fill="BFBFBF"/>
        <w:ind w:firstLine="480"/>
      </w:pPr>
      <w:r>
        <w:t xml:space="preserve">                    self.shell_group.add(enemy)</w:t>
      </w:r>
    </w:p>
    <w:p w14:paraId="6A04AEAE" w14:textId="77777777" w:rsidR="00DB3C5D" w:rsidRDefault="00DB3C5D">
      <w:pPr>
        <w:shd w:val="clear" w:color="auto" w:fill="BFBFBF"/>
        <w:ind w:firstLine="480"/>
      </w:pPr>
    </w:p>
    <w:p w14:paraId="50AE4332" w14:textId="77777777" w:rsidR="00DB3C5D" w:rsidRDefault="00DB3C5D">
      <w:pPr>
        <w:shd w:val="clear" w:color="auto" w:fill="BFBFBF"/>
        <w:ind w:firstLine="480"/>
      </w:pPr>
      <w:r>
        <w:t xml:space="preserve">                self.player.rect.bottom = enemy.rect.top</w:t>
      </w:r>
    </w:p>
    <w:p w14:paraId="4854A3EA" w14:textId="77777777" w:rsidR="00DB3C5D" w:rsidRDefault="00DB3C5D">
      <w:pPr>
        <w:shd w:val="clear" w:color="auto" w:fill="BFBFBF"/>
        <w:ind w:firstLine="480"/>
      </w:pPr>
      <w:r>
        <w:t xml:space="preserve">                self.player.state = c.JUMP</w:t>
      </w:r>
    </w:p>
    <w:p w14:paraId="72211E2C" w14:textId="77777777" w:rsidR="00DB3C5D" w:rsidRDefault="00DB3C5D">
      <w:pPr>
        <w:shd w:val="clear" w:color="auto" w:fill="BFBFBF"/>
        <w:ind w:firstLine="480"/>
      </w:pPr>
      <w:r>
        <w:t xml:space="preserve">                self.player.y_vel = -7</w:t>
      </w:r>
    </w:p>
    <w:p w14:paraId="7B8F79D6" w14:textId="77777777" w:rsidR="00DB3C5D" w:rsidRDefault="00DB3C5D">
      <w:pPr>
        <w:shd w:val="clear" w:color="auto" w:fill="BFBFBF"/>
        <w:ind w:firstLine="480"/>
      </w:pPr>
      <w:r>
        <w:t xml:space="preserve">        elif shell:</w:t>
      </w:r>
    </w:p>
    <w:p w14:paraId="4A4210AF" w14:textId="77777777" w:rsidR="00DB3C5D" w:rsidRDefault="00DB3C5D">
      <w:pPr>
        <w:shd w:val="clear" w:color="auto" w:fill="BFBFBF"/>
        <w:ind w:firstLine="480"/>
      </w:pPr>
      <w:r>
        <w:t xml:space="preserve">            if self.player.y_vel &gt; 0:</w:t>
      </w:r>
    </w:p>
    <w:p w14:paraId="6386F2D9" w14:textId="77777777" w:rsidR="00DB3C5D" w:rsidRDefault="00DB3C5D">
      <w:pPr>
        <w:shd w:val="clear" w:color="auto" w:fill="BFBFBF"/>
        <w:ind w:firstLine="480"/>
      </w:pPr>
      <w:r>
        <w:t xml:space="preserve">                if shell.state != c.SHELL_SLIDE:</w:t>
      </w:r>
    </w:p>
    <w:p w14:paraId="4B1F508A" w14:textId="77777777" w:rsidR="00DB3C5D" w:rsidRDefault="00DB3C5D">
      <w:pPr>
        <w:shd w:val="clear" w:color="auto" w:fill="BFBFBF"/>
        <w:ind w:firstLine="480"/>
      </w:pPr>
      <w:r>
        <w:t xml:space="preserve">                    shell.state = c.SHELL_SLIDE</w:t>
      </w:r>
    </w:p>
    <w:p w14:paraId="0B619295" w14:textId="77777777" w:rsidR="00DB3C5D" w:rsidRDefault="00DB3C5D">
      <w:pPr>
        <w:shd w:val="clear" w:color="auto" w:fill="BFBFBF"/>
        <w:ind w:firstLine="480"/>
      </w:pPr>
      <w:r>
        <w:t xml:space="preserve">                    if self.player.rect.centerx &lt; shell.rect.centerx:</w:t>
      </w:r>
    </w:p>
    <w:p w14:paraId="39410671" w14:textId="77777777" w:rsidR="00DB3C5D" w:rsidRDefault="00DB3C5D">
      <w:pPr>
        <w:shd w:val="clear" w:color="auto" w:fill="BFBFBF"/>
        <w:ind w:firstLine="480"/>
      </w:pPr>
      <w:r>
        <w:t xml:space="preserve">                        shell.direction = c.RIGHT</w:t>
      </w:r>
    </w:p>
    <w:p w14:paraId="0EA0EC41" w14:textId="77777777" w:rsidR="00DB3C5D" w:rsidRDefault="00DB3C5D">
      <w:pPr>
        <w:shd w:val="clear" w:color="auto" w:fill="BFBFBF"/>
        <w:ind w:firstLine="480"/>
      </w:pPr>
      <w:r>
        <w:t xml:space="preserve">                        shell.rect.left = self.player.rect.right + 5</w:t>
      </w:r>
    </w:p>
    <w:p w14:paraId="4E942CDD" w14:textId="77777777" w:rsidR="00DB3C5D" w:rsidRDefault="00DB3C5D">
      <w:pPr>
        <w:shd w:val="clear" w:color="auto" w:fill="BFBFBF"/>
        <w:ind w:firstLine="480"/>
      </w:pPr>
      <w:r>
        <w:t xml:space="preserve">                    else:</w:t>
      </w:r>
    </w:p>
    <w:p w14:paraId="2589FD6B" w14:textId="77777777" w:rsidR="00DB3C5D" w:rsidRDefault="00DB3C5D">
      <w:pPr>
        <w:shd w:val="clear" w:color="auto" w:fill="BFBFBF"/>
        <w:ind w:firstLine="480"/>
      </w:pPr>
      <w:r>
        <w:t xml:space="preserve">                        shell.direction = c.LEFT</w:t>
      </w:r>
    </w:p>
    <w:p w14:paraId="39CBB143" w14:textId="77777777" w:rsidR="00DB3C5D" w:rsidRDefault="00DB3C5D">
      <w:pPr>
        <w:shd w:val="clear" w:color="auto" w:fill="BFBFBF"/>
        <w:ind w:firstLine="480"/>
      </w:pPr>
      <w:r>
        <w:t xml:space="preserve">                        shell.rect.right = self.player.rect.left - 5</w:t>
      </w:r>
    </w:p>
    <w:p w14:paraId="565C2471" w14:textId="77777777" w:rsidR="00DB3C5D" w:rsidRDefault="00DB3C5D">
      <w:pPr>
        <w:shd w:val="clear" w:color="auto" w:fill="BFBFBF"/>
        <w:ind w:firstLine="480"/>
      </w:pPr>
      <w:r>
        <w:t xml:space="preserve">        self.check_is_falling(self.player)</w:t>
      </w:r>
    </w:p>
    <w:p w14:paraId="27EED95F" w14:textId="77777777" w:rsidR="00DB3C5D" w:rsidRDefault="00DB3C5D">
      <w:pPr>
        <w:shd w:val="clear" w:color="auto" w:fill="BFBFBF"/>
        <w:ind w:firstLine="480"/>
      </w:pPr>
      <w:r>
        <w:t xml:space="preserve">        self.check_if_player_on_IN_pipe()</w:t>
      </w:r>
    </w:p>
    <w:p w14:paraId="1115CE95" w14:textId="77777777" w:rsidR="00DB3C5D" w:rsidRDefault="00DB3C5D">
      <w:pPr>
        <w:shd w:val="clear" w:color="auto" w:fill="BFBFBF"/>
        <w:ind w:firstLine="480"/>
      </w:pPr>
    </w:p>
    <w:p w14:paraId="0CA2DF08" w14:textId="77777777" w:rsidR="00DB3C5D" w:rsidRDefault="00DB3C5D">
      <w:pPr>
        <w:shd w:val="clear" w:color="auto" w:fill="BFBFBF"/>
        <w:ind w:firstLine="480"/>
      </w:pPr>
      <w:r>
        <w:t xml:space="preserve">    def prevent_collision_conflict(self, sprite1, sprite2):</w:t>
      </w:r>
    </w:p>
    <w:p w14:paraId="5F52F286" w14:textId="77777777" w:rsidR="00DB3C5D" w:rsidRDefault="00DB3C5D">
      <w:pPr>
        <w:shd w:val="clear" w:color="auto" w:fill="BFBFBF"/>
        <w:ind w:firstLine="480"/>
      </w:pPr>
      <w:r>
        <w:t xml:space="preserve">        if sprite1 and sprite2:</w:t>
      </w:r>
    </w:p>
    <w:p w14:paraId="0C2ED680" w14:textId="77777777" w:rsidR="00DB3C5D" w:rsidRDefault="00DB3C5D">
      <w:pPr>
        <w:shd w:val="clear" w:color="auto" w:fill="BFBFBF"/>
        <w:ind w:firstLine="480"/>
      </w:pPr>
      <w:r>
        <w:t xml:space="preserve">            distance1 = abs(self.player.rect.centerx - sprite1.rect.centerx)</w:t>
      </w:r>
    </w:p>
    <w:p w14:paraId="7BE79B7A" w14:textId="77777777" w:rsidR="00DB3C5D" w:rsidRDefault="00DB3C5D">
      <w:pPr>
        <w:shd w:val="clear" w:color="auto" w:fill="BFBFBF"/>
        <w:ind w:firstLine="480"/>
      </w:pPr>
      <w:r>
        <w:t xml:space="preserve">            distance2 = abs(self.player.rect.centerx - sprite2.rect.centerx)</w:t>
      </w:r>
    </w:p>
    <w:p w14:paraId="7F449340" w14:textId="77777777" w:rsidR="00DB3C5D" w:rsidRDefault="00DB3C5D">
      <w:pPr>
        <w:shd w:val="clear" w:color="auto" w:fill="BFBFBF"/>
        <w:ind w:firstLine="480"/>
      </w:pPr>
      <w:r>
        <w:t xml:space="preserve">            if distance1 &lt; distance2:</w:t>
      </w:r>
    </w:p>
    <w:p w14:paraId="04D1E8E0" w14:textId="77777777" w:rsidR="00DB3C5D" w:rsidRDefault="00DB3C5D">
      <w:pPr>
        <w:shd w:val="clear" w:color="auto" w:fill="BFBFBF"/>
        <w:ind w:firstLine="480"/>
      </w:pPr>
      <w:r>
        <w:t xml:space="preserve">                sprite2 = False</w:t>
      </w:r>
    </w:p>
    <w:p w14:paraId="03DF9F23" w14:textId="77777777" w:rsidR="00DB3C5D" w:rsidRDefault="00DB3C5D">
      <w:pPr>
        <w:shd w:val="clear" w:color="auto" w:fill="BFBFBF"/>
        <w:ind w:firstLine="480"/>
      </w:pPr>
      <w:r>
        <w:t xml:space="preserve">            else:</w:t>
      </w:r>
    </w:p>
    <w:p w14:paraId="34E8B950" w14:textId="77777777" w:rsidR="00DB3C5D" w:rsidRDefault="00DB3C5D">
      <w:pPr>
        <w:shd w:val="clear" w:color="auto" w:fill="BFBFBF"/>
        <w:ind w:firstLine="480"/>
      </w:pPr>
      <w:r>
        <w:t xml:space="preserve">                sprite1 = False</w:t>
      </w:r>
    </w:p>
    <w:p w14:paraId="5F1A035C" w14:textId="77777777" w:rsidR="00DB3C5D" w:rsidRDefault="00DB3C5D">
      <w:pPr>
        <w:shd w:val="clear" w:color="auto" w:fill="BFBFBF"/>
        <w:ind w:firstLine="480"/>
      </w:pPr>
      <w:r>
        <w:t xml:space="preserve">        return sprite1, sprite2</w:t>
      </w:r>
    </w:p>
    <w:p w14:paraId="03FFBD56" w14:textId="77777777" w:rsidR="00DB3C5D" w:rsidRDefault="00DB3C5D">
      <w:pPr>
        <w:shd w:val="clear" w:color="auto" w:fill="BFBFBF"/>
        <w:ind w:firstLine="480"/>
      </w:pPr>
    </w:p>
    <w:p w14:paraId="050F48B7" w14:textId="77777777" w:rsidR="00DB3C5D" w:rsidRDefault="00DB3C5D">
      <w:pPr>
        <w:shd w:val="clear" w:color="auto" w:fill="BFBFBF"/>
        <w:ind w:firstLine="480"/>
      </w:pPr>
      <w:r>
        <w:t xml:space="preserve">    def adjust_player_for_y_collisions(self, sprite):</w:t>
      </w:r>
    </w:p>
    <w:p w14:paraId="366537FF" w14:textId="77777777" w:rsidR="00DB3C5D" w:rsidRDefault="00DB3C5D">
      <w:pPr>
        <w:shd w:val="clear" w:color="auto" w:fill="BFBFBF"/>
        <w:ind w:firstLine="480"/>
      </w:pPr>
      <w:r>
        <w:t xml:space="preserve">        if self.player.rect.top &gt; sprite.rect.top:</w:t>
      </w:r>
    </w:p>
    <w:p w14:paraId="64220F38" w14:textId="77777777" w:rsidR="00DB3C5D" w:rsidRDefault="00DB3C5D">
      <w:pPr>
        <w:shd w:val="clear" w:color="auto" w:fill="BFBFBF"/>
        <w:ind w:firstLine="480"/>
      </w:pPr>
      <w:r>
        <w:t xml:space="preserve">            if sprite.name == c.MAP_BRICK:</w:t>
      </w:r>
    </w:p>
    <w:p w14:paraId="09AED288" w14:textId="77777777" w:rsidR="00DB3C5D" w:rsidRDefault="00DB3C5D">
      <w:pPr>
        <w:shd w:val="clear" w:color="auto" w:fill="BFBFBF"/>
        <w:ind w:firstLine="480"/>
      </w:pPr>
      <w:r>
        <w:t xml:space="preserve">                self.check_if_enemy_on_brick_box(sprite)</w:t>
      </w:r>
    </w:p>
    <w:p w14:paraId="12CF5033" w14:textId="77777777" w:rsidR="00DB3C5D" w:rsidRDefault="00DB3C5D">
      <w:pPr>
        <w:shd w:val="clear" w:color="auto" w:fill="BFBFBF"/>
        <w:ind w:firstLine="480"/>
      </w:pPr>
      <w:r>
        <w:t xml:space="preserve">                if sprite.state == c.RESTING:</w:t>
      </w:r>
    </w:p>
    <w:p w14:paraId="36446F1F" w14:textId="77777777" w:rsidR="00DB3C5D" w:rsidRDefault="00DB3C5D">
      <w:pPr>
        <w:shd w:val="clear" w:color="auto" w:fill="BFBFBF"/>
        <w:ind w:firstLine="480"/>
      </w:pPr>
      <w:r>
        <w:t xml:space="preserve">                    if self.player.big and sprite.type == c.TYPE_NONE:</w:t>
      </w:r>
    </w:p>
    <w:p w14:paraId="7A67D3BF" w14:textId="77777777" w:rsidR="00DB3C5D" w:rsidRDefault="00DB3C5D">
      <w:pPr>
        <w:shd w:val="clear" w:color="auto" w:fill="BFBFBF"/>
        <w:ind w:firstLine="480"/>
      </w:pPr>
      <w:r>
        <w:t xml:space="preserve">                        sprite.change_to_piece(self.dying_group)</w:t>
      </w:r>
    </w:p>
    <w:p w14:paraId="7C333E45" w14:textId="77777777" w:rsidR="00DB3C5D" w:rsidRDefault="00DB3C5D">
      <w:pPr>
        <w:shd w:val="clear" w:color="auto" w:fill="BFBFBF"/>
        <w:ind w:firstLine="480"/>
      </w:pPr>
      <w:r>
        <w:t xml:space="preserve">                    else:</w:t>
      </w:r>
    </w:p>
    <w:p w14:paraId="54E8CEE2" w14:textId="77777777" w:rsidR="00DB3C5D" w:rsidRDefault="00DB3C5D">
      <w:pPr>
        <w:shd w:val="clear" w:color="auto" w:fill="BFBFBF"/>
        <w:ind w:firstLine="480"/>
      </w:pPr>
      <w:r>
        <w:t xml:space="preserve">                        if sprite.type == c.TYPE_COIN:</w:t>
      </w:r>
    </w:p>
    <w:p w14:paraId="02558AA6" w14:textId="77777777" w:rsidR="00DB3C5D" w:rsidRDefault="00DB3C5D">
      <w:pPr>
        <w:shd w:val="clear" w:color="auto" w:fill="BFBFBF"/>
        <w:ind w:firstLine="480"/>
      </w:pPr>
      <w:r>
        <w:t xml:space="preserve">                            self.update_score(200, sprite, 1)</w:t>
      </w:r>
    </w:p>
    <w:p w14:paraId="26B4ADEA" w14:textId="77777777" w:rsidR="00DB3C5D" w:rsidRDefault="00DB3C5D">
      <w:pPr>
        <w:shd w:val="clear" w:color="auto" w:fill="BFBFBF"/>
        <w:ind w:firstLine="480"/>
      </w:pPr>
      <w:r>
        <w:t xml:space="preserve">                        sprite.start_bump(self.moving_score_list)</w:t>
      </w:r>
    </w:p>
    <w:p w14:paraId="7C80B8E8" w14:textId="77777777" w:rsidR="00DB3C5D" w:rsidRDefault="00DB3C5D">
      <w:pPr>
        <w:shd w:val="clear" w:color="auto" w:fill="BFBFBF"/>
        <w:ind w:firstLine="480"/>
      </w:pPr>
      <w:r>
        <w:t xml:space="preserve">            elif sprite.name == c.MAP_BOX:</w:t>
      </w:r>
    </w:p>
    <w:p w14:paraId="71429763" w14:textId="77777777" w:rsidR="00DB3C5D" w:rsidRDefault="00DB3C5D">
      <w:pPr>
        <w:shd w:val="clear" w:color="auto" w:fill="BFBFBF"/>
        <w:ind w:firstLine="480"/>
      </w:pPr>
      <w:r>
        <w:t xml:space="preserve">                self.check_if_enemy_on_brick_box(sprite)</w:t>
      </w:r>
    </w:p>
    <w:p w14:paraId="22B69B97" w14:textId="77777777" w:rsidR="00DB3C5D" w:rsidRDefault="00DB3C5D">
      <w:pPr>
        <w:shd w:val="clear" w:color="auto" w:fill="BFBFBF"/>
        <w:ind w:firstLine="480"/>
      </w:pPr>
      <w:r>
        <w:t xml:space="preserve">                if sprite.state == c.RESTING:</w:t>
      </w:r>
    </w:p>
    <w:p w14:paraId="527BB59D" w14:textId="77777777" w:rsidR="00DB3C5D" w:rsidRDefault="00DB3C5D">
      <w:pPr>
        <w:shd w:val="clear" w:color="auto" w:fill="BFBFBF"/>
        <w:ind w:firstLine="480"/>
      </w:pPr>
      <w:r>
        <w:t xml:space="preserve">                    if sprite.type == c.TYPE_COIN:</w:t>
      </w:r>
    </w:p>
    <w:p w14:paraId="6EF325FE" w14:textId="77777777" w:rsidR="00DB3C5D" w:rsidRDefault="00DB3C5D">
      <w:pPr>
        <w:shd w:val="clear" w:color="auto" w:fill="BFBFBF"/>
        <w:ind w:firstLine="480"/>
      </w:pPr>
      <w:r>
        <w:t xml:space="preserve">                        self.update_score(200, sprite, 1)</w:t>
      </w:r>
    </w:p>
    <w:p w14:paraId="010578F0" w14:textId="77777777" w:rsidR="00DB3C5D" w:rsidRDefault="00DB3C5D">
      <w:pPr>
        <w:shd w:val="clear" w:color="auto" w:fill="BFBFBF"/>
        <w:ind w:firstLine="480"/>
      </w:pPr>
      <w:r>
        <w:lastRenderedPageBreak/>
        <w:t xml:space="preserve">                    sprite.start_bump(self.moving_score_list)</w:t>
      </w:r>
    </w:p>
    <w:p w14:paraId="49FD45CF" w14:textId="77777777" w:rsidR="00DB3C5D" w:rsidRDefault="00DB3C5D">
      <w:pPr>
        <w:shd w:val="clear" w:color="auto" w:fill="BFBFBF"/>
        <w:ind w:firstLine="480"/>
      </w:pPr>
      <w:r>
        <w:t xml:space="preserve">            elif (sprite.name == c.MAP_PIPE and</w:t>
      </w:r>
    </w:p>
    <w:p w14:paraId="146C0001" w14:textId="77777777" w:rsidR="00DB3C5D" w:rsidRDefault="00DB3C5D">
      <w:pPr>
        <w:shd w:val="clear" w:color="auto" w:fill="BFBFBF"/>
        <w:ind w:firstLine="480"/>
      </w:pPr>
      <w:r>
        <w:t xml:space="preserve">                  sprite.type == c.PIPE_TYPE_HORIZONTAL):</w:t>
      </w:r>
    </w:p>
    <w:p w14:paraId="0E48D13A" w14:textId="77777777" w:rsidR="00DB3C5D" w:rsidRDefault="00DB3C5D">
      <w:pPr>
        <w:shd w:val="clear" w:color="auto" w:fill="BFBFBF"/>
        <w:ind w:firstLine="480"/>
      </w:pPr>
      <w:r>
        <w:t xml:space="preserve">                return</w:t>
      </w:r>
    </w:p>
    <w:p w14:paraId="1A8F4DA7" w14:textId="77777777" w:rsidR="00DB3C5D" w:rsidRDefault="00DB3C5D">
      <w:pPr>
        <w:shd w:val="clear" w:color="auto" w:fill="BFBFBF"/>
        <w:ind w:firstLine="480"/>
      </w:pPr>
    </w:p>
    <w:p w14:paraId="06A2C043" w14:textId="77777777" w:rsidR="00DB3C5D" w:rsidRDefault="00DB3C5D">
      <w:pPr>
        <w:shd w:val="clear" w:color="auto" w:fill="BFBFBF"/>
        <w:ind w:firstLine="480"/>
      </w:pPr>
      <w:r>
        <w:t xml:space="preserve">            self.player.y_vel = 7</w:t>
      </w:r>
    </w:p>
    <w:p w14:paraId="2CB66D7C" w14:textId="77777777" w:rsidR="00DB3C5D" w:rsidRDefault="00DB3C5D">
      <w:pPr>
        <w:shd w:val="clear" w:color="auto" w:fill="BFBFBF"/>
        <w:ind w:firstLine="480"/>
      </w:pPr>
      <w:r>
        <w:t xml:space="preserve">            self.player.rect.top = sprite.rect.bottom</w:t>
      </w:r>
    </w:p>
    <w:p w14:paraId="6D92E8CA" w14:textId="77777777" w:rsidR="00DB3C5D" w:rsidRDefault="00DB3C5D">
      <w:pPr>
        <w:shd w:val="clear" w:color="auto" w:fill="BFBFBF"/>
        <w:ind w:firstLine="480"/>
      </w:pPr>
      <w:r>
        <w:t xml:space="preserve">            self.player.state = c.FALL</w:t>
      </w:r>
    </w:p>
    <w:p w14:paraId="37F976CF" w14:textId="77777777" w:rsidR="00DB3C5D" w:rsidRDefault="00DB3C5D">
      <w:pPr>
        <w:shd w:val="clear" w:color="auto" w:fill="BFBFBF"/>
        <w:ind w:firstLine="480"/>
      </w:pPr>
      <w:r>
        <w:t xml:space="preserve">        else:</w:t>
      </w:r>
    </w:p>
    <w:p w14:paraId="784FAC8D" w14:textId="77777777" w:rsidR="00DB3C5D" w:rsidRDefault="00DB3C5D">
      <w:pPr>
        <w:shd w:val="clear" w:color="auto" w:fill="BFBFBF"/>
        <w:ind w:firstLine="480"/>
      </w:pPr>
      <w:r>
        <w:t xml:space="preserve">            self.player.y_vel = 0</w:t>
      </w:r>
    </w:p>
    <w:p w14:paraId="239B96C2" w14:textId="77777777" w:rsidR="00DB3C5D" w:rsidRDefault="00DB3C5D">
      <w:pPr>
        <w:shd w:val="clear" w:color="auto" w:fill="BFBFBF"/>
        <w:ind w:firstLine="480"/>
      </w:pPr>
      <w:r>
        <w:t xml:space="preserve">            self.player.rect.bottom = sprite.rect.top</w:t>
      </w:r>
    </w:p>
    <w:p w14:paraId="22F35BEE" w14:textId="77777777" w:rsidR="00DB3C5D" w:rsidRDefault="00DB3C5D">
      <w:pPr>
        <w:shd w:val="clear" w:color="auto" w:fill="BFBFBF"/>
        <w:ind w:firstLine="480"/>
      </w:pPr>
      <w:r>
        <w:t xml:space="preserve">            if self.player.state == c.FLAGPOLE:</w:t>
      </w:r>
    </w:p>
    <w:p w14:paraId="6D1A8FED" w14:textId="77777777" w:rsidR="00DB3C5D" w:rsidRDefault="00DB3C5D">
      <w:pPr>
        <w:shd w:val="clear" w:color="auto" w:fill="BFBFBF"/>
        <w:ind w:firstLine="480"/>
      </w:pPr>
      <w:r>
        <w:t xml:space="preserve">                self.player.state = c.WALK_AUTO</w:t>
      </w:r>
    </w:p>
    <w:p w14:paraId="2F106877" w14:textId="77777777" w:rsidR="00DB3C5D" w:rsidRDefault="00DB3C5D">
      <w:pPr>
        <w:shd w:val="clear" w:color="auto" w:fill="BFBFBF"/>
        <w:ind w:firstLine="480"/>
      </w:pPr>
      <w:r>
        <w:t xml:space="preserve">            elif self.player.state == c.END_OF_LEVEL_FALL:</w:t>
      </w:r>
    </w:p>
    <w:p w14:paraId="23847054" w14:textId="77777777" w:rsidR="00DB3C5D" w:rsidRDefault="00DB3C5D">
      <w:pPr>
        <w:shd w:val="clear" w:color="auto" w:fill="BFBFBF"/>
        <w:ind w:firstLine="480"/>
      </w:pPr>
      <w:r>
        <w:t xml:space="preserve">                self.player.state = c.WALK_AUTO</w:t>
      </w:r>
    </w:p>
    <w:p w14:paraId="2AD60ADA" w14:textId="77777777" w:rsidR="00DB3C5D" w:rsidRDefault="00DB3C5D">
      <w:pPr>
        <w:shd w:val="clear" w:color="auto" w:fill="BFBFBF"/>
        <w:ind w:firstLine="480"/>
      </w:pPr>
      <w:r>
        <w:t xml:space="preserve">            else:</w:t>
      </w:r>
    </w:p>
    <w:p w14:paraId="706B19D8" w14:textId="77777777" w:rsidR="00DB3C5D" w:rsidRDefault="00DB3C5D">
      <w:pPr>
        <w:shd w:val="clear" w:color="auto" w:fill="BFBFBF"/>
        <w:ind w:firstLine="480"/>
      </w:pPr>
      <w:r>
        <w:t xml:space="preserve">                self.player.state = c.WALK</w:t>
      </w:r>
    </w:p>
    <w:p w14:paraId="57CB6CB4" w14:textId="77777777" w:rsidR="00DB3C5D" w:rsidRDefault="00DB3C5D">
      <w:pPr>
        <w:shd w:val="clear" w:color="auto" w:fill="BFBFBF"/>
        <w:ind w:firstLine="480"/>
      </w:pPr>
    </w:p>
    <w:p w14:paraId="32160B56" w14:textId="77777777" w:rsidR="00DB3C5D" w:rsidRDefault="00DB3C5D">
      <w:pPr>
        <w:shd w:val="clear" w:color="auto" w:fill="BFBFBF"/>
        <w:ind w:firstLine="480"/>
      </w:pPr>
      <w:r>
        <w:t xml:space="preserve">    def check_if_enemy_on_brick_box(self, brick):</w:t>
      </w:r>
    </w:p>
    <w:p w14:paraId="12BDA2D5" w14:textId="77777777" w:rsidR="00DB3C5D" w:rsidRDefault="00DB3C5D">
      <w:pPr>
        <w:shd w:val="clear" w:color="auto" w:fill="BFBFBF"/>
        <w:ind w:firstLine="480"/>
      </w:pPr>
      <w:r>
        <w:t xml:space="preserve">        brick.rect.y -= 5</w:t>
      </w:r>
    </w:p>
    <w:p w14:paraId="101C8EE3" w14:textId="77777777" w:rsidR="00DB3C5D" w:rsidRDefault="00DB3C5D">
      <w:pPr>
        <w:shd w:val="clear" w:color="auto" w:fill="BFBFBF"/>
        <w:ind w:firstLine="480"/>
      </w:pPr>
      <w:r>
        <w:t xml:space="preserve">        enemy = pg.sprite.spritecollideany(brick, self.enemy_group)</w:t>
      </w:r>
    </w:p>
    <w:p w14:paraId="32A25536" w14:textId="77777777" w:rsidR="00DB3C5D" w:rsidRDefault="00DB3C5D">
      <w:pPr>
        <w:shd w:val="clear" w:color="auto" w:fill="BFBFBF"/>
        <w:ind w:firstLine="480"/>
      </w:pPr>
      <w:r>
        <w:t xml:space="preserve">        if enemy:</w:t>
      </w:r>
    </w:p>
    <w:p w14:paraId="18ABBBAE" w14:textId="77777777" w:rsidR="00DB3C5D" w:rsidRDefault="00DB3C5D">
      <w:pPr>
        <w:shd w:val="clear" w:color="auto" w:fill="BFBFBF"/>
        <w:ind w:firstLine="480"/>
      </w:pPr>
      <w:r>
        <w:t xml:space="preserve">            self.update_score(100, enemy, 0)</w:t>
      </w:r>
    </w:p>
    <w:p w14:paraId="0F4BCB7E" w14:textId="77777777" w:rsidR="00DB3C5D" w:rsidRDefault="00DB3C5D">
      <w:pPr>
        <w:shd w:val="clear" w:color="auto" w:fill="BFBFBF"/>
        <w:ind w:firstLine="480"/>
      </w:pPr>
      <w:r>
        <w:t xml:space="preserve">            self.move_to_dying_group(self.enemy_group, enemy)</w:t>
      </w:r>
    </w:p>
    <w:p w14:paraId="69CA6CF9" w14:textId="77777777" w:rsidR="00DB3C5D" w:rsidRDefault="00DB3C5D">
      <w:pPr>
        <w:shd w:val="clear" w:color="auto" w:fill="BFBFBF"/>
        <w:ind w:firstLine="480"/>
      </w:pPr>
      <w:r>
        <w:t xml:space="preserve">            if self.player.rect.centerx &gt; brick.rect.centerx:</w:t>
      </w:r>
    </w:p>
    <w:p w14:paraId="15C3823F" w14:textId="77777777" w:rsidR="00DB3C5D" w:rsidRDefault="00DB3C5D">
      <w:pPr>
        <w:shd w:val="clear" w:color="auto" w:fill="BFBFBF"/>
        <w:ind w:firstLine="480"/>
      </w:pPr>
      <w:r>
        <w:t xml:space="preserve">                direction = c.RIGHT</w:t>
      </w:r>
    </w:p>
    <w:p w14:paraId="0868730C" w14:textId="77777777" w:rsidR="00DB3C5D" w:rsidRDefault="00DB3C5D">
      <w:pPr>
        <w:shd w:val="clear" w:color="auto" w:fill="BFBFBF"/>
        <w:ind w:firstLine="480"/>
      </w:pPr>
      <w:r>
        <w:t xml:space="preserve">            else:</w:t>
      </w:r>
    </w:p>
    <w:p w14:paraId="2A1243C4" w14:textId="77777777" w:rsidR="00DB3C5D" w:rsidRDefault="00DB3C5D">
      <w:pPr>
        <w:shd w:val="clear" w:color="auto" w:fill="BFBFBF"/>
        <w:ind w:firstLine="480"/>
      </w:pPr>
      <w:r>
        <w:t xml:space="preserve">                direction = c.LEFT</w:t>
      </w:r>
    </w:p>
    <w:p w14:paraId="19BE76B8" w14:textId="77777777" w:rsidR="00DB3C5D" w:rsidRDefault="00DB3C5D">
      <w:pPr>
        <w:shd w:val="clear" w:color="auto" w:fill="BFBFBF"/>
        <w:ind w:firstLine="480"/>
      </w:pPr>
      <w:r>
        <w:t xml:space="preserve">            enemy.start_death_jump(direction)</w:t>
      </w:r>
    </w:p>
    <w:p w14:paraId="3ADD3361" w14:textId="77777777" w:rsidR="00DB3C5D" w:rsidRDefault="00DB3C5D">
      <w:pPr>
        <w:shd w:val="clear" w:color="auto" w:fill="BFBFBF"/>
        <w:ind w:firstLine="480"/>
      </w:pPr>
      <w:r>
        <w:t xml:space="preserve">        brick.rect.y += 5</w:t>
      </w:r>
    </w:p>
    <w:p w14:paraId="5308F577" w14:textId="77777777" w:rsidR="00DB3C5D" w:rsidRDefault="00DB3C5D">
      <w:pPr>
        <w:shd w:val="clear" w:color="auto" w:fill="BFBFBF"/>
        <w:ind w:firstLine="480"/>
      </w:pPr>
    </w:p>
    <w:p w14:paraId="19BDBF48" w14:textId="77777777" w:rsidR="00DB3C5D" w:rsidRDefault="00DB3C5D">
      <w:pPr>
        <w:shd w:val="clear" w:color="auto" w:fill="BFBFBF"/>
        <w:ind w:firstLine="480"/>
      </w:pPr>
      <w:r>
        <w:t xml:space="preserve">    def in_frozen_state(self):</w:t>
      </w:r>
    </w:p>
    <w:p w14:paraId="1F5FF9F6" w14:textId="77777777" w:rsidR="00DB3C5D" w:rsidRDefault="00DB3C5D">
      <w:pPr>
        <w:shd w:val="clear" w:color="auto" w:fill="BFBFBF"/>
        <w:ind w:firstLine="480"/>
      </w:pPr>
      <w:r>
        <w:t xml:space="preserve">        if (self.player.state == c.SMALL_TO_BIG or</w:t>
      </w:r>
    </w:p>
    <w:p w14:paraId="40050CD0" w14:textId="77777777" w:rsidR="00DB3C5D" w:rsidRDefault="00DB3C5D">
      <w:pPr>
        <w:shd w:val="clear" w:color="auto" w:fill="BFBFBF"/>
        <w:ind w:firstLine="480"/>
      </w:pPr>
      <w:r>
        <w:t xml:space="preserve">                self.player.state == c.BIG_TO_SMALL or</w:t>
      </w:r>
    </w:p>
    <w:p w14:paraId="1CC9551E" w14:textId="77777777" w:rsidR="00DB3C5D" w:rsidRDefault="00DB3C5D">
      <w:pPr>
        <w:shd w:val="clear" w:color="auto" w:fill="BFBFBF"/>
        <w:ind w:firstLine="480"/>
      </w:pPr>
      <w:r>
        <w:t xml:space="preserve">                self.player.state == c.BIG_TO_FIRE or</w:t>
      </w:r>
    </w:p>
    <w:p w14:paraId="72D3134C" w14:textId="77777777" w:rsidR="00DB3C5D" w:rsidRDefault="00DB3C5D">
      <w:pPr>
        <w:shd w:val="clear" w:color="auto" w:fill="BFBFBF"/>
        <w:ind w:firstLine="480"/>
      </w:pPr>
      <w:r>
        <w:t xml:space="preserve">                self.player.state == c.DEATH_JUMP or</w:t>
      </w:r>
    </w:p>
    <w:p w14:paraId="26983BAE" w14:textId="77777777" w:rsidR="00DB3C5D" w:rsidRDefault="00DB3C5D">
      <w:pPr>
        <w:shd w:val="clear" w:color="auto" w:fill="BFBFBF"/>
        <w:ind w:firstLine="480"/>
      </w:pPr>
      <w:r>
        <w:t xml:space="preserve">                self.player.state == c.DOWN_TO_PIPE or</w:t>
      </w:r>
    </w:p>
    <w:p w14:paraId="3936396F" w14:textId="77777777" w:rsidR="00DB3C5D" w:rsidRDefault="00DB3C5D">
      <w:pPr>
        <w:shd w:val="clear" w:color="auto" w:fill="BFBFBF"/>
        <w:ind w:firstLine="480"/>
      </w:pPr>
      <w:r>
        <w:t xml:space="preserve">                self.player.state == c.UP_OUT_PIPE):</w:t>
      </w:r>
    </w:p>
    <w:p w14:paraId="70462C24" w14:textId="77777777" w:rsidR="00DB3C5D" w:rsidRDefault="00DB3C5D">
      <w:pPr>
        <w:shd w:val="clear" w:color="auto" w:fill="BFBFBF"/>
        <w:ind w:firstLine="480"/>
      </w:pPr>
      <w:r>
        <w:t xml:space="preserve">            return True</w:t>
      </w:r>
    </w:p>
    <w:p w14:paraId="4F185298" w14:textId="77777777" w:rsidR="00DB3C5D" w:rsidRDefault="00DB3C5D">
      <w:pPr>
        <w:shd w:val="clear" w:color="auto" w:fill="BFBFBF"/>
        <w:ind w:firstLine="480"/>
      </w:pPr>
      <w:r>
        <w:t xml:space="preserve">        else:</w:t>
      </w:r>
    </w:p>
    <w:p w14:paraId="73257240" w14:textId="77777777" w:rsidR="00DB3C5D" w:rsidRDefault="00DB3C5D">
      <w:pPr>
        <w:shd w:val="clear" w:color="auto" w:fill="BFBFBF"/>
        <w:ind w:firstLine="480"/>
      </w:pPr>
      <w:r>
        <w:t xml:space="preserve">            return False</w:t>
      </w:r>
    </w:p>
    <w:p w14:paraId="7E9CE3B4" w14:textId="77777777" w:rsidR="00DB3C5D" w:rsidRDefault="00DB3C5D">
      <w:pPr>
        <w:shd w:val="clear" w:color="auto" w:fill="BFBFBF"/>
        <w:ind w:firstLine="480"/>
      </w:pPr>
    </w:p>
    <w:p w14:paraId="63D8644E" w14:textId="77777777" w:rsidR="00DB3C5D" w:rsidRDefault="00DB3C5D">
      <w:pPr>
        <w:shd w:val="clear" w:color="auto" w:fill="BFBFBF"/>
        <w:ind w:firstLine="480"/>
      </w:pPr>
      <w:r>
        <w:t xml:space="preserve">    def check_is_falling(self, sprite):</w:t>
      </w:r>
    </w:p>
    <w:p w14:paraId="7F8CDE2C" w14:textId="77777777" w:rsidR="00DB3C5D" w:rsidRDefault="00DB3C5D">
      <w:pPr>
        <w:shd w:val="clear" w:color="auto" w:fill="BFBFBF"/>
        <w:ind w:firstLine="480"/>
      </w:pPr>
      <w:r>
        <w:t xml:space="preserve">        sprite.rect.y += 1</w:t>
      </w:r>
    </w:p>
    <w:p w14:paraId="5A343605" w14:textId="77777777" w:rsidR="00DB3C5D" w:rsidRDefault="00DB3C5D">
      <w:pPr>
        <w:shd w:val="clear" w:color="auto" w:fill="BFBFBF"/>
        <w:ind w:firstLine="480"/>
      </w:pPr>
      <w:r>
        <w:t xml:space="preserve">        check_group = pg.sprite.Group(self.ground_step_pipe_group,</w:t>
      </w:r>
    </w:p>
    <w:p w14:paraId="2009375C" w14:textId="77777777" w:rsidR="00DB3C5D" w:rsidRDefault="00DB3C5D">
      <w:pPr>
        <w:shd w:val="clear" w:color="auto" w:fill="BFBFBF"/>
        <w:ind w:firstLine="480"/>
      </w:pPr>
      <w:r>
        <w:t xml:space="preserve">                                      self.brick_group, self.box_group)</w:t>
      </w:r>
    </w:p>
    <w:p w14:paraId="1C9D7A39" w14:textId="77777777" w:rsidR="00DB3C5D" w:rsidRDefault="00DB3C5D">
      <w:pPr>
        <w:shd w:val="clear" w:color="auto" w:fill="BFBFBF"/>
        <w:ind w:firstLine="480"/>
      </w:pPr>
    </w:p>
    <w:p w14:paraId="6066A037" w14:textId="77777777" w:rsidR="00DB3C5D" w:rsidRDefault="00DB3C5D">
      <w:pPr>
        <w:shd w:val="clear" w:color="auto" w:fill="BFBFBF"/>
        <w:ind w:firstLine="480"/>
      </w:pPr>
      <w:r>
        <w:t xml:space="preserve">        if pg.sprite.spritecollideany(sprite, check_group) is None:</w:t>
      </w:r>
    </w:p>
    <w:p w14:paraId="5C1D5112" w14:textId="77777777" w:rsidR="00DB3C5D" w:rsidRDefault="00DB3C5D">
      <w:pPr>
        <w:shd w:val="clear" w:color="auto" w:fill="BFBFBF"/>
        <w:ind w:firstLine="480"/>
      </w:pPr>
      <w:r>
        <w:t xml:space="preserve">            if (sprite.state == c.WALK_AUTO or</w:t>
      </w:r>
    </w:p>
    <w:p w14:paraId="6BBBF960" w14:textId="77777777" w:rsidR="00DB3C5D" w:rsidRDefault="00DB3C5D">
      <w:pPr>
        <w:shd w:val="clear" w:color="auto" w:fill="BFBFBF"/>
        <w:ind w:firstLine="480"/>
      </w:pPr>
      <w:r>
        <w:t xml:space="preserve">                    sprite.state == c.END_OF_LEVEL_FALL):</w:t>
      </w:r>
    </w:p>
    <w:p w14:paraId="255ACFE9" w14:textId="77777777" w:rsidR="00DB3C5D" w:rsidRDefault="00DB3C5D">
      <w:pPr>
        <w:shd w:val="clear" w:color="auto" w:fill="BFBFBF"/>
        <w:ind w:firstLine="480"/>
      </w:pPr>
      <w:r>
        <w:lastRenderedPageBreak/>
        <w:t xml:space="preserve">                sprite.state = c.END_OF_LEVEL_FALL</w:t>
      </w:r>
    </w:p>
    <w:p w14:paraId="27E6F730" w14:textId="77777777" w:rsidR="00DB3C5D" w:rsidRDefault="00DB3C5D">
      <w:pPr>
        <w:shd w:val="clear" w:color="auto" w:fill="BFBFBF"/>
        <w:ind w:firstLine="480"/>
      </w:pPr>
      <w:r>
        <w:t xml:space="preserve">            elif (sprite.state != c.JUMP and</w:t>
      </w:r>
    </w:p>
    <w:p w14:paraId="62A5A23C" w14:textId="77777777" w:rsidR="00DB3C5D" w:rsidRDefault="00DB3C5D">
      <w:pPr>
        <w:shd w:val="clear" w:color="auto" w:fill="BFBFBF"/>
        <w:ind w:firstLine="480"/>
      </w:pPr>
      <w:r>
        <w:t xml:space="preserve">                  sprite.state != c.FLAGPOLE and</w:t>
      </w:r>
    </w:p>
    <w:p w14:paraId="074DC1AD" w14:textId="77777777" w:rsidR="00DB3C5D" w:rsidRDefault="00DB3C5D">
      <w:pPr>
        <w:shd w:val="clear" w:color="auto" w:fill="BFBFBF"/>
        <w:ind w:firstLine="480"/>
      </w:pPr>
      <w:r>
        <w:t xml:space="preserve">                  not self.in_frozen_state()):</w:t>
      </w:r>
    </w:p>
    <w:p w14:paraId="4D0BB036" w14:textId="77777777" w:rsidR="00DB3C5D" w:rsidRDefault="00DB3C5D">
      <w:pPr>
        <w:shd w:val="clear" w:color="auto" w:fill="BFBFBF"/>
        <w:ind w:firstLine="480"/>
      </w:pPr>
      <w:r>
        <w:t xml:space="preserve">                sprite.state = c.FALL</w:t>
      </w:r>
    </w:p>
    <w:p w14:paraId="5473E175" w14:textId="77777777" w:rsidR="00DB3C5D" w:rsidRDefault="00DB3C5D">
      <w:pPr>
        <w:shd w:val="clear" w:color="auto" w:fill="BFBFBF"/>
        <w:ind w:firstLine="480"/>
      </w:pPr>
      <w:r>
        <w:t xml:space="preserve">        sprite.rect.y -= 1</w:t>
      </w:r>
    </w:p>
    <w:p w14:paraId="7C9D172C" w14:textId="77777777" w:rsidR="00DB3C5D" w:rsidRDefault="00DB3C5D">
      <w:pPr>
        <w:shd w:val="clear" w:color="auto" w:fill="BFBFBF"/>
        <w:ind w:firstLine="480"/>
      </w:pPr>
    </w:p>
    <w:p w14:paraId="318EF2BD" w14:textId="77777777" w:rsidR="00DB3C5D" w:rsidRDefault="00DB3C5D">
      <w:pPr>
        <w:shd w:val="clear" w:color="auto" w:fill="BFBFBF"/>
        <w:ind w:firstLine="480"/>
      </w:pPr>
      <w:r>
        <w:t xml:space="preserve">    def check_for_player_death(self):</w:t>
      </w:r>
    </w:p>
    <w:p w14:paraId="54030AF6" w14:textId="77777777" w:rsidR="00DB3C5D" w:rsidRDefault="00DB3C5D">
      <w:pPr>
        <w:shd w:val="clear" w:color="auto" w:fill="BFBFBF"/>
        <w:ind w:firstLine="480"/>
      </w:pPr>
      <w:r>
        <w:t xml:space="preserve">        if (self.player.rect.y &gt; c.SCREEN_HEIGHT or</w:t>
      </w:r>
    </w:p>
    <w:p w14:paraId="13C85217" w14:textId="77777777" w:rsidR="00DB3C5D" w:rsidRDefault="00DB3C5D">
      <w:pPr>
        <w:shd w:val="clear" w:color="auto" w:fill="BFBFBF"/>
        <w:ind w:firstLine="480"/>
      </w:pPr>
      <w:r>
        <w:t xml:space="preserve">                self.overhead_info.time &lt;= 0):</w:t>
      </w:r>
    </w:p>
    <w:p w14:paraId="07020437" w14:textId="77777777" w:rsidR="00DB3C5D" w:rsidRDefault="00DB3C5D">
      <w:pPr>
        <w:shd w:val="clear" w:color="auto" w:fill="BFBFBF"/>
        <w:ind w:firstLine="480"/>
      </w:pPr>
      <w:r>
        <w:t xml:space="preserve">            self.player.start_death_jump(self.game_info)</w:t>
      </w:r>
    </w:p>
    <w:p w14:paraId="73686CDF" w14:textId="77777777" w:rsidR="00DB3C5D" w:rsidRDefault="00DB3C5D">
      <w:pPr>
        <w:shd w:val="clear" w:color="auto" w:fill="BFBFBF"/>
        <w:ind w:firstLine="480"/>
      </w:pPr>
      <w:r>
        <w:t xml:space="preserve">            self.death_timer = self.current_time</w:t>
      </w:r>
    </w:p>
    <w:p w14:paraId="08259E60" w14:textId="77777777" w:rsidR="00DB3C5D" w:rsidRDefault="00DB3C5D">
      <w:pPr>
        <w:shd w:val="clear" w:color="auto" w:fill="BFBFBF"/>
        <w:ind w:firstLine="480"/>
      </w:pPr>
    </w:p>
    <w:p w14:paraId="263989FD" w14:textId="77777777" w:rsidR="00DB3C5D" w:rsidRDefault="00DB3C5D">
      <w:pPr>
        <w:shd w:val="clear" w:color="auto" w:fill="BFBFBF"/>
        <w:ind w:firstLine="480"/>
      </w:pPr>
      <w:r>
        <w:t xml:space="preserve">    def check_if_player_on_IN_pipe(self):</w:t>
      </w:r>
    </w:p>
    <w:p w14:paraId="086F82D5" w14:textId="77777777" w:rsidR="00DB3C5D" w:rsidRDefault="00DB3C5D">
      <w:pPr>
        <w:shd w:val="clear" w:color="auto" w:fill="BFBFBF"/>
        <w:ind w:firstLine="480"/>
      </w:pPr>
      <w:r>
        <w:t xml:space="preserve">        '''check if player is on the pipe which can go down in to it '''</w:t>
      </w:r>
    </w:p>
    <w:p w14:paraId="38FAE9A4" w14:textId="77777777" w:rsidR="00DB3C5D" w:rsidRDefault="00DB3C5D">
      <w:pPr>
        <w:shd w:val="clear" w:color="auto" w:fill="BFBFBF"/>
        <w:ind w:firstLine="480"/>
      </w:pPr>
      <w:r>
        <w:t xml:space="preserve">        self.player.rect.y += 1</w:t>
      </w:r>
    </w:p>
    <w:p w14:paraId="0CE1FE44" w14:textId="77777777" w:rsidR="00DB3C5D" w:rsidRDefault="00DB3C5D">
      <w:pPr>
        <w:shd w:val="clear" w:color="auto" w:fill="BFBFBF"/>
        <w:ind w:firstLine="480"/>
      </w:pPr>
      <w:r>
        <w:t xml:space="preserve">        pipe = pg.sprite.spritecollideany(self.player, self.pipe_group)</w:t>
      </w:r>
    </w:p>
    <w:p w14:paraId="54E42755" w14:textId="77777777" w:rsidR="00DB3C5D" w:rsidRDefault="00DB3C5D">
      <w:pPr>
        <w:shd w:val="clear" w:color="auto" w:fill="BFBFBF"/>
        <w:ind w:firstLine="480"/>
      </w:pPr>
      <w:r>
        <w:t xml:space="preserve">        if pipe and pipe.type == c.PIPE_TYPE_IN:</w:t>
      </w:r>
    </w:p>
    <w:p w14:paraId="4FC5BD4C" w14:textId="77777777" w:rsidR="00DB3C5D" w:rsidRDefault="00DB3C5D">
      <w:pPr>
        <w:shd w:val="clear" w:color="auto" w:fill="BFBFBF"/>
        <w:ind w:firstLine="480"/>
      </w:pPr>
      <w:r>
        <w:t xml:space="preserve">            if (self.player.crouching and</w:t>
      </w:r>
    </w:p>
    <w:p w14:paraId="6FFBE925" w14:textId="77777777" w:rsidR="00DB3C5D" w:rsidRDefault="00DB3C5D">
      <w:pPr>
        <w:shd w:val="clear" w:color="auto" w:fill="BFBFBF"/>
        <w:ind w:firstLine="480"/>
      </w:pPr>
      <w:r>
        <w:t xml:space="preserve">                    self.player.rect.x &lt; pipe.rect.centerx and</w:t>
      </w:r>
    </w:p>
    <w:p w14:paraId="2E2C16CB" w14:textId="77777777" w:rsidR="00DB3C5D" w:rsidRDefault="00DB3C5D">
      <w:pPr>
        <w:shd w:val="clear" w:color="auto" w:fill="BFBFBF"/>
        <w:ind w:firstLine="480"/>
      </w:pPr>
      <w:r>
        <w:t xml:space="preserve">                    self.player.rect.right &gt; pipe.rect.centerx):</w:t>
      </w:r>
    </w:p>
    <w:p w14:paraId="6C734861" w14:textId="77777777" w:rsidR="00DB3C5D" w:rsidRDefault="00DB3C5D">
      <w:pPr>
        <w:shd w:val="clear" w:color="auto" w:fill="BFBFBF"/>
        <w:ind w:firstLine="480"/>
      </w:pPr>
      <w:r>
        <w:t xml:space="preserve">                self.player.state = c.DOWN_TO_PIPE</w:t>
      </w:r>
    </w:p>
    <w:p w14:paraId="1DAC9AE4" w14:textId="77777777" w:rsidR="00DB3C5D" w:rsidRDefault="00DB3C5D">
      <w:pPr>
        <w:shd w:val="clear" w:color="auto" w:fill="BFBFBF"/>
        <w:ind w:firstLine="480"/>
      </w:pPr>
      <w:r>
        <w:t xml:space="preserve">        self.player.rect.y -= 1</w:t>
      </w:r>
    </w:p>
    <w:p w14:paraId="01BED4CE" w14:textId="77777777" w:rsidR="00DB3C5D" w:rsidRDefault="00DB3C5D">
      <w:pPr>
        <w:shd w:val="clear" w:color="auto" w:fill="BFBFBF"/>
        <w:ind w:firstLine="480"/>
      </w:pPr>
    </w:p>
    <w:p w14:paraId="10F68A40" w14:textId="77777777" w:rsidR="00DB3C5D" w:rsidRDefault="00DB3C5D">
      <w:pPr>
        <w:shd w:val="clear" w:color="auto" w:fill="BFBFBF"/>
        <w:ind w:firstLine="480"/>
      </w:pPr>
      <w:r>
        <w:t xml:space="preserve">    def update_game_info(self):</w:t>
      </w:r>
    </w:p>
    <w:p w14:paraId="5D22818F" w14:textId="77777777" w:rsidR="00DB3C5D" w:rsidRDefault="00DB3C5D">
      <w:pPr>
        <w:shd w:val="clear" w:color="auto" w:fill="BFBFBF"/>
        <w:ind w:firstLine="480"/>
      </w:pPr>
      <w:r>
        <w:t xml:space="preserve">        # todo update bgm</w:t>
      </w:r>
    </w:p>
    <w:p w14:paraId="0FD1204C" w14:textId="77777777" w:rsidR="00DB3C5D" w:rsidRDefault="00DB3C5D">
      <w:pPr>
        <w:shd w:val="clear" w:color="auto" w:fill="BFBFBF"/>
        <w:ind w:firstLine="480"/>
      </w:pPr>
      <w:r>
        <w:t xml:space="preserve">        if self.player.dead:</w:t>
      </w:r>
    </w:p>
    <w:p w14:paraId="64D0B2D0" w14:textId="77777777" w:rsidR="00DB3C5D" w:rsidRDefault="00DB3C5D">
      <w:pPr>
        <w:shd w:val="clear" w:color="auto" w:fill="BFBFBF"/>
        <w:ind w:firstLine="480"/>
      </w:pPr>
      <w:r>
        <w:t xml:space="preserve">            self.persist[c.LIVES] -= 1</w:t>
      </w:r>
    </w:p>
    <w:p w14:paraId="3568C009" w14:textId="77777777" w:rsidR="00DB3C5D" w:rsidRDefault="00DB3C5D">
      <w:pPr>
        <w:shd w:val="clear" w:color="auto" w:fill="BFBFBF"/>
        <w:ind w:firstLine="480"/>
      </w:pPr>
      <w:r>
        <w:t xml:space="preserve">            self.close_bgm1_sound()</w:t>
      </w:r>
    </w:p>
    <w:p w14:paraId="0E9BF762" w14:textId="77777777" w:rsidR="00DB3C5D" w:rsidRDefault="00DB3C5D">
      <w:pPr>
        <w:shd w:val="clear" w:color="auto" w:fill="BFBFBF"/>
        <w:ind w:firstLine="480"/>
      </w:pPr>
    </w:p>
    <w:p w14:paraId="106E237A" w14:textId="77777777" w:rsidR="00DB3C5D" w:rsidRDefault="00DB3C5D">
      <w:pPr>
        <w:shd w:val="clear" w:color="auto" w:fill="BFBFBF"/>
        <w:ind w:firstLine="480"/>
      </w:pPr>
      <w:r>
        <w:t xml:space="preserve">        if self.persist[c.LIVES] == 0:</w:t>
      </w:r>
    </w:p>
    <w:p w14:paraId="6C53ADA0" w14:textId="77777777" w:rsidR="00DB3C5D" w:rsidRDefault="00DB3C5D">
      <w:pPr>
        <w:shd w:val="clear" w:color="auto" w:fill="BFBFBF"/>
        <w:ind w:firstLine="480"/>
      </w:pPr>
      <w:r>
        <w:t xml:space="preserve">            self.close_bgm1_sound()</w:t>
      </w:r>
    </w:p>
    <w:p w14:paraId="6138B6B4" w14:textId="77777777" w:rsidR="00DB3C5D" w:rsidRDefault="00DB3C5D">
      <w:pPr>
        <w:shd w:val="clear" w:color="auto" w:fill="BFBFBF"/>
        <w:ind w:firstLine="480"/>
      </w:pPr>
      <w:r>
        <w:t xml:space="preserve">            self.next = c.GAME_OVER</w:t>
      </w:r>
    </w:p>
    <w:p w14:paraId="57C600AA" w14:textId="77777777" w:rsidR="00DB3C5D" w:rsidRDefault="00DB3C5D">
      <w:pPr>
        <w:shd w:val="clear" w:color="auto" w:fill="BFBFBF"/>
        <w:ind w:firstLine="480"/>
      </w:pPr>
    </w:p>
    <w:p w14:paraId="62145B76" w14:textId="77777777" w:rsidR="00DB3C5D" w:rsidRDefault="00DB3C5D">
      <w:pPr>
        <w:shd w:val="clear" w:color="auto" w:fill="BFBFBF"/>
        <w:ind w:firstLine="480"/>
      </w:pPr>
      <w:r>
        <w:t xml:space="preserve">        elif self.overhead_info.time == 0:</w:t>
      </w:r>
    </w:p>
    <w:p w14:paraId="4205B8AD" w14:textId="77777777" w:rsidR="00DB3C5D" w:rsidRDefault="00DB3C5D">
      <w:pPr>
        <w:shd w:val="clear" w:color="auto" w:fill="BFBFBF"/>
        <w:ind w:firstLine="480"/>
      </w:pPr>
      <w:r>
        <w:t xml:space="preserve">            self.close_bgm1_sound()</w:t>
      </w:r>
    </w:p>
    <w:p w14:paraId="708A9385" w14:textId="77777777" w:rsidR="00DB3C5D" w:rsidRDefault="00DB3C5D">
      <w:pPr>
        <w:shd w:val="clear" w:color="auto" w:fill="BFBFBF"/>
        <w:ind w:firstLine="480"/>
      </w:pPr>
      <w:r>
        <w:t xml:space="preserve">            self.next = c.TIME_OUT</w:t>
      </w:r>
    </w:p>
    <w:p w14:paraId="0F4A4AE2" w14:textId="77777777" w:rsidR="00DB3C5D" w:rsidRDefault="00DB3C5D">
      <w:pPr>
        <w:shd w:val="clear" w:color="auto" w:fill="BFBFBF"/>
        <w:ind w:firstLine="480"/>
      </w:pPr>
    </w:p>
    <w:p w14:paraId="3027736E" w14:textId="77777777" w:rsidR="00DB3C5D" w:rsidRDefault="00DB3C5D">
      <w:pPr>
        <w:shd w:val="clear" w:color="auto" w:fill="BFBFBF"/>
        <w:ind w:firstLine="480"/>
      </w:pPr>
      <w:r>
        <w:t xml:space="preserve">        elif self.player.dead:</w:t>
      </w:r>
    </w:p>
    <w:p w14:paraId="748406B1" w14:textId="77777777" w:rsidR="00DB3C5D" w:rsidRDefault="00DB3C5D">
      <w:pPr>
        <w:shd w:val="clear" w:color="auto" w:fill="BFBFBF"/>
        <w:ind w:firstLine="480"/>
      </w:pPr>
      <w:r>
        <w:t xml:space="preserve">            self.close_bgm1_sound()</w:t>
      </w:r>
    </w:p>
    <w:p w14:paraId="0801BC4D" w14:textId="77777777" w:rsidR="00DB3C5D" w:rsidRDefault="00DB3C5D">
      <w:pPr>
        <w:shd w:val="clear" w:color="auto" w:fill="BFBFBF"/>
        <w:ind w:firstLine="480"/>
      </w:pPr>
      <w:r>
        <w:t xml:space="preserve">            self.next = c.LOAD_SCREEN</w:t>
      </w:r>
    </w:p>
    <w:p w14:paraId="45A17D29" w14:textId="77777777" w:rsidR="00DB3C5D" w:rsidRDefault="00DB3C5D">
      <w:pPr>
        <w:shd w:val="clear" w:color="auto" w:fill="BFBFBF"/>
        <w:ind w:firstLine="480"/>
      </w:pPr>
    </w:p>
    <w:p w14:paraId="5F4B67A8" w14:textId="77777777" w:rsidR="00DB3C5D" w:rsidRDefault="00DB3C5D">
      <w:pPr>
        <w:shd w:val="clear" w:color="auto" w:fill="BFBFBF"/>
        <w:ind w:firstLine="480"/>
      </w:pPr>
      <w:r>
        <w:t xml:space="preserve">        else:</w:t>
      </w:r>
    </w:p>
    <w:p w14:paraId="6AD48919" w14:textId="77777777" w:rsidR="00DB3C5D" w:rsidRDefault="00DB3C5D">
      <w:pPr>
        <w:shd w:val="clear" w:color="auto" w:fill="BFBFBF"/>
        <w:ind w:firstLine="480"/>
      </w:pPr>
      <w:r>
        <w:t xml:space="preserve">            self.close_bgm1_sound()</w:t>
      </w:r>
    </w:p>
    <w:p w14:paraId="769C6197" w14:textId="77777777" w:rsidR="00DB3C5D" w:rsidRDefault="00DB3C5D">
      <w:pPr>
        <w:shd w:val="clear" w:color="auto" w:fill="BFBFBF"/>
        <w:ind w:firstLine="480"/>
      </w:pPr>
      <w:r>
        <w:t xml:space="preserve">            self.game_info[c.LEVEL_NUM] += 1</w:t>
      </w:r>
    </w:p>
    <w:p w14:paraId="6858D211" w14:textId="77777777" w:rsidR="00DB3C5D" w:rsidRDefault="00DB3C5D">
      <w:pPr>
        <w:shd w:val="clear" w:color="auto" w:fill="BFBFBF"/>
        <w:ind w:firstLine="480"/>
      </w:pPr>
      <w:r>
        <w:t xml:space="preserve">            self.next = c.LOAD_SCREEN</w:t>
      </w:r>
    </w:p>
    <w:p w14:paraId="327FCBE4" w14:textId="77777777" w:rsidR="00DB3C5D" w:rsidRDefault="00DB3C5D">
      <w:pPr>
        <w:shd w:val="clear" w:color="auto" w:fill="BFBFBF"/>
        <w:ind w:firstLine="480"/>
      </w:pPr>
    </w:p>
    <w:p w14:paraId="6BBDAB03" w14:textId="77777777" w:rsidR="00DB3C5D" w:rsidRDefault="00DB3C5D">
      <w:pPr>
        <w:shd w:val="clear" w:color="auto" w:fill="BFBFBF"/>
        <w:ind w:firstLine="480"/>
      </w:pPr>
      <w:r>
        <w:t xml:space="preserve">    def update_viewport(self):</w:t>
      </w:r>
    </w:p>
    <w:p w14:paraId="66569357" w14:textId="77777777" w:rsidR="00DB3C5D" w:rsidRDefault="00DB3C5D">
      <w:pPr>
        <w:shd w:val="clear" w:color="auto" w:fill="BFBFBF"/>
        <w:ind w:firstLine="480"/>
      </w:pPr>
      <w:r>
        <w:t xml:space="preserve">        right_best = self.viewport.x + self.viewport.w * (1 - 0.618)</w:t>
      </w:r>
    </w:p>
    <w:p w14:paraId="225F572F" w14:textId="77777777" w:rsidR="00DB3C5D" w:rsidRDefault="00DB3C5D">
      <w:pPr>
        <w:shd w:val="clear" w:color="auto" w:fill="BFBFBF"/>
        <w:ind w:firstLine="480"/>
      </w:pPr>
      <w:r>
        <w:t xml:space="preserve">        left_best = self.viewport.x + self.viewport.w * 0.3</w:t>
      </w:r>
    </w:p>
    <w:p w14:paraId="3EA0731A" w14:textId="77777777" w:rsidR="00DB3C5D" w:rsidRDefault="00DB3C5D">
      <w:pPr>
        <w:shd w:val="clear" w:color="auto" w:fill="BFBFBF"/>
        <w:ind w:firstLine="480"/>
      </w:pPr>
      <w:r>
        <w:lastRenderedPageBreak/>
        <w:t xml:space="preserve">        player_center = self.player.rect.centerx</w:t>
      </w:r>
    </w:p>
    <w:p w14:paraId="2C6C7BCC" w14:textId="77777777" w:rsidR="00DB3C5D" w:rsidRDefault="00DB3C5D">
      <w:pPr>
        <w:shd w:val="clear" w:color="auto" w:fill="BFBFBF"/>
        <w:ind w:firstLine="480"/>
      </w:pPr>
    </w:p>
    <w:p w14:paraId="58D6024C" w14:textId="77777777" w:rsidR="00DB3C5D" w:rsidRDefault="00DB3C5D">
      <w:pPr>
        <w:shd w:val="clear" w:color="auto" w:fill="BFBFBF"/>
        <w:ind w:firstLine="480"/>
      </w:pPr>
      <w:r>
        <w:t xml:space="preserve">        if (self.player.x_vel &gt; 0 and</w:t>
      </w:r>
    </w:p>
    <w:p w14:paraId="2522F880" w14:textId="77777777" w:rsidR="00DB3C5D" w:rsidRDefault="00DB3C5D">
      <w:pPr>
        <w:shd w:val="clear" w:color="auto" w:fill="BFBFBF"/>
        <w:ind w:firstLine="480"/>
      </w:pPr>
      <w:r>
        <w:t xml:space="preserve">                player_center &gt;= right_best and</w:t>
      </w:r>
    </w:p>
    <w:p w14:paraId="49A406A3" w14:textId="77777777" w:rsidR="00DB3C5D" w:rsidRDefault="00DB3C5D">
      <w:pPr>
        <w:shd w:val="clear" w:color="auto" w:fill="BFBFBF"/>
        <w:ind w:firstLine="480"/>
      </w:pPr>
      <w:r>
        <w:t xml:space="preserve">                self.viewport.right &lt; self.end_x):</w:t>
      </w:r>
    </w:p>
    <w:p w14:paraId="349F87A3" w14:textId="77777777" w:rsidR="00DB3C5D" w:rsidRDefault="00DB3C5D">
      <w:pPr>
        <w:shd w:val="clear" w:color="auto" w:fill="BFBFBF"/>
        <w:ind w:firstLine="480"/>
      </w:pPr>
      <w:r>
        <w:t xml:space="preserve">            self.viewport.x += round(self.player.x_vel)</w:t>
      </w:r>
    </w:p>
    <w:p w14:paraId="67234BAF" w14:textId="77777777" w:rsidR="00DB3C5D" w:rsidRDefault="00DB3C5D">
      <w:pPr>
        <w:shd w:val="clear" w:color="auto" w:fill="BFBFBF"/>
        <w:ind w:firstLine="480"/>
      </w:pPr>
      <w:r>
        <w:t xml:space="preserve">        elif self.player.x_vel &lt; 0 and player_center &lt;= left_best and self.viewport.x &gt; self.start_x:</w:t>
      </w:r>
    </w:p>
    <w:p w14:paraId="501B5FC0" w14:textId="77777777" w:rsidR="00DB3C5D" w:rsidRDefault="00DB3C5D">
      <w:pPr>
        <w:shd w:val="clear" w:color="auto" w:fill="BFBFBF"/>
        <w:ind w:firstLine="480"/>
      </w:pPr>
      <w:r>
        <w:t xml:space="preserve">            self.viewport.x += round(self.player.x_vel)</w:t>
      </w:r>
    </w:p>
    <w:p w14:paraId="45352729" w14:textId="77777777" w:rsidR="00DB3C5D" w:rsidRDefault="00DB3C5D">
      <w:pPr>
        <w:shd w:val="clear" w:color="auto" w:fill="BFBFBF"/>
        <w:ind w:firstLine="480"/>
      </w:pPr>
    </w:p>
    <w:p w14:paraId="232C24A4" w14:textId="77777777" w:rsidR="00DB3C5D" w:rsidRDefault="00DB3C5D">
      <w:pPr>
        <w:shd w:val="clear" w:color="auto" w:fill="BFBFBF"/>
        <w:ind w:firstLine="480"/>
      </w:pPr>
      <w:r>
        <w:t xml:space="preserve">    def move_to_dying_group(self, group, sprite):</w:t>
      </w:r>
    </w:p>
    <w:p w14:paraId="6F866BC3" w14:textId="77777777" w:rsidR="00DB3C5D" w:rsidRDefault="00DB3C5D">
      <w:pPr>
        <w:shd w:val="clear" w:color="auto" w:fill="BFBFBF"/>
        <w:ind w:firstLine="480"/>
      </w:pPr>
      <w:r>
        <w:t xml:space="preserve">        group.remove(sprite)</w:t>
      </w:r>
    </w:p>
    <w:p w14:paraId="12E0FCEC" w14:textId="77777777" w:rsidR="00DB3C5D" w:rsidRDefault="00DB3C5D">
      <w:pPr>
        <w:shd w:val="clear" w:color="auto" w:fill="BFBFBF"/>
        <w:ind w:firstLine="480"/>
      </w:pPr>
      <w:r>
        <w:t xml:space="preserve">        self.dying_group.add(sprite)</w:t>
      </w:r>
    </w:p>
    <w:p w14:paraId="5C539E8F" w14:textId="77777777" w:rsidR="00DB3C5D" w:rsidRDefault="00DB3C5D">
      <w:pPr>
        <w:shd w:val="clear" w:color="auto" w:fill="BFBFBF"/>
        <w:ind w:firstLine="480"/>
      </w:pPr>
    </w:p>
    <w:p w14:paraId="0EF6AFF7" w14:textId="77777777" w:rsidR="00DB3C5D" w:rsidRDefault="00DB3C5D">
      <w:pPr>
        <w:shd w:val="clear" w:color="auto" w:fill="BFBFBF"/>
        <w:ind w:firstLine="480"/>
      </w:pPr>
      <w:r>
        <w:t xml:space="preserve">    def update_score(self, score, sprite, coin_num=0):</w:t>
      </w:r>
    </w:p>
    <w:p w14:paraId="28C94C4E" w14:textId="77777777" w:rsidR="00DB3C5D" w:rsidRDefault="00DB3C5D">
      <w:pPr>
        <w:shd w:val="clear" w:color="auto" w:fill="BFBFBF"/>
        <w:ind w:firstLine="480"/>
      </w:pPr>
      <w:r>
        <w:t xml:space="preserve">        self.game_info[c.SCORE] += score</w:t>
      </w:r>
    </w:p>
    <w:p w14:paraId="4D81214E" w14:textId="77777777" w:rsidR="00DB3C5D" w:rsidRDefault="00DB3C5D">
      <w:pPr>
        <w:shd w:val="clear" w:color="auto" w:fill="BFBFBF"/>
        <w:ind w:firstLine="480"/>
      </w:pPr>
      <w:r>
        <w:t xml:space="preserve">        self.game_info[c.COIN_TOTAL] += coin_num</w:t>
      </w:r>
    </w:p>
    <w:p w14:paraId="6DE7866C" w14:textId="77777777" w:rsidR="00DB3C5D" w:rsidRDefault="00DB3C5D">
      <w:pPr>
        <w:shd w:val="clear" w:color="auto" w:fill="BFBFBF"/>
        <w:ind w:firstLine="480"/>
      </w:pPr>
      <w:r>
        <w:t xml:space="preserve">        x = sprite.rect.x</w:t>
      </w:r>
    </w:p>
    <w:p w14:paraId="661CDC50" w14:textId="77777777" w:rsidR="00DB3C5D" w:rsidRDefault="00DB3C5D">
      <w:pPr>
        <w:shd w:val="clear" w:color="auto" w:fill="BFBFBF"/>
        <w:ind w:firstLine="480"/>
      </w:pPr>
      <w:r>
        <w:t xml:space="preserve">        y = sprite.rect.y - 10</w:t>
      </w:r>
    </w:p>
    <w:p w14:paraId="7C3CC54C" w14:textId="77777777" w:rsidR="00DB3C5D" w:rsidRDefault="00DB3C5D">
      <w:pPr>
        <w:shd w:val="clear" w:color="auto" w:fill="BFBFBF"/>
        <w:ind w:firstLine="480"/>
      </w:pPr>
      <w:r>
        <w:t xml:space="preserve">        self.moving_score_list.append(stuff.Score(x, y, score))</w:t>
      </w:r>
    </w:p>
    <w:p w14:paraId="4269E574" w14:textId="77777777" w:rsidR="00DB3C5D" w:rsidRDefault="00DB3C5D">
      <w:pPr>
        <w:shd w:val="clear" w:color="auto" w:fill="BFBFBF"/>
        <w:ind w:firstLine="480"/>
      </w:pPr>
    </w:p>
    <w:p w14:paraId="73945BE5" w14:textId="77777777" w:rsidR="00DB3C5D" w:rsidRDefault="00DB3C5D">
      <w:pPr>
        <w:shd w:val="clear" w:color="auto" w:fill="BFBFBF"/>
        <w:ind w:firstLine="480"/>
      </w:pPr>
      <w:r>
        <w:t xml:space="preserve">    def draw(self, surface):</w:t>
      </w:r>
    </w:p>
    <w:p w14:paraId="1D964858" w14:textId="77777777" w:rsidR="00DB3C5D" w:rsidRDefault="00DB3C5D">
      <w:pPr>
        <w:shd w:val="clear" w:color="auto" w:fill="BFBFBF"/>
        <w:ind w:firstLine="480"/>
      </w:pPr>
      <w:r>
        <w:t xml:space="preserve">        self.level.blit(self.background, self.viewport, self.viewport)</w:t>
      </w:r>
    </w:p>
    <w:p w14:paraId="29621E07" w14:textId="77777777" w:rsidR="00DB3C5D" w:rsidRDefault="00DB3C5D">
      <w:pPr>
        <w:shd w:val="clear" w:color="auto" w:fill="BFBFBF"/>
        <w:ind w:firstLine="480"/>
      </w:pPr>
      <w:r>
        <w:t xml:space="preserve">        self.powerup_group.draw(self.level)</w:t>
      </w:r>
    </w:p>
    <w:p w14:paraId="3426C604" w14:textId="77777777" w:rsidR="00DB3C5D" w:rsidRDefault="00DB3C5D">
      <w:pPr>
        <w:shd w:val="clear" w:color="auto" w:fill="BFBFBF"/>
        <w:ind w:firstLine="480"/>
      </w:pPr>
      <w:r>
        <w:t xml:space="preserve">        self.brick_group.draw(self.level)</w:t>
      </w:r>
    </w:p>
    <w:p w14:paraId="4E874844" w14:textId="77777777" w:rsidR="00DB3C5D" w:rsidRDefault="00DB3C5D">
      <w:pPr>
        <w:shd w:val="clear" w:color="auto" w:fill="BFBFBF"/>
        <w:ind w:firstLine="480"/>
      </w:pPr>
      <w:r>
        <w:t xml:space="preserve">        self.box_group.draw(self.level)</w:t>
      </w:r>
    </w:p>
    <w:p w14:paraId="36EC371D" w14:textId="77777777" w:rsidR="00DB3C5D" w:rsidRDefault="00DB3C5D">
      <w:pPr>
        <w:shd w:val="clear" w:color="auto" w:fill="BFBFBF"/>
        <w:ind w:firstLine="480"/>
      </w:pPr>
      <w:r>
        <w:t xml:space="preserve">        self.coin_group.draw(self.level)</w:t>
      </w:r>
    </w:p>
    <w:p w14:paraId="1F0B2848" w14:textId="77777777" w:rsidR="00DB3C5D" w:rsidRDefault="00DB3C5D">
      <w:pPr>
        <w:shd w:val="clear" w:color="auto" w:fill="BFBFBF"/>
        <w:ind w:firstLine="480"/>
      </w:pPr>
      <w:r>
        <w:t xml:space="preserve">        self.dying_group.draw(self.level)</w:t>
      </w:r>
    </w:p>
    <w:p w14:paraId="0A151658" w14:textId="77777777" w:rsidR="00DB3C5D" w:rsidRDefault="00DB3C5D">
      <w:pPr>
        <w:shd w:val="clear" w:color="auto" w:fill="BFBFBF"/>
        <w:ind w:firstLine="480"/>
      </w:pPr>
      <w:r>
        <w:t xml:space="preserve">        self.brickpiece_group.draw(self.level)</w:t>
      </w:r>
    </w:p>
    <w:p w14:paraId="6606ECAF" w14:textId="77777777" w:rsidR="00DB3C5D" w:rsidRDefault="00DB3C5D">
      <w:pPr>
        <w:shd w:val="clear" w:color="auto" w:fill="BFBFBF"/>
        <w:ind w:firstLine="480"/>
      </w:pPr>
      <w:r>
        <w:t xml:space="preserve">        self.flagpole_group.draw(self.level)</w:t>
      </w:r>
    </w:p>
    <w:p w14:paraId="32B2D0B0" w14:textId="77777777" w:rsidR="00DB3C5D" w:rsidRDefault="00DB3C5D">
      <w:pPr>
        <w:shd w:val="clear" w:color="auto" w:fill="BFBFBF"/>
        <w:ind w:firstLine="480"/>
      </w:pPr>
      <w:r>
        <w:t xml:space="preserve">        self.shell_group.draw(self.level)</w:t>
      </w:r>
    </w:p>
    <w:p w14:paraId="10FCC4FC" w14:textId="77777777" w:rsidR="00DB3C5D" w:rsidRDefault="00DB3C5D">
      <w:pPr>
        <w:shd w:val="clear" w:color="auto" w:fill="BFBFBF"/>
        <w:ind w:firstLine="480"/>
      </w:pPr>
      <w:r>
        <w:t xml:space="preserve">        self.enemy_group.draw(self.level)</w:t>
      </w:r>
    </w:p>
    <w:p w14:paraId="4C1DB13E" w14:textId="77777777" w:rsidR="00DB3C5D" w:rsidRDefault="00DB3C5D">
      <w:pPr>
        <w:shd w:val="clear" w:color="auto" w:fill="BFBFBF"/>
        <w:ind w:firstLine="480"/>
      </w:pPr>
      <w:r>
        <w:t xml:space="preserve">        self.player_group.draw(self.level)</w:t>
      </w:r>
    </w:p>
    <w:p w14:paraId="2A256C1E" w14:textId="77777777" w:rsidR="00DB3C5D" w:rsidRDefault="00DB3C5D">
      <w:pPr>
        <w:shd w:val="clear" w:color="auto" w:fill="BFBFBF"/>
        <w:ind w:firstLine="480"/>
      </w:pPr>
      <w:r>
        <w:t xml:space="preserve">        self.static_coin_group.draw(self.level)</w:t>
      </w:r>
    </w:p>
    <w:p w14:paraId="78B19782" w14:textId="77777777" w:rsidR="00DB3C5D" w:rsidRDefault="00DB3C5D">
      <w:pPr>
        <w:shd w:val="clear" w:color="auto" w:fill="BFBFBF"/>
        <w:ind w:firstLine="480"/>
      </w:pPr>
      <w:r>
        <w:t xml:space="preserve">        self.slider_group.draw(self.level)</w:t>
      </w:r>
    </w:p>
    <w:p w14:paraId="500E438C" w14:textId="77777777" w:rsidR="00DB3C5D" w:rsidRDefault="00DB3C5D">
      <w:pPr>
        <w:shd w:val="clear" w:color="auto" w:fill="BFBFBF"/>
        <w:ind w:firstLine="480"/>
      </w:pPr>
      <w:r>
        <w:t xml:space="preserve">        self.pipe_group.draw(self.level)</w:t>
      </w:r>
    </w:p>
    <w:p w14:paraId="4E422C4C" w14:textId="77777777" w:rsidR="00DB3C5D" w:rsidRDefault="00DB3C5D">
      <w:pPr>
        <w:shd w:val="clear" w:color="auto" w:fill="BFBFBF"/>
        <w:ind w:firstLine="480"/>
      </w:pPr>
      <w:r>
        <w:t xml:space="preserve">        for score in self.moving_score_list:</w:t>
      </w:r>
    </w:p>
    <w:p w14:paraId="5BAA42AA" w14:textId="77777777" w:rsidR="00DB3C5D" w:rsidRDefault="00DB3C5D">
      <w:pPr>
        <w:shd w:val="clear" w:color="auto" w:fill="BFBFBF"/>
        <w:ind w:firstLine="480"/>
      </w:pPr>
      <w:r>
        <w:t xml:space="preserve">            score.draw(self.level)</w:t>
      </w:r>
    </w:p>
    <w:p w14:paraId="2DCC528B" w14:textId="77777777" w:rsidR="00DB3C5D" w:rsidRDefault="00DB3C5D">
      <w:pPr>
        <w:shd w:val="clear" w:color="auto" w:fill="BFBFBF"/>
        <w:ind w:firstLine="480"/>
      </w:pPr>
      <w:r>
        <w:t xml:space="preserve">        if c.DEBUG:</w:t>
      </w:r>
    </w:p>
    <w:p w14:paraId="12876FB9" w14:textId="77777777" w:rsidR="00DB3C5D" w:rsidRDefault="00DB3C5D">
      <w:pPr>
        <w:shd w:val="clear" w:color="auto" w:fill="BFBFBF"/>
        <w:ind w:firstLine="480"/>
      </w:pPr>
      <w:r>
        <w:t xml:space="preserve">            self.ground_step_pipe_group.draw(self.level)</w:t>
      </w:r>
    </w:p>
    <w:p w14:paraId="70D5BBC9" w14:textId="77777777" w:rsidR="00DB3C5D" w:rsidRDefault="00DB3C5D">
      <w:pPr>
        <w:shd w:val="clear" w:color="auto" w:fill="BFBFBF"/>
        <w:ind w:firstLine="480"/>
      </w:pPr>
      <w:r>
        <w:t xml:space="preserve">            self.checkpoint_group.draw(self.level)</w:t>
      </w:r>
    </w:p>
    <w:p w14:paraId="5291F4F8" w14:textId="77777777" w:rsidR="00DB3C5D" w:rsidRDefault="00DB3C5D">
      <w:pPr>
        <w:shd w:val="clear" w:color="auto" w:fill="BFBFBF"/>
        <w:ind w:firstLine="480"/>
      </w:pPr>
    </w:p>
    <w:p w14:paraId="446FBE1D" w14:textId="77777777" w:rsidR="00DB3C5D" w:rsidRDefault="00DB3C5D">
      <w:pPr>
        <w:shd w:val="clear" w:color="auto" w:fill="BFBFBF"/>
        <w:ind w:firstLine="480"/>
      </w:pPr>
      <w:r>
        <w:t xml:space="preserve">        surface.blit(self.level, (0, 0), self.viewport)</w:t>
      </w:r>
    </w:p>
    <w:p w14:paraId="05A0FF96" w14:textId="08A41345" w:rsidR="00DB3C5D" w:rsidRDefault="00DB3C5D">
      <w:pPr>
        <w:shd w:val="clear" w:color="auto" w:fill="BFBFBF"/>
        <w:ind w:firstLine="480"/>
      </w:pPr>
      <w:r>
        <w:t xml:space="preserve">        self.overhead_info.draw(surface)</w:t>
      </w:r>
    </w:p>
    <w:p w14:paraId="1983F657" w14:textId="1B57BE00" w:rsidR="00DB3C5D" w:rsidRDefault="00DB3C5D" w:rsidP="00DB3C5D">
      <w:pPr>
        <w:pStyle w:val="3"/>
      </w:pPr>
      <w:bookmarkStart w:id="27" w:name="_Toc117010480"/>
      <w:r>
        <w:rPr>
          <w:rFonts w:hint="eastAsia"/>
        </w:rPr>
        <w:t>l</w:t>
      </w:r>
      <w:r>
        <w:t>oad_screen.py</w:t>
      </w:r>
      <w:bookmarkEnd w:id="27"/>
    </w:p>
    <w:p w14:paraId="780EEDD5" w14:textId="77777777" w:rsidR="00DB3C5D" w:rsidRDefault="00DB3C5D">
      <w:pPr>
        <w:shd w:val="clear" w:color="auto" w:fill="BFBFBF"/>
        <w:ind w:firstLine="480"/>
      </w:pPr>
      <w:r>
        <w:t>import pygame as pg</w:t>
      </w:r>
    </w:p>
    <w:p w14:paraId="6FC704BA" w14:textId="77777777" w:rsidR="00DB3C5D" w:rsidRDefault="00DB3C5D">
      <w:pPr>
        <w:shd w:val="clear" w:color="auto" w:fill="BFBFBF"/>
        <w:ind w:firstLine="480"/>
      </w:pPr>
      <w:r>
        <w:t>from .. import constants as c</w:t>
      </w:r>
    </w:p>
    <w:p w14:paraId="410D599E" w14:textId="77777777" w:rsidR="00DB3C5D" w:rsidRDefault="00DB3C5D">
      <w:pPr>
        <w:shd w:val="clear" w:color="auto" w:fill="BFBFBF"/>
        <w:ind w:firstLine="480"/>
      </w:pPr>
      <w:r>
        <w:t>from .. import setup, tools</w:t>
      </w:r>
    </w:p>
    <w:p w14:paraId="3833DA97" w14:textId="77777777" w:rsidR="00DB3C5D" w:rsidRDefault="00DB3C5D">
      <w:pPr>
        <w:shd w:val="clear" w:color="auto" w:fill="BFBFBF"/>
        <w:ind w:firstLine="480"/>
      </w:pPr>
      <w:r>
        <w:t>from ..components import info</w:t>
      </w:r>
    </w:p>
    <w:p w14:paraId="3855A4AE" w14:textId="77777777" w:rsidR="00DB3C5D" w:rsidRDefault="00DB3C5D">
      <w:pPr>
        <w:shd w:val="clear" w:color="auto" w:fill="BFBFBF"/>
        <w:ind w:firstLine="480"/>
      </w:pPr>
    </w:p>
    <w:p w14:paraId="489B682C" w14:textId="77777777" w:rsidR="00DB3C5D" w:rsidRDefault="00DB3C5D">
      <w:pPr>
        <w:shd w:val="clear" w:color="auto" w:fill="BFBFBF"/>
        <w:ind w:firstLine="480"/>
      </w:pPr>
      <w:r>
        <w:t>class LoadScreen(tools.State):</w:t>
      </w:r>
    </w:p>
    <w:p w14:paraId="0CF84C56" w14:textId="77777777" w:rsidR="00DB3C5D" w:rsidRDefault="00DB3C5D">
      <w:pPr>
        <w:shd w:val="clear" w:color="auto" w:fill="BFBFBF"/>
        <w:ind w:firstLine="480"/>
      </w:pPr>
      <w:r>
        <w:t xml:space="preserve">    def __init__(self):</w:t>
      </w:r>
    </w:p>
    <w:p w14:paraId="2C952562" w14:textId="77777777" w:rsidR="00DB3C5D" w:rsidRDefault="00DB3C5D">
      <w:pPr>
        <w:shd w:val="clear" w:color="auto" w:fill="BFBFBF"/>
        <w:ind w:firstLine="480"/>
      </w:pPr>
      <w:r>
        <w:t xml:space="preserve">        tools.State.__init__(self)</w:t>
      </w:r>
    </w:p>
    <w:p w14:paraId="70C7E588" w14:textId="77777777" w:rsidR="00DB3C5D" w:rsidRDefault="00DB3C5D">
      <w:pPr>
        <w:shd w:val="clear" w:color="auto" w:fill="BFBFBF"/>
        <w:ind w:firstLine="480"/>
      </w:pPr>
      <w:r>
        <w:t xml:space="preserve">        self.screen1 = setup.GFX['load_screen1']</w:t>
      </w:r>
    </w:p>
    <w:p w14:paraId="3FBD96CE" w14:textId="77777777" w:rsidR="00DB3C5D" w:rsidRDefault="00DB3C5D">
      <w:pPr>
        <w:shd w:val="clear" w:color="auto" w:fill="BFBFBF"/>
        <w:ind w:firstLine="480"/>
      </w:pPr>
      <w:r>
        <w:t xml:space="preserve">        self.screen2 = setup.GFX['load_screen2']</w:t>
      </w:r>
    </w:p>
    <w:p w14:paraId="674F352D" w14:textId="77777777" w:rsidR="00DB3C5D" w:rsidRDefault="00DB3C5D">
      <w:pPr>
        <w:shd w:val="clear" w:color="auto" w:fill="BFBFBF"/>
        <w:ind w:firstLine="480"/>
      </w:pPr>
      <w:r>
        <w:t xml:space="preserve">        self.time_list = [16000 * 1, 16000 * 2, 16000 * 2 + 2000, 16000 * 2 + 2000 + 100, 16000 * 2 + 2000 + 200]</w:t>
      </w:r>
    </w:p>
    <w:p w14:paraId="64B7DF1B" w14:textId="77777777" w:rsidR="00DB3C5D" w:rsidRDefault="00DB3C5D">
      <w:pPr>
        <w:shd w:val="clear" w:color="auto" w:fill="BFBFBF"/>
        <w:ind w:firstLine="480"/>
      </w:pPr>
    </w:p>
    <w:p w14:paraId="7CF6EDE4" w14:textId="77777777" w:rsidR="00DB3C5D" w:rsidRDefault="00DB3C5D">
      <w:pPr>
        <w:shd w:val="clear" w:color="auto" w:fill="BFBFBF"/>
        <w:ind w:firstLine="480"/>
      </w:pPr>
      <w:r>
        <w:t xml:space="preserve">    def startup(self, current_time, persist):</w:t>
      </w:r>
    </w:p>
    <w:p w14:paraId="281130ED" w14:textId="77777777" w:rsidR="00DB3C5D" w:rsidRDefault="00DB3C5D">
      <w:pPr>
        <w:shd w:val="clear" w:color="auto" w:fill="BFBFBF"/>
        <w:ind w:firstLine="480"/>
      </w:pPr>
      <w:r>
        <w:t xml:space="preserve">        self.start_time = current_time</w:t>
      </w:r>
    </w:p>
    <w:p w14:paraId="368EB98F" w14:textId="77777777" w:rsidR="00DB3C5D" w:rsidRDefault="00DB3C5D">
      <w:pPr>
        <w:shd w:val="clear" w:color="auto" w:fill="BFBFBF"/>
        <w:ind w:firstLine="480"/>
      </w:pPr>
      <w:r>
        <w:t xml:space="preserve">        self.persist = persist</w:t>
      </w:r>
    </w:p>
    <w:p w14:paraId="1C71650A" w14:textId="77777777" w:rsidR="00DB3C5D" w:rsidRDefault="00DB3C5D">
      <w:pPr>
        <w:shd w:val="clear" w:color="auto" w:fill="BFBFBF"/>
        <w:ind w:firstLine="480"/>
      </w:pPr>
      <w:r>
        <w:t xml:space="preserve">        self.game_info = self.persist</w:t>
      </w:r>
    </w:p>
    <w:p w14:paraId="453DEC0D" w14:textId="77777777" w:rsidR="00DB3C5D" w:rsidRDefault="00DB3C5D">
      <w:pPr>
        <w:shd w:val="clear" w:color="auto" w:fill="BFBFBF"/>
        <w:ind w:firstLine="480"/>
      </w:pPr>
      <w:r>
        <w:t xml:space="preserve">        self.next = self.set_next_state()</w:t>
      </w:r>
    </w:p>
    <w:p w14:paraId="73958A22" w14:textId="77777777" w:rsidR="00DB3C5D" w:rsidRDefault="00DB3C5D">
      <w:pPr>
        <w:shd w:val="clear" w:color="auto" w:fill="BFBFBF"/>
        <w:ind w:firstLine="480"/>
      </w:pPr>
    </w:p>
    <w:p w14:paraId="4AE12B45" w14:textId="77777777" w:rsidR="00DB3C5D" w:rsidRDefault="00DB3C5D">
      <w:pPr>
        <w:shd w:val="clear" w:color="auto" w:fill="BFBFBF"/>
        <w:ind w:firstLine="480"/>
      </w:pPr>
      <w:r>
        <w:t xml:space="preserve">        info_state = self.set_info_state()</w:t>
      </w:r>
    </w:p>
    <w:p w14:paraId="3B45C5B7" w14:textId="77777777" w:rsidR="00DB3C5D" w:rsidRDefault="00DB3C5D">
      <w:pPr>
        <w:shd w:val="clear" w:color="auto" w:fill="BFBFBF"/>
        <w:ind w:firstLine="480"/>
      </w:pPr>
      <w:r>
        <w:t xml:space="preserve">        self.overhead_info = info.Info(self.game_info, info_state)</w:t>
      </w:r>
    </w:p>
    <w:p w14:paraId="7EBEDA8A" w14:textId="77777777" w:rsidR="00DB3C5D" w:rsidRDefault="00DB3C5D">
      <w:pPr>
        <w:shd w:val="clear" w:color="auto" w:fill="BFBFBF"/>
        <w:ind w:firstLine="480"/>
      </w:pPr>
      <w:r>
        <w:t xml:space="preserve">        self.sound()</w:t>
      </w:r>
    </w:p>
    <w:p w14:paraId="7AD2D0E6" w14:textId="77777777" w:rsidR="00DB3C5D" w:rsidRDefault="00DB3C5D">
      <w:pPr>
        <w:shd w:val="clear" w:color="auto" w:fill="BFBFBF"/>
        <w:ind w:firstLine="480"/>
      </w:pPr>
    </w:p>
    <w:p w14:paraId="04A4EFA2" w14:textId="77777777" w:rsidR="00DB3C5D" w:rsidRDefault="00DB3C5D">
      <w:pPr>
        <w:shd w:val="clear" w:color="auto" w:fill="BFBFBF"/>
        <w:ind w:firstLine="480"/>
      </w:pPr>
      <w:r>
        <w:t xml:space="preserve">    def set_next_state(self):</w:t>
      </w:r>
    </w:p>
    <w:p w14:paraId="4689D8DE" w14:textId="77777777" w:rsidR="00DB3C5D" w:rsidRDefault="00DB3C5D">
      <w:pPr>
        <w:shd w:val="clear" w:color="auto" w:fill="BFBFBF"/>
        <w:ind w:firstLine="480"/>
      </w:pPr>
      <w:r>
        <w:t xml:space="preserve">        return c.LEVEL</w:t>
      </w:r>
    </w:p>
    <w:p w14:paraId="31518D46" w14:textId="77777777" w:rsidR="00DB3C5D" w:rsidRDefault="00DB3C5D">
      <w:pPr>
        <w:shd w:val="clear" w:color="auto" w:fill="BFBFBF"/>
        <w:ind w:firstLine="480"/>
      </w:pPr>
    </w:p>
    <w:p w14:paraId="20A57AFE" w14:textId="77777777" w:rsidR="00DB3C5D" w:rsidRDefault="00DB3C5D">
      <w:pPr>
        <w:shd w:val="clear" w:color="auto" w:fill="BFBFBF"/>
        <w:ind w:firstLine="480"/>
      </w:pPr>
      <w:r>
        <w:t xml:space="preserve">    def set_info_state(self):</w:t>
      </w:r>
    </w:p>
    <w:p w14:paraId="076C1D78" w14:textId="77777777" w:rsidR="00DB3C5D" w:rsidRDefault="00DB3C5D">
      <w:pPr>
        <w:shd w:val="clear" w:color="auto" w:fill="BFBFBF"/>
        <w:ind w:firstLine="480"/>
      </w:pPr>
      <w:r>
        <w:t xml:space="preserve">        return c.LOAD_SCREEN</w:t>
      </w:r>
    </w:p>
    <w:p w14:paraId="59B34B1A" w14:textId="77777777" w:rsidR="00DB3C5D" w:rsidRDefault="00DB3C5D">
      <w:pPr>
        <w:shd w:val="clear" w:color="auto" w:fill="BFBFBF"/>
        <w:ind w:firstLine="480"/>
      </w:pPr>
    </w:p>
    <w:p w14:paraId="4E54FB5D" w14:textId="77777777" w:rsidR="00DB3C5D" w:rsidRDefault="00DB3C5D">
      <w:pPr>
        <w:shd w:val="clear" w:color="auto" w:fill="BFBFBF"/>
        <w:ind w:firstLine="480"/>
      </w:pPr>
      <w:r>
        <w:t xml:space="preserve">    def update(self, surface, keys, current_time):</w:t>
      </w:r>
    </w:p>
    <w:p w14:paraId="2D3BED3D" w14:textId="77777777" w:rsidR="00DB3C5D" w:rsidRDefault="00DB3C5D">
      <w:pPr>
        <w:shd w:val="clear" w:color="auto" w:fill="BFBFBF"/>
        <w:ind w:firstLine="480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如果按下</w:t>
      </w:r>
      <w:r>
        <w:rPr>
          <w:rFonts w:hint="eastAsia"/>
        </w:rPr>
        <w:t>enter</w:t>
      </w:r>
      <w:r>
        <w:rPr>
          <w:rFonts w:hint="eastAsia"/>
        </w:rPr>
        <w:t>键：</w:t>
      </w:r>
    </w:p>
    <w:p w14:paraId="6F08F774" w14:textId="77777777" w:rsidR="00DB3C5D" w:rsidRDefault="00DB3C5D">
      <w:pPr>
        <w:shd w:val="clear" w:color="auto" w:fill="BFBFBF"/>
        <w:ind w:firstLine="480"/>
      </w:pPr>
      <w:r>
        <w:t xml:space="preserve">        if keys[pg.K_SPACE]:</w:t>
      </w:r>
    </w:p>
    <w:p w14:paraId="460A031E" w14:textId="77777777" w:rsidR="00DB3C5D" w:rsidRDefault="00DB3C5D">
      <w:pPr>
        <w:shd w:val="clear" w:color="auto" w:fill="BFBFBF"/>
        <w:ind w:firstLine="480"/>
      </w:pPr>
      <w:r>
        <w:t xml:space="preserve">            self.close_sound()</w:t>
      </w:r>
    </w:p>
    <w:p w14:paraId="092677FC" w14:textId="77777777" w:rsidR="00DB3C5D" w:rsidRDefault="00DB3C5D">
      <w:pPr>
        <w:shd w:val="clear" w:color="auto" w:fill="BFBFBF"/>
        <w:ind w:firstLine="480"/>
      </w:pPr>
      <w:r>
        <w:t xml:space="preserve">            self.done = True</w:t>
      </w:r>
    </w:p>
    <w:p w14:paraId="23D5A91C" w14:textId="77777777" w:rsidR="00DB3C5D" w:rsidRDefault="00DB3C5D">
      <w:pPr>
        <w:shd w:val="clear" w:color="auto" w:fill="BFBFBF"/>
        <w:ind w:firstLine="480"/>
      </w:pPr>
      <w:r>
        <w:t xml:space="preserve">        else:</w:t>
      </w:r>
    </w:p>
    <w:p w14:paraId="56C5513E" w14:textId="77777777" w:rsidR="00DB3C5D" w:rsidRDefault="00DB3C5D">
      <w:pPr>
        <w:shd w:val="clear" w:color="auto" w:fill="BFBFBF"/>
        <w:ind w:firstLine="480"/>
      </w:pPr>
      <w:r>
        <w:t xml:space="preserve">            if (current_time - self.start_time) &lt; self.time_list[0]:</w:t>
      </w:r>
    </w:p>
    <w:p w14:paraId="6ACA8898" w14:textId="77777777" w:rsidR="00DB3C5D" w:rsidRDefault="00DB3C5D">
      <w:pPr>
        <w:shd w:val="clear" w:color="auto" w:fill="BFBFBF"/>
        <w:ind w:firstLine="480"/>
      </w:pPr>
      <w:r>
        <w:t xml:space="preserve">                surface.blit(self.screen1, (0, 0))</w:t>
      </w:r>
    </w:p>
    <w:p w14:paraId="76E71D96" w14:textId="77777777" w:rsidR="00DB3C5D" w:rsidRDefault="00DB3C5D">
      <w:pPr>
        <w:shd w:val="clear" w:color="auto" w:fill="BFBFBF"/>
        <w:ind w:firstLine="480"/>
      </w:pPr>
      <w:r>
        <w:t xml:space="preserve">            elif (current_time - self.start_time) &lt; self.time_list[1]:</w:t>
      </w:r>
    </w:p>
    <w:p w14:paraId="1B66F2C3" w14:textId="77777777" w:rsidR="00DB3C5D" w:rsidRDefault="00DB3C5D">
      <w:pPr>
        <w:shd w:val="clear" w:color="auto" w:fill="BFBFBF"/>
        <w:ind w:firstLine="480"/>
      </w:pPr>
      <w:r>
        <w:t xml:space="preserve">                surface.blit(self.screen2, (0, 0))</w:t>
      </w:r>
    </w:p>
    <w:p w14:paraId="577BF2A3" w14:textId="77777777" w:rsidR="00DB3C5D" w:rsidRDefault="00DB3C5D">
      <w:pPr>
        <w:shd w:val="clear" w:color="auto" w:fill="BFBFBF"/>
        <w:ind w:firstLine="480"/>
      </w:pPr>
      <w:r>
        <w:t xml:space="preserve">            elif (current_time - self.start_time) &lt; self.time_list[2]:</w:t>
      </w:r>
    </w:p>
    <w:p w14:paraId="49184236" w14:textId="77777777" w:rsidR="00DB3C5D" w:rsidRDefault="00DB3C5D">
      <w:pPr>
        <w:shd w:val="clear" w:color="auto" w:fill="BFBFBF"/>
        <w:ind w:firstLine="480"/>
      </w:pPr>
      <w:r>
        <w:t xml:space="preserve">                surface.fill(c.BLACK)</w:t>
      </w:r>
    </w:p>
    <w:p w14:paraId="42B0FA24" w14:textId="77777777" w:rsidR="00DB3C5D" w:rsidRDefault="00DB3C5D">
      <w:pPr>
        <w:shd w:val="clear" w:color="auto" w:fill="BFBFBF"/>
        <w:ind w:firstLine="480"/>
      </w:pPr>
      <w:r>
        <w:t xml:space="preserve">                self.overhead_info.update(self.game_info)</w:t>
      </w:r>
    </w:p>
    <w:p w14:paraId="1A791FD5" w14:textId="77777777" w:rsidR="00DB3C5D" w:rsidRDefault="00DB3C5D">
      <w:pPr>
        <w:shd w:val="clear" w:color="auto" w:fill="BFBFBF"/>
        <w:ind w:firstLine="480"/>
      </w:pPr>
      <w:r>
        <w:t xml:space="preserve">                self.overhead_info.draw(surface)</w:t>
      </w:r>
    </w:p>
    <w:p w14:paraId="33C6DF4F" w14:textId="77777777" w:rsidR="00DB3C5D" w:rsidRDefault="00DB3C5D">
      <w:pPr>
        <w:shd w:val="clear" w:color="auto" w:fill="BFBFBF"/>
        <w:ind w:firstLine="480"/>
      </w:pPr>
      <w:r>
        <w:t xml:space="preserve">            elif (current_time - self.start_time) &lt; self.time_list[3]:</w:t>
      </w:r>
    </w:p>
    <w:p w14:paraId="6F71A4A0" w14:textId="77777777" w:rsidR="00DB3C5D" w:rsidRDefault="00DB3C5D">
      <w:pPr>
        <w:shd w:val="clear" w:color="auto" w:fill="BFBFBF"/>
        <w:ind w:firstLine="480"/>
      </w:pPr>
      <w:r>
        <w:t xml:space="preserve">                surface.fill(c.BLACK)</w:t>
      </w:r>
    </w:p>
    <w:p w14:paraId="75C5808A" w14:textId="77777777" w:rsidR="00DB3C5D" w:rsidRDefault="00DB3C5D">
      <w:pPr>
        <w:shd w:val="clear" w:color="auto" w:fill="BFBFBF"/>
        <w:ind w:firstLine="480"/>
      </w:pPr>
      <w:r>
        <w:t xml:space="preserve">            elif (current_time - self.start_time) &lt; self.time_list[4]:</w:t>
      </w:r>
    </w:p>
    <w:p w14:paraId="34E1160F" w14:textId="77777777" w:rsidR="00DB3C5D" w:rsidRDefault="00DB3C5D">
      <w:pPr>
        <w:shd w:val="clear" w:color="auto" w:fill="BFBFBF"/>
        <w:ind w:firstLine="480"/>
      </w:pPr>
      <w:r>
        <w:t xml:space="preserve">                surface.fill((106, 150, 252))</w:t>
      </w:r>
    </w:p>
    <w:p w14:paraId="3A1814E4" w14:textId="77777777" w:rsidR="00DB3C5D" w:rsidRDefault="00DB3C5D">
      <w:pPr>
        <w:shd w:val="clear" w:color="auto" w:fill="BFBFBF"/>
        <w:ind w:firstLine="480"/>
      </w:pPr>
      <w:r>
        <w:t xml:space="preserve">            else:</w:t>
      </w:r>
    </w:p>
    <w:p w14:paraId="48E647B1" w14:textId="77777777" w:rsidR="00DB3C5D" w:rsidRDefault="00DB3C5D">
      <w:pPr>
        <w:shd w:val="clear" w:color="auto" w:fill="BFBFBF"/>
        <w:ind w:firstLine="480"/>
      </w:pPr>
      <w:r>
        <w:t xml:space="preserve">                self.close_sound()</w:t>
      </w:r>
    </w:p>
    <w:p w14:paraId="45593B79" w14:textId="77777777" w:rsidR="00DB3C5D" w:rsidRDefault="00DB3C5D">
      <w:pPr>
        <w:shd w:val="clear" w:color="auto" w:fill="BFBFBF"/>
        <w:ind w:firstLine="480"/>
      </w:pPr>
      <w:r>
        <w:t xml:space="preserve">                self.done = True</w:t>
      </w:r>
    </w:p>
    <w:p w14:paraId="0B4B798F" w14:textId="77777777" w:rsidR="00DB3C5D" w:rsidRDefault="00DB3C5D">
      <w:pPr>
        <w:shd w:val="clear" w:color="auto" w:fill="BFBFBF"/>
        <w:ind w:firstLine="480"/>
      </w:pPr>
    </w:p>
    <w:p w14:paraId="69832C4D" w14:textId="77777777" w:rsidR="00DB3C5D" w:rsidRDefault="00DB3C5D">
      <w:pPr>
        <w:shd w:val="clear" w:color="auto" w:fill="BFBFBF"/>
        <w:ind w:firstLine="480"/>
      </w:pPr>
      <w:r>
        <w:t xml:space="preserve">    def sound(self):</w:t>
      </w:r>
    </w:p>
    <w:p w14:paraId="68477F81" w14:textId="77777777" w:rsidR="00DB3C5D" w:rsidRDefault="00DB3C5D">
      <w:pPr>
        <w:shd w:val="clear" w:color="auto" w:fill="BFBFBF"/>
        <w:ind w:firstLine="480"/>
      </w:pPr>
      <w:r>
        <w:t xml:space="preserve">        self.sfx_dict = setup.SFX</w:t>
      </w:r>
    </w:p>
    <w:p w14:paraId="19F36988" w14:textId="77777777" w:rsidR="00DB3C5D" w:rsidRDefault="00DB3C5D">
      <w:pPr>
        <w:shd w:val="clear" w:color="auto" w:fill="BFBFBF"/>
        <w:ind w:firstLine="480"/>
        <w:rPr>
          <w:rFonts w:hint="eastAsia"/>
        </w:rPr>
      </w:pPr>
      <w:r>
        <w:rPr>
          <w:rFonts w:hint="eastAsia"/>
        </w:rPr>
        <w:t xml:space="preserve">        self.sfx_dict['</w:t>
      </w:r>
      <w:r>
        <w:rPr>
          <w:rFonts w:hint="eastAsia"/>
        </w:rPr>
        <w:t>加载《晴天》</w:t>
      </w:r>
      <w:r>
        <w:rPr>
          <w:rFonts w:hint="eastAsia"/>
        </w:rPr>
        <w:t>'].play()</w:t>
      </w:r>
    </w:p>
    <w:p w14:paraId="2A244EF0" w14:textId="77777777" w:rsidR="00DB3C5D" w:rsidRDefault="00DB3C5D">
      <w:pPr>
        <w:shd w:val="clear" w:color="auto" w:fill="BFBFBF"/>
        <w:ind w:firstLine="480"/>
      </w:pPr>
    </w:p>
    <w:p w14:paraId="4DF5206F" w14:textId="77777777" w:rsidR="00DB3C5D" w:rsidRDefault="00DB3C5D">
      <w:pPr>
        <w:shd w:val="clear" w:color="auto" w:fill="BFBFBF"/>
        <w:ind w:firstLine="480"/>
      </w:pPr>
      <w:r>
        <w:t xml:space="preserve">    def close_sound(self):</w:t>
      </w:r>
    </w:p>
    <w:p w14:paraId="4FEA1498" w14:textId="77777777" w:rsidR="00DB3C5D" w:rsidRDefault="00DB3C5D">
      <w:pPr>
        <w:shd w:val="clear" w:color="auto" w:fill="BFBFBF"/>
        <w:ind w:firstLine="480"/>
        <w:rPr>
          <w:rFonts w:hint="eastAsia"/>
        </w:rPr>
      </w:pPr>
      <w:r>
        <w:rPr>
          <w:rFonts w:hint="eastAsia"/>
        </w:rPr>
        <w:t xml:space="preserve">        self.sfx_dict['</w:t>
      </w:r>
      <w:r>
        <w:rPr>
          <w:rFonts w:hint="eastAsia"/>
        </w:rPr>
        <w:t>加载《晴天》</w:t>
      </w:r>
      <w:r>
        <w:rPr>
          <w:rFonts w:hint="eastAsia"/>
        </w:rPr>
        <w:t>'].stop()</w:t>
      </w:r>
    </w:p>
    <w:p w14:paraId="6224F5FD" w14:textId="77777777" w:rsidR="00DB3C5D" w:rsidRDefault="00DB3C5D">
      <w:pPr>
        <w:shd w:val="clear" w:color="auto" w:fill="BFBFBF"/>
        <w:ind w:firstLine="480"/>
      </w:pPr>
    </w:p>
    <w:p w14:paraId="3EFDE4E5" w14:textId="77777777" w:rsidR="00DB3C5D" w:rsidRDefault="00DB3C5D">
      <w:pPr>
        <w:shd w:val="clear" w:color="auto" w:fill="BFBFBF"/>
        <w:ind w:firstLine="480"/>
      </w:pPr>
    </w:p>
    <w:p w14:paraId="2D42F3F1" w14:textId="77777777" w:rsidR="00DB3C5D" w:rsidRDefault="00DB3C5D">
      <w:pPr>
        <w:shd w:val="clear" w:color="auto" w:fill="BFBFBF"/>
        <w:ind w:firstLine="480"/>
      </w:pPr>
      <w:r>
        <w:t>class GameOver(LoadScreen):</w:t>
      </w:r>
    </w:p>
    <w:p w14:paraId="7C953AB7" w14:textId="77777777" w:rsidR="00DB3C5D" w:rsidRDefault="00DB3C5D">
      <w:pPr>
        <w:shd w:val="clear" w:color="auto" w:fill="BFBFBF"/>
        <w:ind w:firstLine="480"/>
      </w:pPr>
      <w:r>
        <w:t xml:space="preserve">    def __init__(self):</w:t>
      </w:r>
    </w:p>
    <w:p w14:paraId="03FA7A57" w14:textId="77777777" w:rsidR="00DB3C5D" w:rsidRDefault="00DB3C5D">
      <w:pPr>
        <w:shd w:val="clear" w:color="auto" w:fill="BFBFBF"/>
        <w:ind w:firstLine="480"/>
      </w:pPr>
      <w:r>
        <w:t xml:space="preserve">        LoadScreen.__init__(self)</w:t>
      </w:r>
    </w:p>
    <w:p w14:paraId="3B3418D3" w14:textId="77777777" w:rsidR="00DB3C5D" w:rsidRDefault="00DB3C5D">
      <w:pPr>
        <w:shd w:val="clear" w:color="auto" w:fill="BFBFBF"/>
        <w:ind w:firstLine="480"/>
      </w:pPr>
      <w:r>
        <w:t xml:space="preserve">        self.time_list = [3000, 3200, 3235]</w:t>
      </w:r>
    </w:p>
    <w:p w14:paraId="58A9197D" w14:textId="77777777" w:rsidR="00DB3C5D" w:rsidRDefault="00DB3C5D">
      <w:pPr>
        <w:shd w:val="clear" w:color="auto" w:fill="BFBFBF"/>
        <w:ind w:firstLine="480"/>
      </w:pPr>
    </w:p>
    <w:p w14:paraId="6A43AB25" w14:textId="77777777" w:rsidR="00DB3C5D" w:rsidRDefault="00DB3C5D">
      <w:pPr>
        <w:shd w:val="clear" w:color="auto" w:fill="BFBFBF"/>
        <w:ind w:firstLine="480"/>
      </w:pPr>
      <w:r>
        <w:t xml:space="preserve">    def set_next_state(self):</w:t>
      </w:r>
    </w:p>
    <w:p w14:paraId="4109A95F" w14:textId="77777777" w:rsidR="00DB3C5D" w:rsidRDefault="00DB3C5D">
      <w:pPr>
        <w:shd w:val="clear" w:color="auto" w:fill="BFBFBF"/>
        <w:ind w:firstLine="480"/>
      </w:pPr>
      <w:r>
        <w:t xml:space="preserve">        return c.MAIN_MENU</w:t>
      </w:r>
    </w:p>
    <w:p w14:paraId="2AB36FD0" w14:textId="77777777" w:rsidR="00DB3C5D" w:rsidRDefault="00DB3C5D">
      <w:pPr>
        <w:shd w:val="clear" w:color="auto" w:fill="BFBFBF"/>
        <w:ind w:firstLine="480"/>
      </w:pPr>
    </w:p>
    <w:p w14:paraId="40D55149" w14:textId="77777777" w:rsidR="00DB3C5D" w:rsidRDefault="00DB3C5D">
      <w:pPr>
        <w:shd w:val="clear" w:color="auto" w:fill="BFBFBF"/>
        <w:ind w:firstLine="480"/>
      </w:pPr>
      <w:r>
        <w:t xml:space="preserve">    def set_info_state(self):</w:t>
      </w:r>
    </w:p>
    <w:p w14:paraId="529C2560" w14:textId="77777777" w:rsidR="00DB3C5D" w:rsidRDefault="00DB3C5D">
      <w:pPr>
        <w:shd w:val="clear" w:color="auto" w:fill="BFBFBF"/>
        <w:ind w:firstLine="480"/>
      </w:pPr>
      <w:r>
        <w:t xml:space="preserve">        return c.GAME_OVER</w:t>
      </w:r>
    </w:p>
    <w:p w14:paraId="4B52B522" w14:textId="77777777" w:rsidR="00DB3C5D" w:rsidRDefault="00DB3C5D">
      <w:pPr>
        <w:shd w:val="clear" w:color="auto" w:fill="BFBFBF"/>
        <w:ind w:firstLine="480"/>
      </w:pPr>
    </w:p>
    <w:p w14:paraId="3EFBAA59" w14:textId="77777777" w:rsidR="00DB3C5D" w:rsidRDefault="00DB3C5D">
      <w:pPr>
        <w:shd w:val="clear" w:color="auto" w:fill="BFBFBF"/>
        <w:ind w:firstLine="480"/>
      </w:pPr>
    </w:p>
    <w:p w14:paraId="57C2FFBB" w14:textId="77777777" w:rsidR="00DB3C5D" w:rsidRDefault="00DB3C5D">
      <w:pPr>
        <w:shd w:val="clear" w:color="auto" w:fill="BFBFBF"/>
        <w:ind w:firstLine="480"/>
      </w:pPr>
      <w:r>
        <w:t>class TimeOut(LoadScreen):</w:t>
      </w:r>
    </w:p>
    <w:p w14:paraId="6ED99C3F" w14:textId="77777777" w:rsidR="00DB3C5D" w:rsidRDefault="00DB3C5D">
      <w:pPr>
        <w:shd w:val="clear" w:color="auto" w:fill="BFBFBF"/>
        <w:ind w:firstLine="480"/>
      </w:pPr>
      <w:r>
        <w:t xml:space="preserve">    def __init__(self):</w:t>
      </w:r>
    </w:p>
    <w:p w14:paraId="2D4C0BA2" w14:textId="77777777" w:rsidR="00DB3C5D" w:rsidRDefault="00DB3C5D">
      <w:pPr>
        <w:shd w:val="clear" w:color="auto" w:fill="BFBFBF"/>
        <w:ind w:firstLine="480"/>
      </w:pPr>
      <w:r>
        <w:t xml:space="preserve">        LoadScreen.__init__(self)</w:t>
      </w:r>
    </w:p>
    <w:p w14:paraId="59670B4F" w14:textId="77777777" w:rsidR="00DB3C5D" w:rsidRDefault="00DB3C5D">
      <w:pPr>
        <w:shd w:val="clear" w:color="auto" w:fill="BFBFBF"/>
        <w:ind w:firstLine="480"/>
      </w:pPr>
      <w:r>
        <w:t xml:space="preserve">        self.time_list = [2400, 2600, 2635]</w:t>
      </w:r>
    </w:p>
    <w:p w14:paraId="6129BE26" w14:textId="77777777" w:rsidR="00DB3C5D" w:rsidRDefault="00DB3C5D">
      <w:pPr>
        <w:shd w:val="clear" w:color="auto" w:fill="BFBFBF"/>
        <w:ind w:firstLine="480"/>
      </w:pPr>
    </w:p>
    <w:p w14:paraId="19709997" w14:textId="77777777" w:rsidR="00DB3C5D" w:rsidRDefault="00DB3C5D">
      <w:pPr>
        <w:shd w:val="clear" w:color="auto" w:fill="BFBFBF"/>
        <w:ind w:firstLine="480"/>
      </w:pPr>
      <w:r>
        <w:t xml:space="preserve">    def set_next_state(self):</w:t>
      </w:r>
    </w:p>
    <w:p w14:paraId="0FC0EAE8" w14:textId="77777777" w:rsidR="00DB3C5D" w:rsidRDefault="00DB3C5D">
      <w:pPr>
        <w:shd w:val="clear" w:color="auto" w:fill="BFBFBF"/>
        <w:ind w:firstLine="480"/>
      </w:pPr>
      <w:r>
        <w:t xml:space="preserve">        if self.persist[c.LIVES] == 0:</w:t>
      </w:r>
    </w:p>
    <w:p w14:paraId="770090D5" w14:textId="77777777" w:rsidR="00DB3C5D" w:rsidRDefault="00DB3C5D">
      <w:pPr>
        <w:shd w:val="clear" w:color="auto" w:fill="BFBFBF"/>
        <w:ind w:firstLine="480"/>
      </w:pPr>
      <w:r>
        <w:t xml:space="preserve">            return c.GAME_OVER</w:t>
      </w:r>
    </w:p>
    <w:p w14:paraId="6BC13150" w14:textId="77777777" w:rsidR="00DB3C5D" w:rsidRDefault="00DB3C5D">
      <w:pPr>
        <w:shd w:val="clear" w:color="auto" w:fill="BFBFBF"/>
        <w:ind w:firstLine="480"/>
      </w:pPr>
      <w:r>
        <w:t xml:space="preserve">        else:</w:t>
      </w:r>
    </w:p>
    <w:p w14:paraId="6D8DC6AA" w14:textId="77777777" w:rsidR="00DB3C5D" w:rsidRDefault="00DB3C5D">
      <w:pPr>
        <w:shd w:val="clear" w:color="auto" w:fill="BFBFBF"/>
        <w:ind w:firstLine="480"/>
      </w:pPr>
      <w:r>
        <w:t xml:space="preserve">            return c.LOAD_SCREEN</w:t>
      </w:r>
    </w:p>
    <w:p w14:paraId="730B6AA8" w14:textId="77777777" w:rsidR="00DB3C5D" w:rsidRDefault="00DB3C5D">
      <w:pPr>
        <w:shd w:val="clear" w:color="auto" w:fill="BFBFBF"/>
        <w:ind w:firstLine="480"/>
      </w:pPr>
    </w:p>
    <w:p w14:paraId="18079576" w14:textId="77777777" w:rsidR="00DB3C5D" w:rsidRDefault="00DB3C5D">
      <w:pPr>
        <w:shd w:val="clear" w:color="auto" w:fill="BFBFBF"/>
        <w:ind w:firstLine="480"/>
      </w:pPr>
      <w:r>
        <w:t xml:space="preserve">    def set_info_state(self):</w:t>
      </w:r>
    </w:p>
    <w:p w14:paraId="1020BB5A" w14:textId="3231B97D" w:rsidR="00DB3C5D" w:rsidRDefault="00DB3C5D">
      <w:pPr>
        <w:shd w:val="clear" w:color="auto" w:fill="BFBFBF"/>
        <w:ind w:firstLine="480"/>
      </w:pPr>
      <w:r>
        <w:t xml:space="preserve">        return c.TIME_OUT</w:t>
      </w:r>
    </w:p>
    <w:p w14:paraId="38A5CA1A" w14:textId="4069E48A" w:rsidR="00DB3C5D" w:rsidRDefault="005B3323" w:rsidP="005B3323">
      <w:pPr>
        <w:pStyle w:val="3"/>
      </w:pPr>
      <w:bookmarkStart w:id="28" w:name="_Toc117010481"/>
      <w:r>
        <w:rPr>
          <w:rFonts w:hint="eastAsia"/>
        </w:rPr>
        <w:t>m</w:t>
      </w:r>
      <w:r>
        <w:t>ain_menu.py</w:t>
      </w:r>
      <w:bookmarkEnd w:id="28"/>
    </w:p>
    <w:p w14:paraId="54A04370" w14:textId="77777777" w:rsidR="005B3323" w:rsidRDefault="005B3323">
      <w:pPr>
        <w:shd w:val="clear" w:color="auto" w:fill="BFBFBF"/>
        <w:ind w:firstLine="480"/>
      </w:pPr>
      <w:r>
        <w:t>import pygame as pg</w:t>
      </w:r>
    </w:p>
    <w:p w14:paraId="23480FA2" w14:textId="77777777" w:rsidR="005B3323" w:rsidRDefault="005B3323">
      <w:pPr>
        <w:shd w:val="clear" w:color="auto" w:fill="BFBFBF"/>
        <w:ind w:firstLine="480"/>
      </w:pPr>
      <w:r>
        <w:t>from .. import constants as c</w:t>
      </w:r>
    </w:p>
    <w:p w14:paraId="1E8C7B91" w14:textId="77777777" w:rsidR="005B3323" w:rsidRDefault="005B3323">
      <w:pPr>
        <w:shd w:val="clear" w:color="auto" w:fill="BFBFBF"/>
        <w:ind w:firstLine="480"/>
      </w:pPr>
      <w:r>
        <w:t>from .. import setup</w:t>
      </w:r>
    </w:p>
    <w:p w14:paraId="0E6D289E" w14:textId="77777777" w:rsidR="005B3323" w:rsidRDefault="005B3323">
      <w:pPr>
        <w:shd w:val="clear" w:color="auto" w:fill="BFBFBF"/>
        <w:ind w:firstLine="480"/>
      </w:pPr>
      <w:r>
        <w:t>from .. import tools</w:t>
      </w:r>
    </w:p>
    <w:p w14:paraId="0CBBFF0E" w14:textId="77777777" w:rsidR="005B3323" w:rsidRDefault="005B3323">
      <w:pPr>
        <w:shd w:val="clear" w:color="auto" w:fill="BFBFBF"/>
        <w:ind w:firstLine="480"/>
      </w:pPr>
      <w:r>
        <w:t>from ..components import info</w:t>
      </w:r>
    </w:p>
    <w:p w14:paraId="233484C5" w14:textId="77777777" w:rsidR="005B3323" w:rsidRDefault="005B3323">
      <w:pPr>
        <w:shd w:val="clear" w:color="auto" w:fill="BFBFBF"/>
        <w:ind w:firstLine="480"/>
      </w:pPr>
    </w:p>
    <w:p w14:paraId="30D63463" w14:textId="77777777" w:rsidR="005B3323" w:rsidRDefault="005B3323">
      <w:pPr>
        <w:shd w:val="clear" w:color="auto" w:fill="BFBFBF"/>
        <w:ind w:firstLine="480"/>
      </w:pPr>
      <w:r>
        <w:t>class Menu(tools.State):</w:t>
      </w:r>
    </w:p>
    <w:p w14:paraId="24A483FF" w14:textId="77777777" w:rsidR="005B3323" w:rsidRDefault="005B3323">
      <w:pPr>
        <w:shd w:val="clear" w:color="auto" w:fill="BFBFBF"/>
        <w:ind w:firstLine="480"/>
      </w:pPr>
      <w:r>
        <w:t xml:space="preserve">    def __init__(self):</w:t>
      </w:r>
    </w:p>
    <w:p w14:paraId="566892CB" w14:textId="77777777" w:rsidR="005B3323" w:rsidRDefault="005B3323">
      <w:pPr>
        <w:shd w:val="clear" w:color="auto" w:fill="BFBFBF"/>
        <w:ind w:firstLine="480"/>
      </w:pPr>
      <w:r>
        <w:t xml:space="preserve">        tools.State.__init__(self)</w:t>
      </w:r>
    </w:p>
    <w:p w14:paraId="04D468B1" w14:textId="77777777" w:rsidR="005B3323" w:rsidRDefault="005B3323">
      <w:pPr>
        <w:shd w:val="clear" w:color="auto" w:fill="BFBFBF"/>
        <w:ind w:firstLine="480"/>
      </w:pPr>
      <w:r>
        <w:t xml:space="preserve">        persist = {c.COIN_TOTAL: 0,</w:t>
      </w:r>
    </w:p>
    <w:p w14:paraId="63C0F3D7" w14:textId="77777777" w:rsidR="005B3323" w:rsidRDefault="005B3323">
      <w:pPr>
        <w:shd w:val="clear" w:color="auto" w:fill="BFBFBF"/>
        <w:ind w:firstLine="480"/>
      </w:pPr>
      <w:r>
        <w:t xml:space="preserve">                   c.SCORE: 0,</w:t>
      </w:r>
    </w:p>
    <w:p w14:paraId="7C575904" w14:textId="77777777" w:rsidR="005B3323" w:rsidRDefault="005B3323">
      <w:pPr>
        <w:shd w:val="clear" w:color="auto" w:fill="BFBFBF"/>
        <w:ind w:firstLine="480"/>
      </w:pPr>
      <w:r>
        <w:t xml:space="preserve">                   c.LIVES: 5,</w:t>
      </w:r>
    </w:p>
    <w:p w14:paraId="3DFEED75" w14:textId="77777777" w:rsidR="005B3323" w:rsidRDefault="005B3323">
      <w:pPr>
        <w:shd w:val="clear" w:color="auto" w:fill="BFBFBF"/>
        <w:ind w:firstLine="480"/>
      </w:pPr>
      <w:r>
        <w:t xml:space="preserve">                   c.TOP_SCORE: 0,</w:t>
      </w:r>
    </w:p>
    <w:p w14:paraId="77E876D8" w14:textId="77777777" w:rsidR="005B3323" w:rsidRDefault="005B3323">
      <w:pPr>
        <w:shd w:val="clear" w:color="auto" w:fill="BFBFBF"/>
        <w:ind w:firstLine="480"/>
      </w:pPr>
      <w:r>
        <w:t xml:space="preserve">                   c.CURRENT_TIME: 0.0,</w:t>
      </w:r>
    </w:p>
    <w:p w14:paraId="2C243867" w14:textId="77777777" w:rsidR="005B3323" w:rsidRDefault="005B3323">
      <w:pPr>
        <w:shd w:val="clear" w:color="auto" w:fill="BFBFBF"/>
        <w:ind w:firstLine="480"/>
      </w:pPr>
      <w:r>
        <w:t xml:space="preserve">                   c.LEVEL_NUM: 1,</w:t>
      </w:r>
    </w:p>
    <w:p w14:paraId="04948BAE" w14:textId="77777777" w:rsidR="005B3323" w:rsidRDefault="005B3323">
      <w:pPr>
        <w:shd w:val="clear" w:color="auto" w:fill="BFBFBF"/>
        <w:ind w:firstLine="480"/>
      </w:pPr>
      <w:r>
        <w:t xml:space="preserve">                   c.PLAYER_NAME: c.PLAYER_MARIO}</w:t>
      </w:r>
    </w:p>
    <w:p w14:paraId="51BF57E5" w14:textId="77777777" w:rsidR="005B3323" w:rsidRDefault="005B3323">
      <w:pPr>
        <w:shd w:val="clear" w:color="auto" w:fill="BFBFBF"/>
        <w:ind w:firstLine="480"/>
      </w:pPr>
      <w:r>
        <w:t xml:space="preserve">        self.startup(0.0, persist)</w:t>
      </w:r>
    </w:p>
    <w:p w14:paraId="349BC32F" w14:textId="77777777" w:rsidR="005B3323" w:rsidRDefault="005B3323">
      <w:pPr>
        <w:shd w:val="clear" w:color="auto" w:fill="BFBFBF"/>
        <w:ind w:firstLine="480"/>
      </w:pPr>
    </w:p>
    <w:p w14:paraId="569BB77E" w14:textId="77777777" w:rsidR="005B3323" w:rsidRDefault="005B3323">
      <w:pPr>
        <w:shd w:val="clear" w:color="auto" w:fill="BFBFBF"/>
        <w:ind w:firstLine="480"/>
      </w:pPr>
      <w:r>
        <w:lastRenderedPageBreak/>
        <w:t xml:space="preserve">    def startup(self, current_time, persist):</w:t>
      </w:r>
    </w:p>
    <w:p w14:paraId="2EDB3950" w14:textId="77777777" w:rsidR="005B3323" w:rsidRDefault="005B3323">
      <w:pPr>
        <w:shd w:val="clear" w:color="auto" w:fill="BFBFBF"/>
        <w:ind w:firstLine="480"/>
      </w:pPr>
      <w:r>
        <w:t xml:space="preserve">        self.next = c.LOAD_SCREEN</w:t>
      </w:r>
    </w:p>
    <w:p w14:paraId="2B32720E" w14:textId="77777777" w:rsidR="005B3323" w:rsidRDefault="005B3323">
      <w:pPr>
        <w:shd w:val="clear" w:color="auto" w:fill="BFBFBF"/>
        <w:ind w:firstLine="480"/>
      </w:pPr>
      <w:r>
        <w:t xml:space="preserve">        self.persist = persist</w:t>
      </w:r>
    </w:p>
    <w:p w14:paraId="494E3B35" w14:textId="77777777" w:rsidR="005B3323" w:rsidRDefault="005B3323">
      <w:pPr>
        <w:shd w:val="clear" w:color="auto" w:fill="BFBFBF"/>
        <w:ind w:firstLine="480"/>
      </w:pPr>
      <w:r>
        <w:t xml:space="preserve">        self.game_info = persist</w:t>
      </w:r>
    </w:p>
    <w:p w14:paraId="59423BF7" w14:textId="77777777" w:rsidR="005B3323" w:rsidRDefault="005B3323">
      <w:pPr>
        <w:shd w:val="clear" w:color="auto" w:fill="BFBFBF"/>
        <w:ind w:firstLine="480"/>
      </w:pPr>
      <w:r>
        <w:t xml:space="preserve">        self.overhead_info = info.Info(self.game_info, c.MAIN_MENU)</w:t>
      </w:r>
    </w:p>
    <w:p w14:paraId="5D035928" w14:textId="77777777" w:rsidR="005B3323" w:rsidRDefault="005B3323">
      <w:pPr>
        <w:shd w:val="clear" w:color="auto" w:fill="BFBFBF"/>
        <w:ind w:firstLine="480"/>
      </w:pPr>
    </w:p>
    <w:p w14:paraId="648038FB" w14:textId="77777777" w:rsidR="005B3323" w:rsidRDefault="005B3323">
      <w:pPr>
        <w:shd w:val="clear" w:color="auto" w:fill="BFBFBF"/>
        <w:ind w:firstLine="480"/>
      </w:pPr>
      <w:r>
        <w:t xml:space="preserve">        self.setup_background()</w:t>
      </w:r>
    </w:p>
    <w:p w14:paraId="2616F324" w14:textId="77777777" w:rsidR="005B3323" w:rsidRDefault="005B3323">
      <w:pPr>
        <w:shd w:val="clear" w:color="auto" w:fill="BFBFBF"/>
        <w:ind w:firstLine="480"/>
      </w:pPr>
      <w:r>
        <w:t xml:space="preserve">        self.setup_player()</w:t>
      </w:r>
    </w:p>
    <w:p w14:paraId="597A6C84" w14:textId="77777777" w:rsidR="005B3323" w:rsidRDefault="005B3323">
      <w:pPr>
        <w:shd w:val="clear" w:color="auto" w:fill="BFBFBF"/>
        <w:ind w:firstLine="480"/>
      </w:pPr>
      <w:r>
        <w:t xml:space="preserve">        self.setup_cursor()</w:t>
      </w:r>
    </w:p>
    <w:p w14:paraId="48A1E5E2" w14:textId="77777777" w:rsidR="005B3323" w:rsidRDefault="005B3323">
      <w:pPr>
        <w:shd w:val="clear" w:color="auto" w:fill="BFBFBF"/>
        <w:ind w:firstLine="480"/>
      </w:pPr>
      <w:r>
        <w:t xml:space="preserve">        self.sound()</w:t>
      </w:r>
    </w:p>
    <w:p w14:paraId="05FCF874" w14:textId="77777777" w:rsidR="005B3323" w:rsidRDefault="005B3323">
      <w:pPr>
        <w:shd w:val="clear" w:color="auto" w:fill="BFBFBF"/>
        <w:ind w:firstLine="480"/>
      </w:pPr>
    </w:p>
    <w:p w14:paraId="54D43C74" w14:textId="77777777" w:rsidR="005B3323" w:rsidRDefault="005B3323">
      <w:pPr>
        <w:shd w:val="clear" w:color="auto" w:fill="BFBFBF"/>
        <w:ind w:firstLine="480"/>
      </w:pPr>
      <w:r>
        <w:t xml:space="preserve">    def sound(self):</w:t>
      </w:r>
    </w:p>
    <w:p w14:paraId="6D1FFE76" w14:textId="77777777" w:rsidR="005B3323" w:rsidRDefault="005B3323">
      <w:pPr>
        <w:shd w:val="clear" w:color="auto" w:fill="BFBFBF"/>
        <w:ind w:firstLine="480"/>
      </w:pPr>
      <w:r>
        <w:t xml:space="preserve">        self.sfx_dict = setup.SFX</w:t>
      </w:r>
    </w:p>
    <w:p w14:paraId="7F71EA47" w14:textId="77777777" w:rsidR="005B3323" w:rsidRDefault="005B3323">
      <w:pPr>
        <w:shd w:val="clear" w:color="auto" w:fill="BFBFBF"/>
        <w:ind w:firstLine="480"/>
        <w:rPr>
          <w:rFonts w:hint="eastAsia"/>
        </w:rPr>
      </w:pPr>
      <w:r>
        <w:rPr>
          <w:rFonts w:hint="eastAsia"/>
        </w:rPr>
        <w:t xml:space="preserve">        self.sfx_dict['</w:t>
      </w:r>
      <w:r>
        <w:rPr>
          <w:rFonts w:hint="eastAsia"/>
        </w:rPr>
        <w:t>菜单《</w:t>
      </w:r>
      <w:r>
        <w:rPr>
          <w:rFonts w:hint="eastAsia"/>
        </w:rPr>
        <w:t>Something_Just_Like_This</w:t>
      </w:r>
      <w:r>
        <w:rPr>
          <w:rFonts w:hint="eastAsia"/>
        </w:rPr>
        <w:t>》</w:t>
      </w:r>
      <w:r>
        <w:rPr>
          <w:rFonts w:hint="eastAsia"/>
        </w:rPr>
        <w:t>'].play(-1)</w:t>
      </w:r>
    </w:p>
    <w:p w14:paraId="503597E8" w14:textId="77777777" w:rsidR="005B3323" w:rsidRDefault="005B3323">
      <w:pPr>
        <w:shd w:val="clear" w:color="auto" w:fill="BFBFBF"/>
        <w:ind w:firstLine="480"/>
        <w:rPr>
          <w:rFonts w:hint="eastAsia"/>
        </w:rPr>
      </w:pPr>
      <w:r>
        <w:rPr>
          <w:rFonts w:hint="eastAsia"/>
        </w:rPr>
        <w:t xml:space="preserve">        self.sfx_dict['</w:t>
      </w:r>
      <w:r>
        <w:rPr>
          <w:rFonts w:hint="eastAsia"/>
        </w:rPr>
        <w:t>菜单《</w:t>
      </w:r>
      <w:r>
        <w:rPr>
          <w:rFonts w:hint="eastAsia"/>
        </w:rPr>
        <w:t>Something_Just_Like_This</w:t>
      </w:r>
      <w:r>
        <w:rPr>
          <w:rFonts w:hint="eastAsia"/>
        </w:rPr>
        <w:t>》</w:t>
      </w:r>
      <w:r>
        <w:rPr>
          <w:rFonts w:hint="eastAsia"/>
        </w:rPr>
        <w:t>'].set_volume(0.3)</w:t>
      </w:r>
    </w:p>
    <w:p w14:paraId="331191B3" w14:textId="77777777" w:rsidR="005B3323" w:rsidRDefault="005B3323">
      <w:pPr>
        <w:shd w:val="clear" w:color="auto" w:fill="BFBFBF"/>
        <w:ind w:firstLine="480"/>
      </w:pPr>
    </w:p>
    <w:p w14:paraId="440F4184" w14:textId="77777777" w:rsidR="005B3323" w:rsidRDefault="005B3323">
      <w:pPr>
        <w:shd w:val="clear" w:color="auto" w:fill="BFBFBF"/>
        <w:ind w:firstLine="480"/>
      </w:pPr>
      <w:r>
        <w:t xml:space="preserve">    def close_sound(self):</w:t>
      </w:r>
    </w:p>
    <w:p w14:paraId="1851355B" w14:textId="77777777" w:rsidR="005B3323" w:rsidRDefault="005B3323">
      <w:pPr>
        <w:shd w:val="clear" w:color="auto" w:fill="BFBFBF"/>
        <w:ind w:firstLine="480"/>
        <w:rPr>
          <w:rFonts w:hint="eastAsia"/>
        </w:rPr>
      </w:pPr>
      <w:r>
        <w:rPr>
          <w:rFonts w:hint="eastAsia"/>
        </w:rPr>
        <w:t xml:space="preserve">        self.sfx_dict['</w:t>
      </w:r>
      <w:r>
        <w:rPr>
          <w:rFonts w:hint="eastAsia"/>
        </w:rPr>
        <w:t>菜单《</w:t>
      </w:r>
      <w:r>
        <w:rPr>
          <w:rFonts w:hint="eastAsia"/>
        </w:rPr>
        <w:t>Something_Just_Like_This</w:t>
      </w:r>
      <w:r>
        <w:rPr>
          <w:rFonts w:hint="eastAsia"/>
        </w:rPr>
        <w:t>》</w:t>
      </w:r>
      <w:r>
        <w:rPr>
          <w:rFonts w:hint="eastAsia"/>
        </w:rPr>
        <w:t>'].stop()</w:t>
      </w:r>
    </w:p>
    <w:p w14:paraId="7E7893B6" w14:textId="77777777" w:rsidR="005B3323" w:rsidRDefault="005B3323">
      <w:pPr>
        <w:shd w:val="clear" w:color="auto" w:fill="BFBFBF"/>
        <w:ind w:firstLine="480"/>
      </w:pPr>
    </w:p>
    <w:p w14:paraId="72C79B09" w14:textId="77777777" w:rsidR="005B3323" w:rsidRDefault="005B3323">
      <w:pPr>
        <w:shd w:val="clear" w:color="auto" w:fill="BFBFBF"/>
        <w:ind w:firstLine="480"/>
      </w:pPr>
      <w:r>
        <w:t xml:space="preserve">    def setup_background(self):</w:t>
      </w:r>
    </w:p>
    <w:p w14:paraId="6E939417" w14:textId="77777777" w:rsidR="005B3323" w:rsidRDefault="005B3323">
      <w:pPr>
        <w:shd w:val="clear" w:color="auto" w:fill="BFBFBF"/>
        <w:ind w:firstLine="480"/>
      </w:pPr>
      <w:r>
        <w:t xml:space="preserve">        self.background = setup.GFX['level_1']</w:t>
      </w:r>
    </w:p>
    <w:p w14:paraId="2EA51EE2" w14:textId="77777777" w:rsidR="005B3323" w:rsidRDefault="005B3323">
      <w:pPr>
        <w:shd w:val="clear" w:color="auto" w:fill="BFBFBF"/>
        <w:ind w:firstLine="480"/>
      </w:pPr>
      <w:r>
        <w:t xml:space="preserve">        self.background_rect = self.background.get_rect()</w:t>
      </w:r>
    </w:p>
    <w:p w14:paraId="0F9E8691" w14:textId="77777777" w:rsidR="005B3323" w:rsidRDefault="005B3323">
      <w:pPr>
        <w:shd w:val="clear" w:color="auto" w:fill="BFBFBF"/>
        <w:ind w:firstLine="480"/>
      </w:pPr>
      <w:r>
        <w:t xml:space="preserve">        self.background = pg.transform.scale(self.background,</w:t>
      </w:r>
    </w:p>
    <w:p w14:paraId="4F9D2092" w14:textId="77777777" w:rsidR="005B3323" w:rsidRDefault="005B3323">
      <w:pPr>
        <w:shd w:val="clear" w:color="auto" w:fill="BFBFBF"/>
        <w:ind w:firstLine="480"/>
      </w:pPr>
      <w:r>
        <w:t xml:space="preserve">                                             (int(self.background_rect.width * c.BACKGROUND_MULTIPLER),</w:t>
      </w:r>
    </w:p>
    <w:p w14:paraId="59F76E35" w14:textId="77777777" w:rsidR="005B3323" w:rsidRDefault="005B3323">
      <w:pPr>
        <w:shd w:val="clear" w:color="auto" w:fill="BFBFBF"/>
        <w:ind w:firstLine="480"/>
      </w:pPr>
      <w:r>
        <w:t xml:space="preserve">                                              int(self.background_rect.height * c.BACKGROUND_MULTIPLER)))</w:t>
      </w:r>
    </w:p>
    <w:p w14:paraId="044BDA0C" w14:textId="77777777" w:rsidR="005B3323" w:rsidRDefault="005B3323">
      <w:pPr>
        <w:shd w:val="clear" w:color="auto" w:fill="BFBFBF"/>
        <w:ind w:firstLine="480"/>
      </w:pPr>
    </w:p>
    <w:p w14:paraId="6CF8BC53" w14:textId="77777777" w:rsidR="005B3323" w:rsidRDefault="005B3323">
      <w:pPr>
        <w:shd w:val="clear" w:color="auto" w:fill="BFBFBF"/>
        <w:ind w:firstLine="480"/>
      </w:pPr>
      <w:r>
        <w:t xml:space="preserve">        self.viewport = setup.SCREEN.get_rect(bottom=setup.SCREEN_RECT.bottom)</w:t>
      </w:r>
    </w:p>
    <w:p w14:paraId="1D5D9E50" w14:textId="77777777" w:rsidR="005B3323" w:rsidRDefault="005B3323">
      <w:pPr>
        <w:shd w:val="clear" w:color="auto" w:fill="BFBFBF"/>
        <w:ind w:firstLine="480"/>
      </w:pPr>
      <w:r>
        <w:t xml:space="preserve">        self.image_dict = {}</w:t>
      </w:r>
    </w:p>
    <w:p w14:paraId="2B8F14BE" w14:textId="77777777" w:rsidR="005B3323" w:rsidRDefault="005B3323">
      <w:pPr>
        <w:shd w:val="clear" w:color="auto" w:fill="BFBFBF"/>
        <w:ind w:firstLine="480"/>
      </w:pPr>
      <w:r>
        <w:t xml:space="preserve">        image = tools.get_image(setup.GFX['title_screen'], 1, 60, 176, 88,</w:t>
      </w:r>
    </w:p>
    <w:p w14:paraId="2B1B80E9" w14:textId="77777777" w:rsidR="005B3323" w:rsidRDefault="005B3323">
      <w:pPr>
        <w:shd w:val="clear" w:color="auto" w:fill="BFBFBF"/>
        <w:ind w:firstLine="480"/>
      </w:pPr>
      <w:r>
        <w:t xml:space="preserve">                                (255, 0, 220), c.SIZE_MULTIPLIER)</w:t>
      </w:r>
    </w:p>
    <w:p w14:paraId="592D33D9" w14:textId="77777777" w:rsidR="005B3323" w:rsidRDefault="005B3323">
      <w:pPr>
        <w:shd w:val="clear" w:color="auto" w:fill="BFBFBF"/>
        <w:ind w:firstLine="480"/>
      </w:pPr>
      <w:r>
        <w:t xml:space="preserve">        rect = image.get_rect()</w:t>
      </w:r>
    </w:p>
    <w:p w14:paraId="362AF76E" w14:textId="77777777" w:rsidR="005B3323" w:rsidRDefault="005B3323">
      <w:pPr>
        <w:shd w:val="clear" w:color="auto" w:fill="BFBFBF"/>
        <w:ind w:firstLine="480"/>
      </w:pPr>
      <w:r>
        <w:t xml:space="preserve">        rect.x, rect.y = (170, 100)</w:t>
      </w:r>
    </w:p>
    <w:p w14:paraId="29630A82" w14:textId="77777777" w:rsidR="005B3323" w:rsidRDefault="005B3323">
      <w:pPr>
        <w:shd w:val="clear" w:color="auto" w:fill="BFBFBF"/>
        <w:ind w:firstLine="480"/>
      </w:pPr>
      <w:r>
        <w:t xml:space="preserve">        self.image_dict['GAME_NAME_BOX'] = (image, rect)</w:t>
      </w:r>
    </w:p>
    <w:p w14:paraId="5796E502" w14:textId="77777777" w:rsidR="005B3323" w:rsidRDefault="005B3323">
      <w:pPr>
        <w:shd w:val="clear" w:color="auto" w:fill="BFBFBF"/>
        <w:ind w:firstLine="480"/>
      </w:pPr>
    </w:p>
    <w:p w14:paraId="52DC5804" w14:textId="77777777" w:rsidR="005B3323" w:rsidRDefault="005B3323">
      <w:pPr>
        <w:shd w:val="clear" w:color="auto" w:fill="BFBFBF"/>
        <w:ind w:firstLine="480"/>
      </w:pPr>
      <w:r>
        <w:t xml:space="preserve">    def setup_player(self):</w:t>
      </w:r>
    </w:p>
    <w:p w14:paraId="6A296692" w14:textId="77777777" w:rsidR="005B3323" w:rsidRDefault="005B3323">
      <w:pPr>
        <w:shd w:val="clear" w:color="auto" w:fill="BFBFBF"/>
        <w:ind w:firstLine="480"/>
      </w:pPr>
      <w:r>
        <w:t xml:space="preserve">        self.player_list = []</w:t>
      </w:r>
    </w:p>
    <w:p w14:paraId="5150D611" w14:textId="77777777" w:rsidR="005B3323" w:rsidRDefault="005B3323">
      <w:pPr>
        <w:shd w:val="clear" w:color="auto" w:fill="BFBFBF"/>
        <w:ind w:firstLine="480"/>
      </w:pPr>
      <w:r>
        <w:t xml:space="preserve">        player_rect_info = [(0, 0, 208, 225), (208, 0, 208, 225)]</w:t>
      </w:r>
    </w:p>
    <w:p w14:paraId="25311AA7" w14:textId="77777777" w:rsidR="005B3323" w:rsidRDefault="005B3323">
      <w:pPr>
        <w:shd w:val="clear" w:color="auto" w:fill="BFBFBF"/>
        <w:ind w:firstLine="480"/>
      </w:pPr>
      <w:r>
        <w:t xml:space="preserve">        for rect in player_rect_info:</w:t>
      </w:r>
    </w:p>
    <w:p w14:paraId="67D82F4A" w14:textId="77777777" w:rsidR="005B3323" w:rsidRDefault="005B3323">
      <w:pPr>
        <w:shd w:val="clear" w:color="auto" w:fill="BFBFBF"/>
        <w:ind w:firstLine="480"/>
      </w:pPr>
      <w:r>
        <w:t xml:space="preserve">            image = tools.get_image(setup.GFX['player'],</w:t>
      </w:r>
    </w:p>
    <w:p w14:paraId="6B9B13AE" w14:textId="77777777" w:rsidR="005B3323" w:rsidRDefault="005B3323">
      <w:pPr>
        <w:shd w:val="clear" w:color="auto" w:fill="BFBFBF"/>
        <w:ind w:firstLine="480"/>
      </w:pPr>
      <w:r>
        <w:t xml:space="preserve">                                    *rect, c.BLACK, 2.5/4.5)</w:t>
      </w:r>
    </w:p>
    <w:p w14:paraId="374EE655" w14:textId="77777777" w:rsidR="005B3323" w:rsidRDefault="005B3323">
      <w:pPr>
        <w:shd w:val="clear" w:color="auto" w:fill="BFBFBF"/>
        <w:ind w:firstLine="480"/>
      </w:pPr>
      <w:r>
        <w:t xml:space="preserve">            rect = image.get_rect()</w:t>
      </w:r>
    </w:p>
    <w:p w14:paraId="68E728E9" w14:textId="77777777" w:rsidR="005B3323" w:rsidRDefault="005B3323">
      <w:pPr>
        <w:shd w:val="clear" w:color="auto" w:fill="BFBFBF"/>
        <w:ind w:firstLine="480"/>
      </w:pPr>
      <w:r>
        <w:t xml:space="preserve">            rect.x, rect.bottom = 110, c.GROUND_HEIGHT</w:t>
      </w:r>
    </w:p>
    <w:p w14:paraId="07197147" w14:textId="77777777" w:rsidR="005B3323" w:rsidRDefault="005B3323">
      <w:pPr>
        <w:shd w:val="clear" w:color="auto" w:fill="BFBFBF"/>
        <w:ind w:firstLine="480"/>
      </w:pPr>
      <w:r>
        <w:t xml:space="preserve">            self.player_list.append((image, rect))</w:t>
      </w:r>
    </w:p>
    <w:p w14:paraId="761B6337" w14:textId="77777777" w:rsidR="005B3323" w:rsidRDefault="005B3323">
      <w:pPr>
        <w:shd w:val="clear" w:color="auto" w:fill="BFBFBF"/>
        <w:ind w:firstLine="480"/>
      </w:pPr>
      <w:r>
        <w:t xml:space="preserve">        self.player_index = 0</w:t>
      </w:r>
    </w:p>
    <w:p w14:paraId="13BA3E8D" w14:textId="77777777" w:rsidR="005B3323" w:rsidRDefault="005B3323">
      <w:pPr>
        <w:shd w:val="clear" w:color="auto" w:fill="BFBFBF"/>
        <w:ind w:firstLine="480"/>
      </w:pPr>
    </w:p>
    <w:p w14:paraId="6AFE6D94" w14:textId="77777777" w:rsidR="005B3323" w:rsidRDefault="005B3323">
      <w:pPr>
        <w:shd w:val="clear" w:color="auto" w:fill="BFBFBF"/>
        <w:ind w:firstLine="480"/>
      </w:pPr>
      <w:r>
        <w:t xml:space="preserve">    def setup_cursor(self):</w:t>
      </w:r>
    </w:p>
    <w:p w14:paraId="3DBEB61C" w14:textId="77777777" w:rsidR="005B3323" w:rsidRDefault="005B3323">
      <w:pPr>
        <w:shd w:val="clear" w:color="auto" w:fill="BFBFBF"/>
        <w:ind w:firstLine="480"/>
      </w:pPr>
      <w:r>
        <w:t xml:space="preserve">        self.cursor = pg.sprite.Sprite()</w:t>
      </w:r>
    </w:p>
    <w:p w14:paraId="585D2703" w14:textId="77777777" w:rsidR="005B3323" w:rsidRDefault="005B3323">
      <w:pPr>
        <w:shd w:val="clear" w:color="auto" w:fill="BFBFBF"/>
        <w:ind w:firstLine="480"/>
      </w:pPr>
      <w:r>
        <w:lastRenderedPageBreak/>
        <w:t xml:space="preserve">        self.cursor.image = tools.get_image(setup.GFX[c.ITEM_SHEET], 24, 160, 8, 8, c.BLACK, 3)</w:t>
      </w:r>
    </w:p>
    <w:p w14:paraId="08AE8BF0" w14:textId="77777777" w:rsidR="005B3323" w:rsidRDefault="005B3323">
      <w:pPr>
        <w:shd w:val="clear" w:color="auto" w:fill="BFBFBF"/>
        <w:ind w:firstLine="480"/>
      </w:pPr>
      <w:r>
        <w:t xml:space="preserve">        rect = self.cursor.image.get_rect()</w:t>
      </w:r>
    </w:p>
    <w:p w14:paraId="2B3B349B" w14:textId="77777777" w:rsidR="005B3323" w:rsidRDefault="005B3323">
      <w:pPr>
        <w:shd w:val="clear" w:color="auto" w:fill="BFBFBF"/>
        <w:ind w:firstLine="480"/>
      </w:pPr>
      <w:r>
        <w:t xml:space="preserve">        rect.x, rect.y = (220, 358)</w:t>
      </w:r>
    </w:p>
    <w:p w14:paraId="195DDD8D" w14:textId="77777777" w:rsidR="005B3323" w:rsidRDefault="005B3323">
      <w:pPr>
        <w:shd w:val="clear" w:color="auto" w:fill="BFBFBF"/>
        <w:ind w:firstLine="480"/>
      </w:pPr>
      <w:r>
        <w:t xml:space="preserve">        self.cursor.rect = rect</w:t>
      </w:r>
    </w:p>
    <w:p w14:paraId="41092963" w14:textId="77777777" w:rsidR="005B3323" w:rsidRDefault="005B3323">
      <w:pPr>
        <w:shd w:val="clear" w:color="auto" w:fill="BFBFBF"/>
        <w:ind w:firstLine="480"/>
      </w:pPr>
      <w:r>
        <w:t xml:space="preserve">        self.cursor.state = c.PLAYER1</w:t>
      </w:r>
    </w:p>
    <w:p w14:paraId="17859987" w14:textId="77777777" w:rsidR="005B3323" w:rsidRDefault="005B3323">
      <w:pPr>
        <w:shd w:val="clear" w:color="auto" w:fill="BFBFBF"/>
        <w:ind w:firstLine="480"/>
      </w:pPr>
    </w:p>
    <w:p w14:paraId="7B5F8C5B" w14:textId="77777777" w:rsidR="005B3323" w:rsidRDefault="005B3323">
      <w:pPr>
        <w:shd w:val="clear" w:color="auto" w:fill="BFBFBF"/>
        <w:ind w:firstLine="480"/>
      </w:pPr>
      <w:r>
        <w:t xml:space="preserve">    def update(self, surface, keys, current_time):</w:t>
      </w:r>
    </w:p>
    <w:p w14:paraId="1B9887BB" w14:textId="77777777" w:rsidR="005B3323" w:rsidRDefault="005B3323">
      <w:pPr>
        <w:shd w:val="clear" w:color="auto" w:fill="BFBFBF"/>
        <w:ind w:firstLine="480"/>
      </w:pPr>
      <w:r>
        <w:t xml:space="preserve">        self.current_time = current_time</w:t>
      </w:r>
    </w:p>
    <w:p w14:paraId="459BD066" w14:textId="77777777" w:rsidR="005B3323" w:rsidRDefault="005B3323">
      <w:pPr>
        <w:shd w:val="clear" w:color="auto" w:fill="BFBFBF"/>
        <w:ind w:firstLine="480"/>
      </w:pPr>
      <w:r>
        <w:t xml:space="preserve">        self.game_info[c.CURRENT_TIME] = self.current_time</w:t>
      </w:r>
    </w:p>
    <w:p w14:paraId="0596AD21" w14:textId="77777777" w:rsidR="005B3323" w:rsidRDefault="005B3323">
      <w:pPr>
        <w:shd w:val="clear" w:color="auto" w:fill="BFBFBF"/>
        <w:ind w:firstLine="480"/>
      </w:pPr>
      <w:r>
        <w:t xml:space="preserve">        self.player_image = self.player_list[self.player_index][0]</w:t>
      </w:r>
    </w:p>
    <w:p w14:paraId="007C76D3" w14:textId="77777777" w:rsidR="005B3323" w:rsidRDefault="005B3323">
      <w:pPr>
        <w:shd w:val="clear" w:color="auto" w:fill="BFBFBF"/>
        <w:ind w:firstLine="480"/>
      </w:pPr>
      <w:r>
        <w:t xml:space="preserve">        self.player_rect = self.player_list[self.player_index][1]</w:t>
      </w:r>
    </w:p>
    <w:p w14:paraId="41E73A18" w14:textId="77777777" w:rsidR="005B3323" w:rsidRDefault="005B3323">
      <w:pPr>
        <w:shd w:val="clear" w:color="auto" w:fill="BFBFBF"/>
        <w:ind w:firstLine="480"/>
      </w:pPr>
      <w:r>
        <w:t xml:space="preserve">        self.update_cursor(keys)</w:t>
      </w:r>
    </w:p>
    <w:p w14:paraId="5EAC8276" w14:textId="77777777" w:rsidR="005B3323" w:rsidRDefault="005B3323">
      <w:pPr>
        <w:shd w:val="clear" w:color="auto" w:fill="BFBFBF"/>
        <w:ind w:firstLine="480"/>
      </w:pPr>
      <w:r>
        <w:t xml:space="preserve">        self.overhead_info.update(self.game_info)</w:t>
      </w:r>
    </w:p>
    <w:p w14:paraId="1B15C2B5" w14:textId="77777777" w:rsidR="005B3323" w:rsidRDefault="005B3323">
      <w:pPr>
        <w:shd w:val="clear" w:color="auto" w:fill="BFBFBF"/>
        <w:ind w:firstLine="480"/>
      </w:pPr>
    </w:p>
    <w:p w14:paraId="2CDB6B6D" w14:textId="77777777" w:rsidR="005B3323" w:rsidRDefault="005B3323">
      <w:pPr>
        <w:shd w:val="clear" w:color="auto" w:fill="BFBFBF"/>
        <w:ind w:firstLine="480"/>
      </w:pPr>
      <w:r>
        <w:t xml:space="preserve">        surface.blit(self.background, self.viewport, self.viewport)</w:t>
      </w:r>
    </w:p>
    <w:p w14:paraId="78B50DFC" w14:textId="77777777" w:rsidR="005B3323" w:rsidRDefault="005B3323">
      <w:pPr>
        <w:shd w:val="clear" w:color="auto" w:fill="BFBFBF"/>
        <w:ind w:firstLine="480"/>
      </w:pPr>
      <w:r>
        <w:t xml:space="preserve">        surface.blit(self.image_dict['GAME_NAME_BOX'][0],</w:t>
      </w:r>
    </w:p>
    <w:p w14:paraId="54E67122" w14:textId="77777777" w:rsidR="005B3323" w:rsidRDefault="005B3323">
      <w:pPr>
        <w:shd w:val="clear" w:color="auto" w:fill="BFBFBF"/>
        <w:ind w:firstLine="480"/>
      </w:pPr>
      <w:r>
        <w:t xml:space="preserve">                     self.image_dict['GAME_NAME_BOX'][1])</w:t>
      </w:r>
    </w:p>
    <w:p w14:paraId="278F1778" w14:textId="77777777" w:rsidR="005B3323" w:rsidRDefault="005B3323">
      <w:pPr>
        <w:shd w:val="clear" w:color="auto" w:fill="BFBFBF"/>
        <w:ind w:firstLine="480"/>
      </w:pPr>
      <w:r>
        <w:t xml:space="preserve">        surface.blit(self.player_image, self.player_rect)</w:t>
      </w:r>
    </w:p>
    <w:p w14:paraId="37842292" w14:textId="77777777" w:rsidR="005B3323" w:rsidRDefault="005B3323">
      <w:pPr>
        <w:shd w:val="clear" w:color="auto" w:fill="BFBFBF"/>
        <w:ind w:firstLine="480"/>
      </w:pPr>
      <w:r>
        <w:t xml:space="preserve">        surface.blit(self.cursor.image, self.cursor.rect)</w:t>
      </w:r>
    </w:p>
    <w:p w14:paraId="632F1BEB" w14:textId="77777777" w:rsidR="005B3323" w:rsidRDefault="005B3323">
      <w:pPr>
        <w:shd w:val="clear" w:color="auto" w:fill="BFBFBF"/>
        <w:ind w:firstLine="480"/>
      </w:pPr>
      <w:r>
        <w:t xml:space="preserve">        self.overhead_info.draw(surface)</w:t>
      </w:r>
    </w:p>
    <w:p w14:paraId="214F0141" w14:textId="77777777" w:rsidR="005B3323" w:rsidRDefault="005B3323">
      <w:pPr>
        <w:shd w:val="clear" w:color="auto" w:fill="BFBFBF"/>
        <w:ind w:firstLine="480"/>
      </w:pPr>
    </w:p>
    <w:p w14:paraId="6EEFF041" w14:textId="77777777" w:rsidR="005B3323" w:rsidRDefault="005B3323">
      <w:pPr>
        <w:shd w:val="clear" w:color="auto" w:fill="BFBFBF"/>
        <w:ind w:firstLine="480"/>
      </w:pPr>
      <w:r>
        <w:t xml:space="preserve">    def update_cursor(self, keys):</w:t>
      </w:r>
    </w:p>
    <w:p w14:paraId="05E0DF0F" w14:textId="77777777" w:rsidR="005B3323" w:rsidRDefault="005B3323">
      <w:pPr>
        <w:shd w:val="clear" w:color="auto" w:fill="BFBFBF"/>
        <w:ind w:firstLine="480"/>
      </w:pPr>
    </w:p>
    <w:p w14:paraId="1ED9F63A" w14:textId="77777777" w:rsidR="005B3323" w:rsidRDefault="005B3323">
      <w:pPr>
        <w:shd w:val="clear" w:color="auto" w:fill="BFBFBF"/>
        <w:ind w:firstLine="480"/>
      </w:pPr>
      <w:r>
        <w:t xml:space="preserve">        if self.cursor.state == c.PLAYER1:</w:t>
      </w:r>
    </w:p>
    <w:p w14:paraId="2AC7D641" w14:textId="77777777" w:rsidR="005B3323" w:rsidRDefault="005B3323">
      <w:pPr>
        <w:shd w:val="clear" w:color="auto" w:fill="BFBFBF"/>
        <w:ind w:firstLine="480"/>
      </w:pPr>
      <w:r>
        <w:t xml:space="preserve">            self.cursor.rect.y = 358</w:t>
      </w:r>
    </w:p>
    <w:p w14:paraId="4F734485" w14:textId="77777777" w:rsidR="005B3323" w:rsidRDefault="005B3323">
      <w:pPr>
        <w:shd w:val="clear" w:color="auto" w:fill="BFBFBF"/>
        <w:ind w:firstLine="480"/>
      </w:pPr>
      <w:r>
        <w:t xml:space="preserve">            if keys[pg.K_DOWN]:</w:t>
      </w:r>
    </w:p>
    <w:p w14:paraId="1418720B" w14:textId="77777777" w:rsidR="005B3323" w:rsidRDefault="005B3323">
      <w:pPr>
        <w:shd w:val="clear" w:color="auto" w:fill="BFBFBF"/>
        <w:ind w:firstLine="480"/>
      </w:pPr>
      <w:r>
        <w:t xml:space="preserve">                self.cursor.state = c.PLAYER2</w:t>
      </w:r>
    </w:p>
    <w:p w14:paraId="08DBCDAA" w14:textId="77777777" w:rsidR="005B3323" w:rsidRDefault="005B3323">
      <w:pPr>
        <w:shd w:val="clear" w:color="auto" w:fill="BFBFBF"/>
        <w:ind w:firstLine="480"/>
      </w:pPr>
      <w:r>
        <w:t xml:space="preserve">                self.player_index = 1</w:t>
      </w:r>
    </w:p>
    <w:p w14:paraId="736DB90A" w14:textId="77777777" w:rsidR="005B3323" w:rsidRDefault="005B3323">
      <w:pPr>
        <w:shd w:val="clear" w:color="auto" w:fill="BFBFBF"/>
        <w:ind w:firstLine="480"/>
      </w:pPr>
      <w:r>
        <w:t xml:space="preserve">                self.game_info[c.PLAYER_NAME] = c.PLAYER_LUIGI</w:t>
      </w:r>
    </w:p>
    <w:p w14:paraId="53609D02" w14:textId="77777777" w:rsidR="005B3323" w:rsidRDefault="005B3323">
      <w:pPr>
        <w:shd w:val="clear" w:color="auto" w:fill="BFBFBF"/>
        <w:ind w:firstLine="480"/>
      </w:pPr>
      <w:r>
        <w:t xml:space="preserve">        elif self.cursor.state == c.PLAYER2:</w:t>
      </w:r>
    </w:p>
    <w:p w14:paraId="3C74309D" w14:textId="77777777" w:rsidR="005B3323" w:rsidRDefault="005B3323">
      <w:pPr>
        <w:shd w:val="clear" w:color="auto" w:fill="BFBFBF"/>
        <w:ind w:firstLine="480"/>
      </w:pPr>
      <w:r>
        <w:t xml:space="preserve">            self.cursor.rect.y = 403</w:t>
      </w:r>
    </w:p>
    <w:p w14:paraId="5079DD89" w14:textId="77777777" w:rsidR="005B3323" w:rsidRDefault="005B3323">
      <w:pPr>
        <w:shd w:val="clear" w:color="auto" w:fill="BFBFBF"/>
        <w:ind w:firstLine="480"/>
      </w:pPr>
      <w:r>
        <w:t xml:space="preserve">            if keys[pg.K_UP]:</w:t>
      </w:r>
    </w:p>
    <w:p w14:paraId="6E34BD30" w14:textId="77777777" w:rsidR="005B3323" w:rsidRDefault="005B3323">
      <w:pPr>
        <w:shd w:val="clear" w:color="auto" w:fill="BFBFBF"/>
        <w:ind w:firstLine="480"/>
      </w:pPr>
      <w:r>
        <w:t xml:space="preserve">                self.cursor.state = c.PLAYER1</w:t>
      </w:r>
    </w:p>
    <w:p w14:paraId="784AD445" w14:textId="77777777" w:rsidR="005B3323" w:rsidRDefault="005B3323">
      <w:pPr>
        <w:shd w:val="clear" w:color="auto" w:fill="BFBFBF"/>
        <w:ind w:firstLine="480"/>
      </w:pPr>
      <w:r>
        <w:t xml:space="preserve">                self.player_index = 0</w:t>
      </w:r>
    </w:p>
    <w:p w14:paraId="69BE4264" w14:textId="77777777" w:rsidR="005B3323" w:rsidRDefault="005B3323">
      <w:pPr>
        <w:shd w:val="clear" w:color="auto" w:fill="BFBFBF"/>
        <w:ind w:firstLine="480"/>
      </w:pPr>
      <w:r>
        <w:t xml:space="preserve">                self.game_info[c.PLAYER_NAME] = c.PLAYER_MARIO</w:t>
      </w:r>
    </w:p>
    <w:p w14:paraId="4305E2C0" w14:textId="77777777" w:rsidR="005B3323" w:rsidRDefault="005B3323">
      <w:pPr>
        <w:shd w:val="clear" w:color="auto" w:fill="BFBFBF"/>
        <w:ind w:firstLine="480"/>
      </w:pPr>
      <w:r>
        <w:t xml:space="preserve">        if keys[pg.K_RETURN]:</w:t>
      </w:r>
    </w:p>
    <w:p w14:paraId="53D8B338" w14:textId="77777777" w:rsidR="005B3323" w:rsidRDefault="005B3323">
      <w:pPr>
        <w:shd w:val="clear" w:color="auto" w:fill="BFBFBF"/>
        <w:ind w:firstLine="480"/>
      </w:pPr>
      <w:r>
        <w:t xml:space="preserve">            self.reset_game_info()</w:t>
      </w:r>
    </w:p>
    <w:p w14:paraId="3B605285" w14:textId="77777777" w:rsidR="005B3323" w:rsidRDefault="005B3323">
      <w:pPr>
        <w:shd w:val="clear" w:color="auto" w:fill="BFBFBF"/>
        <w:ind w:firstLine="480"/>
      </w:pPr>
      <w:r>
        <w:t xml:space="preserve">            self.close_sound()</w:t>
      </w:r>
    </w:p>
    <w:p w14:paraId="794A96B9" w14:textId="77777777" w:rsidR="005B3323" w:rsidRDefault="005B3323">
      <w:pPr>
        <w:shd w:val="clear" w:color="auto" w:fill="BFBFBF"/>
        <w:ind w:firstLine="480"/>
      </w:pPr>
      <w:r>
        <w:t xml:space="preserve">            self.done = True</w:t>
      </w:r>
    </w:p>
    <w:p w14:paraId="3D853251" w14:textId="77777777" w:rsidR="005B3323" w:rsidRDefault="005B3323">
      <w:pPr>
        <w:shd w:val="clear" w:color="auto" w:fill="BFBFBF"/>
        <w:ind w:firstLine="480"/>
      </w:pPr>
    </w:p>
    <w:p w14:paraId="39E811B0" w14:textId="77777777" w:rsidR="005B3323" w:rsidRDefault="005B3323">
      <w:pPr>
        <w:shd w:val="clear" w:color="auto" w:fill="BFBFBF"/>
        <w:ind w:firstLine="480"/>
      </w:pPr>
      <w:r>
        <w:t xml:space="preserve">    def reset_game_info(self):</w:t>
      </w:r>
    </w:p>
    <w:p w14:paraId="16FB52A0" w14:textId="77777777" w:rsidR="005B3323" w:rsidRDefault="005B3323">
      <w:pPr>
        <w:shd w:val="clear" w:color="auto" w:fill="BFBFBF"/>
        <w:ind w:firstLine="480"/>
      </w:pPr>
      <w:r>
        <w:t xml:space="preserve">        self.game_info[c.COIN_TOTAL] = 0</w:t>
      </w:r>
    </w:p>
    <w:p w14:paraId="429D74C1" w14:textId="77777777" w:rsidR="005B3323" w:rsidRDefault="005B3323">
      <w:pPr>
        <w:shd w:val="clear" w:color="auto" w:fill="BFBFBF"/>
        <w:ind w:firstLine="480"/>
      </w:pPr>
      <w:r>
        <w:t xml:space="preserve">        self.game_info[c.SCORE] = 0</w:t>
      </w:r>
    </w:p>
    <w:p w14:paraId="2D94E588" w14:textId="77777777" w:rsidR="005B3323" w:rsidRDefault="005B3323">
      <w:pPr>
        <w:shd w:val="clear" w:color="auto" w:fill="BFBFBF"/>
        <w:ind w:firstLine="480"/>
      </w:pPr>
      <w:r>
        <w:t xml:space="preserve">        self.game_info[c.LIVES] = 3</w:t>
      </w:r>
    </w:p>
    <w:p w14:paraId="44366EF1" w14:textId="77777777" w:rsidR="005B3323" w:rsidRDefault="005B3323">
      <w:pPr>
        <w:shd w:val="clear" w:color="auto" w:fill="BFBFBF"/>
        <w:ind w:firstLine="480"/>
      </w:pPr>
      <w:r>
        <w:t xml:space="preserve">        self.game_info[c.CURRENT_TIME] = 0.0</w:t>
      </w:r>
    </w:p>
    <w:p w14:paraId="774AF9E6" w14:textId="77777777" w:rsidR="005B3323" w:rsidRDefault="005B3323">
      <w:pPr>
        <w:shd w:val="clear" w:color="auto" w:fill="BFBFBF"/>
        <w:ind w:firstLine="480"/>
      </w:pPr>
      <w:r>
        <w:t xml:space="preserve">        self.game_info[c.LEVEL_NUM] = 1</w:t>
      </w:r>
    </w:p>
    <w:p w14:paraId="1261F168" w14:textId="77777777" w:rsidR="005B3323" w:rsidRDefault="005B3323">
      <w:pPr>
        <w:shd w:val="clear" w:color="auto" w:fill="BFBFBF"/>
        <w:ind w:firstLine="480"/>
      </w:pPr>
    </w:p>
    <w:p w14:paraId="39715BBF" w14:textId="4B627922" w:rsidR="005B3323" w:rsidRDefault="005B3323">
      <w:pPr>
        <w:shd w:val="clear" w:color="auto" w:fill="BFBFBF"/>
        <w:ind w:firstLine="480"/>
      </w:pPr>
      <w:r>
        <w:t xml:space="preserve">        self.persist = self.game_info</w:t>
      </w:r>
    </w:p>
    <w:p w14:paraId="1BCDF2E2" w14:textId="0ECEACFF" w:rsidR="005B3323" w:rsidRDefault="005B3323" w:rsidP="005B3323">
      <w:pPr>
        <w:pStyle w:val="2"/>
      </w:pPr>
      <w:bookmarkStart w:id="29" w:name="_Toc117010482"/>
      <w:r>
        <w:rPr>
          <w:rFonts w:hint="eastAsia"/>
        </w:rPr>
        <w:lastRenderedPageBreak/>
        <w:t>c</w:t>
      </w:r>
      <w:r>
        <w:t>onstants.py</w:t>
      </w:r>
      <w:bookmarkEnd w:id="29"/>
    </w:p>
    <w:p w14:paraId="6E6A91DA" w14:textId="77777777" w:rsidR="005B3323" w:rsidRDefault="005B3323">
      <w:pPr>
        <w:shd w:val="clear" w:color="auto" w:fill="BFBFBF"/>
        <w:ind w:firstLine="480"/>
      </w:pPr>
      <w:r>
        <w:t>DEBUG = False</w:t>
      </w:r>
    </w:p>
    <w:p w14:paraId="096A3C87" w14:textId="77777777" w:rsidR="005B3323" w:rsidRDefault="005B3323">
      <w:pPr>
        <w:shd w:val="clear" w:color="auto" w:fill="BFBFBF"/>
        <w:ind w:firstLine="480"/>
      </w:pPr>
      <w:r>
        <w:t>DEBUG_START_X = 110</w:t>
      </w:r>
    </w:p>
    <w:p w14:paraId="4BA0C2E9" w14:textId="77777777" w:rsidR="005B3323" w:rsidRDefault="005B3323">
      <w:pPr>
        <w:shd w:val="clear" w:color="auto" w:fill="BFBFBF"/>
        <w:ind w:firstLine="480"/>
      </w:pPr>
      <w:r>
        <w:t>DEBUG_START_y = 538</w:t>
      </w:r>
    </w:p>
    <w:p w14:paraId="71624380" w14:textId="77777777" w:rsidR="005B3323" w:rsidRDefault="005B3323">
      <w:pPr>
        <w:shd w:val="clear" w:color="auto" w:fill="BFBFBF"/>
        <w:ind w:firstLine="480"/>
      </w:pPr>
    </w:p>
    <w:p w14:paraId="61C4840D" w14:textId="77777777" w:rsidR="005B3323" w:rsidRDefault="005B3323">
      <w:pPr>
        <w:shd w:val="clear" w:color="auto" w:fill="BFBFBF"/>
        <w:ind w:firstLine="480"/>
      </w:pPr>
      <w:r>
        <w:t>SCREEN_HEIGHT = 600</w:t>
      </w:r>
    </w:p>
    <w:p w14:paraId="4B0ADEFB" w14:textId="77777777" w:rsidR="005B3323" w:rsidRDefault="005B3323">
      <w:pPr>
        <w:shd w:val="clear" w:color="auto" w:fill="BFBFBF"/>
        <w:ind w:firstLine="480"/>
      </w:pPr>
      <w:r>
        <w:t>SCREEN_WIDTH = 800</w:t>
      </w:r>
    </w:p>
    <w:p w14:paraId="7B19317A" w14:textId="77777777" w:rsidR="005B3323" w:rsidRDefault="005B3323">
      <w:pPr>
        <w:shd w:val="clear" w:color="auto" w:fill="BFBFBF"/>
        <w:ind w:firstLine="480"/>
      </w:pPr>
      <w:r>
        <w:t>SCREEN_SIZE = (SCREEN_WIDTH, SCREEN_HEIGHT)</w:t>
      </w:r>
    </w:p>
    <w:p w14:paraId="108BFD8C" w14:textId="77777777" w:rsidR="005B3323" w:rsidRDefault="005B3323">
      <w:pPr>
        <w:shd w:val="clear" w:color="auto" w:fill="BFBFBF"/>
        <w:ind w:firstLine="480"/>
      </w:pPr>
    </w:p>
    <w:p w14:paraId="658AB0CF" w14:textId="77777777" w:rsidR="005B3323" w:rsidRDefault="005B3323">
      <w:pPr>
        <w:shd w:val="clear" w:color="auto" w:fill="BFBFBF"/>
        <w:ind w:firstLine="480"/>
        <w:rPr>
          <w:rFonts w:hint="eastAsia"/>
        </w:rPr>
      </w:pPr>
      <w:r>
        <w:rPr>
          <w:rFonts w:hint="eastAsia"/>
        </w:rPr>
        <w:t>ORIGINAL_CAPTION = "</w:t>
      </w:r>
      <w:r>
        <w:rPr>
          <w:rFonts w:hint="eastAsia"/>
        </w:rPr>
        <w:t>工程经济学——工程人马里奥历险记</w:t>
      </w:r>
      <w:r>
        <w:rPr>
          <w:rFonts w:hint="eastAsia"/>
        </w:rPr>
        <w:t>"</w:t>
      </w:r>
    </w:p>
    <w:p w14:paraId="14ADE3F2" w14:textId="77777777" w:rsidR="005B3323" w:rsidRDefault="005B3323">
      <w:pPr>
        <w:shd w:val="clear" w:color="auto" w:fill="BFBFBF"/>
        <w:ind w:firstLine="480"/>
      </w:pPr>
    </w:p>
    <w:p w14:paraId="6E0E8038" w14:textId="77777777" w:rsidR="005B3323" w:rsidRDefault="005B3323">
      <w:pPr>
        <w:shd w:val="clear" w:color="auto" w:fill="BFBFBF"/>
        <w:ind w:firstLine="480"/>
      </w:pPr>
      <w:r>
        <w:t>## COLORS ##</w:t>
      </w:r>
    </w:p>
    <w:p w14:paraId="3D59E539" w14:textId="77777777" w:rsidR="005B3323" w:rsidRDefault="005B3323">
      <w:pPr>
        <w:shd w:val="clear" w:color="auto" w:fill="BFBFBF"/>
        <w:ind w:firstLine="480"/>
      </w:pPr>
      <w:r>
        <w:t>#                R    G    B</w:t>
      </w:r>
    </w:p>
    <w:p w14:paraId="3CBB7F5E" w14:textId="77777777" w:rsidR="005B3323" w:rsidRDefault="005B3323">
      <w:pPr>
        <w:shd w:val="clear" w:color="auto" w:fill="BFBFBF"/>
        <w:ind w:firstLine="480"/>
      </w:pPr>
      <w:r>
        <w:t>GRAY = (100, 100, 100)</w:t>
      </w:r>
    </w:p>
    <w:p w14:paraId="001213D1" w14:textId="77777777" w:rsidR="005B3323" w:rsidRDefault="005B3323">
      <w:pPr>
        <w:shd w:val="clear" w:color="auto" w:fill="BFBFBF"/>
        <w:ind w:firstLine="480"/>
      </w:pPr>
      <w:r>
        <w:t>NAVYBLUE = (60, 60, 100)</w:t>
      </w:r>
    </w:p>
    <w:p w14:paraId="508EE429" w14:textId="77777777" w:rsidR="005B3323" w:rsidRDefault="005B3323">
      <w:pPr>
        <w:shd w:val="clear" w:color="auto" w:fill="BFBFBF"/>
        <w:ind w:firstLine="480"/>
      </w:pPr>
      <w:r>
        <w:t>WHITE = (255, 255, 255)</w:t>
      </w:r>
    </w:p>
    <w:p w14:paraId="14D3CB52" w14:textId="77777777" w:rsidR="005B3323" w:rsidRDefault="005B3323">
      <w:pPr>
        <w:shd w:val="clear" w:color="auto" w:fill="BFBFBF"/>
        <w:ind w:firstLine="480"/>
      </w:pPr>
      <w:r>
        <w:t>RED = (255, 0, 0)</w:t>
      </w:r>
    </w:p>
    <w:p w14:paraId="1C2BC269" w14:textId="77777777" w:rsidR="005B3323" w:rsidRDefault="005B3323">
      <w:pPr>
        <w:shd w:val="clear" w:color="auto" w:fill="BFBFBF"/>
        <w:ind w:firstLine="480"/>
      </w:pPr>
      <w:r>
        <w:t>GREEN = (0, 255, 0)</w:t>
      </w:r>
    </w:p>
    <w:p w14:paraId="55CE03C5" w14:textId="77777777" w:rsidR="005B3323" w:rsidRDefault="005B3323">
      <w:pPr>
        <w:shd w:val="clear" w:color="auto" w:fill="BFBFBF"/>
        <w:ind w:firstLine="480"/>
      </w:pPr>
      <w:r>
        <w:t>FOREST_GREEN = (31, 162, 35)</w:t>
      </w:r>
    </w:p>
    <w:p w14:paraId="5B737D4C" w14:textId="77777777" w:rsidR="005B3323" w:rsidRDefault="005B3323">
      <w:pPr>
        <w:shd w:val="clear" w:color="auto" w:fill="BFBFBF"/>
        <w:ind w:firstLine="480"/>
      </w:pPr>
      <w:r>
        <w:t>BLUE = (0, 0, 255)</w:t>
      </w:r>
    </w:p>
    <w:p w14:paraId="789AB98D" w14:textId="77777777" w:rsidR="005B3323" w:rsidRDefault="005B3323">
      <w:pPr>
        <w:shd w:val="clear" w:color="auto" w:fill="BFBFBF"/>
        <w:ind w:firstLine="480"/>
      </w:pPr>
      <w:r>
        <w:t>SKY_BLUE = (39, 145, 251)</w:t>
      </w:r>
    </w:p>
    <w:p w14:paraId="62CD5A78" w14:textId="77777777" w:rsidR="005B3323" w:rsidRDefault="005B3323">
      <w:pPr>
        <w:shd w:val="clear" w:color="auto" w:fill="BFBFBF"/>
        <w:ind w:firstLine="480"/>
      </w:pPr>
      <w:r>
        <w:t>YELLOW = (255, 255, 0)</w:t>
      </w:r>
    </w:p>
    <w:p w14:paraId="7B149E5C" w14:textId="77777777" w:rsidR="005B3323" w:rsidRDefault="005B3323">
      <w:pPr>
        <w:shd w:val="clear" w:color="auto" w:fill="BFBFBF"/>
        <w:ind w:firstLine="480"/>
      </w:pPr>
      <w:r>
        <w:t>ORANGE = (255, 128, 0)</w:t>
      </w:r>
    </w:p>
    <w:p w14:paraId="610C176C" w14:textId="77777777" w:rsidR="005B3323" w:rsidRDefault="005B3323">
      <w:pPr>
        <w:shd w:val="clear" w:color="auto" w:fill="BFBFBF"/>
        <w:ind w:firstLine="480"/>
      </w:pPr>
      <w:r>
        <w:t>PURPLE = (255, 0, 255)</w:t>
      </w:r>
    </w:p>
    <w:p w14:paraId="27EB6892" w14:textId="77777777" w:rsidR="005B3323" w:rsidRDefault="005B3323">
      <w:pPr>
        <w:shd w:val="clear" w:color="auto" w:fill="BFBFBF"/>
        <w:ind w:firstLine="480"/>
      </w:pPr>
      <w:r>
        <w:t>CYAN = (0, 255, 255)</w:t>
      </w:r>
    </w:p>
    <w:p w14:paraId="0D1776D1" w14:textId="77777777" w:rsidR="005B3323" w:rsidRDefault="005B3323">
      <w:pPr>
        <w:shd w:val="clear" w:color="auto" w:fill="BFBFBF"/>
        <w:ind w:firstLine="480"/>
      </w:pPr>
      <w:r>
        <w:t>BLACK = (0, 0, 0)</w:t>
      </w:r>
    </w:p>
    <w:p w14:paraId="5835F83B" w14:textId="77777777" w:rsidR="005B3323" w:rsidRDefault="005B3323">
      <w:pPr>
        <w:shd w:val="clear" w:color="auto" w:fill="BFBFBF"/>
        <w:ind w:firstLine="480"/>
      </w:pPr>
      <w:r>
        <w:t>NEAR_BLACK = (19, 15, 48)</w:t>
      </w:r>
    </w:p>
    <w:p w14:paraId="2980D424" w14:textId="77777777" w:rsidR="005B3323" w:rsidRDefault="005B3323">
      <w:pPr>
        <w:shd w:val="clear" w:color="auto" w:fill="BFBFBF"/>
        <w:ind w:firstLine="480"/>
      </w:pPr>
      <w:r>
        <w:t>COMBLUE = (233, 232, 255)</w:t>
      </w:r>
    </w:p>
    <w:p w14:paraId="4E572159" w14:textId="77777777" w:rsidR="005B3323" w:rsidRDefault="005B3323">
      <w:pPr>
        <w:shd w:val="clear" w:color="auto" w:fill="BFBFBF"/>
        <w:ind w:firstLine="480"/>
      </w:pPr>
      <w:r>
        <w:t>GOLD = (255, 215, 0)</w:t>
      </w:r>
    </w:p>
    <w:p w14:paraId="7FA73CFA" w14:textId="77777777" w:rsidR="005B3323" w:rsidRDefault="005B3323">
      <w:pPr>
        <w:shd w:val="clear" w:color="auto" w:fill="BFBFBF"/>
        <w:ind w:firstLine="480"/>
      </w:pPr>
    </w:p>
    <w:p w14:paraId="4DDB475E" w14:textId="77777777" w:rsidR="005B3323" w:rsidRDefault="005B3323">
      <w:pPr>
        <w:shd w:val="clear" w:color="auto" w:fill="BFBFBF"/>
        <w:ind w:firstLine="480"/>
      </w:pPr>
      <w:r>
        <w:t>BGCOLOR = WHITE</w:t>
      </w:r>
    </w:p>
    <w:p w14:paraId="704DC76C" w14:textId="77777777" w:rsidR="005B3323" w:rsidRDefault="005B3323">
      <w:pPr>
        <w:shd w:val="clear" w:color="auto" w:fill="BFBFBF"/>
        <w:ind w:firstLine="480"/>
      </w:pPr>
    </w:p>
    <w:p w14:paraId="72E8781C" w14:textId="77777777" w:rsidR="005B3323" w:rsidRDefault="005B3323">
      <w:pPr>
        <w:shd w:val="clear" w:color="auto" w:fill="BFBFBF"/>
        <w:ind w:firstLine="480"/>
      </w:pPr>
      <w:r>
        <w:t>SIZE_MULTIPLIER = 2.5</w:t>
      </w:r>
    </w:p>
    <w:p w14:paraId="5B54D05E" w14:textId="77777777" w:rsidR="005B3323" w:rsidRDefault="005B3323">
      <w:pPr>
        <w:shd w:val="clear" w:color="auto" w:fill="BFBFBF"/>
        <w:ind w:firstLine="480"/>
      </w:pPr>
      <w:r>
        <w:t>BRICK_SIZE_MULTIPLIER = 2.69</w:t>
      </w:r>
    </w:p>
    <w:p w14:paraId="5FCA8C46" w14:textId="77777777" w:rsidR="005B3323" w:rsidRDefault="005B3323">
      <w:pPr>
        <w:shd w:val="clear" w:color="auto" w:fill="BFBFBF"/>
        <w:ind w:firstLine="480"/>
      </w:pPr>
      <w:r>
        <w:t>BACKGROUND_MULTIPLER = 1</w:t>
      </w:r>
    </w:p>
    <w:p w14:paraId="7874495F" w14:textId="77777777" w:rsidR="005B3323" w:rsidRDefault="005B3323">
      <w:pPr>
        <w:shd w:val="clear" w:color="auto" w:fill="BFBFBF"/>
        <w:ind w:firstLine="480"/>
      </w:pPr>
      <w:r>
        <w:t>GROUND_HEIGHT = SCREEN_HEIGHT - 62</w:t>
      </w:r>
    </w:p>
    <w:p w14:paraId="202FA997" w14:textId="77777777" w:rsidR="005B3323" w:rsidRDefault="005B3323">
      <w:pPr>
        <w:shd w:val="clear" w:color="auto" w:fill="BFBFBF"/>
        <w:ind w:firstLine="480"/>
      </w:pPr>
    </w:p>
    <w:p w14:paraId="5F89C4DE" w14:textId="77777777" w:rsidR="005B3323" w:rsidRDefault="005B3323">
      <w:pPr>
        <w:shd w:val="clear" w:color="auto" w:fill="BFBFBF"/>
        <w:ind w:firstLine="480"/>
      </w:pPr>
      <w:r>
        <w:t>GAME_TIME_OUT = 301</w:t>
      </w:r>
    </w:p>
    <w:p w14:paraId="43526FA2" w14:textId="77777777" w:rsidR="005B3323" w:rsidRDefault="005B3323">
      <w:pPr>
        <w:shd w:val="clear" w:color="auto" w:fill="BFBFBF"/>
        <w:ind w:firstLine="480"/>
      </w:pPr>
    </w:p>
    <w:p w14:paraId="4C9184C6" w14:textId="77777777" w:rsidR="005B3323" w:rsidRDefault="005B3323">
      <w:pPr>
        <w:shd w:val="clear" w:color="auto" w:fill="BFBFBF"/>
        <w:ind w:firstLine="480"/>
      </w:pPr>
      <w:r>
        <w:t># STATES FOR ENTIRE GAME</w:t>
      </w:r>
    </w:p>
    <w:p w14:paraId="059F817D" w14:textId="77777777" w:rsidR="005B3323" w:rsidRDefault="005B3323">
      <w:pPr>
        <w:shd w:val="clear" w:color="auto" w:fill="BFBFBF"/>
        <w:ind w:firstLine="480"/>
      </w:pPr>
      <w:r>
        <w:t>MAIN_MENU = 'main menu'</w:t>
      </w:r>
    </w:p>
    <w:p w14:paraId="53375EEB" w14:textId="77777777" w:rsidR="005B3323" w:rsidRDefault="005B3323">
      <w:pPr>
        <w:shd w:val="clear" w:color="auto" w:fill="BFBFBF"/>
        <w:ind w:firstLine="480"/>
      </w:pPr>
      <w:r>
        <w:t>LOAD_SCREEN = 'load screen'</w:t>
      </w:r>
    </w:p>
    <w:p w14:paraId="0E41344B" w14:textId="77777777" w:rsidR="005B3323" w:rsidRDefault="005B3323">
      <w:pPr>
        <w:shd w:val="clear" w:color="auto" w:fill="BFBFBF"/>
        <w:ind w:firstLine="480"/>
      </w:pPr>
      <w:r>
        <w:t>TIME_OUT = 'time out'</w:t>
      </w:r>
    </w:p>
    <w:p w14:paraId="767FC954" w14:textId="77777777" w:rsidR="005B3323" w:rsidRDefault="005B3323">
      <w:pPr>
        <w:shd w:val="clear" w:color="auto" w:fill="BFBFBF"/>
        <w:ind w:firstLine="480"/>
      </w:pPr>
      <w:r>
        <w:t>GAME_OVER = 'game over'</w:t>
      </w:r>
    </w:p>
    <w:p w14:paraId="1F5BA28A" w14:textId="77777777" w:rsidR="005B3323" w:rsidRDefault="005B3323">
      <w:pPr>
        <w:shd w:val="clear" w:color="auto" w:fill="BFBFBF"/>
        <w:ind w:firstLine="480"/>
      </w:pPr>
      <w:r>
        <w:t>LEVEL = 'level'</w:t>
      </w:r>
    </w:p>
    <w:p w14:paraId="197747E6" w14:textId="77777777" w:rsidR="005B3323" w:rsidRDefault="005B3323">
      <w:pPr>
        <w:shd w:val="clear" w:color="auto" w:fill="BFBFBF"/>
        <w:ind w:firstLine="480"/>
      </w:pPr>
    </w:p>
    <w:p w14:paraId="100E0C23" w14:textId="77777777" w:rsidR="005B3323" w:rsidRDefault="005B3323">
      <w:pPr>
        <w:shd w:val="clear" w:color="auto" w:fill="BFBFBF"/>
        <w:ind w:firstLine="480"/>
      </w:pPr>
      <w:r>
        <w:t># MAIN MENU CURSOR STATES</w:t>
      </w:r>
    </w:p>
    <w:p w14:paraId="05F45C6E" w14:textId="77777777" w:rsidR="005B3323" w:rsidRDefault="005B3323">
      <w:pPr>
        <w:shd w:val="clear" w:color="auto" w:fill="BFBFBF"/>
        <w:ind w:firstLine="480"/>
      </w:pPr>
      <w:r>
        <w:t>PLAYER1 = '1 PLAYER GAME'</w:t>
      </w:r>
    </w:p>
    <w:p w14:paraId="0A8AA6E7" w14:textId="77777777" w:rsidR="005B3323" w:rsidRDefault="005B3323">
      <w:pPr>
        <w:shd w:val="clear" w:color="auto" w:fill="BFBFBF"/>
        <w:ind w:firstLine="480"/>
      </w:pPr>
      <w:r>
        <w:t>PLAYER2 = '2 PLAYER GAME'</w:t>
      </w:r>
    </w:p>
    <w:p w14:paraId="0431B594" w14:textId="77777777" w:rsidR="005B3323" w:rsidRDefault="005B3323">
      <w:pPr>
        <w:shd w:val="clear" w:color="auto" w:fill="BFBFBF"/>
        <w:ind w:firstLine="480"/>
      </w:pPr>
    </w:p>
    <w:p w14:paraId="020F9116" w14:textId="77777777" w:rsidR="005B3323" w:rsidRDefault="005B3323">
      <w:pPr>
        <w:shd w:val="clear" w:color="auto" w:fill="BFBFBF"/>
        <w:ind w:firstLine="480"/>
      </w:pPr>
      <w:r>
        <w:t># GAME INFO DICTIONARY KEYS</w:t>
      </w:r>
    </w:p>
    <w:p w14:paraId="2A3DB3D0" w14:textId="77777777" w:rsidR="005B3323" w:rsidRDefault="005B3323">
      <w:pPr>
        <w:shd w:val="clear" w:color="auto" w:fill="BFBFBF"/>
        <w:ind w:firstLine="480"/>
      </w:pPr>
      <w:r>
        <w:t>COIN_TOTAL = 'coin total'</w:t>
      </w:r>
    </w:p>
    <w:p w14:paraId="1C27FC99" w14:textId="77777777" w:rsidR="005B3323" w:rsidRDefault="005B3323">
      <w:pPr>
        <w:shd w:val="clear" w:color="auto" w:fill="BFBFBF"/>
        <w:ind w:firstLine="480"/>
      </w:pPr>
      <w:r>
        <w:t>SCORE = 'score'</w:t>
      </w:r>
    </w:p>
    <w:p w14:paraId="45122F61" w14:textId="77777777" w:rsidR="005B3323" w:rsidRDefault="005B3323">
      <w:pPr>
        <w:shd w:val="clear" w:color="auto" w:fill="BFBFBF"/>
        <w:ind w:firstLine="480"/>
      </w:pPr>
      <w:r>
        <w:t>TOP_SCORE = 'top score'</w:t>
      </w:r>
    </w:p>
    <w:p w14:paraId="65B0861C" w14:textId="77777777" w:rsidR="005B3323" w:rsidRDefault="005B3323">
      <w:pPr>
        <w:shd w:val="clear" w:color="auto" w:fill="BFBFBF"/>
        <w:ind w:firstLine="480"/>
      </w:pPr>
      <w:r>
        <w:t>LIVES = 'lives'</w:t>
      </w:r>
    </w:p>
    <w:p w14:paraId="4015D343" w14:textId="77777777" w:rsidR="005B3323" w:rsidRDefault="005B3323">
      <w:pPr>
        <w:shd w:val="clear" w:color="auto" w:fill="BFBFBF"/>
        <w:ind w:firstLine="480"/>
      </w:pPr>
      <w:r>
        <w:t>CURRENT_TIME = 'current time'</w:t>
      </w:r>
    </w:p>
    <w:p w14:paraId="20568B2E" w14:textId="77777777" w:rsidR="005B3323" w:rsidRDefault="005B3323">
      <w:pPr>
        <w:shd w:val="clear" w:color="auto" w:fill="BFBFBF"/>
        <w:ind w:firstLine="480"/>
      </w:pPr>
      <w:r>
        <w:t>LEVEL_NUM = 'level num'</w:t>
      </w:r>
    </w:p>
    <w:p w14:paraId="33263562" w14:textId="77777777" w:rsidR="005B3323" w:rsidRDefault="005B3323">
      <w:pPr>
        <w:shd w:val="clear" w:color="auto" w:fill="BFBFBF"/>
        <w:ind w:firstLine="480"/>
      </w:pPr>
      <w:r>
        <w:t>PLAYER_NAME = 'player name'</w:t>
      </w:r>
    </w:p>
    <w:p w14:paraId="5BDAC9FD" w14:textId="77777777" w:rsidR="005B3323" w:rsidRDefault="005B3323">
      <w:pPr>
        <w:shd w:val="clear" w:color="auto" w:fill="BFBFBF"/>
        <w:ind w:firstLine="480"/>
      </w:pPr>
      <w:r>
        <w:t>PLAYER_MARIO = 'mario'</w:t>
      </w:r>
    </w:p>
    <w:p w14:paraId="7383E37F" w14:textId="77777777" w:rsidR="005B3323" w:rsidRDefault="005B3323">
      <w:pPr>
        <w:shd w:val="clear" w:color="auto" w:fill="BFBFBF"/>
        <w:ind w:firstLine="480"/>
      </w:pPr>
      <w:r>
        <w:t>PLAYER_LUIGI = 'luigi'</w:t>
      </w:r>
    </w:p>
    <w:p w14:paraId="25BB7141" w14:textId="77777777" w:rsidR="005B3323" w:rsidRDefault="005B3323">
      <w:pPr>
        <w:shd w:val="clear" w:color="auto" w:fill="BFBFBF"/>
        <w:ind w:firstLine="480"/>
      </w:pPr>
    </w:p>
    <w:p w14:paraId="22F496AB" w14:textId="77777777" w:rsidR="005B3323" w:rsidRDefault="005B3323">
      <w:pPr>
        <w:shd w:val="clear" w:color="auto" w:fill="BFBFBF"/>
        <w:ind w:firstLine="480"/>
      </w:pPr>
      <w:r>
        <w:t># MAP COMPONENTS</w:t>
      </w:r>
    </w:p>
    <w:p w14:paraId="1C44DF9C" w14:textId="77777777" w:rsidR="005B3323" w:rsidRDefault="005B3323">
      <w:pPr>
        <w:shd w:val="clear" w:color="auto" w:fill="BFBFBF"/>
        <w:ind w:firstLine="480"/>
      </w:pPr>
      <w:r>
        <w:t>MAP_IMAGE = 'image_name'</w:t>
      </w:r>
    </w:p>
    <w:p w14:paraId="19433413" w14:textId="77777777" w:rsidR="005B3323" w:rsidRDefault="005B3323">
      <w:pPr>
        <w:shd w:val="clear" w:color="auto" w:fill="BFBFBF"/>
        <w:ind w:firstLine="480"/>
      </w:pPr>
      <w:r>
        <w:t>MAP_MAPS = 'maps'</w:t>
      </w:r>
    </w:p>
    <w:p w14:paraId="42316C8F" w14:textId="77777777" w:rsidR="005B3323" w:rsidRDefault="005B3323">
      <w:pPr>
        <w:shd w:val="clear" w:color="auto" w:fill="BFBFBF"/>
        <w:ind w:firstLine="480"/>
      </w:pPr>
      <w:r>
        <w:t>SUB_MAP = 'sub_map'</w:t>
      </w:r>
    </w:p>
    <w:p w14:paraId="7D1E7181" w14:textId="77777777" w:rsidR="005B3323" w:rsidRDefault="005B3323">
      <w:pPr>
        <w:shd w:val="clear" w:color="auto" w:fill="BFBFBF"/>
        <w:ind w:firstLine="480"/>
      </w:pPr>
      <w:r>
        <w:t>MAP_GROUND = 'ground'</w:t>
      </w:r>
    </w:p>
    <w:p w14:paraId="13F54D9D" w14:textId="77777777" w:rsidR="005B3323" w:rsidRDefault="005B3323">
      <w:pPr>
        <w:shd w:val="clear" w:color="auto" w:fill="BFBFBF"/>
        <w:ind w:firstLine="480"/>
      </w:pPr>
      <w:r>
        <w:t>MAP_PIPE = 'pipe'</w:t>
      </w:r>
    </w:p>
    <w:p w14:paraId="44AF3B4E" w14:textId="77777777" w:rsidR="005B3323" w:rsidRDefault="005B3323">
      <w:pPr>
        <w:shd w:val="clear" w:color="auto" w:fill="BFBFBF"/>
        <w:ind w:firstLine="480"/>
      </w:pPr>
      <w:r>
        <w:t>PIPE_TYPE_NONE = 0</w:t>
      </w:r>
    </w:p>
    <w:p w14:paraId="1182ECD1" w14:textId="77777777" w:rsidR="005B3323" w:rsidRDefault="005B3323">
      <w:pPr>
        <w:shd w:val="clear" w:color="auto" w:fill="BFBFBF"/>
        <w:ind w:firstLine="480"/>
      </w:pPr>
      <w:r>
        <w:t>PIPE_TYPE_IN = 1  # can go down in the pipe</w:t>
      </w:r>
    </w:p>
    <w:p w14:paraId="66C3BA5B" w14:textId="77777777" w:rsidR="005B3323" w:rsidRDefault="005B3323">
      <w:pPr>
        <w:shd w:val="clear" w:color="auto" w:fill="BFBFBF"/>
        <w:ind w:firstLine="480"/>
      </w:pPr>
      <w:r>
        <w:t>PIPE_TYPE_HORIZONTAL = 2  # can go right in the pipe</w:t>
      </w:r>
    </w:p>
    <w:p w14:paraId="7DD12A3E" w14:textId="77777777" w:rsidR="005B3323" w:rsidRDefault="005B3323">
      <w:pPr>
        <w:shd w:val="clear" w:color="auto" w:fill="BFBFBF"/>
        <w:ind w:firstLine="480"/>
      </w:pPr>
      <w:r>
        <w:t>MAP_STEP = 'step'</w:t>
      </w:r>
    </w:p>
    <w:p w14:paraId="5C4E9005" w14:textId="77777777" w:rsidR="005B3323" w:rsidRDefault="005B3323">
      <w:pPr>
        <w:shd w:val="clear" w:color="auto" w:fill="BFBFBF"/>
        <w:ind w:firstLine="480"/>
      </w:pPr>
      <w:r>
        <w:t>MAP_BRICK = 'brick'</w:t>
      </w:r>
    </w:p>
    <w:p w14:paraId="4CF807A0" w14:textId="77777777" w:rsidR="005B3323" w:rsidRDefault="005B3323">
      <w:pPr>
        <w:shd w:val="clear" w:color="auto" w:fill="BFBFBF"/>
        <w:ind w:firstLine="480"/>
      </w:pPr>
      <w:r>
        <w:t>BRICK_NUM = 'brick_num'</w:t>
      </w:r>
    </w:p>
    <w:p w14:paraId="62496FF9" w14:textId="77777777" w:rsidR="005B3323" w:rsidRDefault="005B3323">
      <w:pPr>
        <w:shd w:val="clear" w:color="auto" w:fill="BFBFBF"/>
        <w:ind w:firstLine="480"/>
      </w:pPr>
      <w:r>
        <w:t>TYPE_NONE = 0</w:t>
      </w:r>
    </w:p>
    <w:p w14:paraId="36597E0C" w14:textId="77777777" w:rsidR="005B3323" w:rsidRDefault="005B3323">
      <w:pPr>
        <w:shd w:val="clear" w:color="auto" w:fill="BFBFBF"/>
        <w:ind w:firstLine="480"/>
      </w:pPr>
      <w:r>
        <w:t>TYPE_COIN = 1</w:t>
      </w:r>
    </w:p>
    <w:p w14:paraId="22455CFD" w14:textId="77777777" w:rsidR="005B3323" w:rsidRDefault="005B3323">
      <w:pPr>
        <w:shd w:val="clear" w:color="auto" w:fill="BFBFBF"/>
        <w:ind w:firstLine="480"/>
      </w:pPr>
      <w:r>
        <w:t>TYPE_STAR = 2</w:t>
      </w:r>
    </w:p>
    <w:p w14:paraId="5A0D2C73" w14:textId="77777777" w:rsidR="005B3323" w:rsidRDefault="005B3323">
      <w:pPr>
        <w:shd w:val="clear" w:color="auto" w:fill="BFBFBF"/>
        <w:ind w:firstLine="480"/>
      </w:pPr>
      <w:r>
        <w:t>MAP_BOX = 'box'</w:t>
      </w:r>
    </w:p>
    <w:p w14:paraId="466F301D" w14:textId="77777777" w:rsidR="005B3323" w:rsidRDefault="005B3323">
      <w:pPr>
        <w:shd w:val="clear" w:color="auto" w:fill="BFBFBF"/>
        <w:ind w:firstLine="480"/>
      </w:pPr>
      <w:r>
        <w:t>TYPE_MUSHROOM = 3</w:t>
      </w:r>
    </w:p>
    <w:p w14:paraId="32959770" w14:textId="77777777" w:rsidR="005B3323" w:rsidRDefault="005B3323">
      <w:pPr>
        <w:shd w:val="clear" w:color="auto" w:fill="BFBFBF"/>
        <w:ind w:firstLine="480"/>
      </w:pPr>
      <w:r>
        <w:t>TYPE_FIREFLOWER = 4</w:t>
      </w:r>
    </w:p>
    <w:p w14:paraId="2FDF616E" w14:textId="77777777" w:rsidR="005B3323" w:rsidRDefault="005B3323">
      <w:pPr>
        <w:shd w:val="clear" w:color="auto" w:fill="BFBFBF"/>
        <w:ind w:firstLine="480"/>
      </w:pPr>
      <w:r>
        <w:t>TYPE_FIREBALL = 5</w:t>
      </w:r>
    </w:p>
    <w:p w14:paraId="27A98637" w14:textId="77777777" w:rsidR="005B3323" w:rsidRDefault="005B3323">
      <w:pPr>
        <w:shd w:val="clear" w:color="auto" w:fill="BFBFBF"/>
        <w:ind w:firstLine="480"/>
      </w:pPr>
      <w:r>
        <w:t>TYPE_LIFEMUSHROOM = 6</w:t>
      </w:r>
    </w:p>
    <w:p w14:paraId="2D8EA9DF" w14:textId="77777777" w:rsidR="005B3323" w:rsidRDefault="005B3323">
      <w:pPr>
        <w:shd w:val="clear" w:color="auto" w:fill="BFBFBF"/>
        <w:ind w:firstLine="480"/>
      </w:pPr>
      <w:r>
        <w:t>MAP_ENEMY = 'enemy'</w:t>
      </w:r>
    </w:p>
    <w:p w14:paraId="5517AB33" w14:textId="77777777" w:rsidR="005B3323" w:rsidRDefault="005B3323">
      <w:pPr>
        <w:shd w:val="clear" w:color="auto" w:fill="BFBFBF"/>
        <w:ind w:firstLine="480"/>
      </w:pPr>
      <w:r>
        <w:t>ENEMY_TYPE_GOOMBA = 0</w:t>
      </w:r>
    </w:p>
    <w:p w14:paraId="080F9F8B" w14:textId="77777777" w:rsidR="005B3323" w:rsidRDefault="005B3323">
      <w:pPr>
        <w:shd w:val="clear" w:color="auto" w:fill="BFBFBF"/>
        <w:ind w:firstLine="480"/>
      </w:pPr>
      <w:r>
        <w:t>ENEMY_TYPE_KOOPA = 1</w:t>
      </w:r>
    </w:p>
    <w:p w14:paraId="5A684D12" w14:textId="77777777" w:rsidR="005B3323" w:rsidRDefault="005B3323">
      <w:pPr>
        <w:shd w:val="clear" w:color="auto" w:fill="BFBFBF"/>
        <w:ind w:firstLine="480"/>
      </w:pPr>
      <w:r>
        <w:t>ENEMY_TYPE_FLY_KOOPA = 2</w:t>
      </w:r>
    </w:p>
    <w:p w14:paraId="6E618081" w14:textId="77777777" w:rsidR="005B3323" w:rsidRDefault="005B3323">
      <w:pPr>
        <w:shd w:val="clear" w:color="auto" w:fill="BFBFBF"/>
        <w:ind w:firstLine="480"/>
      </w:pPr>
      <w:r>
        <w:t>ENEMY_TYPE_PIRANHA = 3</w:t>
      </w:r>
    </w:p>
    <w:p w14:paraId="2D8BD451" w14:textId="77777777" w:rsidR="005B3323" w:rsidRDefault="005B3323">
      <w:pPr>
        <w:shd w:val="clear" w:color="auto" w:fill="BFBFBF"/>
        <w:ind w:firstLine="480"/>
      </w:pPr>
      <w:r>
        <w:t>ENEMY_TYPE_FIRESTICK = 4</w:t>
      </w:r>
    </w:p>
    <w:p w14:paraId="685D0037" w14:textId="77777777" w:rsidR="005B3323" w:rsidRDefault="005B3323">
      <w:pPr>
        <w:shd w:val="clear" w:color="auto" w:fill="BFBFBF"/>
        <w:ind w:firstLine="480"/>
      </w:pPr>
      <w:r>
        <w:t>ENEMY_TYPE_FIRE_KOOPA = 5</w:t>
      </w:r>
    </w:p>
    <w:p w14:paraId="52DE212F" w14:textId="77777777" w:rsidR="005B3323" w:rsidRDefault="005B3323">
      <w:pPr>
        <w:shd w:val="clear" w:color="auto" w:fill="BFBFBF"/>
        <w:ind w:firstLine="480"/>
      </w:pPr>
      <w:r>
        <w:t>ENEMY_RANGE = 'range'</w:t>
      </w:r>
    </w:p>
    <w:p w14:paraId="2EABF4CC" w14:textId="77777777" w:rsidR="005B3323" w:rsidRDefault="005B3323">
      <w:pPr>
        <w:shd w:val="clear" w:color="auto" w:fill="BFBFBF"/>
        <w:ind w:firstLine="480"/>
      </w:pPr>
      <w:r>
        <w:t>MAP_CHECKPOINT = 'checkpoint'</w:t>
      </w:r>
    </w:p>
    <w:p w14:paraId="15DAFF18" w14:textId="77777777" w:rsidR="005B3323" w:rsidRDefault="005B3323">
      <w:pPr>
        <w:shd w:val="clear" w:color="auto" w:fill="BFBFBF"/>
        <w:ind w:firstLine="480"/>
      </w:pPr>
      <w:r>
        <w:t>ENEMY_GROUPID = 'enemy_groupid'</w:t>
      </w:r>
    </w:p>
    <w:p w14:paraId="0D78EC0D" w14:textId="77777777" w:rsidR="005B3323" w:rsidRDefault="005B3323">
      <w:pPr>
        <w:shd w:val="clear" w:color="auto" w:fill="BFBFBF"/>
        <w:ind w:firstLine="480"/>
      </w:pPr>
      <w:r>
        <w:t>MAP_INDEX = 'map_index'</w:t>
      </w:r>
    </w:p>
    <w:p w14:paraId="73046844" w14:textId="77777777" w:rsidR="005B3323" w:rsidRDefault="005B3323">
      <w:pPr>
        <w:shd w:val="clear" w:color="auto" w:fill="BFBFBF"/>
        <w:ind w:firstLine="480"/>
      </w:pPr>
      <w:r>
        <w:t>CHECKPOINT_TYPE_ENEMY = 0</w:t>
      </w:r>
    </w:p>
    <w:p w14:paraId="0B20E5BA" w14:textId="77777777" w:rsidR="005B3323" w:rsidRDefault="005B3323">
      <w:pPr>
        <w:shd w:val="clear" w:color="auto" w:fill="BFBFBF"/>
        <w:ind w:firstLine="480"/>
      </w:pPr>
      <w:r>
        <w:t>CHECKPOINT_TYPE_FLAG = 1</w:t>
      </w:r>
    </w:p>
    <w:p w14:paraId="0819CF24" w14:textId="77777777" w:rsidR="005B3323" w:rsidRDefault="005B3323">
      <w:pPr>
        <w:shd w:val="clear" w:color="auto" w:fill="BFBFBF"/>
        <w:ind w:firstLine="480"/>
      </w:pPr>
      <w:r>
        <w:t>CHECKPOINT_TYPE_CASTLE = 2</w:t>
      </w:r>
    </w:p>
    <w:p w14:paraId="612C3EE4" w14:textId="77777777" w:rsidR="005B3323" w:rsidRDefault="005B3323">
      <w:pPr>
        <w:shd w:val="clear" w:color="auto" w:fill="BFBFBF"/>
        <w:ind w:firstLine="480"/>
      </w:pPr>
      <w:r>
        <w:t>CHECKPOINT_TYPE_MUSHROOM = 3</w:t>
      </w:r>
    </w:p>
    <w:p w14:paraId="79758E1C" w14:textId="77777777" w:rsidR="005B3323" w:rsidRDefault="005B3323">
      <w:pPr>
        <w:shd w:val="clear" w:color="auto" w:fill="BFBFBF"/>
        <w:ind w:firstLine="480"/>
      </w:pPr>
      <w:r>
        <w:t>CHECKPOINT_TYPE_PIPE = 4  # trigger player to go right in a pipe</w:t>
      </w:r>
    </w:p>
    <w:p w14:paraId="2DD9CDD8" w14:textId="77777777" w:rsidR="005B3323" w:rsidRDefault="005B3323">
      <w:pPr>
        <w:shd w:val="clear" w:color="auto" w:fill="BFBFBF"/>
        <w:ind w:firstLine="480"/>
      </w:pPr>
      <w:r>
        <w:t>CHECKPOINT_TYPE_PIPE_UP = 5  # trigger player to another map and go up out of a pipe</w:t>
      </w:r>
    </w:p>
    <w:p w14:paraId="17BAB31C" w14:textId="77777777" w:rsidR="005B3323" w:rsidRDefault="005B3323">
      <w:pPr>
        <w:shd w:val="clear" w:color="auto" w:fill="BFBFBF"/>
        <w:ind w:firstLine="480"/>
      </w:pPr>
      <w:r>
        <w:lastRenderedPageBreak/>
        <w:t>CHECKPOINT_TYPE_MAP = 6  # trigger player to go to another map</w:t>
      </w:r>
    </w:p>
    <w:p w14:paraId="7075F244" w14:textId="77777777" w:rsidR="005B3323" w:rsidRDefault="005B3323">
      <w:pPr>
        <w:shd w:val="clear" w:color="auto" w:fill="BFBFBF"/>
        <w:ind w:firstLine="480"/>
      </w:pPr>
      <w:r>
        <w:t>CHECKPOINT_TYPE_BOSS = 7  # defeat the boss</w:t>
      </w:r>
    </w:p>
    <w:p w14:paraId="77DC0446" w14:textId="77777777" w:rsidR="005B3323" w:rsidRDefault="005B3323">
      <w:pPr>
        <w:shd w:val="clear" w:color="auto" w:fill="BFBFBF"/>
        <w:ind w:firstLine="480"/>
      </w:pPr>
      <w:r>
        <w:t>MAP_FLAGPOLE = 'flagpole'</w:t>
      </w:r>
    </w:p>
    <w:p w14:paraId="4E9CEF15" w14:textId="77777777" w:rsidR="005B3323" w:rsidRDefault="005B3323">
      <w:pPr>
        <w:shd w:val="clear" w:color="auto" w:fill="BFBFBF"/>
        <w:ind w:firstLine="480"/>
      </w:pPr>
      <w:r>
        <w:t>FLAGPOLE_TYPE_FLAG = 0</w:t>
      </w:r>
    </w:p>
    <w:p w14:paraId="758CE9FE" w14:textId="77777777" w:rsidR="005B3323" w:rsidRDefault="005B3323">
      <w:pPr>
        <w:shd w:val="clear" w:color="auto" w:fill="BFBFBF"/>
        <w:ind w:firstLine="480"/>
      </w:pPr>
      <w:r>
        <w:t>FLAGPOLE_TYPE_POLE = 1</w:t>
      </w:r>
    </w:p>
    <w:p w14:paraId="39F9AEA8" w14:textId="77777777" w:rsidR="005B3323" w:rsidRDefault="005B3323">
      <w:pPr>
        <w:shd w:val="clear" w:color="auto" w:fill="BFBFBF"/>
        <w:ind w:firstLine="480"/>
      </w:pPr>
      <w:r>
        <w:t>FLAGPOLE_TYPE_TOP = 2</w:t>
      </w:r>
    </w:p>
    <w:p w14:paraId="3AAE46C3" w14:textId="77777777" w:rsidR="005B3323" w:rsidRDefault="005B3323">
      <w:pPr>
        <w:shd w:val="clear" w:color="auto" w:fill="BFBFBF"/>
        <w:ind w:firstLine="480"/>
      </w:pPr>
      <w:r>
        <w:t>MAP_SLIDER = 'slider'</w:t>
      </w:r>
    </w:p>
    <w:p w14:paraId="4ADD779D" w14:textId="77777777" w:rsidR="005B3323" w:rsidRDefault="005B3323">
      <w:pPr>
        <w:shd w:val="clear" w:color="auto" w:fill="BFBFBF"/>
        <w:ind w:firstLine="480"/>
      </w:pPr>
      <w:r>
        <w:t>HORIZONTAL = 0</w:t>
      </w:r>
    </w:p>
    <w:p w14:paraId="2D429488" w14:textId="77777777" w:rsidR="005B3323" w:rsidRDefault="005B3323">
      <w:pPr>
        <w:shd w:val="clear" w:color="auto" w:fill="BFBFBF"/>
        <w:ind w:firstLine="480"/>
      </w:pPr>
      <w:r>
        <w:t>VERTICAL = 1</w:t>
      </w:r>
    </w:p>
    <w:p w14:paraId="6E48FEB8" w14:textId="77777777" w:rsidR="005B3323" w:rsidRDefault="005B3323">
      <w:pPr>
        <w:shd w:val="clear" w:color="auto" w:fill="BFBFBF"/>
        <w:ind w:firstLine="480"/>
      </w:pPr>
      <w:r>
        <w:t>VELOCITY = 'velocity'</w:t>
      </w:r>
    </w:p>
    <w:p w14:paraId="0160C678" w14:textId="77777777" w:rsidR="005B3323" w:rsidRDefault="005B3323">
      <w:pPr>
        <w:shd w:val="clear" w:color="auto" w:fill="BFBFBF"/>
        <w:ind w:firstLine="480"/>
      </w:pPr>
      <w:r>
        <w:t>MAP_COIN = 'coin'</w:t>
      </w:r>
    </w:p>
    <w:p w14:paraId="78AA932D" w14:textId="77777777" w:rsidR="005B3323" w:rsidRDefault="005B3323">
      <w:pPr>
        <w:shd w:val="clear" w:color="auto" w:fill="BFBFBF"/>
        <w:ind w:firstLine="480"/>
      </w:pPr>
    </w:p>
    <w:p w14:paraId="42DD1E49" w14:textId="77777777" w:rsidR="005B3323" w:rsidRDefault="005B3323">
      <w:pPr>
        <w:shd w:val="clear" w:color="auto" w:fill="BFBFBF"/>
        <w:ind w:firstLine="480"/>
      </w:pPr>
      <w:r>
        <w:t># COMPONENT COLOR</w:t>
      </w:r>
    </w:p>
    <w:p w14:paraId="37DF9BFB" w14:textId="77777777" w:rsidR="005B3323" w:rsidRDefault="005B3323">
      <w:pPr>
        <w:shd w:val="clear" w:color="auto" w:fill="BFBFBF"/>
        <w:ind w:firstLine="480"/>
      </w:pPr>
      <w:r>
        <w:t>COLOR = 'color'</w:t>
      </w:r>
    </w:p>
    <w:p w14:paraId="186FAE46" w14:textId="77777777" w:rsidR="005B3323" w:rsidRDefault="005B3323">
      <w:pPr>
        <w:shd w:val="clear" w:color="auto" w:fill="BFBFBF"/>
        <w:ind w:firstLine="480"/>
      </w:pPr>
      <w:r>
        <w:t>COLOR_TYPE_ORANGE = 0</w:t>
      </w:r>
    </w:p>
    <w:p w14:paraId="0F7D6EDA" w14:textId="77777777" w:rsidR="005B3323" w:rsidRDefault="005B3323">
      <w:pPr>
        <w:shd w:val="clear" w:color="auto" w:fill="BFBFBF"/>
        <w:ind w:firstLine="480"/>
      </w:pPr>
      <w:r>
        <w:t>COLOR_TYPE_GREEN = 1</w:t>
      </w:r>
    </w:p>
    <w:p w14:paraId="5A12563E" w14:textId="77777777" w:rsidR="005B3323" w:rsidRDefault="005B3323">
      <w:pPr>
        <w:shd w:val="clear" w:color="auto" w:fill="BFBFBF"/>
        <w:ind w:firstLine="480"/>
      </w:pPr>
      <w:r>
        <w:t>COLOR_TYPE_RED = 2</w:t>
      </w:r>
    </w:p>
    <w:p w14:paraId="0C837972" w14:textId="77777777" w:rsidR="005B3323" w:rsidRDefault="005B3323">
      <w:pPr>
        <w:shd w:val="clear" w:color="auto" w:fill="BFBFBF"/>
        <w:ind w:firstLine="480"/>
      </w:pPr>
    </w:p>
    <w:p w14:paraId="2AD6B3A0" w14:textId="77777777" w:rsidR="005B3323" w:rsidRDefault="005B3323">
      <w:pPr>
        <w:shd w:val="clear" w:color="auto" w:fill="BFBFBF"/>
        <w:ind w:firstLine="480"/>
      </w:pPr>
      <w:r>
        <w:t># BRICK STATES</w:t>
      </w:r>
    </w:p>
    <w:p w14:paraId="09B5D739" w14:textId="77777777" w:rsidR="005B3323" w:rsidRDefault="005B3323">
      <w:pPr>
        <w:shd w:val="clear" w:color="auto" w:fill="BFBFBF"/>
        <w:ind w:firstLine="480"/>
      </w:pPr>
      <w:r>
        <w:t>RESTING = 'resting'</w:t>
      </w:r>
    </w:p>
    <w:p w14:paraId="200E4DDF" w14:textId="77777777" w:rsidR="005B3323" w:rsidRDefault="005B3323">
      <w:pPr>
        <w:shd w:val="clear" w:color="auto" w:fill="BFBFBF"/>
        <w:ind w:firstLine="480"/>
      </w:pPr>
      <w:r>
        <w:t>BUMPED = 'bumped'</w:t>
      </w:r>
    </w:p>
    <w:p w14:paraId="5FCE2546" w14:textId="77777777" w:rsidR="005B3323" w:rsidRDefault="005B3323">
      <w:pPr>
        <w:shd w:val="clear" w:color="auto" w:fill="BFBFBF"/>
        <w:ind w:firstLine="480"/>
      </w:pPr>
      <w:r>
        <w:t>OPENED = 'opened'</w:t>
      </w:r>
    </w:p>
    <w:p w14:paraId="0278D04A" w14:textId="77777777" w:rsidR="005B3323" w:rsidRDefault="005B3323">
      <w:pPr>
        <w:shd w:val="clear" w:color="auto" w:fill="BFBFBF"/>
        <w:ind w:firstLine="480"/>
      </w:pPr>
    </w:p>
    <w:p w14:paraId="6FDB62E6" w14:textId="77777777" w:rsidR="005B3323" w:rsidRDefault="005B3323">
      <w:pPr>
        <w:shd w:val="clear" w:color="auto" w:fill="BFBFBF"/>
        <w:ind w:firstLine="480"/>
      </w:pPr>
      <w:r>
        <w:t># MUSHROOM STATES</w:t>
      </w:r>
    </w:p>
    <w:p w14:paraId="4E6DFE5A" w14:textId="77777777" w:rsidR="005B3323" w:rsidRDefault="005B3323">
      <w:pPr>
        <w:shd w:val="clear" w:color="auto" w:fill="BFBFBF"/>
        <w:ind w:firstLine="480"/>
      </w:pPr>
      <w:r>
        <w:t>REVEAL = 'reveal'</w:t>
      </w:r>
    </w:p>
    <w:p w14:paraId="6CC3A9B8" w14:textId="77777777" w:rsidR="005B3323" w:rsidRDefault="005B3323">
      <w:pPr>
        <w:shd w:val="clear" w:color="auto" w:fill="BFBFBF"/>
        <w:ind w:firstLine="480"/>
      </w:pPr>
      <w:r>
        <w:t>SLIDE = 'slide'</w:t>
      </w:r>
    </w:p>
    <w:p w14:paraId="2952EEAF" w14:textId="77777777" w:rsidR="005B3323" w:rsidRDefault="005B3323">
      <w:pPr>
        <w:shd w:val="clear" w:color="auto" w:fill="BFBFBF"/>
        <w:ind w:firstLine="480"/>
      </w:pPr>
    </w:p>
    <w:p w14:paraId="6D9B6658" w14:textId="77777777" w:rsidR="005B3323" w:rsidRDefault="005B3323">
      <w:pPr>
        <w:shd w:val="clear" w:color="auto" w:fill="BFBFBF"/>
        <w:ind w:firstLine="480"/>
      </w:pPr>
      <w:r>
        <w:t># Player FRAMES</w:t>
      </w:r>
    </w:p>
    <w:p w14:paraId="7DB235B3" w14:textId="77777777" w:rsidR="005B3323" w:rsidRDefault="005B3323">
      <w:pPr>
        <w:shd w:val="clear" w:color="auto" w:fill="BFBFBF"/>
        <w:ind w:firstLine="480"/>
      </w:pPr>
      <w:r>
        <w:t>PLAYER_FRAMES = 'image_frames'</w:t>
      </w:r>
    </w:p>
    <w:p w14:paraId="38C31E6C" w14:textId="77777777" w:rsidR="005B3323" w:rsidRDefault="005B3323">
      <w:pPr>
        <w:shd w:val="clear" w:color="auto" w:fill="BFBFBF"/>
        <w:ind w:firstLine="480"/>
      </w:pPr>
      <w:r>
        <w:t>RIGHT_SMALL_NORMAL = 'right_small_normal'</w:t>
      </w:r>
    </w:p>
    <w:p w14:paraId="3072DB98" w14:textId="77777777" w:rsidR="005B3323" w:rsidRDefault="005B3323">
      <w:pPr>
        <w:shd w:val="clear" w:color="auto" w:fill="BFBFBF"/>
        <w:ind w:firstLine="480"/>
      </w:pPr>
      <w:r>
        <w:t>RIGHT_BIG_NORMAL = 'right_big_normal'</w:t>
      </w:r>
    </w:p>
    <w:p w14:paraId="415F1F33" w14:textId="77777777" w:rsidR="005B3323" w:rsidRDefault="005B3323">
      <w:pPr>
        <w:shd w:val="clear" w:color="auto" w:fill="BFBFBF"/>
        <w:ind w:firstLine="480"/>
      </w:pPr>
      <w:r>
        <w:t>RIGHT_BIG_FIRE = 'right_big_fire'</w:t>
      </w:r>
    </w:p>
    <w:p w14:paraId="793CBE37" w14:textId="77777777" w:rsidR="005B3323" w:rsidRDefault="005B3323">
      <w:pPr>
        <w:shd w:val="clear" w:color="auto" w:fill="BFBFBF"/>
        <w:ind w:firstLine="480"/>
      </w:pPr>
    </w:p>
    <w:p w14:paraId="2A5A4A41" w14:textId="77777777" w:rsidR="005B3323" w:rsidRDefault="005B3323">
      <w:pPr>
        <w:shd w:val="clear" w:color="auto" w:fill="BFBFBF"/>
        <w:ind w:firstLine="480"/>
      </w:pPr>
      <w:r>
        <w:t># PLAYER States</w:t>
      </w:r>
    </w:p>
    <w:p w14:paraId="64DF6645" w14:textId="77777777" w:rsidR="005B3323" w:rsidRDefault="005B3323">
      <w:pPr>
        <w:shd w:val="clear" w:color="auto" w:fill="BFBFBF"/>
        <w:ind w:firstLine="480"/>
      </w:pPr>
      <w:r>
        <w:t>STAND = 'standing'</w:t>
      </w:r>
    </w:p>
    <w:p w14:paraId="696349EB" w14:textId="77777777" w:rsidR="005B3323" w:rsidRDefault="005B3323">
      <w:pPr>
        <w:shd w:val="clear" w:color="auto" w:fill="BFBFBF"/>
        <w:ind w:firstLine="480"/>
      </w:pPr>
      <w:r>
        <w:t>WALK = 'walk'</w:t>
      </w:r>
    </w:p>
    <w:p w14:paraId="2117A8F2" w14:textId="77777777" w:rsidR="005B3323" w:rsidRDefault="005B3323">
      <w:pPr>
        <w:shd w:val="clear" w:color="auto" w:fill="BFBFBF"/>
        <w:ind w:firstLine="480"/>
      </w:pPr>
      <w:r>
        <w:t>JUMP = 'jump'</w:t>
      </w:r>
    </w:p>
    <w:p w14:paraId="23B906F6" w14:textId="77777777" w:rsidR="005B3323" w:rsidRDefault="005B3323">
      <w:pPr>
        <w:shd w:val="clear" w:color="auto" w:fill="BFBFBF"/>
        <w:ind w:firstLine="480"/>
      </w:pPr>
      <w:r>
        <w:t>FALL = 'fall'</w:t>
      </w:r>
    </w:p>
    <w:p w14:paraId="0C4CC3F1" w14:textId="77777777" w:rsidR="005B3323" w:rsidRDefault="005B3323">
      <w:pPr>
        <w:shd w:val="clear" w:color="auto" w:fill="BFBFBF"/>
        <w:ind w:firstLine="480"/>
      </w:pPr>
      <w:r>
        <w:t>FLY = 'fly'</w:t>
      </w:r>
    </w:p>
    <w:p w14:paraId="7805AD58" w14:textId="77777777" w:rsidR="005B3323" w:rsidRDefault="005B3323">
      <w:pPr>
        <w:shd w:val="clear" w:color="auto" w:fill="BFBFBF"/>
        <w:ind w:firstLine="480"/>
      </w:pPr>
      <w:r>
        <w:t>SMALL_TO_BIG = 'small to big'</w:t>
      </w:r>
    </w:p>
    <w:p w14:paraId="0CD7FD09" w14:textId="77777777" w:rsidR="005B3323" w:rsidRDefault="005B3323">
      <w:pPr>
        <w:shd w:val="clear" w:color="auto" w:fill="BFBFBF"/>
        <w:ind w:firstLine="480"/>
      </w:pPr>
      <w:r>
        <w:t>BIG_TO_FIRE = 'big to fire'</w:t>
      </w:r>
    </w:p>
    <w:p w14:paraId="551303AE" w14:textId="77777777" w:rsidR="005B3323" w:rsidRDefault="005B3323">
      <w:pPr>
        <w:shd w:val="clear" w:color="auto" w:fill="BFBFBF"/>
        <w:ind w:firstLine="480"/>
      </w:pPr>
      <w:r>
        <w:t>BIG_TO_SMALL = 'big to small'</w:t>
      </w:r>
    </w:p>
    <w:p w14:paraId="55811A01" w14:textId="77777777" w:rsidR="005B3323" w:rsidRDefault="005B3323">
      <w:pPr>
        <w:shd w:val="clear" w:color="auto" w:fill="BFBFBF"/>
        <w:ind w:firstLine="480"/>
      </w:pPr>
      <w:r>
        <w:t>FLAGPOLE = 'flag pole'</w:t>
      </w:r>
    </w:p>
    <w:p w14:paraId="54CF7280" w14:textId="77777777" w:rsidR="005B3323" w:rsidRDefault="005B3323">
      <w:pPr>
        <w:shd w:val="clear" w:color="auto" w:fill="BFBFBF"/>
        <w:ind w:firstLine="480"/>
      </w:pPr>
      <w:r>
        <w:t>WALK_AUTO = 'walk auto'  # not handle key input in this state</w:t>
      </w:r>
    </w:p>
    <w:p w14:paraId="3568860C" w14:textId="77777777" w:rsidR="005B3323" w:rsidRDefault="005B3323">
      <w:pPr>
        <w:shd w:val="clear" w:color="auto" w:fill="BFBFBF"/>
        <w:ind w:firstLine="480"/>
      </w:pPr>
      <w:r>
        <w:t>END_OF_LEVEL_FALL = 'end of level fall'</w:t>
      </w:r>
    </w:p>
    <w:p w14:paraId="05EB4345" w14:textId="77777777" w:rsidR="005B3323" w:rsidRDefault="005B3323">
      <w:pPr>
        <w:shd w:val="clear" w:color="auto" w:fill="BFBFBF"/>
        <w:ind w:firstLine="480"/>
      </w:pPr>
      <w:r>
        <w:t>IN_CASTLE = 'in castle'</w:t>
      </w:r>
    </w:p>
    <w:p w14:paraId="2D80576E" w14:textId="77777777" w:rsidR="005B3323" w:rsidRDefault="005B3323">
      <w:pPr>
        <w:shd w:val="clear" w:color="auto" w:fill="BFBFBF"/>
        <w:ind w:firstLine="480"/>
      </w:pPr>
      <w:r>
        <w:t>DOWN_TO_PIPE = 'down to pipe'</w:t>
      </w:r>
    </w:p>
    <w:p w14:paraId="2FA6D4A1" w14:textId="77777777" w:rsidR="005B3323" w:rsidRDefault="005B3323">
      <w:pPr>
        <w:shd w:val="clear" w:color="auto" w:fill="BFBFBF"/>
        <w:ind w:firstLine="480"/>
      </w:pPr>
      <w:r>
        <w:t>UP_OUT_PIPE = 'up out of pipe'</w:t>
      </w:r>
    </w:p>
    <w:p w14:paraId="2E37EAC6" w14:textId="77777777" w:rsidR="005B3323" w:rsidRDefault="005B3323">
      <w:pPr>
        <w:shd w:val="clear" w:color="auto" w:fill="BFBFBF"/>
        <w:ind w:firstLine="480"/>
      </w:pPr>
    </w:p>
    <w:p w14:paraId="32366FF1" w14:textId="77777777" w:rsidR="005B3323" w:rsidRDefault="005B3323">
      <w:pPr>
        <w:shd w:val="clear" w:color="auto" w:fill="BFBFBF"/>
        <w:ind w:firstLine="480"/>
      </w:pPr>
      <w:r>
        <w:t># PLAYER FORCES</w:t>
      </w:r>
    </w:p>
    <w:p w14:paraId="6D714B5D" w14:textId="77777777" w:rsidR="005B3323" w:rsidRDefault="005B3323">
      <w:pPr>
        <w:shd w:val="clear" w:color="auto" w:fill="BFBFBF"/>
        <w:ind w:firstLine="480"/>
      </w:pPr>
      <w:r>
        <w:lastRenderedPageBreak/>
        <w:t>PLAYER_SPEED = 'speed'</w:t>
      </w:r>
    </w:p>
    <w:p w14:paraId="2E650E52" w14:textId="77777777" w:rsidR="005B3323" w:rsidRDefault="005B3323">
      <w:pPr>
        <w:shd w:val="clear" w:color="auto" w:fill="BFBFBF"/>
        <w:ind w:firstLine="480"/>
      </w:pPr>
      <w:r>
        <w:t>WALK_ACCEL = 'walk_accel'</w:t>
      </w:r>
    </w:p>
    <w:p w14:paraId="75E32A0A" w14:textId="77777777" w:rsidR="005B3323" w:rsidRDefault="005B3323">
      <w:pPr>
        <w:shd w:val="clear" w:color="auto" w:fill="BFBFBF"/>
        <w:ind w:firstLine="480"/>
      </w:pPr>
      <w:r>
        <w:t>RUN_ACCEL = 'run_accel'</w:t>
      </w:r>
    </w:p>
    <w:p w14:paraId="26D0C210" w14:textId="77777777" w:rsidR="005B3323" w:rsidRDefault="005B3323">
      <w:pPr>
        <w:shd w:val="clear" w:color="auto" w:fill="BFBFBF"/>
        <w:ind w:firstLine="480"/>
      </w:pPr>
      <w:r>
        <w:t>JUMP_VEL = 'jump_velocity'</w:t>
      </w:r>
    </w:p>
    <w:p w14:paraId="31B1A02D" w14:textId="77777777" w:rsidR="005B3323" w:rsidRDefault="005B3323">
      <w:pPr>
        <w:shd w:val="clear" w:color="auto" w:fill="BFBFBF"/>
        <w:ind w:firstLine="480"/>
      </w:pPr>
      <w:r>
        <w:t>MAX_Y_VEL = 'max_y_velocity'</w:t>
      </w:r>
    </w:p>
    <w:p w14:paraId="065AB950" w14:textId="77777777" w:rsidR="005B3323" w:rsidRDefault="005B3323">
      <w:pPr>
        <w:shd w:val="clear" w:color="auto" w:fill="BFBFBF"/>
        <w:ind w:firstLine="480"/>
      </w:pPr>
      <w:r>
        <w:t>MAX_RUN_SPEED = 'max_run_speed'</w:t>
      </w:r>
    </w:p>
    <w:p w14:paraId="6183F92B" w14:textId="77777777" w:rsidR="005B3323" w:rsidRDefault="005B3323">
      <w:pPr>
        <w:shd w:val="clear" w:color="auto" w:fill="BFBFBF"/>
        <w:ind w:firstLine="480"/>
      </w:pPr>
      <w:r>
        <w:t>MAX_WALK_SPEED = 'max_walk_speed'</w:t>
      </w:r>
    </w:p>
    <w:p w14:paraId="1EFACEEC" w14:textId="77777777" w:rsidR="005B3323" w:rsidRDefault="005B3323">
      <w:pPr>
        <w:shd w:val="clear" w:color="auto" w:fill="BFBFBF"/>
        <w:ind w:firstLine="480"/>
      </w:pPr>
      <w:r>
        <w:t>SMALL_TURNAROUND = .35</w:t>
      </w:r>
    </w:p>
    <w:p w14:paraId="16E10795" w14:textId="77777777" w:rsidR="005B3323" w:rsidRDefault="005B3323">
      <w:pPr>
        <w:shd w:val="clear" w:color="auto" w:fill="BFBFBF"/>
        <w:ind w:firstLine="480"/>
      </w:pPr>
      <w:r>
        <w:t>JUMP_GRAVITY = .30</w:t>
      </w:r>
    </w:p>
    <w:p w14:paraId="51EC9C6B" w14:textId="77777777" w:rsidR="005B3323" w:rsidRDefault="005B3323">
      <w:pPr>
        <w:shd w:val="clear" w:color="auto" w:fill="BFBFBF"/>
        <w:ind w:firstLine="480"/>
      </w:pPr>
      <w:r>
        <w:t>GRAVITY = 1.00</w:t>
      </w:r>
    </w:p>
    <w:p w14:paraId="7D39A509" w14:textId="77777777" w:rsidR="005B3323" w:rsidRDefault="005B3323">
      <w:pPr>
        <w:shd w:val="clear" w:color="auto" w:fill="BFBFBF"/>
        <w:ind w:firstLine="480"/>
      </w:pPr>
    </w:p>
    <w:p w14:paraId="277D4740" w14:textId="77777777" w:rsidR="005B3323" w:rsidRDefault="005B3323">
      <w:pPr>
        <w:shd w:val="clear" w:color="auto" w:fill="BFBFBF"/>
        <w:ind w:firstLine="480"/>
      </w:pPr>
      <w:r>
        <w:t># LIST of ENEMIES</w:t>
      </w:r>
    </w:p>
    <w:p w14:paraId="0C233B32" w14:textId="77777777" w:rsidR="005B3323" w:rsidRDefault="005B3323">
      <w:pPr>
        <w:shd w:val="clear" w:color="auto" w:fill="BFBFBF"/>
        <w:ind w:firstLine="480"/>
      </w:pPr>
      <w:r>
        <w:t>GOOMBA = 'goomba'</w:t>
      </w:r>
    </w:p>
    <w:p w14:paraId="3EA29194" w14:textId="77777777" w:rsidR="005B3323" w:rsidRDefault="005B3323">
      <w:pPr>
        <w:shd w:val="clear" w:color="auto" w:fill="BFBFBF"/>
        <w:ind w:firstLine="480"/>
      </w:pPr>
      <w:r>
        <w:t>KOOPA = 'koopa'</w:t>
      </w:r>
    </w:p>
    <w:p w14:paraId="7DB7BF3E" w14:textId="77777777" w:rsidR="005B3323" w:rsidRDefault="005B3323">
      <w:pPr>
        <w:shd w:val="clear" w:color="auto" w:fill="BFBFBF"/>
        <w:ind w:firstLine="480"/>
      </w:pPr>
      <w:r>
        <w:t>FLY_KOOPA = 'fly koopa'</w:t>
      </w:r>
    </w:p>
    <w:p w14:paraId="0D309D9F" w14:textId="77777777" w:rsidR="005B3323" w:rsidRDefault="005B3323">
      <w:pPr>
        <w:shd w:val="clear" w:color="auto" w:fill="BFBFBF"/>
        <w:ind w:firstLine="480"/>
      </w:pPr>
      <w:r>
        <w:t>FIRE_KOOPA = 'fire koopa'</w:t>
      </w:r>
    </w:p>
    <w:p w14:paraId="1D1B860D" w14:textId="77777777" w:rsidR="005B3323" w:rsidRDefault="005B3323">
      <w:pPr>
        <w:shd w:val="clear" w:color="auto" w:fill="BFBFBF"/>
        <w:ind w:firstLine="480"/>
      </w:pPr>
      <w:r>
        <w:t>FIRE = 'fire'</w:t>
      </w:r>
    </w:p>
    <w:p w14:paraId="43F2576C" w14:textId="77777777" w:rsidR="005B3323" w:rsidRDefault="005B3323">
      <w:pPr>
        <w:shd w:val="clear" w:color="auto" w:fill="BFBFBF"/>
        <w:ind w:firstLine="480"/>
      </w:pPr>
      <w:r>
        <w:t>PIRANHA = 'piranha'</w:t>
      </w:r>
    </w:p>
    <w:p w14:paraId="431094A3" w14:textId="77777777" w:rsidR="005B3323" w:rsidRDefault="005B3323">
      <w:pPr>
        <w:shd w:val="clear" w:color="auto" w:fill="BFBFBF"/>
        <w:ind w:firstLine="480"/>
      </w:pPr>
      <w:r>
        <w:t>FIRESTICK = 'firestick'</w:t>
      </w:r>
    </w:p>
    <w:p w14:paraId="6E231936" w14:textId="77777777" w:rsidR="005B3323" w:rsidRDefault="005B3323">
      <w:pPr>
        <w:shd w:val="clear" w:color="auto" w:fill="BFBFBF"/>
        <w:ind w:firstLine="480"/>
      </w:pPr>
    </w:p>
    <w:p w14:paraId="538B3150" w14:textId="77777777" w:rsidR="005B3323" w:rsidRDefault="005B3323">
      <w:pPr>
        <w:shd w:val="clear" w:color="auto" w:fill="BFBFBF"/>
        <w:ind w:firstLine="480"/>
      </w:pPr>
      <w:r>
        <w:t># GOOMBA Stuff</w:t>
      </w:r>
    </w:p>
    <w:p w14:paraId="1DEFBE47" w14:textId="77777777" w:rsidR="005B3323" w:rsidRDefault="005B3323">
      <w:pPr>
        <w:shd w:val="clear" w:color="auto" w:fill="BFBFBF"/>
        <w:ind w:firstLine="480"/>
      </w:pPr>
      <w:r>
        <w:t>LEFT = 'left'</w:t>
      </w:r>
    </w:p>
    <w:p w14:paraId="11637912" w14:textId="77777777" w:rsidR="005B3323" w:rsidRDefault="005B3323">
      <w:pPr>
        <w:shd w:val="clear" w:color="auto" w:fill="BFBFBF"/>
        <w:ind w:firstLine="480"/>
      </w:pPr>
      <w:r>
        <w:t>RIGHT = 'right'</w:t>
      </w:r>
    </w:p>
    <w:p w14:paraId="302861C2" w14:textId="77777777" w:rsidR="005B3323" w:rsidRDefault="005B3323">
      <w:pPr>
        <w:shd w:val="clear" w:color="auto" w:fill="BFBFBF"/>
        <w:ind w:firstLine="480"/>
      </w:pPr>
      <w:r>
        <w:t>JUMPED_ON = 'jumped on'</w:t>
      </w:r>
    </w:p>
    <w:p w14:paraId="183B2E7D" w14:textId="77777777" w:rsidR="005B3323" w:rsidRDefault="005B3323">
      <w:pPr>
        <w:shd w:val="clear" w:color="auto" w:fill="BFBFBF"/>
        <w:ind w:firstLine="480"/>
      </w:pPr>
      <w:r>
        <w:t>DEATH_JUMP = 'death jump'</w:t>
      </w:r>
    </w:p>
    <w:p w14:paraId="3173312D" w14:textId="77777777" w:rsidR="005B3323" w:rsidRDefault="005B3323">
      <w:pPr>
        <w:shd w:val="clear" w:color="auto" w:fill="BFBFBF"/>
        <w:ind w:firstLine="480"/>
      </w:pPr>
    </w:p>
    <w:p w14:paraId="2B3254EE" w14:textId="77777777" w:rsidR="005B3323" w:rsidRDefault="005B3323">
      <w:pPr>
        <w:shd w:val="clear" w:color="auto" w:fill="BFBFBF"/>
        <w:ind w:firstLine="480"/>
      </w:pPr>
      <w:r>
        <w:t># KOOPA STUFF</w:t>
      </w:r>
    </w:p>
    <w:p w14:paraId="44F0F02C" w14:textId="77777777" w:rsidR="005B3323" w:rsidRDefault="005B3323">
      <w:pPr>
        <w:shd w:val="clear" w:color="auto" w:fill="BFBFBF"/>
        <w:ind w:firstLine="480"/>
      </w:pPr>
      <w:r>
        <w:t>SHELL_SLIDE = 'shell slide'</w:t>
      </w:r>
    </w:p>
    <w:p w14:paraId="6A3AAD49" w14:textId="77777777" w:rsidR="005B3323" w:rsidRDefault="005B3323">
      <w:pPr>
        <w:shd w:val="clear" w:color="auto" w:fill="BFBFBF"/>
        <w:ind w:firstLine="480"/>
      </w:pPr>
    </w:p>
    <w:p w14:paraId="6816B989" w14:textId="77777777" w:rsidR="005B3323" w:rsidRDefault="005B3323">
      <w:pPr>
        <w:shd w:val="clear" w:color="auto" w:fill="BFBFBF"/>
        <w:ind w:firstLine="480"/>
      </w:pPr>
      <w:r>
        <w:t># FLAG STATE</w:t>
      </w:r>
    </w:p>
    <w:p w14:paraId="4AD8ABD0" w14:textId="77777777" w:rsidR="005B3323" w:rsidRDefault="005B3323">
      <w:pPr>
        <w:shd w:val="clear" w:color="auto" w:fill="BFBFBF"/>
        <w:ind w:firstLine="480"/>
      </w:pPr>
      <w:r>
        <w:t>TOP_OF_POLE = 'top of pole'</w:t>
      </w:r>
    </w:p>
    <w:p w14:paraId="75442BBE" w14:textId="77777777" w:rsidR="005B3323" w:rsidRDefault="005B3323">
      <w:pPr>
        <w:shd w:val="clear" w:color="auto" w:fill="BFBFBF"/>
        <w:ind w:firstLine="480"/>
      </w:pPr>
      <w:r>
        <w:t>SLIDE_DOWN = 'slide down'</w:t>
      </w:r>
    </w:p>
    <w:p w14:paraId="534F086A" w14:textId="77777777" w:rsidR="005B3323" w:rsidRDefault="005B3323">
      <w:pPr>
        <w:shd w:val="clear" w:color="auto" w:fill="BFBFBF"/>
        <w:ind w:firstLine="480"/>
      </w:pPr>
      <w:r>
        <w:t>BOTTOM_OF_POLE = 'bottom of pole'</w:t>
      </w:r>
    </w:p>
    <w:p w14:paraId="1A02B608" w14:textId="77777777" w:rsidR="005B3323" w:rsidRDefault="005B3323">
      <w:pPr>
        <w:shd w:val="clear" w:color="auto" w:fill="BFBFBF"/>
        <w:ind w:firstLine="480"/>
      </w:pPr>
    </w:p>
    <w:p w14:paraId="750E1D7B" w14:textId="77777777" w:rsidR="005B3323" w:rsidRDefault="005B3323">
      <w:pPr>
        <w:shd w:val="clear" w:color="auto" w:fill="BFBFBF"/>
        <w:ind w:firstLine="480"/>
      </w:pPr>
      <w:r>
        <w:t># FIREBALL STATE</w:t>
      </w:r>
    </w:p>
    <w:p w14:paraId="398DE9F3" w14:textId="77777777" w:rsidR="005B3323" w:rsidRDefault="005B3323">
      <w:pPr>
        <w:shd w:val="clear" w:color="auto" w:fill="BFBFBF"/>
        <w:ind w:firstLine="480"/>
      </w:pPr>
      <w:r>
        <w:t>FLYING = 'flying'</w:t>
      </w:r>
    </w:p>
    <w:p w14:paraId="1454E945" w14:textId="77777777" w:rsidR="005B3323" w:rsidRDefault="005B3323">
      <w:pPr>
        <w:shd w:val="clear" w:color="auto" w:fill="BFBFBF"/>
        <w:ind w:firstLine="480"/>
      </w:pPr>
      <w:r>
        <w:t>BOUNCING = 'bouncing'</w:t>
      </w:r>
    </w:p>
    <w:p w14:paraId="1885B550" w14:textId="77777777" w:rsidR="005B3323" w:rsidRDefault="005B3323">
      <w:pPr>
        <w:shd w:val="clear" w:color="auto" w:fill="BFBFBF"/>
        <w:ind w:firstLine="480"/>
      </w:pPr>
      <w:r>
        <w:t>EXPLODING = 'exploding'</w:t>
      </w:r>
    </w:p>
    <w:p w14:paraId="5C898F35" w14:textId="77777777" w:rsidR="005B3323" w:rsidRDefault="005B3323">
      <w:pPr>
        <w:shd w:val="clear" w:color="auto" w:fill="BFBFBF"/>
        <w:ind w:firstLine="480"/>
      </w:pPr>
    </w:p>
    <w:p w14:paraId="2447D998" w14:textId="77777777" w:rsidR="005B3323" w:rsidRDefault="005B3323">
      <w:pPr>
        <w:shd w:val="clear" w:color="auto" w:fill="BFBFBF"/>
        <w:ind w:firstLine="480"/>
      </w:pPr>
      <w:r>
        <w:t># IMAGE SHEET</w:t>
      </w:r>
    </w:p>
    <w:p w14:paraId="737360ED" w14:textId="77777777" w:rsidR="005B3323" w:rsidRDefault="005B3323">
      <w:pPr>
        <w:shd w:val="clear" w:color="auto" w:fill="BFBFBF"/>
        <w:ind w:firstLine="480"/>
      </w:pPr>
      <w:r>
        <w:t>MAIN_ENEMY_SHEET = 'enemies'</w:t>
      </w:r>
    </w:p>
    <w:p w14:paraId="2C5A5398" w14:textId="77777777" w:rsidR="005B3323" w:rsidRDefault="005B3323">
      <w:pPr>
        <w:shd w:val="clear" w:color="auto" w:fill="BFBFBF"/>
        <w:ind w:firstLine="480"/>
      </w:pPr>
      <w:r>
        <w:t>ENEMY_SHEET = 'smb_enemies_sheet'</w:t>
      </w:r>
    </w:p>
    <w:p w14:paraId="2045AC7D" w14:textId="77777777" w:rsidR="005B3323" w:rsidRDefault="005B3323">
      <w:pPr>
        <w:shd w:val="clear" w:color="auto" w:fill="BFBFBF"/>
        <w:ind w:firstLine="480"/>
      </w:pPr>
      <w:r>
        <w:t>ITEM_SHEET = 'item_objects'</w:t>
      </w:r>
    </w:p>
    <w:p w14:paraId="2BF6E8B7" w14:textId="77777777" w:rsidR="005B3323" w:rsidRDefault="005B3323">
      <w:pPr>
        <w:shd w:val="clear" w:color="auto" w:fill="BFBFBF"/>
        <w:ind w:firstLine="480"/>
      </w:pPr>
    </w:p>
    <w:p w14:paraId="3A4A7BE3" w14:textId="77777777" w:rsidR="005B3323" w:rsidRDefault="005B3323">
      <w:pPr>
        <w:shd w:val="clear" w:color="auto" w:fill="BFBFBF"/>
        <w:ind w:firstLine="480"/>
      </w:pPr>
      <w:r>
        <w:t># MY ADDITIONS</w:t>
      </w:r>
    </w:p>
    <w:p w14:paraId="567F9146" w14:textId="77777777" w:rsidR="005B3323" w:rsidRDefault="005B3323">
      <w:pPr>
        <w:shd w:val="clear" w:color="auto" w:fill="BFBFBF"/>
        <w:ind w:firstLine="480"/>
        <w:rPr>
          <w:rFonts w:hint="eastAsia"/>
        </w:rPr>
      </w:pPr>
      <w:r>
        <w:rPr>
          <w:rFonts w:hint="eastAsia"/>
        </w:rPr>
        <w:t>EGGSHELL_PROJ = ['</w:t>
      </w:r>
      <w:r>
        <w:rPr>
          <w:rFonts w:hint="eastAsia"/>
        </w:rPr>
        <w:t>工</w:t>
      </w:r>
      <w:r>
        <w:rPr>
          <w:rFonts w:hint="eastAsia"/>
        </w:rPr>
        <w:t>', '</w:t>
      </w:r>
      <w:r>
        <w:rPr>
          <w:rFonts w:hint="eastAsia"/>
        </w:rPr>
        <w:t>程</w:t>
      </w:r>
      <w:r>
        <w:rPr>
          <w:rFonts w:hint="eastAsia"/>
        </w:rPr>
        <w:t>', '</w:t>
      </w:r>
      <w:r>
        <w:rPr>
          <w:rFonts w:hint="eastAsia"/>
        </w:rPr>
        <w:t>经</w:t>
      </w:r>
      <w:r>
        <w:rPr>
          <w:rFonts w:hint="eastAsia"/>
        </w:rPr>
        <w:t>', '</w:t>
      </w:r>
      <w:r>
        <w:rPr>
          <w:rFonts w:hint="eastAsia"/>
        </w:rPr>
        <w:t>济</w:t>
      </w:r>
      <w:r>
        <w:rPr>
          <w:rFonts w:hint="eastAsia"/>
        </w:rPr>
        <w:t>', '</w:t>
      </w:r>
      <w:r>
        <w:rPr>
          <w:rFonts w:hint="eastAsia"/>
        </w:rPr>
        <w:t>学</w:t>
      </w:r>
      <w:r>
        <w:rPr>
          <w:rFonts w:hint="eastAsia"/>
        </w:rPr>
        <w:t>']</w:t>
      </w:r>
    </w:p>
    <w:p w14:paraId="76F51427" w14:textId="77777777" w:rsidR="005B3323" w:rsidRDefault="005B3323">
      <w:pPr>
        <w:shd w:val="clear" w:color="auto" w:fill="BFBFBF"/>
        <w:ind w:firstLine="480"/>
      </w:pPr>
      <w:r>
        <w:t>EGGSHELL_PROJ_NUM = [101, 102, 103, 104, 105]</w:t>
      </w:r>
    </w:p>
    <w:p w14:paraId="33130153" w14:textId="77777777" w:rsidR="005B3323" w:rsidRDefault="005B3323">
      <w:pPr>
        <w:shd w:val="clear" w:color="auto" w:fill="BFBFBF"/>
        <w:ind w:firstLine="480"/>
        <w:rPr>
          <w:rFonts w:hint="eastAsia"/>
        </w:rPr>
      </w:pPr>
      <w:r>
        <w:rPr>
          <w:rFonts w:hint="eastAsia"/>
        </w:rPr>
        <w:t>JUDGMENT_PROJ = ['</w:t>
      </w:r>
      <w:r>
        <w:rPr>
          <w:rFonts w:hint="eastAsia"/>
        </w:rPr>
        <w:t>对</w:t>
      </w:r>
      <w:r>
        <w:rPr>
          <w:rFonts w:hint="eastAsia"/>
        </w:rPr>
        <w:t>', '</w:t>
      </w:r>
      <w:r>
        <w:rPr>
          <w:rFonts w:hint="eastAsia"/>
        </w:rPr>
        <w:t>错</w:t>
      </w:r>
      <w:r>
        <w:rPr>
          <w:rFonts w:hint="eastAsia"/>
        </w:rPr>
        <w:t>']</w:t>
      </w:r>
    </w:p>
    <w:p w14:paraId="29CF71E1" w14:textId="1682FF59" w:rsidR="005B3323" w:rsidRDefault="005B3323">
      <w:pPr>
        <w:shd w:val="clear" w:color="auto" w:fill="BFBFBF"/>
        <w:ind w:firstLine="480"/>
      </w:pPr>
      <w:r>
        <w:t>JUDGMENT_PROJ_NUM = [106, 107]</w:t>
      </w:r>
    </w:p>
    <w:p w14:paraId="3A8AC157" w14:textId="541FBF52" w:rsidR="005B3323" w:rsidRDefault="005B3323" w:rsidP="005B3323">
      <w:pPr>
        <w:pStyle w:val="2"/>
      </w:pPr>
      <w:bookmarkStart w:id="30" w:name="_Toc117010483"/>
      <w:r>
        <w:lastRenderedPageBreak/>
        <w:t>main.py</w:t>
      </w:r>
      <w:bookmarkEnd w:id="30"/>
    </w:p>
    <w:p w14:paraId="5BDD4834" w14:textId="77777777" w:rsidR="005B3323" w:rsidRDefault="005B3323">
      <w:pPr>
        <w:shd w:val="clear" w:color="auto" w:fill="BFBFBF"/>
        <w:ind w:firstLine="480"/>
      </w:pPr>
      <w:r>
        <w:t>from . import constants as c</w:t>
      </w:r>
    </w:p>
    <w:p w14:paraId="5327D485" w14:textId="77777777" w:rsidR="005B3323" w:rsidRDefault="005B3323">
      <w:pPr>
        <w:shd w:val="clear" w:color="auto" w:fill="BFBFBF"/>
        <w:ind w:firstLine="480"/>
      </w:pPr>
      <w:r>
        <w:t>from . import tools</w:t>
      </w:r>
    </w:p>
    <w:p w14:paraId="3A10E628" w14:textId="77777777" w:rsidR="005B3323" w:rsidRDefault="005B3323">
      <w:pPr>
        <w:shd w:val="clear" w:color="auto" w:fill="BFBFBF"/>
        <w:ind w:firstLine="480"/>
      </w:pPr>
      <w:r>
        <w:t>from .states import main_menu, load_screen, level</w:t>
      </w:r>
    </w:p>
    <w:p w14:paraId="355A5F54" w14:textId="77777777" w:rsidR="005B3323" w:rsidRDefault="005B3323">
      <w:pPr>
        <w:shd w:val="clear" w:color="auto" w:fill="BFBFBF"/>
        <w:ind w:firstLine="480"/>
      </w:pPr>
    </w:p>
    <w:p w14:paraId="6707E857" w14:textId="77777777" w:rsidR="005B3323" w:rsidRDefault="005B3323">
      <w:pPr>
        <w:shd w:val="clear" w:color="auto" w:fill="BFBFBF"/>
        <w:ind w:firstLine="480"/>
      </w:pPr>
      <w:r>
        <w:t>def main():</w:t>
      </w:r>
    </w:p>
    <w:p w14:paraId="35692EBE" w14:textId="77777777" w:rsidR="005B3323" w:rsidRDefault="005B3323">
      <w:pPr>
        <w:shd w:val="clear" w:color="auto" w:fill="BFBFBF"/>
        <w:ind w:firstLine="480"/>
      </w:pPr>
      <w:r>
        <w:t xml:space="preserve">    game = tools.Control()</w:t>
      </w:r>
    </w:p>
    <w:p w14:paraId="1F330066" w14:textId="77777777" w:rsidR="005B3323" w:rsidRDefault="005B3323">
      <w:pPr>
        <w:shd w:val="clear" w:color="auto" w:fill="BFBFBF"/>
        <w:ind w:firstLine="480"/>
      </w:pPr>
      <w:r>
        <w:t xml:space="preserve">    state_dict = {c.MAIN_MENU: main_menu.Menu(),</w:t>
      </w:r>
    </w:p>
    <w:p w14:paraId="02A30693" w14:textId="77777777" w:rsidR="005B3323" w:rsidRDefault="005B3323">
      <w:pPr>
        <w:shd w:val="clear" w:color="auto" w:fill="BFBFBF"/>
        <w:ind w:firstLine="480"/>
      </w:pPr>
      <w:r>
        <w:t xml:space="preserve">                  c.LOAD_SCREEN: load_screen.LoadScreen(),</w:t>
      </w:r>
    </w:p>
    <w:p w14:paraId="433FEDC0" w14:textId="77777777" w:rsidR="005B3323" w:rsidRDefault="005B3323">
      <w:pPr>
        <w:shd w:val="clear" w:color="auto" w:fill="BFBFBF"/>
        <w:ind w:firstLine="480"/>
      </w:pPr>
      <w:r>
        <w:t xml:space="preserve">                  c.LEVEL: level.Level(),</w:t>
      </w:r>
    </w:p>
    <w:p w14:paraId="0690A903" w14:textId="77777777" w:rsidR="005B3323" w:rsidRDefault="005B3323">
      <w:pPr>
        <w:shd w:val="clear" w:color="auto" w:fill="BFBFBF"/>
        <w:ind w:firstLine="480"/>
      </w:pPr>
      <w:r>
        <w:t xml:space="preserve">                  c.GAME_OVER: load_screen.GameOver(),</w:t>
      </w:r>
    </w:p>
    <w:p w14:paraId="76B07C6D" w14:textId="77777777" w:rsidR="005B3323" w:rsidRDefault="005B3323">
      <w:pPr>
        <w:shd w:val="clear" w:color="auto" w:fill="BFBFBF"/>
        <w:ind w:firstLine="480"/>
      </w:pPr>
      <w:r>
        <w:t xml:space="preserve">                  c.TIME_OUT: load_screen.TimeOut()}</w:t>
      </w:r>
    </w:p>
    <w:p w14:paraId="6BA26578" w14:textId="77777777" w:rsidR="005B3323" w:rsidRDefault="005B3323">
      <w:pPr>
        <w:shd w:val="clear" w:color="auto" w:fill="BFBFBF"/>
        <w:ind w:firstLine="480"/>
      </w:pPr>
      <w:r>
        <w:t xml:space="preserve">    game.setup_states(state_dict, c.MAIN_MENU)</w:t>
      </w:r>
    </w:p>
    <w:p w14:paraId="60FB8581" w14:textId="68E9C435" w:rsidR="005B3323" w:rsidRDefault="005B3323">
      <w:pPr>
        <w:shd w:val="clear" w:color="auto" w:fill="BFBFBF"/>
        <w:ind w:firstLine="480"/>
      </w:pPr>
      <w:r>
        <w:t xml:space="preserve">    game.main()</w:t>
      </w:r>
    </w:p>
    <w:p w14:paraId="6B1907DB" w14:textId="2FBD8C44" w:rsidR="005B3323" w:rsidRDefault="005B3323" w:rsidP="005B3323">
      <w:pPr>
        <w:pStyle w:val="2"/>
      </w:pPr>
      <w:bookmarkStart w:id="31" w:name="_Toc117010484"/>
      <w:r>
        <w:rPr>
          <w:rFonts w:hint="eastAsia"/>
        </w:rPr>
        <w:t>s</w:t>
      </w:r>
      <w:r>
        <w:t>etup.py</w:t>
      </w:r>
      <w:bookmarkEnd w:id="31"/>
    </w:p>
    <w:p w14:paraId="7B44A7E1" w14:textId="77777777" w:rsidR="005B3323" w:rsidRDefault="005B3323">
      <w:pPr>
        <w:shd w:val="clear" w:color="auto" w:fill="BFBFBF"/>
        <w:ind w:firstLine="480"/>
      </w:pPr>
      <w:r>
        <w:t>import os</w:t>
      </w:r>
    </w:p>
    <w:p w14:paraId="13E96B8F" w14:textId="77777777" w:rsidR="005B3323" w:rsidRDefault="005B3323">
      <w:pPr>
        <w:shd w:val="clear" w:color="auto" w:fill="BFBFBF"/>
        <w:ind w:firstLine="480"/>
      </w:pPr>
      <w:r>
        <w:t>import pygame as pg</w:t>
      </w:r>
    </w:p>
    <w:p w14:paraId="7CD01A7F" w14:textId="77777777" w:rsidR="005B3323" w:rsidRDefault="005B3323">
      <w:pPr>
        <w:shd w:val="clear" w:color="auto" w:fill="BFBFBF"/>
        <w:ind w:firstLine="480"/>
      </w:pPr>
      <w:r>
        <w:t>from . import constants as c</w:t>
      </w:r>
    </w:p>
    <w:p w14:paraId="56957A43" w14:textId="77777777" w:rsidR="005B3323" w:rsidRDefault="005B3323">
      <w:pPr>
        <w:shd w:val="clear" w:color="auto" w:fill="BFBFBF"/>
        <w:ind w:firstLine="480"/>
      </w:pPr>
      <w:r>
        <w:t>from . import tools</w:t>
      </w:r>
    </w:p>
    <w:p w14:paraId="3F804D8F" w14:textId="77777777" w:rsidR="005B3323" w:rsidRDefault="005B3323">
      <w:pPr>
        <w:shd w:val="clear" w:color="auto" w:fill="BFBFBF"/>
        <w:ind w:firstLine="480"/>
      </w:pPr>
    </w:p>
    <w:p w14:paraId="382C2C09" w14:textId="77777777" w:rsidR="005B3323" w:rsidRDefault="005B3323">
      <w:pPr>
        <w:shd w:val="clear" w:color="auto" w:fill="BFBFBF"/>
        <w:ind w:firstLine="480"/>
      </w:pPr>
      <w:r>
        <w:t>pg.init()</w:t>
      </w:r>
    </w:p>
    <w:p w14:paraId="11A21AE2" w14:textId="77777777" w:rsidR="005B3323" w:rsidRDefault="005B3323">
      <w:pPr>
        <w:shd w:val="clear" w:color="auto" w:fill="BFBFBF"/>
        <w:ind w:firstLine="480"/>
      </w:pPr>
      <w:r>
        <w:t>pg.event.set_allowed([pg.KEYDOWN, pg.KEYUP, pg.QUIT])</w:t>
      </w:r>
    </w:p>
    <w:p w14:paraId="12EDF9C4" w14:textId="77777777" w:rsidR="005B3323" w:rsidRDefault="005B3323">
      <w:pPr>
        <w:shd w:val="clear" w:color="auto" w:fill="BFBFBF"/>
        <w:ind w:firstLine="480"/>
      </w:pPr>
      <w:r>
        <w:t>pg.display.set_caption(c.ORIGINAL_CAPTION)</w:t>
      </w:r>
    </w:p>
    <w:p w14:paraId="4E938761" w14:textId="77777777" w:rsidR="005B3323" w:rsidRDefault="005B3323">
      <w:pPr>
        <w:shd w:val="clear" w:color="auto" w:fill="BFBFBF"/>
        <w:ind w:firstLine="480"/>
      </w:pPr>
      <w:r>
        <w:t>SCREEN = pg.display.set_mode(c.SCREEN_SIZE)</w:t>
      </w:r>
    </w:p>
    <w:p w14:paraId="0CBD7067" w14:textId="77777777" w:rsidR="005B3323" w:rsidRDefault="005B3323">
      <w:pPr>
        <w:shd w:val="clear" w:color="auto" w:fill="BFBFBF"/>
        <w:ind w:firstLine="480"/>
      </w:pPr>
      <w:r>
        <w:t>SCREEN_RECT = SCREEN.get_rect()</w:t>
      </w:r>
    </w:p>
    <w:p w14:paraId="5A8DE2ED" w14:textId="77777777" w:rsidR="005B3323" w:rsidRDefault="005B3323">
      <w:pPr>
        <w:shd w:val="clear" w:color="auto" w:fill="BFBFBF"/>
        <w:ind w:firstLine="480"/>
      </w:pPr>
    </w:p>
    <w:p w14:paraId="10479131" w14:textId="77777777" w:rsidR="005B3323" w:rsidRDefault="005B3323">
      <w:pPr>
        <w:shd w:val="clear" w:color="auto" w:fill="BFBFBF"/>
        <w:ind w:firstLine="480"/>
      </w:pPr>
      <w:r>
        <w:t>GFX = tools.load_all_gfx(os.path.join("resources", "Graphics"))</w:t>
      </w:r>
    </w:p>
    <w:p w14:paraId="2499B847" w14:textId="77777777" w:rsidR="005B3323" w:rsidRDefault="005B3323">
      <w:pPr>
        <w:shd w:val="clear" w:color="auto" w:fill="BFBFBF"/>
        <w:ind w:firstLine="480"/>
      </w:pPr>
      <w:r>
        <w:t>MY_GFX = tools.load_all_gfx(os.path.join("resources", "QuestionProj"))</w:t>
      </w:r>
    </w:p>
    <w:p w14:paraId="15BADF21" w14:textId="7F1D7389" w:rsidR="005B3323" w:rsidRDefault="005B3323">
      <w:pPr>
        <w:shd w:val="clear" w:color="auto" w:fill="BFBFBF"/>
        <w:ind w:firstLine="480"/>
      </w:pPr>
      <w:r>
        <w:t>SFX = tools.load_all_sfx(os.path.join("resources", "Sound"))</w:t>
      </w:r>
    </w:p>
    <w:p w14:paraId="27E65DA9" w14:textId="5EDD5F76" w:rsidR="005B3323" w:rsidRDefault="005B3323" w:rsidP="005B3323">
      <w:pPr>
        <w:pStyle w:val="2"/>
      </w:pPr>
      <w:bookmarkStart w:id="32" w:name="_Toc117010485"/>
      <w:r>
        <w:rPr>
          <w:rFonts w:hint="eastAsia"/>
        </w:rPr>
        <w:t>t</w:t>
      </w:r>
      <w:r>
        <w:t>ools.py</w:t>
      </w:r>
      <w:bookmarkEnd w:id="32"/>
    </w:p>
    <w:p w14:paraId="52B61F32" w14:textId="77777777" w:rsidR="005B3323" w:rsidRDefault="005B3323">
      <w:pPr>
        <w:shd w:val="clear" w:color="auto" w:fill="BFBFBF"/>
        <w:ind w:firstLine="480"/>
      </w:pPr>
      <w:r>
        <w:t>import os</w:t>
      </w:r>
    </w:p>
    <w:p w14:paraId="2FD7A472" w14:textId="77777777" w:rsidR="005B3323" w:rsidRDefault="005B3323">
      <w:pPr>
        <w:shd w:val="clear" w:color="auto" w:fill="BFBFBF"/>
        <w:ind w:firstLine="480"/>
      </w:pPr>
      <w:r>
        <w:t>from abc import abstractmethod</w:t>
      </w:r>
    </w:p>
    <w:p w14:paraId="7ECC76BD" w14:textId="77777777" w:rsidR="005B3323" w:rsidRDefault="005B3323">
      <w:pPr>
        <w:shd w:val="clear" w:color="auto" w:fill="BFBFBF"/>
        <w:ind w:firstLine="480"/>
      </w:pPr>
      <w:r>
        <w:t>import pygame as pg</w:t>
      </w:r>
    </w:p>
    <w:p w14:paraId="04F41BE3" w14:textId="77777777" w:rsidR="005B3323" w:rsidRDefault="005B3323">
      <w:pPr>
        <w:shd w:val="clear" w:color="auto" w:fill="BFBFBF"/>
        <w:ind w:firstLine="480"/>
      </w:pPr>
    </w:p>
    <w:p w14:paraId="23DE843F" w14:textId="77777777" w:rsidR="005B3323" w:rsidRDefault="005B3323">
      <w:pPr>
        <w:shd w:val="clear" w:color="auto" w:fill="BFBFBF"/>
        <w:ind w:firstLine="480"/>
      </w:pPr>
      <w:r>
        <w:t># import pyaudio</w:t>
      </w:r>
    </w:p>
    <w:p w14:paraId="2A8421E1" w14:textId="77777777" w:rsidR="005B3323" w:rsidRDefault="005B3323">
      <w:pPr>
        <w:shd w:val="clear" w:color="auto" w:fill="BFBFBF"/>
        <w:ind w:firstLine="480"/>
      </w:pPr>
      <w:r>
        <w:t># import wave</w:t>
      </w:r>
    </w:p>
    <w:p w14:paraId="2A148909" w14:textId="77777777" w:rsidR="005B3323" w:rsidRDefault="005B3323">
      <w:pPr>
        <w:shd w:val="clear" w:color="auto" w:fill="BFBFBF"/>
        <w:ind w:firstLine="480"/>
      </w:pPr>
      <w:r>
        <w:t># import numpy as np</w:t>
      </w:r>
    </w:p>
    <w:p w14:paraId="70D9DF01" w14:textId="77777777" w:rsidR="005B3323" w:rsidRDefault="005B3323">
      <w:pPr>
        <w:shd w:val="clear" w:color="auto" w:fill="BFBFBF"/>
        <w:ind w:firstLine="480"/>
      </w:pPr>
      <w:r>
        <w:t># tmp = []</w:t>
      </w:r>
    </w:p>
    <w:p w14:paraId="714D272A" w14:textId="77777777" w:rsidR="005B3323" w:rsidRDefault="005B3323">
      <w:pPr>
        <w:shd w:val="clear" w:color="auto" w:fill="BFBFBF"/>
        <w:ind w:firstLine="480"/>
        <w:rPr>
          <w:rFonts w:hint="eastAsia"/>
        </w:rPr>
      </w:pPr>
      <w:r>
        <w:rPr>
          <w:rFonts w:hint="eastAsia"/>
        </w:rPr>
        <w:t xml:space="preserve"># TODO: </w:t>
      </w:r>
      <w:r>
        <w:rPr>
          <w:rFonts w:hint="eastAsia"/>
        </w:rPr>
        <w:t>分贝控制</w:t>
      </w:r>
    </w:p>
    <w:p w14:paraId="37E47590" w14:textId="77777777" w:rsidR="005B3323" w:rsidRDefault="005B3323">
      <w:pPr>
        <w:shd w:val="clear" w:color="auto" w:fill="BFBFBF"/>
        <w:ind w:firstLine="480"/>
      </w:pPr>
    </w:p>
    <w:p w14:paraId="527EE02A" w14:textId="77777777" w:rsidR="005B3323" w:rsidRDefault="005B3323">
      <w:pPr>
        <w:shd w:val="clear" w:color="auto" w:fill="BFBFBF"/>
        <w:ind w:firstLine="480"/>
      </w:pPr>
      <w:r>
        <w:t>keybinding = {</w:t>
      </w:r>
    </w:p>
    <w:p w14:paraId="686A96B4" w14:textId="77777777" w:rsidR="005B3323" w:rsidRDefault="005B3323">
      <w:pPr>
        <w:shd w:val="clear" w:color="auto" w:fill="BFBFBF"/>
        <w:ind w:firstLine="480"/>
      </w:pPr>
      <w:r>
        <w:t xml:space="preserve">    'action': pg.K_s,</w:t>
      </w:r>
    </w:p>
    <w:p w14:paraId="5C24635C" w14:textId="77777777" w:rsidR="005B3323" w:rsidRDefault="005B3323">
      <w:pPr>
        <w:shd w:val="clear" w:color="auto" w:fill="BFBFBF"/>
        <w:ind w:firstLine="480"/>
      </w:pPr>
      <w:r>
        <w:t xml:space="preserve">    'jump': pg.K_a,</w:t>
      </w:r>
    </w:p>
    <w:p w14:paraId="7B04B6CE" w14:textId="77777777" w:rsidR="005B3323" w:rsidRDefault="005B3323">
      <w:pPr>
        <w:shd w:val="clear" w:color="auto" w:fill="BFBFBF"/>
        <w:ind w:firstLine="480"/>
      </w:pPr>
      <w:r>
        <w:t xml:space="preserve">    'left': pg.K_LEFT,</w:t>
      </w:r>
    </w:p>
    <w:p w14:paraId="7EE5FCBC" w14:textId="77777777" w:rsidR="005B3323" w:rsidRDefault="005B3323">
      <w:pPr>
        <w:shd w:val="clear" w:color="auto" w:fill="BFBFBF"/>
        <w:ind w:firstLine="480"/>
      </w:pPr>
      <w:r>
        <w:t xml:space="preserve">    'right': pg.K_RIGHT,</w:t>
      </w:r>
    </w:p>
    <w:p w14:paraId="581DBAE5" w14:textId="77777777" w:rsidR="005B3323" w:rsidRDefault="005B3323">
      <w:pPr>
        <w:shd w:val="clear" w:color="auto" w:fill="BFBFBF"/>
        <w:ind w:firstLine="480"/>
      </w:pPr>
      <w:r>
        <w:lastRenderedPageBreak/>
        <w:t xml:space="preserve">    'down': pg.K_DOWN</w:t>
      </w:r>
    </w:p>
    <w:p w14:paraId="0797D41D" w14:textId="77777777" w:rsidR="005B3323" w:rsidRDefault="005B3323">
      <w:pPr>
        <w:shd w:val="clear" w:color="auto" w:fill="BFBFBF"/>
        <w:ind w:firstLine="480"/>
      </w:pPr>
      <w:r>
        <w:t>}</w:t>
      </w:r>
    </w:p>
    <w:p w14:paraId="66B105BE" w14:textId="77777777" w:rsidR="005B3323" w:rsidRDefault="005B3323">
      <w:pPr>
        <w:shd w:val="clear" w:color="auto" w:fill="BFBFBF"/>
        <w:ind w:firstLine="480"/>
      </w:pPr>
    </w:p>
    <w:p w14:paraId="3036467B" w14:textId="77777777" w:rsidR="005B3323" w:rsidRDefault="005B3323">
      <w:pPr>
        <w:shd w:val="clear" w:color="auto" w:fill="BFBFBF"/>
        <w:ind w:firstLine="480"/>
      </w:pPr>
    </w:p>
    <w:p w14:paraId="2D3AAB36" w14:textId="77777777" w:rsidR="005B3323" w:rsidRDefault="005B3323">
      <w:pPr>
        <w:shd w:val="clear" w:color="auto" w:fill="BFBFBF"/>
        <w:ind w:firstLine="480"/>
      </w:pPr>
      <w:r>
        <w:t>class State():</w:t>
      </w:r>
    </w:p>
    <w:p w14:paraId="3EC6F7E1" w14:textId="77777777" w:rsidR="005B3323" w:rsidRDefault="005B3323">
      <w:pPr>
        <w:shd w:val="clear" w:color="auto" w:fill="BFBFBF"/>
        <w:ind w:firstLine="480"/>
      </w:pPr>
      <w:r>
        <w:t xml:space="preserve">    def __init__(self):</w:t>
      </w:r>
    </w:p>
    <w:p w14:paraId="72205498" w14:textId="77777777" w:rsidR="005B3323" w:rsidRDefault="005B3323">
      <w:pPr>
        <w:shd w:val="clear" w:color="auto" w:fill="BFBFBF"/>
        <w:ind w:firstLine="480"/>
      </w:pPr>
      <w:r>
        <w:t xml:space="preserve">        self.start_time = 0.0</w:t>
      </w:r>
    </w:p>
    <w:p w14:paraId="5D5A2D99" w14:textId="77777777" w:rsidR="005B3323" w:rsidRDefault="005B3323">
      <w:pPr>
        <w:shd w:val="clear" w:color="auto" w:fill="BFBFBF"/>
        <w:ind w:firstLine="480"/>
      </w:pPr>
      <w:r>
        <w:t xml:space="preserve">        self.current_time = 0.0</w:t>
      </w:r>
    </w:p>
    <w:p w14:paraId="67943373" w14:textId="77777777" w:rsidR="005B3323" w:rsidRDefault="005B3323">
      <w:pPr>
        <w:shd w:val="clear" w:color="auto" w:fill="BFBFBF"/>
        <w:ind w:firstLine="480"/>
      </w:pPr>
      <w:r>
        <w:t xml:space="preserve">        self.done = False</w:t>
      </w:r>
    </w:p>
    <w:p w14:paraId="3B86C00F" w14:textId="77777777" w:rsidR="005B3323" w:rsidRDefault="005B3323">
      <w:pPr>
        <w:shd w:val="clear" w:color="auto" w:fill="BFBFBF"/>
        <w:ind w:firstLine="480"/>
      </w:pPr>
      <w:r>
        <w:t xml:space="preserve">        self.next = None</w:t>
      </w:r>
    </w:p>
    <w:p w14:paraId="3B82CDE6" w14:textId="77777777" w:rsidR="005B3323" w:rsidRDefault="005B3323">
      <w:pPr>
        <w:shd w:val="clear" w:color="auto" w:fill="BFBFBF"/>
        <w:ind w:firstLine="480"/>
      </w:pPr>
      <w:r>
        <w:t xml:space="preserve">        self.persist = {}</w:t>
      </w:r>
    </w:p>
    <w:p w14:paraId="2421D137" w14:textId="77777777" w:rsidR="005B3323" w:rsidRDefault="005B3323">
      <w:pPr>
        <w:shd w:val="clear" w:color="auto" w:fill="BFBFBF"/>
        <w:ind w:firstLine="480"/>
      </w:pPr>
    </w:p>
    <w:p w14:paraId="4063EA98" w14:textId="77777777" w:rsidR="005B3323" w:rsidRDefault="005B3323">
      <w:pPr>
        <w:shd w:val="clear" w:color="auto" w:fill="BFBFBF"/>
        <w:ind w:firstLine="480"/>
      </w:pPr>
      <w:r>
        <w:t xml:space="preserve">    @abstractmethod</w:t>
      </w:r>
    </w:p>
    <w:p w14:paraId="542BAB39" w14:textId="77777777" w:rsidR="005B3323" w:rsidRDefault="005B3323">
      <w:pPr>
        <w:shd w:val="clear" w:color="auto" w:fill="BFBFBF"/>
        <w:ind w:firstLine="480"/>
      </w:pPr>
      <w:r>
        <w:t xml:space="preserve">    def startup(self, current_time, persist):</w:t>
      </w:r>
    </w:p>
    <w:p w14:paraId="2A549A07" w14:textId="77777777" w:rsidR="005B3323" w:rsidRDefault="005B3323">
      <w:pPr>
        <w:shd w:val="clear" w:color="auto" w:fill="BFBFBF"/>
        <w:ind w:firstLine="480"/>
      </w:pPr>
      <w:r>
        <w:t xml:space="preserve">        '''abstract method'''</w:t>
      </w:r>
    </w:p>
    <w:p w14:paraId="0AA5BCBD" w14:textId="77777777" w:rsidR="005B3323" w:rsidRDefault="005B3323">
      <w:pPr>
        <w:shd w:val="clear" w:color="auto" w:fill="BFBFBF"/>
        <w:ind w:firstLine="480"/>
      </w:pPr>
    </w:p>
    <w:p w14:paraId="134648FF" w14:textId="77777777" w:rsidR="005B3323" w:rsidRDefault="005B3323">
      <w:pPr>
        <w:shd w:val="clear" w:color="auto" w:fill="BFBFBF"/>
        <w:ind w:firstLine="480"/>
      </w:pPr>
      <w:r>
        <w:t xml:space="preserve">    def cleanup(self):</w:t>
      </w:r>
    </w:p>
    <w:p w14:paraId="0A6B2A2B" w14:textId="77777777" w:rsidR="005B3323" w:rsidRDefault="005B3323">
      <w:pPr>
        <w:shd w:val="clear" w:color="auto" w:fill="BFBFBF"/>
        <w:ind w:firstLine="480"/>
      </w:pPr>
      <w:r>
        <w:t xml:space="preserve">        self.done = False</w:t>
      </w:r>
    </w:p>
    <w:p w14:paraId="4C3D6AB1" w14:textId="77777777" w:rsidR="005B3323" w:rsidRDefault="005B3323">
      <w:pPr>
        <w:shd w:val="clear" w:color="auto" w:fill="BFBFBF"/>
        <w:ind w:firstLine="480"/>
      </w:pPr>
      <w:r>
        <w:t xml:space="preserve">        return self.persist</w:t>
      </w:r>
    </w:p>
    <w:p w14:paraId="6B32F58B" w14:textId="77777777" w:rsidR="005B3323" w:rsidRDefault="005B3323">
      <w:pPr>
        <w:shd w:val="clear" w:color="auto" w:fill="BFBFBF"/>
        <w:ind w:firstLine="480"/>
      </w:pPr>
    </w:p>
    <w:p w14:paraId="1D02CF42" w14:textId="77777777" w:rsidR="005B3323" w:rsidRDefault="005B3323">
      <w:pPr>
        <w:shd w:val="clear" w:color="auto" w:fill="BFBFBF"/>
        <w:ind w:firstLine="480"/>
      </w:pPr>
      <w:r>
        <w:t xml:space="preserve">    @abstractmethod</w:t>
      </w:r>
    </w:p>
    <w:p w14:paraId="0FD5D0E6" w14:textId="77777777" w:rsidR="005B3323" w:rsidRDefault="005B3323">
      <w:pPr>
        <w:shd w:val="clear" w:color="auto" w:fill="BFBFBF"/>
        <w:ind w:firstLine="480"/>
      </w:pPr>
      <w:r>
        <w:t xml:space="preserve">    def update(sefl, surface, keys, current_time):</w:t>
      </w:r>
    </w:p>
    <w:p w14:paraId="18BBCAB1" w14:textId="77777777" w:rsidR="005B3323" w:rsidRDefault="005B3323">
      <w:pPr>
        <w:shd w:val="clear" w:color="auto" w:fill="BFBFBF"/>
        <w:ind w:firstLine="480"/>
      </w:pPr>
      <w:r>
        <w:t xml:space="preserve">        '''abstract method'''</w:t>
      </w:r>
    </w:p>
    <w:p w14:paraId="775BB88C" w14:textId="77777777" w:rsidR="005B3323" w:rsidRDefault="005B3323">
      <w:pPr>
        <w:shd w:val="clear" w:color="auto" w:fill="BFBFBF"/>
        <w:ind w:firstLine="480"/>
      </w:pPr>
    </w:p>
    <w:p w14:paraId="14C3C14F" w14:textId="77777777" w:rsidR="005B3323" w:rsidRDefault="005B3323">
      <w:pPr>
        <w:shd w:val="clear" w:color="auto" w:fill="BFBFBF"/>
        <w:ind w:firstLine="480"/>
      </w:pPr>
    </w:p>
    <w:p w14:paraId="34DB9D49" w14:textId="77777777" w:rsidR="005B3323" w:rsidRDefault="005B3323">
      <w:pPr>
        <w:shd w:val="clear" w:color="auto" w:fill="BFBFBF"/>
        <w:ind w:firstLine="480"/>
      </w:pPr>
      <w:r>
        <w:t>class Control():</w:t>
      </w:r>
    </w:p>
    <w:p w14:paraId="682DCC17" w14:textId="77777777" w:rsidR="005B3323" w:rsidRDefault="005B3323">
      <w:pPr>
        <w:shd w:val="clear" w:color="auto" w:fill="BFBFBF"/>
        <w:ind w:firstLine="480"/>
      </w:pPr>
      <w:r>
        <w:t xml:space="preserve">    def __init__(self):</w:t>
      </w:r>
    </w:p>
    <w:p w14:paraId="3FFB6EA3" w14:textId="77777777" w:rsidR="005B3323" w:rsidRDefault="005B3323">
      <w:pPr>
        <w:shd w:val="clear" w:color="auto" w:fill="BFBFBF"/>
        <w:ind w:firstLine="480"/>
      </w:pPr>
      <w:r>
        <w:t xml:space="preserve">        self.screen = pg.display.get_surface()</w:t>
      </w:r>
    </w:p>
    <w:p w14:paraId="2BD04CB7" w14:textId="77777777" w:rsidR="005B3323" w:rsidRDefault="005B3323">
      <w:pPr>
        <w:shd w:val="clear" w:color="auto" w:fill="BFBFBF"/>
        <w:ind w:firstLine="480"/>
      </w:pPr>
      <w:r>
        <w:t xml:space="preserve">        self.done = False</w:t>
      </w:r>
    </w:p>
    <w:p w14:paraId="711BD8BA" w14:textId="77777777" w:rsidR="005B3323" w:rsidRDefault="005B3323">
      <w:pPr>
        <w:shd w:val="clear" w:color="auto" w:fill="BFBFBF"/>
        <w:ind w:firstLine="480"/>
      </w:pPr>
      <w:r>
        <w:t xml:space="preserve">        self.clock = pg.time.Clock()</w:t>
      </w:r>
    </w:p>
    <w:p w14:paraId="54564604" w14:textId="77777777" w:rsidR="005B3323" w:rsidRDefault="005B3323">
      <w:pPr>
        <w:shd w:val="clear" w:color="auto" w:fill="BFBFBF"/>
        <w:ind w:firstLine="480"/>
      </w:pPr>
      <w:r>
        <w:t xml:space="preserve">        self.fps = 60</w:t>
      </w:r>
    </w:p>
    <w:p w14:paraId="0CC8D768" w14:textId="77777777" w:rsidR="005B3323" w:rsidRDefault="005B3323">
      <w:pPr>
        <w:shd w:val="clear" w:color="auto" w:fill="BFBFBF"/>
        <w:ind w:firstLine="480"/>
      </w:pPr>
      <w:r>
        <w:t xml:space="preserve">        self.current_time = 0.0</w:t>
      </w:r>
    </w:p>
    <w:p w14:paraId="0FFC5CFE" w14:textId="77777777" w:rsidR="005B3323" w:rsidRDefault="005B3323">
      <w:pPr>
        <w:shd w:val="clear" w:color="auto" w:fill="BFBFBF"/>
        <w:ind w:firstLine="480"/>
      </w:pPr>
      <w:r>
        <w:t xml:space="preserve">        self.keys = pg.key.get_pressed()</w:t>
      </w:r>
    </w:p>
    <w:p w14:paraId="5F883631" w14:textId="77777777" w:rsidR="005B3323" w:rsidRDefault="005B3323">
      <w:pPr>
        <w:shd w:val="clear" w:color="auto" w:fill="BFBFBF"/>
        <w:ind w:firstLine="480"/>
      </w:pPr>
      <w:r>
        <w:t xml:space="preserve">        self.state_dict = {}</w:t>
      </w:r>
    </w:p>
    <w:p w14:paraId="0793DF4E" w14:textId="77777777" w:rsidR="005B3323" w:rsidRDefault="005B3323">
      <w:pPr>
        <w:shd w:val="clear" w:color="auto" w:fill="BFBFBF"/>
        <w:ind w:firstLine="480"/>
      </w:pPr>
      <w:r>
        <w:t xml:space="preserve">        self.state_name = None</w:t>
      </w:r>
    </w:p>
    <w:p w14:paraId="4EEA5D38" w14:textId="77777777" w:rsidR="005B3323" w:rsidRDefault="005B3323">
      <w:pPr>
        <w:shd w:val="clear" w:color="auto" w:fill="BFBFBF"/>
        <w:ind w:firstLine="480"/>
      </w:pPr>
      <w:r>
        <w:t xml:space="preserve">        self.state = None</w:t>
      </w:r>
    </w:p>
    <w:p w14:paraId="10071BCB" w14:textId="77777777" w:rsidR="005B3323" w:rsidRDefault="005B3323">
      <w:pPr>
        <w:shd w:val="clear" w:color="auto" w:fill="BFBFBF"/>
        <w:ind w:firstLine="480"/>
      </w:pPr>
    </w:p>
    <w:p w14:paraId="7BC1E42E" w14:textId="77777777" w:rsidR="005B3323" w:rsidRDefault="005B3323">
      <w:pPr>
        <w:shd w:val="clear" w:color="auto" w:fill="BFBFBF"/>
        <w:ind w:firstLine="480"/>
      </w:pPr>
      <w:r>
        <w:t xml:space="preserve">    def setup_states(self, state_dict, start_state):</w:t>
      </w:r>
    </w:p>
    <w:p w14:paraId="585BA3B5" w14:textId="77777777" w:rsidR="005B3323" w:rsidRDefault="005B3323">
      <w:pPr>
        <w:shd w:val="clear" w:color="auto" w:fill="BFBFBF"/>
        <w:ind w:firstLine="480"/>
      </w:pPr>
      <w:r>
        <w:t xml:space="preserve">        self.state_dict = state_dict</w:t>
      </w:r>
    </w:p>
    <w:p w14:paraId="4EA43F47" w14:textId="77777777" w:rsidR="005B3323" w:rsidRDefault="005B3323">
      <w:pPr>
        <w:shd w:val="clear" w:color="auto" w:fill="BFBFBF"/>
        <w:ind w:firstLine="480"/>
      </w:pPr>
      <w:r>
        <w:t xml:space="preserve">        self.state_name = start_state</w:t>
      </w:r>
    </w:p>
    <w:p w14:paraId="0E1C6F8C" w14:textId="77777777" w:rsidR="005B3323" w:rsidRDefault="005B3323">
      <w:pPr>
        <w:shd w:val="clear" w:color="auto" w:fill="BFBFBF"/>
        <w:ind w:firstLine="480"/>
      </w:pPr>
      <w:r>
        <w:t xml:space="preserve">        self.state = self.state_dict[self.state_name]</w:t>
      </w:r>
    </w:p>
    <w:p w14:paraId="73EFFEC9" w14:textId="77777777" w:rsidR="005B3323" w:rsidRDefault="005B3323">
      <w:pPr>
        <w:shd w:val="clear" w:color="auto" w:fill="BFBFBF"/>
        <w:ind w:firstLine="480"/>
      </w:pPr>
    </w:p>
    <w:p w14:paraId="590E564F" w14:textId="77777777" w:rsidR="005B3323" w:rsidRDefault="005B3323">
      <w:pPr>
        <w:shd w:val="clear" w:color="auto" w:fill="BFBFBF"/>
        <w:ind w:firstLine="480"/>
      </w:pPr>
      <w:r>
        <w:t xml:space="preserve">    def update(self):</w:t>
      </w:r>
    </w:p>
    <w:p w14:paraId="1612071E" w14:textId="77777777" w:rsidR="005B3323" w:rsidRDefault="005B3323">
      <w:pPr>
        <w:shd w:val="clear" w:color="auto" w:fill="BFBFBF"/>
        <w:ind w:firstLine="480"/>
      </w:pPr>
      <w:r>
        <w:t xml:space="preserve">        self.current_time = pg.time.get_ticks()</w:t>
      </w:r>
    </w:p>
    <w:p w14:paraId="4CA7CB63" w14:textId="77777777" w:rsidR="005B3323" w:rsidRDefault="005B3323">
      <w:pPr>
        <w:shd w:val="clear" w:color="auto" w:fill="BFBFBF"/>
        <w:ind w:firstLine="480"/>
      </w:pPr>
      <w:r>
        <w:t xml:space="preserve">        if self.state.done:</w:t>
      </w:r>
    </w:p>
    <w:p w14:paraId="5C32655D" w14:textId="77777777" w:rsidR="005B3323" w:rsidRDefault="005B3323">
      <w:pPr>
        <w:shd w:val="clear" w:color="auto" w:fill="BFBFBF"/>
        <w:ind w:firstLine="480"/>
      </w:pPr>
      <w:r>
        <w:t xml:space="preserve">            self.flip_state()</w:t>
      </w:r>
    </w:p>
    <w:p w14:paraId="146776CE" w14:textId="77777777" w:rsidR="005B3323" w:rsidRDefault="005B3323">
      <w:pPr>
        <w:shd w:val="clear" w:color="auto" w:fill="BFBFBF"/>
        <w:ind w:firstLine="480"/>
      </w:pPr>
      <w:r>
        <w:t xml:space="preserve">        self.state.update(self.screen, self.keys, self.current_time)</w:t>
      </w:r>
    </w:p>
    <w:p w14:paraId="60458464" w14:textId="77777777" w:rsidR="005B3323" w:rsidRDefault="005B3323">
      <w:pPr>
        <w:shd w:val="clear" w:color="auto" w:fill="BFBFBF"/>
        <w:ind w:firstLine="480"/>
      </w:pPr>
    </w:p>
    <w:p w14:paraId="65F4DC13" w14:textId="77777777" w:rsidR="005B3323" w:rsidRDefault="005B3323">
      <w:pPr>
        <w:shd w:val="clear" w:color="auto" w:fill="BFBFBF"/>
        <w:ind w:firstLine="480"/>
      </w:pPr>
      <w:r>
        <w:t xml:space="preserve">    def flip_state(self):</w:t>
      </w:r>
    </w:p>
    <w:p w14:paraId="7DABA661" w14:textId="77777777" w:rsidR="005B3323" w:rsidRDefault="005B3323">
      <w:pPr>
        <w:shd w:val="clear" w:color="auto" w:fill="BFBFBF"/>
        <w:ind w:firstLine="480"/>
      </w:pPr>
      <w:r>
        <w:t xml:space="preserve">        previous, self.state_name = self.state_name, self.state.next</w:t>
      </w:r>
    </w:p>
    <w:p w14:paraId="3D1AE381" w14:textId="77777777" w:rsidR="005B3323" w:rsidRDefault="005B3323">
      <w:pPr>
        <w:shd w:val="clear" w:color="auto" w:fill="BFBFBF"/>
        <w:ind w:firstLine="480"/>
      </w:pPr>
      <w:r>
        <w:lastRenderedPageBreak/>
        <w:t xml:space="preserve">        persist = self.state.cleanup()</w:t>
      </w:r>
    </w:p>
    <w:p w14:paraId="4B96A6E7" w14:textId="77777777" w:rsidR="005B3323" w:rsidRDefault="005B3323">
      <w:pPr>
        <w:shd w:val="clear" w:color="auto" w:fill="BFBFBF"/>
        <w:ind w:firstLine="480"/>
      </w:pPr>
      <w:r>
        <w:t xml:space="preserve">        self.state = self.state_dict[self.state_name]</w:t>
      </w:r>
    </w:p>
    <w:p w14:paraId="6D8DB9FE" w14:textId="77777777" w:rsidR="005B3323" w:rsidRDefault="005B3323">
      <w:pPr>
        <w:shd w:val="clear" w:color="auto" w:fill="BFBFBF"/>
        <w:ind w:firstLine="480"/>
      </w:pPr>
      <w:r>
        <w:t xml:space="preserve">        self.state.startup(self.current_time, persist)</w:t>
      </w:r>
    </w:p>
    <w:p w14:paraId="71252973" w14:textId="77777777" w:rsidR="005B3323" w:rsidRDefault="005B3323">
      <w:pPr>
        <w:shd w:val="clear" w:color="auto" w:fill="BFBFBF"/>
        <w:ind w:firstLine="480"/>
      </w:pPr>
    </w:p>
    <w:p w14:paraId="39B41B70" w14:textId="77777777" w:rsidR="005B3323" w:rsidRDefault="005B3323">
      <w:pPr>
        <w:shd w:val="clear" w:color="auto" w:fill="BFBFBF"/>
        <w:ind w:firstLine="480"/>
      </w:pPr>
      <w:r>
        <w:t xml:space="preserve">    def event_loop(self):</w:t>
      </w:r>
    </w:p>
    <w:p w14:paraId="4D8D5880" w14:textId="77777777" w:rsidR="005B3323" w:rsidRDefault="005B3323">
      <w:pPr>
        <w:shd w:val="clear" w:color="auto" w:fill="BFBFBF"/>
        <w:ind w:firstLine="480"/>
      </w:pPr>
      <w:r>
        <w:t xml:space="preserve">        for event in pg.event.get():</w:t>
      </w:r>
    </w:p>
    <w:p w14:paraId="428904E9" w14:textId="77777777" w:rsidR="005B3323" w:rsidRDefault="005B3323">
      <w:pPr>
        <w:shd w:val="clear" w:color="auto" w:fill="BFBFBF"/>
        <w:ind w:firstLine="480"/>
      </w:pPr>
      <w:r>
        <w:t xml:space="preserve">            if event.type == pg.QUIT:</w:t>
      </w:r>
    </w:p>
    <w:p w14:paraId="1D8E3364" w14:textId="77777777" w:rsidR="005B3323" w:rsidRDefault="005B3323">
      <w:pPr>
        <w:shd w:val="clear" w:color="auto" w:fill="BFBFBF"/>
        <w:ind w:firstLine="480"/>
      </w:pPr>
      <w:r>
        <w:t xml:space="preserve">                self.done = True</w:t>
      </w:r>
    </w:p>
    <w:p w14:paraId="73564783" w14:textId="77777777" w:rsidR="005B3323" w:rsidRDefault="005B3323">
      <w:pPr>
        <w:shd w:val="clear" w:color="auto" w:fill="BFBFBF"/>
        <w:ind w:firstLine="480"/>
      </w:pPr>
      <w:r>
        <w:t xml:space="preserve">            elif event.type == pg.KEYDOWN:</w:t>
      </w:r>
    </w:p>
    <w:p w14:paraId="500251AB" w14:textId="77777777" w:rsidR="005B3323" w:rsidRDefault="005B3323">
      <w:pPr>
        <w:shd w:val="clear" w:color="auto" w:fill="BFBFBF"/>
        <w:ind w:firstLine="480"/>
      </w:pPr>
      <w:r>
        <w:t xml:space="preserve">                self.keys = pg.key.get_pressed()</w:t>
      </w:r>
    </w:p>
    <w:p w14:paraId="0403E850" w14:textId="77777777" w:rsidR="005B3323" w:rsidRDefault="005B3323">
      <w:pPr>
        <w:shd w:val="clear" w:color="auto" w:fill="BFBFBF"/>
        <w:ind w:firstLine="480"/>
      </w:pPr>
      <w:r>
        <w:t xml:space="preserve">            elif event.type == pg.KEYUP:</w:t>
      </w:r>
    </w:p>
    <w:p w14:paraId="24F3FAB7" w14:textId="77777777" w:rsidR="005B3323" w:rsidRDefault="005B3323">
      <w:pPr>
        <w:shd w:val="clear" w:color="auto" w:fill="BFBFBF"/>
        <w:ind w:firstLine="480"/>
      </w:pPr>
      <w:r>
        <w:t xml:space="preserve">                self.keys = pg.key.get_pressed()</w:t>
      </w:r>
    </w:p>
    <w:p w14:paraId="3EE5F40E" w14:textId="77777777" w:rsidR="005B3323" w:rsidRDefault="005B3323">
      <w:pPr>
        <w:shd w:val="clear" w:color="auto" w:fill="BFBFBF"/>
        <w:ind w:firstLine="480"/>
      </w:pPr>
    </w:p>
    <w:p w14:paraId="16D0920F" w14:textId="77777777" w:rsidR="005B3323" w:rsidRDefault="005B3323">
      <w:pPr>
        <w:shd w:val="clear" w:color="auto" w:fill="BFBFBF"/>
        <w:ind w:firstLine="480"/>
      </w:pPr>
      <w:r>
        <w:t xml:space="preserve">    def main(self):</w:t>
      </w:r>
    </w:p>
    <w:p w14:paraId="5A7FFC2D" w14:textId="77777777" w:rsidR="005B3323" w:rsidRDefault="005B3323">
      <w:pPr>
        <w:shd w:val="clear" w:color="auto" w:fill="BFBFBF"/>
        <w:ind w:firstLine="480"/>
      </w:pPr>
      <w:r>
        <w:t xml:space="preserve">        # CHUNK = 512</w:t>
      </w:r>
    </w:p>
    <w:p w14:paraId="7AFA230F" w14:textId="77777777" w:rsidR="005B3323" w:rsidRDefault="005B3323">
      <w:pPr>
        <w:shd w:val="clear" w:color="auto" w:fill="BFBFBF"/>
        <w:ind w:firstLine="480"/>
      </w:pPr>
      <w:r>
        <w:t xml:space="preserve">        # FORMAT = pyaudio.paInt16</w:t>
      </w:r>
    </w:p>
    <w:p w14:paraId="691FF90C" w14:textId="77777777" w:rsidR="005B3323" w:rsidRDefault="005B3323">
      <w:pPr>
        <w:shd w:val="clear" w:color="auto" w:fill="BFBFBF"/>
        <w:ind w:firstLine="480"/>
      </w:pPr>
      <w:r>
        <w:t xml:space="preserve">        # CHANNELS = 1</w:t>
      </w:r>
    </w:p>
    <w:p w14:paraId="0AA23248" w14:textId="77777777" w:rsidR="005B3323" w:rsidRDefault="005B3323">
      <w:pPr>
        <w:shd w:val="clear" w:color="auto" w:fill="BFBFBF"/>
        <w:ind w:firstLine="480"/>
      </w:pPr>
      <w:r>
        <w:t xml:space="preserve">        # RATE = 48000</w:t>
      </w:r>
    </w:p>
    <w:p w14:paraId="0B6F9D5F" w14:textId="77777777" w:rsidR="005B3323" w:rsidRDefault="005B3323">
      <w:pPr>
        <w:shd w:val="clear" w:color="auto" w:fill="BFBFBF"/>
        <w:ind w:firstLine="480"/>
      </w:pPr>
      <w:r>
        <w:t xml:space="preserve">        # RECORD_SECONDS = 5</w:t>
      </w:r>
    </w:p>
    <w:p w14:paraId="53F4F53D" w14:textId="77777777" w:rsidR="005B3323" w:rsidRDefault="005B3323">
      <w:pPr>
        <w:shd w:val="clear" w:color="auto" w:fill="BFBFBF"/>
        <w:ind w:firstLine="480"/>
      </w:pPr>
      <w:r>
        <w:t xml:space="preserve">        # WAVE_OUTPUT_FILENAME = "cache.wav"</w:t>
      </w:r>
    </w:p>
    <w:p w14:paraId="77711A0C" w14:textId="77777777" w:rsidR="005B3323" w:rsidRDefault="005B3323">
      <w:pPr>
        <w:shd w:val="clear" w:color="auto" w:fill="BFBFBF"/>
        <w:ind w:firstLine="480"/>
      </w:pPr>
      <w:r>
        <w:t xml:space="preserve">        # p = pyaudio.PyAudio()</w:t>
      </w:r>
    </w:p>
    <w:p w14:paraId="490125FC" w14:textId="77777777" w:rsidR="005B3323" w:rsidRDefault="005B3323">
      <w:pPr>
        <w:shd w:val="clear" w:color="auto" w:fill="BFBFBF"/>
        <w:ind w:firstLine="480"/>
      </w:pPr>
      <w:r>
        <w:t xml:space="preserve">        # stream = p.open(format=FORMAT,</w:t>
      </w:r>
    </w:p>
    <w:p w14:paraId="4C1B167A" w14:textId="77777777" w:rsidR="005B3323" w:rsidRDefault="005B3323">
      <w:pPr>
        <w:shd w:val="clear" w:color="auto" w:fill="BFBFBF"/>
        <w:ind w:firstLine="480"/>
      </w:pPr>
      <w:r>
        <w:t xml:space="preserve">        #                 channels=CHANNELS,</w:t>
      </w:r>
    </w:p>
    <w:p w14:paraId="463A2FAB" w14:textId="77777777" w:rsidR="005B3323" w:rsidRDefault="005B3323">
      <w:pPr>
        <w:shd w:val="clear" w:color="auto" w:fill="BFBFBF"/>
        <w:ind w:firstLine="480"/>
      </w:pPr>
      <w:r>
        <w:t xml:space="preserve">        #                 rate=RATE,</w:t>
      </w:r>
    </w:p>
    <w:p w14:paraId="41439BCC" w14:textId="77777777" w:rsidR="005B3323" w:rsidRDefault="005B3323">
      <w:pPr>
        <w:shd w:val="clear" w:color="auto" w:fill="BFBFBF"/>
        <w:ind w:firstLine="480"/>
      </w:pPr>
      <w:r>
        <w:t xml:space="preserve">        #                 input=True,</w:t>
      </w:r>
    </w:p>
    <w:p w14:paraId="59BCB16E" w14:textId="77777777" w:rsidR="005B3323" w:rsidRDefault="005B3323">
      <w:pPr>
        <w:shd w:val="clear" w:color="auto" w:fill="BFBFBF"/>
        <w:ind w:firstLine="480"/>
      </w:pPr>
      <w:r>
        <w:t xml:space="preserve">        #                 frames_per_buffer=CHUNK)</w:t>
      </w:r>
    </w:p>
    <w:p w14:paraId="36EFBE60" w14:textId="77777777" w:rsidR="005B3323" w:rsidRDefault="005B3323">
      <w:pPr>
        <w:shd w:val="clear" w:color="auto" w:fill="BFBFBF"/>
        <w:ind w:firstLine="480"/>
        <w:rPr>
          <w:rFonts w:hint="eastAsia"/>
        </w:rPr>
      </w:pPr>
      <w:r>
        <w:rPr>
          <w:rFonts w:hint="eastAsia"/>
        </w:rPr>
        <w:t xml:space="preserve">        # print("</w:t>
      </w:r>
      <w:r>
        <w:rPr>
          <w:rFonts w:hint="eastAsia"/>
        </w:rPr>
        <w:t>开始缓存录音</w:t>
      </w:r>
      <w:r>
        <w:rPr>
          <w:rFonts w:hint="eastAsia"/>
        </w:rPr>
        <w:t>")</w:t>
      </w:r>
    </w:p>
    <w:p w14:paraId="2667348E" w14:textId="77777777" w:rsidR="005B3323" w:rsidRDefault="005B3323">
      <w:pPr>
        <w:shd w:val="clear" w:color="auto" w:fill="BFBFBF"/>
        <w:ind w:firstLine="480"/>
      </w:pPr>
      <w:r>
        <w:t xml:space="preserve">        # frames = []</w:t>
      </w:r>
    </w:p>
    <w:p w14:paraId="6057F098" w14:textId="77777777" w:rsidR="005B3323" w:rsidRDefault="005B3323">
      <w:pPr>
        <w:shd w:val="clear" w:color="auto" w:fill="BFBFBF"/>
        <w:ind w:firstLine="480"/>
      </w:pPr>
      <w:r>
        <w:t xml:space="preserve">        while not self.done:</w:t>
      </w:r>
    </w:p>
    <w:p w14:paraId="28B5DC39" w14:textId="77777777" w:rsidR="005B3323" w:rsidRDefault="005B3323">
      <w:pPr>
        <w:shd w:val="clear" w:color="auto" w:fill="BFBFBF"/>
        <w:ind w:firstLine="480"/>
      </w:pPr>
      <w:r>
        <w:t xml:space="preserve">            self.event_loop()</w:t>
      </w:r>
    </w:p>
    <w:p w14:paraId="63CE4ADA" w14:textId="77777777" w:rsidR="005B3323" w:rsidRDefault="005B3323">
      <w:pPr>
        <w:shd w:val="clear" w:color="auto" w:fill="BFBFBF"/>
        <w:ind w:firstLine="480"/>
      </w:pPr>
      <w:r>
        <w:t xml:space="preserve">            self.update()</w:t>
      </w:r>
    </w:p>
    <w:p w14:paraId="7C1A665B" w14:textId="77777777" w:rsidR="005B3323" w:rsidRDefault="005B3323">
      <w:pPr>
        <w:shd w:val="clear" w:color="auto" w:fill="BFBFBF"/>
        <w:ind w:firstLine="480"/>
      </w:pPr>
      <w:r>
        <w:t xml:space="preserve">            pg.display.update()</w:t>
      </w:r>
    </w:p>
    <w:p w14:paraId="1BD5B71C" w14:textId="77777777" w:rsidR="005B3323" w:rsidRDefault="005B3323">
      <w:pPr>
        <w:shd w:val="clear" w:color="auto" w:fill="BFBFBF"/>
        <w:ind w:firstLine="480"/>
      </w:pPr>
      <w:r>
        <w:t xml:space="preserve">            self.clock.tick(self.fps)</w:t>
      </w:r>
    </w:p>
    <w:p w14:paraId="70DE5EFF" w14:textId="77777777" w:rsidR="005B3323" w:rsidRDefault="005B3323">
      <w:pPr>
        <w:shd w:val="clear" w:color="auto" w:fill="BFBFBF"/>
        <w:ind w:firstLine="480"/>
      </w:pPr>
    </w:p>
    <w:p w14:paraId="1DEF54D3" w14:textId="77777777" w:rsidR="005B3323" w:rsidRDefault="005B3323">
      <w:pPr>
        <w:shd w:val="clear" w:color="auto" w:fill="BFBFBF"/>
        <w:ind w:firstLine="480"/>
      </w:pPr>
      <w:r>
        <w:t xml:space="preserve">        #     for i in range(2):</w:t>
      </w:r>
    </w:p>
    <w:p w14:paraId="0195E39F" w14:textId="77777777" w:rsidR="005B3323" w:rsidRDefault="005B3323">
      <w:pPr>
        <w:shd w:val="clear" w:color="auto" w:fill="BFBFBF"/>
        <w:ind w:firstLine="480"/>
      </w:pPr>
      <w:r>
        <w:t xml:space="preserve">        #         data = stream.read(CHUNK)</w:t>
      </w:r>
    </w:p>
    <w:p w14:paraId="6E49EA61" w14:textId="77777777" w:rsidR="005B3323" w:rsidRDefault="005B3323">
      <w:pPr>
        <w:shd w:val="clear" w:color="auto" w:fill="BFBFBF"/>
        <w:ind w:firstLine="480"/>
      </w:pPr>
      <w:r>
        <w:t xml:space="preserve">        #         frames.append(data)</w:t>
      </w:r>
    </w:p>
    <w:p w14:paraId="24B17E1B" w14:textId="77777777" w:rsidR="005B3323" w:rsidRDefault="005B3323">
      <w:pPr>
        <w:shd w:val="clear" w:color="auto" w:fill="BFBFBF"/>
        <w:ind w:firstLine="480"/>
      </w:pPr>
      <w:r>
        <w:t xml:space="preserve">        #     audio_data = np.fromstring(data, dtype=np.short)</w:t>
      </w:r>
    </w:p>
    <w:p w14:paraId="483FA25B" w14:textId="77777777" w:rsidR="005B3323" w:rsidRDefault="005B3323">
      <w:pPr>
        <w:shd w:val="clear" w:color="auto" w:fill="BFBFBF"/>
        <w:ind w:firstLine="480"/>
      </w:pPr>
      <w:r>
        <w:t xml:space="preserve">        #     temp = np.max(audio_data)</w:t>
      </w:r>
    </w:p>
    <w:p w14:paraId="4C446103" w14:textId="77777777" w:rsidR="005B3323" w:rsidRDefault="005B3323">
      <w:pPr>
        <w:shd w:val="clear" w:color="auto" w:fill="BFBFBF"/>
        <w:ind w:firstLine="480"/>
      </w:pPr>
      <w:r>
        <w:t xml:space="preserve">        #     tmp.append(temp)</w:t>
      </w:r>
    </w:p>
    <w:p w14:paraId="764A95C4" w14:textId="77777777" w:rsidR="005B3323" w:rsidRDefault="005B3323">
      <w:pPr>
        <w:shd w:val="clear" w:color="auto" w:fill="BFBFBF"/>
        <w:ind w:firstLine="480"/>
        <w:rPr>
          <w:rFonts w:hint="eastAsia"/>
        </w:rPr>
      </w:pPr>
      <w:r>
        <w:rPr>
          <w:rFonts w:hint="eastAsia"/>
        </w:rPr>
        <w:t xml:space="preserve">        #     print('</w:t>
      </w:r>
      <w:r>
        <w:rPr>
          <w:rFonts w:hint="eastAsia"/>
        </w:rPr>
        <w:t>监听麦克风音量：</w:t>
      </w:r>
      <w:r>
        <w:rPr>
          <w:rFonts w:hint="eastAsia"/>
        </w:rPr>
        <w:t>',tmp[-1])</w:t>
      </w:r>
    </w:p>
    <w:p w14:paraId="26606CB4" w14:textId="77777777" w:rsidR="005B3323" w:rsidRDefault="005B3323">
      <w:pPr>
        <w:shd w:val="clear" w:color="auto" w:fill="BFBFBF"/>
        <w:ind w:firstLine="480"/>
      </w:pPr>
      <w:r>
        <w:t xml:space="preserve">        # stream.stop_stream()</w:t>
      </w:r>
    </w:p>
    <w:p w14:paraId="5C36E977" w14:textId="77777777" w:rsidR="005B3323" w:rsidRDefault="005B3323">
      <w:pPr>
        <w:shd w:val="clear" w:color="auto" w:fill="BFBFBF"/>
        <w:ind w:firstLine="480"/>
      </w:pPr>
      <w:r>
        <w:t xml:space="preserve">        # stream.close()</w:t>
      </w:r>
    </w:p>
    <w:p w14:paraId="41A75D49" w14:textId="77777777" w:rsidR="005B3323" w:rsidRDefault="005B3323">
      <w:pPr>
        <w:shd w:val="clear" w:color="auto" w:fill="BFBFBF"/>
        <w:ind w:firstLine="480"/>
      </w:pPr>
      <w:r>
        <w:t xml:space="preserve">        # p.terminate()</w:t>
      </w:r>
    </w:p>
    <w:p w14:paraId="4CB2984E" w14:textId="77777777" w:rsidR="005B3323" w:rsidRDefault="005B3323">
      <w:pPr>
        <w:shd w:val="clear" w:color="auto" w:fill="BFBFBF"/>
        <w:ind w:firstLine="480"/>
      </w:pPr>
      <w:r>
        <w:t xml:space="preserve">        # wf = wave.open(WAVE_OUTPUT_FILENAME, 'wb')</w:t>
      </w:r>
    </w:p>
    <w:p w14:paraId="7A89B98E" w14:textId="77777777" w:rsidR="005B3323" w:rsidRDefault="005B3323">
      <w:pPr>
        <w:shd w:val="clear" w:color="auto" w:fill="BFBFBF"/>
        <w:ind w:firstLine="480"/>
      </w:pPr>
      <w:r>
        <w:t xml:space="preserve">        # wf.setnchannels(CHANNELS)</w:t>
      </w:r>
    </w:p>
    <w:p w14:paraId="10A078E5" w14:textId="77777777" w:rsidR="005B3323" w:rsidRDefault="005B3323">
      <w:pPr>
        <w:shd w:val="clear" w:color="auto" w:fill="BFBFBF"/>
        <w:ind w:firstLine="480"/>
      </w:pPr>
      <w:r>
        <w:t xml:space="preserve">        # wf.setsampwidth(p.get_sample_size(FORMAT))</w:t>
      </w:r>
    </w:p>
    <w:p w14:paraId="774AA9DA" w14:textId="77777777" w:rsidR="005B3323" w:rsidRDefault="005B3323">
      <w:pPr>
        <w:shd w:val="clear" w:color="auto" w:fill="BFBFBF"/>
        <w:ind w:firstLine="480"/>
      </w:pPr>
      <w:r>
        <w:t xml:space="preserve">        # wf.setframerate(RATE)</w:t>
      </w:r>
    </w:p>
    <w:p w14:paraId="06630709" w14:textId="77777777" w:rsidR="005B3323" w:rsidRDefault="005B3323">
      <w:pPr>
        <w:shd w:val="clear" w:color="auto" w:fill="BFBFBF"/>
        <w:ind w:firstLine="480"/>
      </w:pPr>
      <w:r>
        <w:t xml:space="preserve">        # wf.writeframes(b''.join(frames))</w:t>
      </w:r>
    </w:p>
    <w:p w14:paraId="20119B0B" w14:textId="77777777" w:rsidR="005B3323" w:rsidRDefault="005B3323">
      <w:pPr>
        <w:shd w:val="clear" w:color="auto" w:fill="BFBFBF"/>
        <w:ind w:firstLine="480"/>
      </w:pPr>
      <w:r>
        <w:t xml:space="preserve">        # wf.close()</w:t>
      </w:r>
    </w:p>
    <w:p w14:paraId="5E75C65E" w14:textId="77777777" w:rsidR="005B3323" w:rsidRDefault="005B3323">
      <w:pPr>
        <w:shd w:val="clear" w:color="auto" w:fill="BFBFBF"/>
        <w:ind w:firstLine="480"/>
      </w:pPr>
    </w:p>
    <w:p w14:paraId="6747E807" w14:textId="77777777" w:rsidR="005B3323" w:rsidRDefault="005B3323">
      <w:pPr>
        <w:shd w:val="clear" w:color="auto" w:fill="BFBFBF"/>
        <w:ind w:firstLine="480"/>
      </w:pPr>
    </w:p>
    <w:p w14:paraId="4C9D3340" w14:textId="77777777" w:rsidR="005B3323" w:rsidRDefault="005B3323">
      <w:pPr>
        <w:shd w:val="clear" w:color="auto" w:fill="BFBFBF"/>
        <w:ind w:firstLine="480"/>
      </w:pPr>
      <w:r>
        <w:t>def get_image(sheet, x, y, width, height, colorkey, scale):</w:t>
      </w:r>
    </w:p>
    <w:p w14:paraId="45C40EDE" w14:textId="77777777" w:rsidR="005B3323" w:rsidRDefault="005B3323">
      <w:pPr>
        <w:shd w:val="clear" w:color="auto" w:fill="BFBFBF"/>
        <w:ind w:firstLine="480"/>
      </w:pPr>
      <w:r>
        <w:t xml:space="preserve">    image = pg.Surface([width, height])</w:t>
      </w:r>
    </w:p>
    <w:p w14:paraId="0D7B34B7" w14:textId="77777777" w:rsidR="005B3323" w:rsidRDefault="005B3323">
      <w:pPr>
        <w:shd w:val="clear" w:color="auto" w:fill="BFBFBF"/>
        <w:ind w:firstLine="480"/>
      </w:pPr>
      <w:r>
        <w:t xml:space="preserve">    rect = image.get_rect()</w:t>
      </w:r>
    </w:p>
    <w:p w14:paraId="4AA210B2" w14:textId="77777777" w:rsidR="005B3323" w:rsidRDefault="005B3323">
      <w:pPr>
        <w:shd w:val="clear" w:color="auto" w:fill="BFBFBF"/>
        <w:ind w:firstLine="480"/>
      </w:pPr>
    </w:p>
    <w:p w14:paraId="466749B1" w14:textId="77777777" w:rsidR="005B3323" w:rsidRDefault="005B3323">
      <w:pPr>
        <w:shd w:val="clear" w:color="auto" w:fill="BFBFBF"/>
        <w:ind w:firstLine="480"/>
      </w:pPr>
      <w:r>
        <w:t xml:space="preserve">    image.blit(sheet, (0, 0), (x, y, width, height))</w:t>
      </w:r>
    </w:p>
    <w:p w14:paraId="0382DAA7" w14:textId="77777777" w:rsidR="005B3323" w:rsidRDefault="005B3323">
      <w:pPr>
        <w:shd w:val="clear" w:color="auto" w:fill="BFBFBF"/>
        <w:ind w:firstLine="480"/>
      </w:pPr>
      <w:r>
        <w:t xml:space="preserve">    image.set_colorkey(colorkey)</w:t>
      </w:r>
    </w:p>
    <w:p w14:paraId="4E0AF9DB" w14:textId="77777777" w:rsidR="005B3323" w:rsidRDefault="005B3323">
      <w:pPr>
        <w:shd w:val="clear" w:color="auto" w:fill="BFBFBF"/>
        <w:ind w:firstLine="480"/>
      </w:pPr>
      <w:r>
        <w:t xml:space="preserve">    image = pg.transform.scale(image,</w:t>
      </w:r>
    </w:p>
    <w:p w14:paraId="16202173" w14:textId="77777777" w:rsidR="005B3323" w:rsidRDefault="005B3323">
      <w:pPr>
        <w:shd w:val="clear" w:color="auto" w:fill="BFBFBF"/>
        <w:ind w:firstLine="480"/>
      </w:pPr>
      <w:r>
        <w:t xml:space="preserve">                               (int(rect.width * scale),</w:t>
      </w:r>
    </w:p>
    <w:p w14:paraId="69AFF8EA" w14:textId="77777777" w:rsidR="005B3323" w:rsidRDefault="005B3323">
      <w:pPr>
        <w:shd w:val="clear" w:color="auto" w:fill="BFBFBF"/>
        <w:ind w:firstLine="480"/>
      </w:pPr>
      <w:r>
        <w:t xml:space="preserve">                                int(rect.height * scale)))</w:t>
      </w:r>
    </w:p>
    <w:p w14:paraId="1EED156E" w14:textId="77777777" w:rsidR="005B3323" w:rsidRDefault="005B3323">
      <w:pPr>
        <w:shd w:val="clear" w:color="auto" w:fill="BFBFBF"/>
        <w:ind w:firstLine="480"/>
      </w:pPr>
      <w:r>
        <w:t xml:space="preserve">    return image</w:t>
      </w:r>
    </w:p>
    <w:p w14:paraId="085BF06F" w14:textId="77777777" w:rsidR="005B3323" w:rsidRDefault="005B3323">
      <w:pPr>
        <w:shd w:val="clear" w:color="auto" w:fill="BFBFBF"/>
        <w:ind w:firstLine="480"/>
      </w:pPr>
    </w:p>
    <w:p w14:paraId="4A239323" w14:textId="77777777" w:rsidR="005B3323" w:rsidRDefault="005B3323">
      <w:pPr>
        <w:shd w:val="clear" w:color="auto" w:fill="BFBFBF"/>
        <w:ind w:firstLine="480"/>
      </w:pPr>
      <w:r>
        <w:t>def load_all_gfx(directory, colorkey=(0, 0, 0), accept=('.png', '.jpg', '.bmp', '.gif')):</w:t>
      </w:r>
    </w:p>
    <w:p w14:paraId="51D08420" w14:textId="77777777" w:rsidR="005B3323" w:rsidRDefault="005B3323">
      <w:pPr>
        <w:shd w:val="clear" w:color="auto" w:fill="BFBFBF"/>
        <w:ind w:firstLine="480"/>
      </w:pPr>
      <w:r>
        <w:t xml:space="preserve">    graphics = {}</w:t>
      </w:r>
    </w:p>
    <w:p w14:paraId="4769945E" w14:textId="77777777" w:rsidR="005B3323" w:rsidRDefault="005B3323">
      <w:pPr>
        <w:shd w:val="clear" w:color="auto" w:fill="BFBFBF"/>
        <w:ind w:firstLine="480"/>
      </w:pPr>
      <w:r>
        <w:t xml:space="preserve">    for pic in os.listdir(directory):</w:t>
      </w:r>
    </w:p>
    <w:p w14:paraId="386DC4B2" w14:textId="77777777" w:rsidR="005B3323" w:rsidRDefault="005B3323">
      <w:pPr>
        <w:shd w:val="clear" w:color="auto" w:fill="BFBFBF"/>
        <w:ind w:firstLine="480"/>
      </w:pPr>
      <w:r>
        <w:t xml:space="preserve">        name, ext = os.path.splitext(pic)</w:t>
      </w:r>
    </w:p>
    <w:p w14:paraId="661FC5BE" w14:textId="77777777" w:rsidR="005B3323" w:rsidRDefault="005B3323">
      <w:pPr>
        <w:shd w:val="clear" w:color="auto" w:fill="BFBFBF"/>
        <w:ind w:firstLine="480"/>
      </w:pPr>
      <w:r>
        <w:t xml:space="preserve">        if ext.lower() in accept:</w:t>
      </w:r>
    </w:p>
    <w:p w14:paraId="6BF1E522" w14:textId="77777777" w:rsidR="005B3323" w:rsidRDefault="005B3323">
      <w:pPr>
        <w:shd w:val="clear" w:color="auto" w:fill="BFBFBF"/>
        <w:ind w:firstLine="480"/>
      </w:pPr>
      <w:r>
        <w:t xml:space="preserve">            img = pg.image.load(os.path.join(directory, pic))</w:t>
      </w:r>
    </w:p>
    <w:p w14:paraId="39F044C2" w14:textId="77777777" w:rsidR="005B3323" w:rsidRDefault="005B3323">
      <w:pPr>
        <w:shd w:val="clear" w:color="auto" w:fill="BFBFBF"/>
        <w:ind w:firstLine="480"/>
      </w:pPr>
      <w:r>
        <w:t xml:space="preserve">            if img.get_alpha():</w:t>
      </w:r>
    </w:p>
    <w:p w14:paraId="518AA69C" w14:textId="77777777" w:rsidR="005B3323" w:rsidRDefault="005B3323">
      <w:pPr>
        <w:shd w:val="clear" w:color="auto" w:fill="BFBFBF"/>
        <w:ind w:firstLine="480"/>
      </w:pPr>
      <w:r>
        <w:t xml:space="preserve">                img = img.convert_alpha()</w:t>
      </w:r>
    </w:p>
    <w:p w14:paraId="4F268A3C" w14:textId="77777777" w:rsidR="005B3323" w:rsidRDefault="005B3323">
      <w:pPr>
        <w:shd w:val="clear" w:color="auto" w:fill="BFBFBF"/>
        <w:ind w:firstLine="480"/>
      </w:pPr>
      <w:r>
        <w:t xml:space="preserve">            else:</w:t>
      </w:r>
    </w:p>
    <w:p w14:paraId="1491F84A" w14:textId="77777777" w:rsidR="005B3323" w:rsidRDefault="005B3323">
      <w:pPr>
        <w:shd w:val="clear" w:color="auto" w:fill="BFBFBF"/>
        <w:ind w:firstLine="480"/>
      </w:pPr>
      <w:r>
        <w:t xml:space="preserve">                img = img.convert()</w:t>
      </w:r>
    </w:p>
    <w:p w14:paraId="3EEEF637" w14:textId="77777777" w:rsidR="005B3323" w:rsidRDefault="005B3323">
      <w:pPr>
        <w:shd w:val="clear" w:color="auto" w:fill="BFBFBF"/>
        <w:ind w:firstLine="480"/>
      </w:pPr>
      <w:r>
        <w:t xml:space="preserve">                img.set_colorkey(colorkey)</w:t>
      </w:r>
    </w:p>
    <w:p w14:paraId="706872D2" w14:textId="77777777" w:rsidR="005B3323" w:rsidRDefault="005B3323">
      <w:pPr>
        <w:shd w:val="clear" w:color="auto" w:fill="BFBFBF"/>
        <w:ind w:firstLine="480"/>
      </w:pPr>
      <w:r>
        <w:t xml:space="preserve">            graphics[name] = img</w:t>
      </w:r>
    </w:p>
    <w:p w14:paraId="7209D022" w14:textId="77777777" w:rsidR="005B3323" w:rsidRDefault="005B3323">
      <w:pPr>
        <w:shd w:val="clear" w:color="auto" w:fill="BFBFBF"/>
        <w:ind w:firstLine="480"/>
      </w:pPr>
      <w:r>
        <w:t xml:space="preserve">    return graphics</w:t>
      </w:r>
    </w:p>
    <w:p w14:paraId="7D828D47" w14:textId="77777777" w:rsidR="005B3323" w:rsidRDefault="005B3323">
      <w:pPr>
        <w:shd w:val="clear" w:color="auto" w:fill="BFBFBF"/>
        <w:ind w:firstLine="480"/>
      </w:pPr>
    </w:p>
    <w:p w14:paraId="1472D069" w14:textId="77777777" w:rsidR="005B3323" w:rsidRDefault="005B3323">
      <w:pPr>
        <w:shd w:val="clear" w:color="auto" w:fill="BFBFBF"/>
        <w:ind w:firstLine="480"/>
      </w:pPr>
      <w:r>
        <w:t>def load_all_sfx(directory, accept=('.wav', '.mpe', '.ogg', '.mdi', '.mp3')):</w:t>
      </w:r>
    </w:p>
    <w:p w14:paraId="13B20A1D" w14:textId="77777777" w:rsidR="005B3323" w:rsidRDefault="005B3323">
      <w:pPr>
        <w:shd w:val="clear" w:color="auto" w:fill="BFBFBF"/>
        <w:ind w:firstLine="480"/>
      </w:pPr>
      <w:r>
        <w:t xml:space="preserve">    effects = {}</w:t>
      </w:r>
    </w:p>
    <w:p w14:paraId="303AB654" w14:textId="77777777" w:rsidR="005B3323" w:rsidRDefault="005B3323">
      <w:pPr>
        <w:shd w:val="clear" w:color="auto" w:fill="BFBFBF"/>
        <w:ind w:firstLine="480"/>
      </w:pPr>
      <w:r>
        <w:t xml:space="preserve">    for fx in os.listdir(directory):</w:t>
      </w:r>
    </w:p>
    <w:p w14:paraId="57718C68" w14:textId="77777777" w:rsidR="005B3323" w:rsidRDefault="005B3323">
      <w:pPr>
        <w:shd w:val="clear" w:color="auto" w:fill="BFBFBF"/>
        <w:ind w:firstLine="480"/>
      </w:pPr>
      <w:r>
        <w:t xml:space="preserve">        name, ext = os.path.splitext(fx)</w:t>
      </w:r>
    </w:p>
    <w:p w14:paraId="3A244E18" w14:textId="77777777" w:rsidR="005B3323" w:rsidRDefault="005B3323">
      <w:pPr>
        <w:shd w:val="clear" w:color="auto" w:fill="BFBFBF"/>
        <w:ind w:firstLine="480"/>
      </w:pPr>
      <w:r>
        <w:t xml:space="preserve">        if ext.lower() in accept:</w:t>
      </w:r>
    </w:p>
    <w:p w14:paraId="1DD4C02B" w14:textId="77777777" w:rsidR="005B3323" w:rsidRDefault="005B3323">
      <w:pPr>
        <w:shd w:val="clear" w:color="auto" w:fill="BFBFBF"/>
        <w:ind w:firstLine="480"/>
      </w:pPr>
      <w:r>
        <w:t xml:space="preserve">            effects[name] = pg.mixer.Sound(os.path.join(directory, fx))</w:t>
      </w:r>
    </w:p>
    <w:p w14:paraId="6DA41CCA" w14:textId="17567950" w:rsidR="005B3323" w:rsidRDefault="005B3323">
      <w:pPr>
        <w:shd w:val="clear" w:color="auto" w:fill="BFBFBF"/>
        <w:ind w:firstLine="480"/>
      </w:pPr>
      <w:r>
        <w:t xml:space="preserve">    return effects</w:t>
      </w:r>
    </w:p>
    <w:p w14:paraId="6B78A383" w14:textId="75DCF5F6" w:rsidR="005B3323" w:rsidRDefault="005B3323" w:rsidP="005B3323">
      <w:pPr>
        <w:pStyle w:val="1"/>
      </w:pPr>
      <w:bookmarkStart w:id="33" w:name="_Toc117010486"/>
      <w:r>
        <w:rPr>
          <w:rFonts w:hint="eastAsia"/>
        </w:rPr>
        <w:t>r</w:t>
      </w:r>
      <w:r>
        <w:t>esource</w:t>
      </w:r>
      <w:bookmarkEnd w:id="33"/>
    </w:p>
    <w:p w14:paraId="49A269D8" w14:textId="695D9D2C" w:rsidR="005B3323" w:rsidRDefault="005B3323" w:rsidP="005B3323">
      <w:pPr>
        <w:pStyle w:val="2"/>
      </w:pPr>
      <w:bookmarkStart w:id="34" w:name="_Toc117010487"/>
      <w:r>
        <w:rPr>
          <w:rFonts w:hint="eastAsia"/>
        </w:rPr>
        <w:t>r</w:t>
      </w:r>
      <w:r>
        <w:t>esource</w:t>
      </w:r>
      <w:r>
        <w:t>/Graphics</w:t>
      </w:r>
      <w:bookmarkEnd w:id="34"/>
    </w:p>
    <w:p w14:paraId="47638517" w14:textId="7109B617" w:rsidR="005B3323" w:rsidRPr="005B3323" w:rsidRDefault="005B3323" w:rsidP="005B3323">
      <w:pPr>
        <w:ind w:firstLine="480"/>
        <w:rPr>
          <w:rFonts w:hint="eastAsia"/>
        </w:rPr>
      </w:pPr>
      <w:r>
        <w:rPr>
          <w:rFonts w:hint="eastAsia"/>
        </w:rPr>
        <w:t>一些图片素材</w:t>
      </w:r>
    </w:p>
    <w:p w14:paraId="28110F3F" w14:textId="1C9B8732" w:rsidR="005B3323" w:rsidRDefault="005B3323" w:rsidP="005B3323">
      <w:pPr>
        <w:pStyle w:val="2"/>
      </w:pPr>
      <w:bookmarkStart w:id="35" w:name="_Toc117010488"/>
      <w:r>
        <w:rPr>
          <w:rFonts w:hint="eastAsia"/>
        </w:rPr>
        <w:t>r</w:t>
      </w:r>
      <w:r>
        <w:t>esource</w:t>
      </w:r>
      <w:r>
        <w:t>/QuestionProj</w:t>
      </w:r>
      <w:bookmarkEnd w:id="35"/>
    </w:p>
    <w:p w14:paraId="159E3FF1" w14:textId="2352A2B1" w:rsidR="005B3323" w:rsidRPr="005B3323" w:rsidRDefault="005B3323" w:rsidP="005B3323">
      <w:pPr>
        <w:ind w:firstLine="480"/>
        <w:rPr>
          <w:rFonts w:hint="eastAsia"/>
        </w:rPr>
      </w:pPr>
      <w:r>
        <w:rPr>
          <w:rFonts w:hint="eastAsia"/>
        </w:rPr>
        <w:t>一</w:t>
      </w:r>
      <w:r w:rsidR="005010F0">
        <w:rPr>
          <w:rFonts w:hint="eastAsia"/>
        </w:rPr>
        <w:t>些</w:t>
      </w:r>
      <w:r>
        <w:rPr>
          <w:rFonts w:hint="eastAsia"/>
        </w:rPr>
        <w:t>工程经济学的课程素材，如题目、知识点等等</w:t>
      </w:r>
    </w:p>
    <w:p w14:paraId="50913CD0" w14:textId="57944CFE" w:rsidR="005B3323" w:rsidRDefault="005B3323" w:rsidP="005B3323">
      <w:pPr>
        <w:pStyle w:val="2"/>
      </w:pPr>
      <w:bookmarkStart w:id="36" w:name="_Toc117010489"/>
      <w:r>
        <w:rPr>
          <w:rFonts w:hint="eastAsia"/>
        </w:rPr>
        <w:t>r</w:t>
      </w:r>
      <w:r>
        <w:t>esource</w:t>
      </w:r>
      <w:r>
        <w:t>/Sound</w:t>
      </w:r>
      <w:bookmarkEnd w:id="36"/>
    </w:p>
    <w:p w14:paraId="38D4C758" w14:textId="6822C311" w:rsidR="005B3323" w:rsidRPr="005B3323" w:rsidRDefault="005B3323" w:rsidP="005B3323">
      <w:pPr>
        <w:ind w:firstLine="480"/>
        <w:rPr>
          <w:rFonts w:hint="eastAsia"/>
        </w:rPr>
      </w:pPr>
      <w:r>
        <w:rPr>
          <w:rFonts w:hint="eastAsia"/>
        </w:rPr>
        <w:t>一些音频素材</w:t>
      </w:r>
    </w:p>
    <w:sectPr w:rsidR="005B3323" w:rsidRPr="005B3323" w:rsidSect="002F63B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40885" w14:textId="77777777" w:rsidR="005361B1" w:rsidRDefault="005361B1" w:rsidP="00F97C0F">
      <w:pPr>
        <w:ind w:firstLine="480"/>
      </w:pPr>
      <w:r>
        <w:separator/>
      </w:r>
    </w:p>
    <w:p w14:paraId="58878C6A" w14:textId="77777777" w:rsidR="005361B1" w:rsidRDefault="005361B1" w:rsidP="00C719B3">
      <w:pPr>
        <w:ind w:firstLine="480"/>
      </w:pPr>
    </w:p>
    <w:p w14:paraId="63229DE4" w14:textId="77777777" w:rsidR="005361B1" w:rsidRDefault="005361B1" w:rsidP="0041376F">
      <w:pPr>
        <w:ind w:firstLine="480"/>
      </w:pPr>
    </w:p>
  </w:endnote>
  <w:endnote w:type="continuationSeparator" w:id="0">
    <w:p w14:paraId="01ABF3F7" w14:textId="77777777" w:rsidR="005361B1" w:rsidRDefault="005361B1" w:rsidP="00F97C0F">
      <w:pPr>
        <w:ind w:firstLine="480"/>
      </w:pPr>
      <w:r>
        <w:continuationSeparator/>
      </w:r>
    </w:p>
    <w:p w14:paraId="3CBAE8C7" w14:textId="77777777" w:rsidR="005361B1" w:rsidRDefault="005361B1" w:rsidP="00C719B3">
      <w:pPr>
        <w:ind w:firstLine="480"/>
      </w:pPr>
    </w:p>
    <w:p w14:paraId="6980EDEA" w14:textId="77777777" w:rsidR="005361B1" w:rsidRDefault="005361B1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2A62A" w14:textId="77777777" w:rsidR="003A55BE" w:rsidRDefault="003A55BE" w:rsidP="00EE7FC0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2</w:t>
    </w:r>
    <w:r>
      <w:rPr>
        <w:rStyle w:val="ac"/>
      </w:rPr>
      <w:fldChar w:fldCharType="end"/>
    </w:r>
  </w:p>
  <w:p w14:paraId="7F5D7711" w14:textId="77777777" w:rsidR="003A55BE" w:rsidRDefault="003A55B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84CC9" w14:textId="77777777" w:rsidR="003A55BE" w:rsidRDefault="003A55BE" w:rsidP="00A0686A">
    <w:pPr>
      <w:pStyle w:val="aa"/>
      <w:tabs>
        <w:tab w:val="clear" w:pos="8306"/>
        <w:tab w:val="left" w:pos="5364"/>
      </w:tabs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1353E" w14:textId="77777777" w:rsidR="003A55BE" w:rsidRDefault="003A55BE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7274" w14:textId="77777777" w:rsidR="00A0686A" w:rsidRDefault="00A0686A" w:rsidP="00041760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I</w:t>
    </w:r>
    <w:r>
      <w:rPr>
        <w:rStyle w:val="ac"/>
      </w:rPr>
      <w:fldChar w:fldCharType="end"/>
    </w:r>
  </w:p>
  <w:p w14:paraId="56C0CBE5" w14:textId="77777777" w:rsidR="00A0686A" w:rsidRDefault="00A0686A" w:rsidP="00A0686A">
    <w:pPr>
      <w:pStyle w:val="aa"/>
      <w:tabs>
        <w:tab w:val="clear" w:pos="8306"/>
        <w:tab w:val="left" w:pos="5364"/>
      </w:tabs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3832" w14:textId="77777777" w:rsidR="003A55BE" w:rsidRDefault="003A55BE" w:rsidP="009E2A5D">
    <w:pPr>
      <w:pStyle w:val="aa"/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576DC6">
      <w:rPr>
        <w:rStyle w:val="ac"/>
        <w:noProof/>
      </w:rPr>
      <w:t>10</w:t>
    </w:r>
    <w:r>
      <w:rPr>
        <w:rStyle w:val="ac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C8460" w14:textId="77777777" w:rsidR="003A55BE" w:rsidRDefault="003A55BE" w:rsidP="00F97C0F">
    <w:pPr>
      <w:pStyle w:val="aa"/>
      <w:framePr w:wrap="around" w:vAnchor="text" w:hAnchor="margin" w:xAlign="center" w:y="1"/>
      <w:ind w:firstLine="420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576DC6">
      <w:rPr>
        <w:rStyle w:val="ac"/>
        <w:noProof/>
      </w:rPr>
      <w:t>9</w:t>
    </w:r>
    <w:r>
      <w:rPr>
        <w:rStyle w:val="ac"/>
      </w:rPr>
      <w:fldChar w:fldCharType="end"/>
    </w:r>
  </w:p>
  <w:p w14:paraId="059F24BB" w14:textId="77777777" w:rsidR="003A55BE" w:rsidRDefault="003A55BE" w:rsidP="009E2A5D">
    <w:pPr>
      <w:ind w:firstLine="48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E1A10" w14:textId="77777777" w:rsidR="003A55BE" w:rsidRDefault="003A55BE" w:rsidP="00F97C0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015EF" w14:textId="77777777" w:rsidR="005361B1" w:rsidRDefault="005361B1" w:rsidP="00F97C0F">
      <w:pPr>
        <w:ind w:firstLine="480"/>
      </w:pPr>
      <w:r>
        <w:separator/>
      </w:r>
    </w:p>
    <w:p w14:paraId="0A0668E4" w14:textId="77777777" w:rsidR="005361B1" w:rsidRDefault="005361B1" w:rsidP="00C719B3">
      <w:pPr>
        <w:ind w:firstLine="480"/>
      </w:pPr>
    </w:p>
    <w:p w14:paraId="32F29812" w14:textId="77777777" w:rsidR="005361B1" w:rsidRDefault="005361B1" w:rsidP="0041376F">
      <w:pPr>
        <w:ind w:firstLine="480"/>
      </w:pPr>
    </w:p>
  </w:footnote>
  <w:footnote w:type="continuationSeparator" w:id="0">
    <w:p w14:paraId="3D101EE4" w14:textId="77777777" w:rsidR="005361B1" w:rsidRDefault="005361B1" w:rsidP="00F97C0F">
      <w:pPr>
        <w:ind w:firstLine="480"/>
      </w:pPr>
      <w:r>
        <w:continuationSeparator/>
      </w:r>
    </w:p>
    <w:p w14:paraId="2E7DE499" w14:textId="77777777" w:rsidR="005361B1" w:rsidRDefault="005361B1" w:rsidP="00C719B3">
      <w:pPr>
        <w:ind w:firstLine="480"/>
      </w:pPr>
    </w:p>
    <w:p w14:paraId="2EB79E45" w14:textId="77777777" w:rsidR="005361B1" w:rsidRDefault="005361B1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8EF85" w14:textId="77777777" w:rsidR="003A55BE" w:rsidRPr="00D5069A" w:rsidRDefault="003A55BE" w:rsidP="00E81F73">
    <w:pPr>
      <w:pStyle w:val="a8"/>
      <w:rPr>
        <w:szCs w:val="21"/>
      </w:rPr>
    </w:pPr>
    <w:r>
      <w:rPr>
        <w:rFonts w:hint="eastAsia"/>
        <w:szCs w:val="21"/>
      </w:rPr>
      <w:t>西南石油大学本科毕业设计（论文）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11C0C" w14:textId="77777777" w:rsidR="003A55BE" w:rsidRPr="00723558" w:rsidRDefault="003A55BE" w:rsidP="00A0686A">
    <w:pPr>
      <w:pStyle w:val="a8"/>
      <w:pBdr>
        <w:bottom w:val="none" w:sz="0" w:space="0" w:color="auto"/>
      </w:pBdr>
      <w:jc w:val="both"/>
      <w:rPr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1558E" w14:textId="77777777" w:rsidR="003A55BE" w:rsidRDefault="003A55BE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ACFA3" w14:textId="77777777" w:rsidR="003427F7" w:rsidRDefault="003427F7" w:rsidP="003427F7">
    <w:pPr>
      <w:pStyle w:val="a8"/>
      <w:jc w:val="both"/>
    </w:pPr>
    <w:r w:rsidRPr="00E02D83">
      <w:t>Engineering</w:t>
    </w:r>
    <w:r>
      <w:t xml:space="preserve"> </w:t>
    </w:r>
    <w:r w:rsidRPr="00E02D83">
      <w:t>Economics</w:t>
    </w:r>
    <w:r>
      <w:t xml:space="preserve"> Game Design</w:t>
    </w:r>
    <w:r>
      <w:tab/>
    </w:r>
    <w:r>
      <w:tab/>
      <w:t xml:space="preserve">Page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6585F2EB" w14:textId="4FBEAD0F" w:rsidR="003A55BE" w:rsidRPr="003427F7" w:rsidRDefault="003427F7" w:rsidP="003427F7">
    <w:pPr>
      <w:pStyle w:val="a8"/>
      <w:jc w:val="both"/>
    </w:pPr>
    <w:r>
      <w:t>Version 2.0.0</w:t>
    </w:r>
    <w:r>
      <w:tab/>
    </w:r>
    <w:r>
      <w:tab/>
    </w:r>
    <w:r w:rsidRPr="00E02D83">
      <w:t>July 12, 2022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A850F" w14:textId="4BA24510" w:rsidR="00E02D83" w:rsidRDefault="00E02D83" w:rsidP="00712890">
    <w:pPr>
      <w:pStyle w:val="a8"/>
      <w:jc w:val="both"/>
    </w:pPr>
    <w:r w:rsidRPr="00E02D83">
      <w:t>Engineering</w:t>
    </w:r>
    <w:r>
      <w:t xml:space="preserve"> </w:t>
    </w:r>
    <w:r w:rsidRPr="00E02D83">
      <w:t>Economics</w:t>
    </w:r>
    <w:r>
      <w:t xml:space="preserve"> Game D</w:t>
    </w:r>
    <w:r w:rsidR="001523A0">
      <w:t>esign</w:t>
    </w:r>
    <w:r>
      <w:tab/>
    </w:r>
    <w:r>
      <w:tab/>
      <w:t xml:space="preserve">Page </w:t>
    </w:r>
    <w:r>
      <w:fldChar w:fldCharType="begin"/>
    </w:r>
    <w:r>
      <w:instrText>PAGE   \* MERGEFORMAT</w:instrText>
    </w:r>
    <w:r>
      <w:fldChar w:fldCharType="separate"/>
    </w:r>
    <w:r w:rsidRPr="00E02D83">
      <w:t>1</w:t>
    </w:r>
    <w:r>
      <w:fldChar w:fldCharType="end"/>
    </w:r>
  </w:p>
  <w:p w14:paraId="65FAF1C8" w14:textId="5140DAE1" w:rsidR="00BD55EB" w:rsidRPr="00712890" w:rsidRDefault="00E02D83" w:rsidP="00E02D83">
    <w:pPr>
      <w:pStyle w:val="a8"/>
      <w:jc w:val="both"/>
    </w:pPr>
    <w:r>
      <w:t>Version 2.0.0</w:t>
    </w:r>
    <w:r>
      <w:tab/>
    </w:r>
    <w:r>
      <w:tab/>
    </w:r>
    <w:r w:rsidR="000A6BB9">
      <w:t>October 18, 2022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FB90D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32909D1"/>
    <w:multiLevelType w:val="multilevel"/>
    <w:tmpl w:val="6C16E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2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6520030"/>
    <w:multiLevelType w:val="multilevel"/>
    <w:tmpl w:val="CAC8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 w15:restartNumberingAfterBreak="0">
    <w:nsid w:val="4EFC6EFB"/>
    <w:multiLevelType w:val="multilevel"/>
    <w:tmpl w:val="BB680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 w15:restartNumberingAfterBreak="0">
    <w:nsid w:val="610B38B6"/>
    <w:multiLevelType w:val="multilevel"/>
    <w:tmpl w:val="DF08D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4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7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1854567058">
    <w:abstractNumId w:val="4"/>
  </w:num>
  <w:num w:numId="2" w16cid:durableId="218245907">
    <w:abstractNumId w:val="3"/>
  </w:num>
  <w:num w:numId="3" w16cid:durableId="999188277">
    <w:abstractNumId w:val="2"/>
  </w:num>
  <w:num w:numId="4" w16cid:durableId="994453611">
    <w:abstractNumId w:val="1"/>
  </w:num>
  <w:num w:numId="5" w16cid:durableId="1179271148">
    <w:abstractNumId w:val="0"/>
  </w:num>
  <w:num w:numId="6" w16cid:durableId="248469618">
    <w:abstractNumId w:val="26"/>
  </w:num>
  <w:num w:numId="7" w16cid:durableId="1643192895">
    <w:abstractNumId w:val="23"/>
  </w:num>
  <w:num w:numId="8" w16cid:durableId="1989555522">
    <w:abstractNumId w:val="12"/>
  </w:num>
  <w:num w:numId="9" w16cid:durableId="1935943323">
    <w:abstractNumId w:val="15"/>
  </w:num>
  <w:num w:numId="10" w16cid:durableId="1076436536">
    <w:abstractNumId w:val="14"/>
  </w:num>
  <w:num w:numId="11" w16cid:durableId="2014651094">
    <w:abstractNumId w:val="10"/>
  </w:num>
  <w:num w:numId="12" w16cid:durableId="670529489">
    <w:abstractNumId w:val="28"/>
  </w:num>
  <w:num w:numId="13" w16cid:durableId="1886527156">
    <w:abstractNumId w:val="17"/>
  </w:num>
  <w:num w:numId="14" w16cid:durableId="162818180">
    <w:abstractNumId w:val="18"/>
  </w:num>
  <w:num w:numId="15" w16cid:durableId="1828932030">
    <w:abstractNumId w:val="21"/>
  </w:num>
  <w:num w:numId="16" w16cid:durableId="1184636026">
    <w:abstractNumId w:val="27"/>
  </w:num>
  <w:num w:numId="17" w16cid:durableId="838278803">
    <w:abstractNumId w:val="5"/>
  </w:num>
  <w:num w:numId="18" w16cid:durableId="890271275">
    <w:abstractNumId w:val="12"/>
  </w:num>
  <w:num w:numId="19" w16cid:durableId="538665952">
    <w:abstractNumId w:val="12"/>
  </w:num>
  <w:num w:numId="20" w16cid:durableId="1345787217">
    <w:abstractNumId w:val="12"/>
  </w:num>
  <w:num w:numId="21" w16cid:durableId="1751778048">
    <w:abstractNumId w:val="12"/>
  </w:num>
  <w:num w:numId="22" w16cid:durableId="1094673005">
    <w:abstractNumId w:val="12"/>
  </w:num>
  <w:num w:numId="23" w16cid:durableId="1002120188">
    <w:abstractNumId w:val="29"/>
  </w:num>
  <w:num w:numId="24" w16cid:durableId="57593646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73893167">
    <w:abstractNumId w:val="29"/>
  </w:num>
  <w:num w:numId="26" w16cid:durableId="1216744366">
    <w:abstractNumId w:val="24"/>
  </w:num>
  <w:num w:numId="27" w16cid:durableId="822355267">
    <w:abstractNumId w:val="24"/>
  </w:num>
  <w:num w:numId="28" w16cid:durableId="663699617">
    <w:abstractNumId w:val="24"/>
  </w:num>
  <w:num w:numId="29" w16cid:durableId="67823460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7377087">
    <w:abstractNumId w:val="9"/>
  </w:num>
  <w:num w:numId="31" w16cid:durableId="56992366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96300751">
    <w:abstractNumId w:val="22"/>
  </w:num>
  <w:num w:numId="33" w16cid:durableId="552160999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</w:num>
  <w:num w:numId="34" w16cid:durableId="967274581">
    <w:abstractNumId w:val="7"/>
  </w:num>
  <w:num w:numId="35" w16cid:durableId="11849738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54941280">
    <w:abstractNumId w:val="11"/>
  </w:num>
  <w:num w:numId="37" w16cid:durableId="1093011933">
    <w:abstractNumId w:val="25"/>
  </w:num>
  <w:num w:numId="38" w16cid:durableId="463237299">
    <w:abstractNumId w:val="6"/>
  </w:num>
  <w:num w:numId="39" w16cid:durableId="1418598385">
    <w:abstractNumId w:val="20"/>
  </w:num>
  <w:num w:numId="40" w16cid:durableId="487406802">
    <w:abstractNumId w:val="8"/>
  </w:num>
  <w:num w:numId="41" w16cid:durableId="178857889">
    <w:abstractNumId w:val="19"/>
  </w:num>
  <w:num w:numId="42" w16cid:durableId="1387559634">
    <w:abstractNumId w:val="13"/>
  </w:num>
  <w:num w:numId="43" w16cid:durableId="5643437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6A59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A2C45"/>
    <w:rsid w:val="000A6BB9"/>
    <w:rsid w:val="000C29FE"/>
    <w:rsid w:val="000D005D"/>
    <w:rsid w:val="000D02B5"/>
    <w:rsid w:val="000D092B"/>
    <w:rsid w:val="000E0C51"/>
    <w:rsid w:val="000E1FBE"/>
    <w:rsid w:val="000E275C"/>
    <w:rsid w:val="000E56B2"/>
    <w:rsid w:val="000E6733"/>
    <w:rsid w:val="000F5679"/>
    <w:rsid w:val="00100C47"/>
    <w:rsid w:val="00103D02"/>
    <w:rsid w:val="00106479"/>
    <w:rsid w:val="00106F20"/>
    <w:rsid w:val="0011214B"/>
    <w:rsid w:val="00126A59"/>
    <w:rsid w:val="001274FB"/>
    <w:rsid w:val="00134906"/>
    <w:rsid w:val="00134DE1"/>
    <w:rsid w:val="00142FF3"/>
    <w:rsid w:val="00146642"/>
    <w:rsid w:val="00147B64"/>
    <w:rsid w:val="00152089"/>
    <w:rsid w:val="001523A0"/>
    <w:rsid w:val="001612CD"/>
    <w:rsid w:val="001648BA"/>
    <w:rsid w:val="001841E1"/>
    <w:rsid w:val="001912EF"/>
    <w:rsid w:val="001929B1"/>
    <w:rsid w:val="0019396D"/>
    <w:rsid w:val="001A4C29"/>
    <w:rsid w:val="001A733E"/>
    <w:rsid w:val="001A7635"/>
    <w:rsid w:val="001B2835"/>
    <w:rsid w:val="001B3D28"/>
    <w:rsid w:val="001C42FE"/>
    <w:rsid w:val="001D1AAF"/>
    <w:rsid w:val="001D4754"/>
    <w:rsid w:val="001E05BF"/>
    <w:rsid w:val="001E35A2"/>
    <w:rsid w:val="002045B2"/>
    <w:rsid w:val="0020797E"/>
    <w:rsid w:val="0021249B"/>
    <w:rsid w:val="002173C1"/>
    <w:rsid w:val="00217F91"/>
    <w:rsid w:val="00222269"/>
    <w:rsid w:val="002241A9"/>
    <w:rsid w:val="00230A2D"/>
    <w:rsid w:val="00237886"/>
    <w:rsid w:val="00255218"/>
    <w:rsid w:val="00255493"/>
    <w:rsid w:val="00262254"/>
    <w:rsid w:val="00285157"/>
    <w:rsid w:val="00287213"/>
    <w:rsid w:val="00287328"/>
    <w:rsid w:val="002949FB"/>
    <w:rsid w:val="002952AE"/>
    <w:rsid w:val="002A5E28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0F5B"/>
    <w:rsid w:val="00303458"/>
    <w:rsid w:val="003057DC"/>
    <w:rsid w:val="0030718B"/>
    <w:rsid w:val="0031020E"/>
    <w:rsid w:val="00317D4E"/>
    <w:rsid w:val="00331DF6"/>
    <w:rsid w:val="003332C4"/>
    <w:rsid w:val="003427F7"/>
    <w:rsid w:val="00347599"/>
    <w:rsid w:val="00350F8D"/>
    <w:rsid w:val="00354CD2"/>
    <w:rsid w:val="00355915"/>
    <w:rsid w:val="003572FC"/>
    <w:rsid w:val="00361D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471"/>
    <w:rsid w:val="00404D62"/>
    <w:rsid w:val="00405497"/>
    <w:rsid w:val="00406852"/>
    <w:rsid w:val="00406B68"/>
    <w:rsid w:val="0041376F"/>
    <w:rsid w:val="004146D5"/>
    <w:rsid w:val="00421FCC"/>
    <w:rsid w:val="004255CA"/>
    <w:rsid w:val="004259F9"/>
    <w:rsid w:val="00434FCA"/>
    <w:rsid w:val="004355A5"/>
    <w:rsid w:val="00435A97"/>
    <w:rsid w:val="004434A9"/>
    <w:rsid w:val="0044427C"/>
    <w:rsid w:val="0045179B"/>
    <w:rsid w:val="00454E9B"/>
    <w:rsid w:val="004605AE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C6544"/>
    <w:rsid w:val="004D339F"/>
    <w:rsid w:val="005010F0"/>
    <w:rsid w:val="0050221D"/>
    <w:rsid w:val="005062DD"/>
    <w:rsid w:val="00512164"/>
    <w:rsid w:val="00524402"/>
    <w:rsid w:val="00526EAB"/>
    <w:rsid w:val="005361B1"/>
    <w:rsid w:val="00537319"/>
    <w:rsid w:val="0053744B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B3323"/>
    <w:rsid w:val="005C2ADD"/>
    <w:rsid w:val="005C3473"/>
    <w:rsid w:val="005D17B6"/>
    <w:rsid w:val="005D2F5C"/>
    <w:rsid w:val="005D65FA"/>
    <w:rsid w:val="005D7882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32C4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73"/>
    <w:rsid w:val="00685AFB"/>
    <w:rsid w:val="00693899"/>
    <w:rsid w:val="00693B1D"/>
    <w:rsid w:val="006973F4"/>
    <w:rsid w:val="006B3493"/>
    <w:rsid w:val="006C2802"/>
    <w:rsid w:val="006D46F3"/>
    <w:rsid w:val="006E4691"/>
    <w:rsid w:val="006E4E8A"/>
    <w:rsid w:val="006F2E0D"/>
    <w:rsid w:val="006F352C"/>
    <w:rsid w:val="0070140C"/>
    <w:rsid w:val="00707A2E"/>
    <w:rsid w:val="00712890"/>
    <w:rsid w:val="00713199"/>
    <w:rsid w:val="00716DF7"/>
    <w:rsid w:val="007178F4"/>
    <w:rsid w:val="00723558"/>
    <w:rsid w:val="007241B0"/>
    <w:rsid w:val="00724D77"/>
    <w:rsid w:val="007259F5"/>
    <w:rsid w:val="00727844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96755"/>
    <w:rsid w:val="007A29D4"/>
    <w:rsid w:val="007A2F47"/>
    <w:rsid w:val="007A3E01"/>
    <w:rsid w:val="007A5259"/>
    <w:rsid w:val="007A7A21"/>
    <w:rsid w:val="007B3FE5"/>
    <w:rsid w:val="007C0FE7"/>
    <w:rsid w:val="007F742F"/>
    <w:rsid w:val="008153CA"/>
    <w:rsid w:val="00823DA1"/>
    <w:rsid w:val="008351D6"/>
    <w:rsid w:val="008419F2"/>
    <w:rsid w:val="00844AB1"/>
    <w:rsid w:val="00845084"/>
    <w:rsid w:val="008473FD"/>
    <w:rsid w:val="00855EA3"/>
    <w:rsid w:val="008571B5"/>
    <w:rsid w:val="00862656"/>
    <w:rsid w:val="00862BBF"/>
    <w:rsid w:val="008662A2"/>
    <w:rsid w:val="00881D7D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20AC"/>
    <w:rsid w:val="008E6118"/>
    <w:rsid w:val="008F31D1"/>
    <w:rsid w:val="008F513F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A1FD2"/>
    <w:rsid w:val="009B2D7B"/>
    <w:rsid w:val="009B3113"/>
    <w:rsid w:val="009B6988"/>
    <w:rsid w:val="009B6DF9"/>
    <w:rsid w:val="009D6915"/>
    <w:rsid w:val="009E046B"/>
    <w:rsid w:val="009E2A5D"/>
    <w:rsid w:val="009F0F32"/>
    <w:rsid w:val="009F1F5A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D7C35"/>
    <w:rsid w:val="00AE7DE8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0C22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55EB"/>
    <w:rsid w:val="00BD5B96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940F8"/>
    <w:rsid w:val="00CA22D1"/>
    <w:rsid w:val="00CC213D"/>
    <w:rsid w:val="00CC538B"/>
    <w:rsid w:val="00CE7027"/>
    <w:rsid w:val="00CE7DBB"/>
    <w:rsid w:val="00D0243B"/>
    <w:rsid w:val="00D05C37"/>
    <w:rsid w:val="00D07489"/>
    <w:rsid w:val="00D116B7"/>
    <w:rsid w:val="00D129DE"/>
    <w:rsid w:val="00D13614"/>
    <w:rsid w:val="00D27B25"/>
    <w:rsid w:val="00D301CB"/>
    <w:rsid w:val="00D30369"/>
    <w:rsid w:val="00D36462"/>
    <w:rsid w:val="00D45741"/>
    <w:rsid w:val="00D5069A"/>
    <w:rsid w:val="00D53E23"/>
    <w:rsid w:val="00D61188"/>
    <w:rsid w:val="00D623F6"/>
    <w:rsid w:val="00D62FB4"/>
    <w:rsid w:val="00D63727"/>
    <w:rsid w:val="00D67CC2"/>
    <w:rsid w:val="00D7288A"/>
    <w:rsid w:val="00D83BE2"/>
    <w:rsid w:val="00D86BC0"/>
    <w:rsid w:val="00D93B33"/>
    <w:rsid w:val="00DA0523"/>
    <w:rsid w:val="00DB3C5D"/>
    <w:rsid w:val="00DB7073"/>
    <w:rsid w:val="00DC1269"/>
    <w:rsid w:val="00DC1D4F"/>
    <w:rsid w:val="00DD6213"/>
    <w:rsid w:val="00DD7001"/>
    <w:rsid w:val="00DD761C"/>
    <w:rsid w:val="00E02D83"/>
    <w:rsid w:val="00E07739"/>
    <w:rsid w:val="00E146E2"/>
    <w:rsid w:val="00E15EE3"/>
    <w:rsid w:val="00E24EFC"/>
    <w:rsid w:val="00E26F3C"/>
    <w:rsid w:val="00E53666"/>
    <w:rsid w:val="00E5676B"/>
    <w:rsid w:val="00E61FFF"/>
    <w:rsid w:val="00E760FD"/>
    <w:rsid w:val="00E77D9B"/>
    <w:rsid w:val="00E81F73"/>
    <w:rsid w:val="00E85F1C"/>
    <w:rsid w:val="00E866C9"/>
    <w:rsid w:val="00E91139"/>
    <w:rsid w:val="00E94DEF"/>
    <w:rsid w:val="00EA0514"/>
    <w:rsid w:val="00EA12FB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020C"/>
    <w:rsid w:val="00EE30D0"/>
    <w:rsid w:val="00EE7FC0"/>
    <w:rsid w:val="00EF022B"/>
    <w:rsid w:val="00EF11C7"/>
    <w:rsid w:val="00EF6439"/>
    <w:rsid w:val="00F11844"/>
    <w:rsid w:val="00F11A55"/>
    <w:rsid w:val="00F11D9C"/>
    <w:rsid w:val="00F12BE0"/>
    <w:rsid w:val="00F13974"/>
    <w:rsid w:val="00F23CA1"/>
    <w:rsid w:val="00F244D1"/>
    <w:rsid w:val="00F32B56"/>
    <w:rsid w:val="00F41152"/>
    <w:rsid w:val="00F444B1"/>
    <w:rsid w:val="00F459F5"/>
    <w:rsid w:val="00F53315"/>
    <w:rsid w:val="00F541A5"/>
    <w:rsid w:val="00F55A17"/>
    <w:rsid w:val="00F60611"/>
    <w:rsid w:val="00F60F6F"/>
    <w:rsid w:val="00F70A4A"/>
    <w:rsid w:val="00F76693"/>
    <w:rsid w:val="00F80938"/>
    <w:rsid w:val="00F8196E"/>
    <w:rsid w:val="00F83A33"/>
    <w:rsid w:val="00F9364A"/>
    <w:rsid w:val="00F95742"/>
    <w:rsid w:val="00F97C0F"/>
    <w:rsid w:val="00FA3A96"/>
    <w:rsid w:val="00FA742A"/>
    <w:rsid w:val="00FB0DA7"/>
    <w:rsid w:val="00FC2957"/>
    <w:rsid w:val="00FD3DB1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1E8011"/>
  <w15:chartTrackingRefBased/>
  <w15:docId w15:val="{9AF10544-FCF7-41CD-BF61-0BBB534B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44AB1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D623F6"/>
    <w:pPr>
      <w:keepNext/>
      <w:keepLines/>
      <w:numPr>
        <w:ilvl w:val="1"/>
        <w:numId w:val="39"/>
      </w:numPr>
      <w:spacing w:before="260" w:after="260"/>
      <w:ind w:left="0" w:firstLineChars="0" w:firstLine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D623F6"/>
    <w:pPr>
      <w:keepNext/>
      <w:keepLines/>
      <w:numPr>
        <w:ilvl w:val="3"/>
        <w:numId w:val="39"/>
      </w:numPr>
      <w:ind w:left="0" w:firstLineChars="0" w:firstLine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0">
    <w:name w:val="标题 5 字符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customStyle="1" w:styleId="21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customStyle="1" w:styleId="11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31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link w:val="a9"/>
    <w:uiPriority w:val="99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a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b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c">
    <w:name w:val="page number"/>
    <w:basedOn w:val="a1"/>
    <w:rsid w:val="00F97C0F"/>
  </w:style>
  <w:style w:type="paragraph" w:customStyle="1" w:styleId="ad">
    <w:name w:val="公式"/>
    <w:basedOn w:val="a0"/>
    <w:next w:val="ae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f">
    <w:name w:val="Document Map"/>
    <w:basedOn w:val="a0"/>
    <w:semiHidden/>
    <w:rsid w:val="009B3113"/>
    <w:pPr>
      <w:shd w:val="clear" w:color="auto" w:fill="000080"/>
    </w:pPr>
  </w:style>
  <w:style w:type="paragraph" w:styleId="ae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0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2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41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2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1">
    <w:name w:val="annotation reference"/>
    <w:semiHidden/>
    <w:rsid w:val="00C115E5"/>
    <w:rPr>
      <w:sz w:val="21"/>
      <w:szCs w:val="21"/>
    </w:rPr>
  </w:style>
  <w:style w:type="paragraph" w:styleId="af2">
    <w:name w:val="annotation text"/>
    <w:basedOn w:val="a0"/>
    <w:link w:val="af3"/>
    <w:semiHidden/>
    <w:rsid w:val="00C115E5"/>
    <w:pPr>
      <w:jc w:val="left"/>
    </w:pPr>
  </w:style>
  <w:style w:type="paragraph" w:styleId="af4">
    <w:name w:val="annotation subject"/>
    <w:basedOn w:val="af2"/>
    <w:next w:val="af2"/>
    <w:semiHidden/>
    <w:rsid w:val="00C115E5"/>
    <w:rPr>
      <w:b/>
      <w:bCs/>
    </w:rPr>
  </w:style>
  <w:style w:type="paragraph" w:styleId="af5">
    <w:name w:val="Balloon Text"/>
    <w:basedOn w:val="a0"/>
    <w:semiHidden/>
    <w:rsid w:val="00C115E5"/>
    <w:rPr>
      <w:sz w:val="18"/>
      <w:szCs w:val="18"/>
    </w:rPr>
  </w:style>
  <w:style w:type="table" w:styleId="af6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1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customStyle="1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customStyle="1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customStyle="1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customStyle="1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af3">
    <w:name w:val="批注文字 字符"/>
    <w:link w:val="af2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4"/>
      </w:numPr>
    </w:pPr>
  </w:style>
  <w:style w:type="paragraph" w:customStyle="1" w:styleId="af7">
    <w:name w:val="论文正文"/>
    <w:basedOn w:val="a0"/>
    <w:autoRedefine/>
    <w:qFormat/>
    <w:rsid w:val="002949FB"/>
    <w:pPr>
      <w:ind w:firstLine="480"/>
      <w:jc w:val="left"/>
    </w:pPr>
    <w:rPr>
      <w:iCs/>
      <w:color w:val="000000"/>
    </w:rPr>
  </w:style>
  <w:style w:type="paragraph" w:styleId="af8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customStyle="1" w:styleId="af9">
    <w:name w:val="列出段落"/>
    <w:basedOn w:val="a0"/>
    <w:uiPriority w:val="34"/>
    <w:qFormat/>
    <w:rsid w:val="00862BBF"/>
    <w:pPr>
      <w:ind w:firstLine="420"/>
    </w:pPr>
  </w:style>
  <w:style w:type="paragraph" w:customStyle="1" w:styleId="afa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b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c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9">
    <w:name w:val="页眉 字符"/>
    <w:link w:val="a8"/>
    <w:uiPriority w:val="99"/>
    <w:rsid w:val="00712890"/>
    <w:rPr>
      <w:kern w:val="2"/>
      <w:sz w:val="21"/>
      <w:szCs w:val="18"/>
    </w:rPr>
  </w:style>
  <w:style w:type="paragraph" w:styleId="afe">
    <w:name w:val="Bibliography"/>
    <w:basedOn w:val="a0"/>
    <w:next w:val="a0"/>
    <w:uiPriority w:val="37"/>
    <w:unhideWhenUsed/>
    <w:rsid w:val="008E20AC"/>
    <w:pPr>
      <w:tabs>
        <w:tab w:val="left" w:pos="384"/>
      </w:tabs>
      <w:ind w:left="384" w:hanging="384"/>
    </w:pPr>
  </w:style>
  <w:style w:type="paragraph" w:styleId="TOC1">
    <w:name w:val="toc 1"/>
    <w:basedOn w:val="a0"/>
    <w:next w:val="a0"/>
    <w:autoRedefine/>
    <w:uiPriority w:val="39"/>
    <w:rsid w:val="00255218"/>
  </w:style>
  <w:style w:type="paragraph" w:styleId="TOC2">
    <w:name w:val="toc 2"/>
    <w:basedOn w:val="a0"/>
    <w:next w:val="a0"/>
    <w:autoRedefine/>
    <w:uiPriority w:val="39"/>
    <w:rsid w:val="00255218"/>
    <w:pPr>
      <w:ind w:leftChars="200" w:left="420"/>
    </w:pPr>
  </w:style>
  <w:style w:type="paragraph" w:customStyle="1" w:styleId="line">
    <w:name w:val="line"/>
    <w:basedOn w:val="a0"/>
    <w:rsid w:val="008F513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character" w:styleId="HTML">
    <w:name w:val="HTML Code"/>
    <w:uiPriority w:val="99"/>
    <w:unhideWhenUsed/>
    <w:rsid w:val="008F513F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link w:val="2"/>
    <w:rsid w:val="00421FCC"/>
    <w:rPr>
      <w:b/>
      <w:bCs/>
      <w:kern w:val="2"/>
      <w:sz w:val="30"/>
      <w:szCs w:val="30"/>
    </w:rPr>
  </w:style>
  <w:style w:type="character" w:customStyle="1" w:styleId="40">
    <w:name w:val="标题 4 字符"/>
    <w:link w:val="4"/>
    <w:rsid w:val="00421FCC"/>
    <w:rPr>
      <w:b/>
      <w:bCs/>
      <w:kern w:val="2"/>
      <w:sz w:val="24"/>
      <w:szCs w:val="28"/>
    </w:rPr>
  </w:style>
  <w:style w:type="paragraph" w:styleId="TOC3">
    <w:name w:val="toc 3"/>
    <w:basedOn w:val="a0"/>
    <w:next w:val="a0"/>
    <w:autoRedefine/>
    <w:uiPriority w:val="39"/>
    <w:rsid w:val="00DB3C5D"/>
    <w:pPr>
      <w:ind w:leftChars="400" w:left="840"/>
    </w:pPr>
  </w:style>
  <w:style w:type="character" w:customStyle="1" w:styleId="10">
    <w:name w:val="标题 1 字符"/>
    <w:link w:val="1"/>
    <w:rsid w:val="005B3323"/>
    <w:rPr>
      <w:b/>
      <w:bCs/>
      <w:kern w:val="4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449</TotalTime>
  <Pages>146</Pages>
  <Words>26600</Words>
  <Characters>151624</Characters>
  <Application>Microsoft Office Word</Application>
  <DocSecurity>0</DocSecurity>
  <Lines>1263</Lines>
  <Paragraphs>355</Paragraphs>
  <ScaleCrop>false</ScaleCrop>
  <Company/>
  <LinksUpToDate>false</LinksUpToDate>
  <CharactersWithSpaces>177869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工程经济学的游戏</dc:title>
  <dc:subject/>
  <dc:creator>许根荣</dc:creator>
  <cp:keywords/>
  <dc:description/>
  <cp:lastModifiedBy>许 根荣</cp:lastModifiedBy>
  <cp:revision>13</cp:revision>
  <cp:lastPrinted>2022-07-12T14:30:00Z</cp:lastPrinted>
  <dcterms:created xsi:type="dcterms:W3CDTF">2022-07-12T11:34:00Z</dcterms:created>
  <dcterms:modified xsi:type="dcterms:W3CDTF">2022-10-18T10:39:00Z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ZOTERO_PREF_1">
    <vt:lpwstr>&lt;data data-version="3" zotero-version="6.0.9"&gt;&lt;session id="Zb72LZHS"/&gt;&lt;style id="http://www.zotero.org/styles/chinese-gb7714-2005-numeric" hasBibliography="1" bibliographyStyleHasBeenSet="1"/&gt;&lt;prefs&gt;&lt;pref name="fieldType" value="Field"/&gt;&lt;pref name="automa</vt:lpwstr>
  </property>
  <property fmtid="{D5CDD505-2E9C-101B-9397-08002B2CF9AE}" pid="4" name="ZOTERO_PREF_2">
    <vt:lpwstr>ticJournalAbbreviations" value="true"/&gt;&lt;/prefs&gt;&lt;/data&gt;</vt:lpwstr>
  </property>
  <property fmtid="{D5CDD505-2E9C-101B-9397-08002B2CF9AE}" pid="5" name="AMWinEqns">
    <vt:bool>true</vt:bool>
  </property>
</Properties>
</file>